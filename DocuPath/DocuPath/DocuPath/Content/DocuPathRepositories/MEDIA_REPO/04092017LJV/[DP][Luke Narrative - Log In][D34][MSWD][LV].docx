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2716D" w14:textId="77777777" w:rsidR="001A6926" w:rsidRDefault="001A6926" w:rsidP="001A6926"/>
    <w:tbl>
      <w:tblPr>
        <w:tblStyle w:val="TableGrid"/>
        <w:tblW w:w="5000" w:type="pct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"/>
        <w:gridCol w:w="3466"/>
        <w:gridCol w:w="12426"/>
      </w:tblGrid>
      <w:tr w:rsidR="001A6926" w:rsidRPr="00677BCD" w14:paraId="6A3875AD" w14:textId="77777777" w:rsidTr="00843E59">
        <w:trPr>
          <w:trHeight w:val="454"/>
          <w:tblCellSpacing w:w="28" w:type="dxa"/>
          <w:jc w:val="center"/>
        </w:trPr>
        <w:tc>
          <w:tcPr>
            <w:tcW w:w="175" w:type="pct"/>
            <w:shd w:val="clear" w:color="auto" w:fill="AE1F1F" w:themeFill="accent1"/>
            <w:vAlign w:val="center"/>
          </w:tcPr>
          <w:p w14:paraId="26C61853" w14:textId="77777777" w:rsidR="001A6926" w:rsidRPr="00414600" w:rsidRDefault="001A6926" w:rsidP="00843E59">
            <w:pPr>
              <w:pStyle w:val="NoSpacing"/>
              <w:rPr>
                <w:rFonts w:cs="Segoe UI"/>
                <w:b/>
                <w:smallCaps/>
                <w:color w:val="FFFFFF" w:themeColor="background1"/>
              </w:rPr>
            </w:pPr>
            <w:r w:rsidRPr="00414600">
              <w:rPr>
                <w:rFonts w:cs="Segoe UI"/>
                <w:b/>
                <w:smallCaps/>
                <w:color w:val="FFFFFF" w:themeColor="background1"/>
              </w:rPr>
              <w:t>0</w:t>
            </w:r>
          </w:p>
        </w:tc>
        <w:tc>
          <w:tcPr>
            <w:tcW w:w="1030" w:type="pct"/>
            <w:shd w:val="clear" w:color="auto" w:fill="808080" w:themeFill="background1" w:themeFillShade="80"/>
            <w:vAlign w:val="center"/>
          </w:tcPr>
          <w:p w14:paraId="189FF032" w14:textId="77777777" w:rsidR="001A6926" w:rsidRPr="00414600" w:rsidRDefault="001A6926" w:rsidP="00843E59">
            <w:pPr>
              <w:pStyle w:val="NoSpacing"/>
              <w:ind w:left="720" w:hanging="720"/>
              <w:jc w:val="both"/>
              <w:rPr>
                <w:rFonts w:cs="Segoe UI"/>
                <w:b/>
                <w:smallCaps/>
                <w:color w:val="FFFFFF" w:themeColor="background1"/>
              </w:rPr>
            </w:pPr>
            <w:r w:rsidRPr="00414600">
              <w:rPr>
                <w:rFonts w:cs="Segoe UI"/>
                <w:b/>
                <w:smallCaps/>
                <w:color w:val="FFFFFF" w:themeColor="background1"/>
              </w:rPr>
              <w:t>DocuPath System</w:t>
            </w:r>
          </w:p>
        </w:tc>
        <w:tc>
          <w:tcPr>
            <w:tcW w:w="3728" w:type="pct"/>
            <w:shd w:val="clear" w:color="auto" w:fill="BFBFBF" w:themeFill="background1" w:themeFillShade="BF"/>
            <w:vAlign w:val="center"/>
          </w:tcPr>
          <w:p w14:paraId="4ACE5FA7" w14:textId="77777777" w:rsidR="001A6926" w:rsidRPr="00414600" w:rsidRDefault="001A6926" w:rsidP="00843E59">
            <w:pPr>
              <w:pStyle w:val="NoSpacing"/>
              <w:ind w:left="720" w:hanging="720"/>
              <w:jc w:val="right"/>
              <w:rPr>
                <w:rFonts w:cs="Segoe UI"/>
                <w:b/>
                <w:smallCaps/>
                <w:color w:val="FFFFFF" w:themeColor="background1"/>
              </w:rPr>
            </w:pPr>
            <w:r w:rsidRPr="0031137D">
              <w:rPr>
                <w:rFonts w:cs="Segoe UI"/>
                <w:b/>
              </w:rPr>
              <w:t>Modelled:</w:t>
            </w:r>
            <w:r>
              <w:rPr>
                <w:color w:val="AE1F1F" w:themeColor="accent1"/>
              </w:rPr>
              <w:t xml:space="preserve"> </w:t>
            </w:r>
            <w:sdt>
              <w:sdtPr>
                <w:rPr>
                  <w:b/>
                  <w:color w:val="AE1F1F" w:themeColor="accent1"/>
                </w:rPr>
                <w:alias w:val="ModelledFor"/>
                <w:tag w:val="ModelledFor"/>
                <w:id w:val="-964969745"/>
                <w:placeholder>
                  <w:docPart w:val="6CDA1D9908EB4F1B8A1BC73EDEBCA9A7"/>
                </w:placeholder>
                <w:dropDownList>
                  <w:listItem w:displayText="Choose a modelling target." w:value="Choose a modelling target."/>
                  <w:listItem w:displayText="For Lowest Access Level Requiring Access" w:value="For Lowest Access Level Requiring Access"/>
                  <w:listItem w:displayText="For Typical Actor Involved" w:value="For Typical Actor Involved"/>
                  <w:listItem w:displayText="For Typical Actor Involved (Which Is Also Lowest Access Level)" w:value="For Typical Actor Involved (Which Is Also Lowest Access Level)"/>
                </w:dropDownList>
              </w:sdtPr>
              <w:sdtEndPr/>
              <w:sdtContent>
                <w:r>
                  <w:rPr>
                    <w:b/>
                    <w:color w:val="AE1F1F" w:themeColor="accent1"/>
                  </w:rPr>
                  <w:t>For Typical Actor Involved (Which Is Also Lowest Access Level)</w:t>
                </w:r>
              </w:sdtContent>
            </w:sdt>
          </w:p>
        </w:tc>
      </w:tr>
    </w:tbl>
    <w:p w14:paraId="13075481" w14:textId="77777777" w:rsidR="001A6926" w:rsidRDefault="001A6926" w:rsidP="001A6926">
      <w:pPr>
        <w:spacing w:before="0" w:after="0" w:line="240" w:lineRule="auto"/>
        <w:rPr>
          <w:sz w:val="4"/>
        </w:rPr>
      </w:pPr>
    </w:p>
    <w:tbl>
      <w:tblPr>
        <w:tblStyle w:val="TableGrid"/>
        <w:tblW w:w="0" w:type="auto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"/>
        <w:gridCol w:w="572"/>
        <w:gridCol w:w="2324"/>
        <w:gridCol w:w="2324"/>
        <w:gridCol w:w="572"/>
        <w:gridCol w:w="2324"/>
        <w:gridCol w:w="2324"/>
        <w:gridCol w:w="572"/>
        <w:gridCol w:w="2352"/>
      </w:tblGrid>
      <w:tr w:rsidR="001A6926" w14:paraId="3444BBE3" w14:textId="77777777" w:rsidTr="00843E59">
        <w:trPr>
          <w:trHeight w:val="340"/>
          <w:tblCellSpacing w:w="28" w:type="dxa"/>
          <w:jc w:val="center"/>
        </w:trPr>
        <w:tc>
          <w:tcPr>
            <w:tcW w:w="1277" w:type="dxa"/>
            <w:vAlign w:val="center"/>
          </w:tcPr>
          <w:p w14:paraId="1B41867F" w14:textId="77777777" w:rsidR="001A6926" w:rsidRPr="009649B4" w:rsidRDefault="001A6926" w:rsidP="00843E59">
            <w:pPr>
              <w:pStyle w:val="NoSpacing"/>
              <w:jc w:val="right"/>
              <w:rPr>
                <w:b/>
              </w:rPr>
            </w:pPr>
            <w:r w:rsidRPr="009649B4">
              <w:rPr>
                <w:b/>
              </w:rPr>
              <w:t>Team:</w:t>
            </w:r>
          </w:p>
        </w:tc>
        <w:tc>
          <w:tcPr>
            <w:tcW w:w="516" w:type="dxa"/>
            <w:shd w:val="clear" w:color="auto" w:fill="808080" w:themeFill="background1" w:themeFillShade="80"/>
            <w:vAlign w:val="center"/>
          </w:tcPr>
          <w:p w14:paraId="3BD1815E" w14:textId="77777777" w:rsidR="001A6926" w:rsidRPr="009649B4" w:rsidRDefault="001A6926" w:rsidP="00843E59">
            <w:pPr>
              <w:pStyle w:val="NoSpacing"/>
              <w:rPr>
                <w:sz w:val="24"/>
                <w:szCs w:val="20"/>
              </w:rPr>
            </w:pPr>
            <w:r w:rsidRPr="009649B4"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  <w:t>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CB4B5" w14:textId="77777777" w:rsidR="001A6926" w:rsidRDefault="001A6926" w:rsidP="00843E59">
            <w:pPr>
              <w:pStyle w:val="NoSpacing"/>
              <w:jc w:val="left"/>
            </w:pPr>
            <w:r w:rsidRPr="00E90FF0">
              <w:rPr>
                <w:noProof/>
                <w:color w:val="AE1F1F" w:themeColor="accent1"/>
                <w:lang w:val="en-US"/>
              </w:rPr>
              <w:drawing>
                <wp:inline distT="0" distB="0" distL="0" distR="0" wp14:anchorId="26F0AA9E" wp14:editId="79CE36A7">
                  <wp:extent cx="518957" cy="144000"/>
                  <wp:effectExtent l="0" t="0" r="0" b="8890"/>
                  <wp:docPr id="1" name="Picture 1" descr="C:\Google Drive\CLDRM\Branding\Logos\CLDRM\CLDRM_LETTERS_LOW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Google Drive\CLDRM\Branding\Logos\CLDRM\CLDRM_LETTERS_LOW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5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528D817C" w14:textId="77777777" w:rsidR="001A6926" w:rsidRPr="009649B4" w:rsidRDefault="001A6926" w:rsidP="00843E59">
            <w:pPr>
              <w:pStyle w:val="NoSpacing"/>
              <w:jc w:val="right"/>
              <w:rPr>
                <w:b/>
              </w:rPr>
            </w:pPr>
            <w:r w:rsidRPr="009649B4">
              <w:rPr>
                <w:b/>
              </w:rPr>
              <w:t>Author(s):</w:t>
            </w:r>
          </w:p>
        </w:tc>
        <w:tc>
          <w:tcPr>
            <w:tcW w:w="516" w:type="dxa"/>
            <w:shd w:val="clear" w:color="auto" w:fill="808080" w:themeFill="background1" w:themeFillShade="80"/>
            <w:vAlign w:val="center"/>
          </w:tcPr>
          <w:p w14:paraId="19AD4419" w14:textId="77777777" w:rsidR="001A6926" w:rsidRPr="009649B4" w:rsidRDefault="001A6926" w:rsidP="00843E59">
            <w:pPr>
              <w:pStyle w:val="NoSpacing"/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</w:pPr>
            <w:r w:rsidRPr="009649B4"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  <w:t>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1A2297" w14:textId="77777777" w:rsidR="001A6926" w:rsidRDefault="00E64ECB" w:rsidP="00843E59">
            <w:pPr>
              <w:pStyle w:val="NoSpacing"/>
              <w:jc w:val="left"/>
            </w:pPr>
            <w:sdt>
              <w:sdtPr>
                <w:rPr>
                  <w:color w:val="AE1F1F" w:themeColor="accent1"/>
                </w:rPr>
                <w:alias w:val="Author"/>
                <w:tag w:val="Author"/>
                <w:id w:val="-957881429"/>
                <w:placeholder>
                  <w:docPart w:val="56DC7B7A4A344792AD1DA5C0000B1511"/>
                </w:placeholder>
                <w:dropDownList>
                  <w:listItem w:displayText="Choose an author." w:value="Choose an author."/>
                  <w:listItem w:displayText="Ruco Pretorius" w:value="Ruco Pretorius"/>
                  <w:listItem w:displayText="Luke Voigt" w:value="Luke Voigt"/>
                  <w:listItem w:displayText="Callie Bofilatos" w:value="Callie Bofilatos"/>
                  <w:listItem w:displayText="Manon Holman" w:value="Manon Holman"/>
                  <w:listItem w:displayText="David Rozen" w:value="David Rozen"/>
                </w:dropDownList>
              </w:sdtPr>
              <w:sdtEndPr/>
              <w:sdtContent>
                <w:r w:rsidR="001A6926">
                  <w:rPr>
                    <w:color w:val="AE1F1F" w:themeColor="accent1"/>
                  </w:rPr>
                  <w:t>Luke Voigt</w:t>
                </w:r>
              </w:sdtContent>
            </w:sdt>
          </w:p>
        </w:tc>
        <w:tc>
          <w:tcPr>
            <w:tcW w:w="2268" w:type="dxa"/>
            <w:vAlign w:val="center"/>
          </w:tcPr>
          <w:p w14:paraId="30ADB47A" w14:textId="77777777" w:rsidR="001A6926" w:rsidRPr="009649B4" w:rsidRDefault="001A6926" w:rsidP="00843E59">
            <w:pPr>
              <w:pStyle w:val="NoSpacing"/>
              <w:jc w:val="right"/>
              <w:rPr>
                <w:b/>
              </w:rPr>
            </w:pPr>
            <w:r w:rsidRPr="009649B4">
              <w:rPr>
                <w:b/>
              </w:rPr>
              <w:t>Version:</w:t>
            </w:r>
          </w:p>
        </w:tc>
        <w:tc>
          <w:tcPr>
            <w:tcW w:w="516" w:type="dxa"/>
            <w:shd w:val="clear" w:color="auto" w:fill="808080" w:themeFill="background1" w:themeFillShade="80"/>
            <w:vAlign w:val="center"/>
          </w:tcPr>
          <w:p w14:paraId="12F179F3" w14:textId="77777777" w:rsidR="001A6926" w:rsidRPr="009649B4" w:rsidRDefault="001A6926" w:rsidP="00843E59">
            <w:pPr>
              <w:pStyle w:val="NoSpacing"/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</w:pPr>
            <w:r w:rsidRPr="009649B4"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  <w:t>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E019A5" w14:textId="1A587C65" w:rsidR="001A6926" w:rsidRDefault="00E64ECB" w:rsidP="00843E59">
            <w:pPr>
              <w:pStyle w:val="NoSpacing"/>
              <w:jc w:val="left"/>
            </w:pPr>
            <w:sdt>
              <w:sdtPr>
                <w:rPr>
                  <w:color w:val="AE1F1F" w:themeColor="accent1"/>
                </w:rPr>
                <w:alias w:val="Version"/>
                <w:tag w:val="Version"/>
                <w:id w:val="-2036032789"/>
                <w:placeholder>
                  <w:docPart w:val="EDFB1F983EBB420C8C4AECA36D8205D0"/>
                </w:placeholder>
                <w:dropDownList>
                  <w:listItem w:displayText="Choose a version." w:value="Choose a version."/>
                  <w:listItem w:displayText="1.0" w:value="1.0"/>
                  <w:listItem w:displayText="1.1" w:value="1.1"/>
                  <w:listItem w:displayText="1.2" w:value="1.2"/>
                  <w:listItem w:displayText="1.3" w:value="1.3"/>
                  <w:listItem w:displayText="1.4" w:value="1.4"/>
                  <w:listItem w:displayText="1.5" w:value="1.5"/>
                  <w:listItem w:displayText="1.6" w:value="1.6"/>
                  <w:listItem w:displayText="1.7" w:value="1.7"/>
                  <w:listItem w:displayText="1.8" w:value="1.8"/>
                  <w:listItem w:displayText="1.9" w:value="1.9"/>
                  <w:listItem w:displayText="1.10" w:value="1.10"/>
                  <w:listItem w:displayText="2.0" w:value="2.0"/>
                  <w:listItem w:displayText="2.1" w:value="2.1"/>
                  <w:listItem w:displayText="2.2" w:value="2.2"/>
                  <w:listItem w:displayText="2.3" w:value="2.3"/>
                  <w:listItem w:displayText="2.4" w:value="2.4"/>
                  <w:listItem w:displayText="2.5" w:value="2.5"/>
                  <w:listItem w:displayText="2.6" w:value="2.6"/>
                  <w:listItem w:displayText="2.7" w:value="2.7"/>
                  <w:listItem w:displayText="2.8" w:value="2.8"/>
                  <w:listItem w:displayText="2.9" w:value="2.9"/>
                  <w:listItem w:displayText="2.10" w:value="2.10"/>
                  <w:listItem w:displayText="3.0" w:value="3.0"/>
                </w:dropDownList>
              </w:sdtPr>
              <w:sdtEndPr/>
              <w:sdtContent>
                <w:r w:rsidR="00304BA3">
                  <w:rPr>
                    <w:color w:val="AE1F1F" w:themeColor="accent1"/>
                  </w:rPr>
                  <w:t>1.3</w:t>
                </w:r>
              </w:sdtContent>
            </w:sdt>
          </w:p>
        </w:tc>
      </w:tr>
      <w:tr w:rsidR="001A6926" w14:paraId="33E8056F" w14:textId="77777777" w:rsidTr="00843E59">
        <w:trPr>
          <w:trHeight w:val="340"/>
          <w:tblCellSpacing w:w="28" w:type="dxa"/>
          <w:jc w:val="center"/>
        </w:trPr>
        <w:tc>
          <w:tcPr>
            <w:tcW w:w="1277" w:type="dxa"/>
            <w:vAlign w:val="center"/>
          </w:tcPr>
          <w:p w14:paraId="4BE8D159" w14:textId="77777777" w:rsidR="001A6926" w:rsidRPr="009649B4" w:rsidRDefault="001A6926" w:rsidP="00843E59">
            <w:pPr>
              <w:pStyle w:val="NoSpacing"/>
              <w:jc w:val="right"/>
              <w:rPr>
                <w:b/>
              </w:rPr>
            </w:pPr>
            <w:r w:rsidRPr="009649B4">
              <w:rPr>
                <w:b/>
              </w:rPr>
              <w:t>Subsystem:</w:t>
            </w:r>
          </w:p>
        </w:tc>
        <w:tc>
          <w:tcPr>
            <w:tcW w:w="516" w:type="dxa"/>
            <w:shd w:val="clear" w:color="auto" w:fill="808080" w:themeFill="background1" w:themeFillShade="80"/>
            <w:vAlign w:val="center"/>
          </w:tcPr>
          <w:p w14:paraId="3DB43406" w14:textId="77777777" w:rsidR="001A6926" w:rsidRPr="009649B4" w:rsidRDefault="001A6926" w:rsidP="00843E59">
            <w:pPr>
              <w:pStyle w:val="NoSpacing"/>
              <w:rPr>
                <w:sz w:val="24"/>
                <w:szCs w:val="20"/>
              </w:rPr>
            </w:pPr>
            <w:r w:rsidRPr="009649B4"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  <w:t>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3CAB36" w14:textId="77777777" w:rsidR="001A6926" w:rsidRDefault="00E64ECB" w:rsidP="00843E59">
            <w:pPr>
              <w:pStyle w:val="NoSpacing"/>
              <w:jc w:val="left"/>
            </w:pPr>
            <w:sdt>
              <w:sdtPr>
                <w:rPr>
                  <w:color w:val="AE1F1F" w:themeColor="accent1"/>
                </w:rPr>
                <w:alias w:val="SubsystemList"/>
                <w:tag w:val="SubsystemList"/>
                <w:id w:val="-1736764243"/>
                <w:placeholder>
                  <w:docPart w:val="20ABB06144FF494E8C52C00272EC124B"/>
                </w:placeholder>
                <w:comboBox>
                  <w:listItem w:displayText="Choose a subsystem." w:value="Choose a subsystem."/>
                  <w:listItem w:displayText="1. Case Management" w:value="1. Case Management"/>
                  <w:listItem w:displayText="2. Media" w:value="2. Media"/>
                  <w:listItem w:displayText="3. Service Provider" w:value="3. Service Provider"/>
                  <w:listItem w:displayText="4. Scheduling" w:value="4. Scheduling"/>
                  <w:listItem w:displayText="5. Legacy Case" w:value="5. Legacy Case"/>
                  <w:listItem w:displayText="6. Reporting" w:value="6. Reporting"/>
                  <w:listItem w:displayText="7. User" w:value="7. User"/>
                  <w:listItem w:displayText="8. Admin &amp; Control" w:value="8. Admin &amp; Control"/>
                </w:comboBox>
              </w:sdtPr>
              <w:sdtEndPr/>
              <w:sdtContent>
                <w:r w:rsidR="001A6926">
                  <w:rPr>
                    <w:color w:val="AE1F1F" w:themeColor="accent1"/>
                  </w:rPr>
                  <w:t>7. User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3811913" w14:textId="77777777" w:rsidR="001A6926" w:rsidRPr="009649B4" w:rsidRDefault="001A6926" w:rsidP="00843E59">
            <w:pPr>
              <w:pStyle w:val="NoSpacing"/>
              <w:jc w:val="right"/>
              <w:rPr>
                <w:b/>
              </w:rPr>
            </w:pPr>
            <w:r w:rsidRPr="009649B4">
              <w:rPr>
                <w:b/>
              </w:rPr>
              <w:t>Creation Date:</w:t>
            </w:r>
          </w:p>
        </w:tc>
        <w:tc>
          <w:tcPr>
            <w:tcW w:w="516" w:type="dxa"/>
            <w:shd w:val="clear" w:color="auto" w:fill="808080" w:themeFill="background1" w:themeFillShade="80"/>
            <w:vAlign w:val="center"/>
          </w:tcPr>
          <w:p w14:paraId="4AABBB4E" w14:textId="77777777" w:rsidR="001A6926" w:rsidRPr="009649B4" w:rsidRDefault="001A6926" w:rsidP="00843E59">
            <w:pPr>
              <w:pStyle w:val="NoSpacing"/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</w:pPr>
            <w:r w:rsidRPr="009649B4"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  <w:t>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3D6B2A" w14:textId="77777777" w:rsidR="001A6926" w:rsidRDefault="00E64ECB" w:rsidP="00843E59">
            <w:pPr>
              <w:pStyle w:val="NoSpacing"/>
              <w:jc w:val="left"/>
            </w:pPr>
            <w:sdt>
              <w:sdtPr>
                <w:rPr>
                  <w:color w:val="AE1F1F" w:themeColor="accent1"/>
                </w:rPr>
                <w:alias w:val="CreationDate"/>
                <w:tag w:val="CreationDate"/>
                <w:id w:val="-2062244308"/>
                <w:placeholder>
                  <w:docPart w:val="9FC8C91AE212457DAFD36EB151574EE8"/>
                </w:placeholder>
                <w:date w:fullDate="2017-05-23T00:00:00Z">
                  <w:dateFormat w:val="ddd, d MMM yyyy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r w:rsidR="001A6926">
                  <w:rPr>
                    <w:color w:val="AE1F1F" w:themeColor="accent1"/>
                  </w:rPr>
                  <w:t>Tue, 23 May 2017</w:t>
                </w:r>
              </w:sdtContent>
            </w:sdt>
          </w:p>
        </w:tc>
        <w:tc>
          <w:tcPr>
            <w:tcW w:w="2268" w:type="dxa"/>
            <w:vAlign w:val="center"/>
          </w:tcPr>
          <w:p w14:paraId="0444FD35" w14:textId="77777777" w:rsidR="001A6926" w:rsidRPr="009649B4" w:rsidRDefault="001A6926" w:rsidP="00843E59">
            <w:pPr>
              <w:pStyle w:val="NoSpacing"/>
              <w:jc w:val="right"/>
              <w:rPr>
                <w:b/>
              </w:rPr>
            </w:pPr>
            <w:r w:rsidRPr="009649B4">
              <w:rPr>
                <w:b/>
              </w:rPr>
              <w:t>Last Review Date:</w:t>
            </w:r>
          </w:p>
        </w:tc>
        <w:tc>
          <w:tcPr>
            <w:tcW w:w="516" w:type="dxa"/>
            <w:shd w:val="clear" w:color="auto" w:fill="808080" w:themeFill="background1" w:themeFillShade="80"/>
            <w:vAlign w:val="center"/>
          </w:tcPr>
          <w:p w14:paraId="65B290A6" w14:textId="77777777" w:rsidR="001A6926" w:rsidRPr="009649B4" w:rsidRDefault="001A6926" w:rsidP="00843E59">
            <w:pPr>
              <w:pStyle w:val="NoSpacing"/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</w:pPr>
            <w:r w:rsidRPr="009649B4">
              <w:rPr>
                <w:rFonts w:ascii="Segoe MDL2 Assets" w:hAnsi="Segoe MDL2 Assets"/>
                <w:color w:val="FFFFFF" w:themeColor="background1"/>
                <w:sz w:val="24"/>
                <w:szCs w:val="20"/>
              </w:rPr>
              <w:t>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642B91" w14:textId="244D34B6" w:rsidR="001A6926" w:rsidRDefault="00E64ECB" w:rsidP="00843E59">
            <w:pPr>
              <w:pStyle w:val="NoSpacing"/>
              <w:jc w:val="left"/>
            </w:pPr>
            <w:sdt>
              <w:sdtPr>
                <w:rPr>
                  <w:color w:val="AE1F1F" w:themeColor="accent1"/>
                </w:rPr>
                <w:alias w:val="LastReviewDate"/>
                <w:tag w:val="LastReviewDate"/>
                <w:id w:val="1078020251"/>
                <w:placeholder>
                  <w:docPart w:val="9F526290737645A9B74193FA9A9F6B79"/>
                </w:placeholder>
                <w:date w:fullDate="2017-07-23T00:00:00Z">
                  <w:dateFormat w:val="ddd, d MMM yyyy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r w:rsidR="00304BA3">
                  <w:rPr>
                    <w:color w:val="AE1F1F" w:themeColor="accent1"/>
                  </w:rPr>
                  <w:t>Sun, 23 Jul 2017</w:t>
                </w:r>
              </w:sdtContent>
            </w:sdt>
          </w:p>
        </w:tc>
      </w:tr>
    </w:tbl>
    <w:p w14:paraId="67255029" w14:textId="77777777" w:rsidR="001A6926" w:rsidRDefault="001A6926" w:rsidP="001A6926">
      <w:pPr>
        <w:spacing w:before="0" w:after="0" w:line="240" w:lineRule="auto"/>
        <w:rPr>
          <w:sz w:val="4"/>
        </w:rPr>
      </w:pPr>
    </w:p>
    <w:p w14:paraId="1D8110C2" w14:textId="77777777" w:rsidR="001A6926" w:rsidRPr="00A15353" w:rsidRDefault="001A6926" w:rsidP="001A6926">
      <w:pPr>
        <w:spacing w:before="0" w:after="0" w:line="240" w:lineRule="auto"/>
        <w:rPr>
          <w:sz w:val="4"/>
        </w:rPr>
      </w:pP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2403"/>
        <w:gridCol w:w="1019"/>
        <w:gridCol w:w="2805"/>
        <w:gridCol w:w="1700"/>
        <w:gridCol w:w="5670"/>
        <w:gridCol w:w="2944"/>
      </w:tblGrid>
      <w:tr w:rsidR="001A6926" w:rsidRPr="00B11889" w14:paraId="2C15B126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B6CB079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USE CASE NAME:</w:t>
            </w:r>
          </w:p>
        </w:tc>
        <w:tc>
          <w:tcPr>
            <w:tcW w:w="3384" w:type="pct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B1589" w14:textId="723F343B" w:rsidR="001A6926" w:rsidRPr="00B11889" w:rsidRDefault="001A6926" w:rsidP="001A6926">
            <w:pPr>
              <w:spacing w:before="0" w:after="0" w:line="240" w:lineRule="auto"/>
              <w:rPr>
                <w:b/>
                <w:smallCaps/>
                <w:color w:val="AE1F1F" w:themeColor="accent1"/>
              </w:rPr>
            </w:pPr>
            <w:r>
              <w:rPr>
                <w:b/>
                <w:smallCaps/>
                <w:color w:val="AE1F1F" w:themeColor="accent1"/>
              </w:rPr>
              <w:t>LOG-IN</w:t>
            </w:r>
          </w:p>
        </w:tc>
        <w:tc>
          <w:tcPr>
            <w:tcW w:w="89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0B35DAC0" w14:textId="77777777" w:rsidR="001A6926" w:rsidRPr="00B11889" w:rsidRDefault="001A6926" w:rsidP="00843E59">
            <w:pPr>
              <w:spacing w:before="0" w:after="0" w:line="240" w:lineRule="auto"/>
              <w:jc w:val="center"/>
              <w:rPr>
                <w:b/>
              </w:rPr>
            </w:pPr>
            <w:r w:rsidRPr="00B11889">
              <w:rPr>
                <w:b/>
              </w:rPr>
              <w:t>USE CASE TYPE:</w:t>
            </w:r>
          </w:p>
        </w:tc>
      </w:tr>
      <w:tr w:rsidR="001A6926" w:rsidRPr="00B11889" w14:paraId="55CBE533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739B786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USE CASE ID:</w:t>
            </w:r>
          </w:p>
        </w:tc>
        <w:tc>
          <w:tcPr>
            <w:tcW w:w="3384" w:type="pct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1F1F" w:themeFill="accent1"/>
          </w:tcPr>
          <w:p w14:paraId="5C427CC6" w14:textId="5D4E3371" w:rsidR="001A6926" w:rsidRPr="00B11889" w:rsidRDefault="001A6926" w:rsidP="00843E59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7.1</w:t>
            </w:r>
          </w:p>
        </w:tc>
        <w:tc>
          <w:tcPr>
            <w:tcW w:w="89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7DB9A3C0" w14:textId="77777777" w:rsidR="001A6926" w:rsidRPr="00B11889" w:rsidRDefault="001A6926" w:rsidP="00843E59">
            <w:pPr>
              <w:tabs>
                <w:tab w:val="left" w:pos="2445"/>
              </w:tabs>
              <w:spacing w:before="0" w:after="0" w:line="240" w:lineRule="auto"/>
              <w:ind w:left="35"/>
              <w:rPr>
                <w:b/>
                <w:color w:val="FFFFFF" w:themeColor="background1"/>
              </w:rPr>
            </w:pPr>
            <w:r w:rsidRPr="00B11889">
              <w:rPr>
                <w:b/>
              </w:rPr>
              <w:t>Business Requirements:</w:t>
            </w:r>
            <w:r w:rsidRPr="00B11889">
              <w:rPr>
                <w:b/>
              </w:rPr>
              <w:tab/>
            </w:r>
            <w:sdt>
              <w:sdtPr>
                <w:rPr>
                  <w:color w:val="000000" w:themeColor="text1"/>
                </w:rPr>
                <w:id w:val="-1387100810"/>
                <w14:checkbox>
                  <w14:checked w14:val="0"/>
                  <w14:checkedState w14:val="E0A2" w14:font="Segoe MDL2 Assets"/>
                  <w14:uncheckedState w14:val="E003" w14:font="Segoe MDL2 Assets"/>
                </w14:checkbox>
              </w:sdtPr>
              <w:sdtEndPr/>
              <w:sdtContent>
                <w:r w:rsidRPr="00CB13A9">
                  <w:rPr>
                    <w:rFonts w:ascii="Segoe MDL2 Assets" w:hAnsi="Segoe MDL2 Assets"/>
                    <w:color w:val="000000" w:themeColor="text1"/>
                  </w:rPr>
                  <w:t></w:t>
                </w:r>
              </w:sdtContent>
            </w:sdt>
          </w:p>
        </w:tc>
      </w:tr>
      <w:tr w:rsidR="001A6926" w:rsidRPr="00B11889" w14:paraId="0891EE57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A24B776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PRIORITY:</w:t>
            </w:r>
          </w:p>
        </w:tc>
        <w:tc>
          <w:tcPr>
            <w:tcW w:w="3384" w:type="pct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EECDB" w14:textId="77777777" w:rsidR="001A6926" w:rsidRPr="00B11889" w:rsidRDefault="001A6926" w:rsidP="00843E59">
            <w:pPr>
              <w:spacing w:before="0" w:after="0" w:line="240" w:lineRule="auto"/>
              <w:rPr>
                <w:rFonts w:cs="Segoe UI"/>
                <w:b/>
                <w:color w:val="FF0000"/>
              </w:rPr>
            </w:pPr>
            <w:r w:rsidRPr="000641C5">
              <w:rPr>
                <w:rFonts w:cs="Segoe UI"/>
                <w:b/>
                <w:color w:val="FF0000"/>
              </w:rPr>
              <w:sym w:font="Wingdings 3" w:char="F070"/>
            </w:r>
            <w:r w:rsidRPr="000641C5">
              <w:rPr>
                <w:rFonts w:cs="Segoe UI"/>
                <w:b/>
                <w:color w:val="FF0000"/>
              </w:rPr>
              <w:t xml:space="preserve"> High</w:t>
            </w:r>
          </w:p>
        </w:tc>
        <w:tc>
          <w:tcPr>
            <w:tcW w:w="89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4F14FE0" w14:textId="77777777" w:rsidR="001A6926" w:rsidRPr="00B11889" w:rsidRDefault="001A6926" w:rsidP="00843E59">
            <w:pPr>
              <w:tabs>
                <w:tab w:val="left" w:pos="2445"/>
              </w:tabs>
              <w:spacing w:before="0" w:after="0" w:line="240" w:lineRule="auto"/>
              <w:ind w:left="35"/>
              <w:rPr>
                <w:b/>
              </w:rPr>
            </w:pPr>
            <w:r w:rsidRPr="00B11889">
              <w:rPr>
                <w:b/>
              </w:rPr>
              <w:t>System Analysis:</w:t>
            </w:r>
            <w:r w:rsidRPr="00B11889">
              <w:rPr>
                <w:b/>
              </w:rPr>
              <w:tab/>
            </w:r>
            <w:sdt>
              <w:sdtPr>
                <w:rPr>
                  <w:color w:val="000000" w:themeColor="text1"/>
                </w:rPr>
                <w:id w:val="1367249787"/>
                <w14:checkbox>
                  <w14:checked w14:val="0"/>
                  <w14:checkedState w14:val="E0A2" w14:font="Segoe MDL2 Assets"/>
                  <w14:uncheckedState w14:val="E003" w14:font="Segoe MDL2 Assets"/>
                </w14:checkbox>
              </w:sdtPr>
              <w:sdtEndPr/>
              <w:sdtContent>
                <w:r w:rsidRPr="00CB13A9">
                  <w:rPr>
                    <w:rFonts w:ascii="Segoe MDL2 Assets" w:hAnsi="Segoe MDL2 Assets"/>
                    <w:color w:val="000000" w:themeColor="text1"/>
                  </w:rPr>
                  <w:t></w:t>
                </w:r>
              </w:sdtContent>
            </w:sdt>
            <w:r>
              <w:t xml:space="preserve"> </w:t>
            </w:r>
          </w:p>
        </w:tc>
      </w:tr>
      <w:tr w:rsidR="001A6926" w:rsidRPr="00B11889" w14:paraId="68AD85CF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171284A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SOURCE:</w:t>
            </w:r>
          </w:p>
        </w:tc>
        <w:tc>
          <w:tcPr>
            <w:tcW w:w="3384" w:type="pct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sdt>
            <w:sdtPr>
              <w:rPr>
                <w:rFonts w:cs="Segoe UI"/>
                <w:b/>
              </w:rPr>
              <w:id w:val="1134450179"/>
              <w:placeholder>
                <w:docPart w:val="A4966BF230984D18B3ADA4E3FEA72365"/>
              </w:placeholder>
              <w:comboBox>
                <w:listItem w:value="Choose an item."/>
                <w:listItem w:displayText="Requirements List, Description &amp; Detail" w:value="Requirements List, Description &amp; Detail"/>
                <w:listItem w:displayText="Requirements List, Requirements Description &amp; Detail, Functional Specification" w:value="Requirements List, Requirements Description &amp; Detail, Functional Specification"/>
                <w:listItem w:displayText="Interview with N. Morris" w:value="Interview with N. Morris"/>
                <w:listItem w:displayText="Interview with A. Makhoba" w:value="Interview with A. Makhoba"/>
                <w:listItem w:displayText="Review of Existing Documentation" w:value="Review of Existing Documentation"/>
                <w:listItem w:displayText="Workflow Observation" w:value="Workflow Observation"/>
              </w:comboBox>
            </w:sdtPr>
            <w:sdtEndPr/>
            <w:sdtContent>
              <w:p w14:paraId="4D2390EC" w14:textId="77777777" w:rsidR="001A6926" w:rsidRPr="00B11889" w:rsidRDefault="001A6926" w:rsidP="00843E59">
                <w:pPr>
                  <w:spacing w:before="0" w:after="0" w:line="240" w:lineRule="auto"/>
                </w:pPr>
                <w:r>
                  <w:rPr>
                    <w:rFonts w:cs="Segoe UI"/>
                    <w:b/>
                  </w:rPr>
                  <w:t>Requirements List, Requirements Description &amp; Detail, Functional Specification</w:t>
                </w:r>
              </w:p>
            </w:sdtContent>
          </w:sdt>
        </w:tc>
        <w:tc>
          <w:tcPr>
            <w:tcW w:w="8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87B991B" w14:textId="77777777" w:rsidR="001A6926" w:rsidRPr="00B11889" w:rsidRDefault="001A6926" w:rsidP="00843E59">
            <w:pPr>
              <w:tabs>
                <w:tab w:val="left" w:pos="2445"/>
              </w:tabs>
              <w:spacing w:before="0" w:after="0" w:line="240" w:lineRule="auto"/>
              <w:ind w:left="35"/>
              <w:rPr>
                <w:b/>
              </w:rPr>
            </w:pPr>
            <w:r w:rsidRPr="00B11889">
              <w:rPr>
                <w:b/>
              </w:rPr>
              <w:t>System Design:</w:t>
            </w:r>
            <w:r w:rsidRPr="00B11889">
              <w:rPr>
                <w:b/>
              </w:rPr>
              <w:tab/>
            </w:r>
            <w:sdt>
              <w:sdtPr>
                <w:rPr>
                  <w:color w:val="AE1F1F" w:themeColor="accent1"/>
                </w:rPr>
                <w:id w:val="283306631"/>
                <w14:checkbox>
                  <w14:checked w14:val="1"/>
                  <w14:checkedState w14:val="E0A2" w14:font="Segoe MDL2 Assets"/>
                  <w14:uncheckedState w14:val="E003" w14:font="Segoe MDL2 Assets"/>
                </w14:checkbox>
              </w:sdtPr>
              <w:sdtEndPr/>
              <w:sdtContent>
                <w:r>
                  <w:rPr>
                    <w:rFonts w:ascii="Segoe MDL2 Assets" w:hAnsi="Segoe MDL2 Assets"/>
                    <w:color w:val="AE1F1F" w:themeColor="accent1"/>
                  </w:rPr>
                  <w:t></w:t>
                </w:r>
              </w:sdtContent>
            </w:sdt>
          </w:p>
        </w:tc>
      </w:tr>
      <w:tr w:rsidR="001A6926" w:rsidRPr="00B11889" w14:paraId="339EFF0E" w14:textId="77777777" w:rsidTr="00843E59">
        <w:tc>
          <w:tcPr>
            <w:tcW w:w="726" w:type="pct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3F350B5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PRIMARY BUSINESS ACTOR:</w:t>
            </w:r>
          </w:p>
        </w:tc>
        <w:tc>
          <w:tcPr>
            <w:tcW w:w="4274" w:type="pct"/>
            <w:gridSpan w:val="5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86C08EC" w14:textId="77777777" w:rsidR="001A6926" w:rsidRPr="00B11889" w:rsidRDefault="00E64ECB" w:rsidP="00843E59">
            <w:pPr>
              <w:pStyle w:val="ListParagraph"/>
              <w:numPr>
                <w:ilvl w:val="0"/>
                <w:numId w:val="9"/>
              </w:numPr>
              <w:spacing w:before="0" w:after="0"/>
              <w:ind w:left="312" w:hanging="312"/>
              <w:rPr>
                <w:rFonts w:cs="Segoe UI"/>
                <w:b/>
              </w:rPr>
            </w:pPr>
            <w:sdt>
              <w:sdtPr>
                <w:rPr>
                  <w:rFonts w:cs="Segoe UI"/>
                  <w:b/>
                </w:rPr>
                <w:alias w:val="PBAList"/>
                <w:tag w:val="PBAList"/>
                <w:id w:val="-1305769113"/>
                <w:placeholder>
                  <w:docPart w:val="A4966BF230984D18B3ADA4E3FEA72365"/>
                </w:placeholder>
                <w:comboBox>
                  <w:listItem w:displayText="Choose an actor." w:value="Choose an actor."/>
                  <w:listItem w:displayText="Pathologist" w:value="Pathologist"/>
                  <w:listItem w:displayText="Pathologist (Transfering)" w:value="Pathologist (Transfering)"/>
                  <w:listItem w:displayText="Student" w:value="Student"/>
                  <w:listItem w:displayText="Administrator" w:value="Administrator"/>
                  <w:listItem w:displayText="Potential User" w:value="Potential User"/>
                  <w:listItem w:displayText="Superuser" w:value="Superuser"/>
                  <w:listItem w:displayText="Time" w:value="Time"/>
                </w:comboBox>
              </w:sdtPr>
              <w:sdtEndPr/>
              <w:sdtContent>
                <w:r w:rsidR="001A6926">
                  <w:rPr>
                    <w:rFonts w:cs="Segoe UI"/>
                    <w:b/>
                  </w:rPr>
                  <w:t>User</w:t>
                </w:r>
              </w:sdtContent>
            </w:sdt>
            <w:r w:rsidR="001A6926" w:rsidRPr="00B11889">
              <w:rPr>
                <w:rFonts w:cs="Segoe UI"/>
                <w:b/>
              </w:rPr>
              <w:t xml:space="preserve"> (PBA)</w:t>
            </w:r>
          </w:p>
        </w:tc>
      </w:tr>
      <w:tr w:rsidR="001A6926" w:rsidRPr="00B11889" w14:paraId="7BBCB98B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5AB9433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PRIMARY SYSTEM ACTOR: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6159BE" w14:textId="77777777" w:rsidR="001A6926" w:rsidRPr="00B11889" w:rsidRDefault="001A6926" w:rsidP="00843E59">
            <w:pPr>
              <w:pStyle w:val="ListParagraph"/>
              <w:numPr>
                <w:ilvl w:val="0"/>
                <w:numId w:val="9"/>
              </w:numPr>
              <w:spacing w:before="0" w:after="0"/>
              <w:ind w:left="312" w:hanging="312"/>
              <w:rPr>
                <w:rFonts w:cs="Segoe UI"/>
                <w:b/>
              </w:rPr>
            </w:pPr>
            <w:r w:rsidRPr="00B11889">
              <w:rPr>
                <w:rFonts w:cs="Segoe UI"/>
                <w:b/>
              </w:rPr>
              <w:t>None</w:t>
            </w:r>
          </w:p>
        </w:tc>
      </w:tr>
      <w:tr w:rsidR="001A6926" w:rsidRPr="00B11889" w14:paraId="6587DA82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226FC70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OTHER PARTICIPATING ACTORS: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F20BD" w14:textId="77777777" w:rsidR="001A6926" w:rsidRPr="00B11889" w:rsidRDefault="001A6926" w:rsidP="00843E59">
            <w:pPr>
              <w:pStyle w:val="ListParagraph"/>
              <w:numPr>
                <w:ilvl w:val="0"/>
                <w:numId w:val="9"/>
              </w:numPr>
              <w:spacing w:before="0" w:after="0"/>
              <w:ind w:left="312" w:hanging="312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None</w:t>
            </w:r>
          </w:p>
        </w:tc>
      </w:tr>
      <w:tr w:rsidR="001A6926" w:rsidRPr="00B11889" w14:paraId="3C63A3CD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7D6A424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OTHER INTERESTED STAKEHOLDERS: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3B6AB" w14:textId="77777777" w:rsidR="001A6926" w:rsidRPr="00B11889" w:rsidRDefault="001A6926" w:rsidP="00843E59">
            <w:pPr>
              <w:numPr>
                <w:ilvl w:val="0"/>
                <w:numId w:val="4"/>
              </w:numPr>
              <w:spacing w:before="0" w:after="0" w:line="240" w:lineRule="auto"/>
              <w:ind w:left="316" w:hanging="316"/>
              <w:jc w:val="left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None</w:t>
            </w:r>
          </w:p>
        </w:tc>
      </w:tr>
      <w:tr w:rsidR="001A6926" w:rsidRPr="00B11889" w14:paraId="11F94D56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58FB5AE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DESCRIPTION: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D0DB" w:themeFill="accent6" w:themeFillTint="33"/>
            <w:vAlign w:val="center"/>
          </w:tcPr>
          <w:p w14:paraId="0539B59F" w14:textId="6A6C9BE3" w:rsidR="001A6926" w:rsidRPr="00B11889" w:rsidRDefault="001A6926" w:rsidP="001A6926">
            <w:pPr>
              <w:pStyle w:val="Header"/>
              <w:spacing w:before="0"/>
              <w:rPr>
                <w:rFonts w:cs="Segoe UI"/>
                <w:b/>
              </w:rPr>
            </w:pPr>
            <w:r w:rsidRPr="00B11889">
              <w:rPr>
                <w:rFonts w:cs="Segoe UI"/>
                <w:b/>
              </w:rPr>
              <w:t xml:space="preserve">This use case </w:t>
            </w:r>
            <w:r w:rsidRPr="00B11889">
              <w:rPr>
                <w:rFonts w:cs="Segoe UI"/>
                <w:b/>
                <w:i/>
                <w:u w:val="single"/>
              </w:rPr>
              <w:t xml:space="preserve">describes the </w:t>
            </w:r>
            <w:r>
              <w:rPr>
                <w:rFonts w:cs="Segoe UI"/>
                <w:b/>
                <w:i/>
                <w:u w:val="single"/>
              </w:rPr>
              <w:t>process</w:t>
            </w:r>
            <w:r w:rsidRPr="00695C9F">
              <w:rPr>
                <w:rFonts w:cs="Segoe UI"/>
                <w:b/>
                <w:u w:val="single"/>
              </w:rPr>
              <w:t xml:space="preserve"> of</w:t>
            </w:r>
            <w:r>
              <w:rPr>
                <w:rFonts w:cs="Segoe UI"/>
                <w:b/>
              </w:rPr>
              <w:t xml:space="preserve"> a User logging into of the</w:t>
            </w:r>
            <w:r w:rsidRPr="008F3C4F">
              <w:rPr>
                <w:rFonts w:cs="Segoe UI"/>
                <w:b/>
              </w:rPr>
              <w:t xml:space="preserve"> system. The </w:t>
            </w:r>
            <w:r w:rsidRPr="008F3C4F">
              <w:rPr>
                <w:rFonts w:cs="Segoe UI"/>
                <w:b/>
                <w:i/>
                <w:u w:val="single"/>
              </w:rPr>
              <w:t>use case starts with</w:t>
            </w:r>
            <w:r w:rsidRPr="008F3C4F">
              <w:rPr>
                <w:rFonts w:cs="Segoe UI"/>
                <w:b/>
              </w:rPr>
              <w:t xml:space="preserve"> </w:t>
            </w:r>
            <w:r w:rsidRPr="00361356">
              <w:rPr>
                <w:rFonts w:cs="Segoe UI"/>
                <w:b/>
              </w:rPr>
              <w:t xml:space="preserve">the </w:t>
            </w:r>
            <w:r>
              <w:rPr>
                <w:rFonts w:cs="Segoe UI"/>
                <w:b/>
              </w:rPr>
              <w:t xml:space="preserve">User navigating to the DocuPath website, </w:t>
            </w:r>
            <w:r w:rsidRPr="00F04256">
              <w:rPr>
                <w:rFonts w:cs="Segoe UI"/>
                <w:b/>
                <w:i/>
                <w:u w:val="single"/>
              </w:rPr>
              <w:t>runs through the process of</w:t>
            </w:r>
            <w:r>
              <w:rPr>
                <w:rFonts w:cs="Segoe UI"/>
                <w:b/>
              </w:rPr>
              <w:t xml:space="preserve"> confirming that they want to log off</w:t>
            </w:r>
            <w:r w:rsidRPr="008F3C4F">
              <w:rPr>
                <w:rFonts w:cs="Segoe UI"/>
                <w:b/>
              </w:rPr>
              <w:t xml:space="preserve"> </w:t>
            </w:r>
            <w:r w:rsidRPr="008F3C4F">
              <w:rPr>
                <w:rFonts w:cs="Segoe UI"/>
                <w:b/>
                <w:i/>
                <w:u w:val="single"/>
              </w:rPr>
              <w:t>and concludes with</w:t>
            </w:r>
            <w:r w:rsidRPr="008F3C4F">
              <w:rPr>
                <w:rFonts w:cs="Segoe UI"/>
                <w:b/>
              </w:rPr>
              <w:t xml:space="preserve"> the </w:t>
            </w:r>
            <w:r>
              <w:rPr>
                <w:rFonts w:cs="Segoe UI"/>
                <w:b/>
              </w:rPr>
              <w:t>system displaying the login page and an Audit Log entry being created.</w:t>
            </w:r>
          </w:p>
        </w:tc>
      </w:tr>
      <w:tr w:rsidR="001A6926" w:rsidRPr="00B11889" w14:paraId="37079A95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418950A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PRE-CONDITION: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1A6E55" w14:textId="26C210CD" w:rsidR="001A6926" w:rsidRPr="00B11889" w:rsidRDefault="001A6926" w:rsidP="001A6926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The User has a valid User Profile.</w:t>
            </w:r>
          </w:p>
        </w:tc>
      </w:tr>
      <w:tr w:rsidR="001A6926" w:rsidRPr="00B11889" w14:paraId="4D10B0B5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9C20897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TRIGGER: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0671D" w14:textId="12623B18" w:rsidR="001A6926" w:rsidRPr="00B11889" w:rsidRDefault="001A6926" w:rsidP="001A6926">
            <w:pPr>
              <w:spacing w:before="0" w:after="0"/>
              <w:rPr>
                <w:rFonts w:cs="Segoe UI"/>
              </w:rPr>
            </w:pPr>
            <w:r w:rsidRPr="003573A3">
              <w:rPr>
                <w:rFonts w:cs="Segoe UI"/>
              </w:rPr>
              <w:t xml:space="preserve">The </w:t>
            </w:r>
            <w:r>
              <w:rPr>
                <w:rFonts w:cs="Segoe UI"/>
              </w:rPr>
              <w:t>User</w:t>
            </w:r>
            <w:r w:rsidRPr="003573A3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wants</w:t>
            </w:r>
            <w:r w:rsidRPr="003573A3">
              <w:rPr>
                <w:rFonts w:cs="Segoe UI"/>
              </w:rPr>
              <w:t xml:space="preserve"> to </w:t>
            </w:r>
            <w:r>
              <w:rPr>
                <w:rFonts w:cs="Segoe UI"/>
              </w:rPr>
              <w:t>log in.</w:t>
            </w:r>
          </w:p>
        </w:tc>
      </w:tr>
      <w:tr w:rsidR="001A6926" w:rsidRPr="00B11889" w14:paraId="379F94BE" w14:textId="77777777" w:rsidTr="00843E59">
        <w:trPr>
          <w:trHeight w:val="38"/>
        </w:trPr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1457DC2F" w14:textId="77777777" w:rsidR="001A6926" w:rsidRPr="00B11889" w:rsidRDefault="001A6926" w:rsidP="00843E59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TYPICAL COURSE</w:t>
            </w:r>
          </w:p>
        </w:tc>
        <w:tc>
          <w:tcPr>
            <w:tcW w:w="1156" w:type="pct"/>
            <w:gridSpan w:val="2"/>
            <w:tcBorders>
              <w:top w:val="single" w:sz="8" w:space="0" w:color="auto"/>
            </w:tcBorders>
            <w:shd w:val="clear" w:color="auto" w:fill="808080" w:themeFill="background1" w:themeFillShade="80"/>
          </w:tcPr>
          <w:p w14:paraId="09A6B50B" w14:textId="77777777" w:rsidR="001A6926" w:rsidRPr="00B11889" w:rsidRDefault="001A6926" w:rsidP="00843E59">
            <w:pPr>
              <w:spacing w:before="0" w:after="0" w:line="240" w:lineRule="auto"/>
              <w:jc w:val="center"/>
              <w:rPr>
                <w:b/>
                <w:smallCaps/>
                <w:color w:val="FFFFFF" w:themeColor="background1"/>
              </w:rPr>
            </w:pPr>
            <w:r w:rsidRPr="00B11889">
              <w:rPr>
                <w:b/>
                <w:smallCaps/>
                <w:color w:val="FFFFFF" w:themeColor="background1"/>
              </w:rPr>
              <w:t>Actor Action:</w:t>
            </w:r>
          </w:p>
        </w:tc>
        <w:tc>
          <w:tcPr>
            <w:tcW w:w="514" w:type="pct"/>
            <w:tcBorders>
              <w:top w:val="single" w:sz="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B7C22CA" w14:textId="77777777" w:rsidR="001A6926" w:rsidRPr="00B11889" w:rsidRDefault="001A6926" w:rsidP="00843E59">
            <w:pPr>
              <w:spacing w:before="0" w:after="0" w:line="240" w:lineRule="auto"/>
              <w:jc w:val="center"/>
              <w:rPr>
                <w:b/>
                <w:smallCaps/>
                <w:color w:val="FFFFFF" w:themeColor="background1"/>
              </w:rPr>
            </w:pPr>
            <w:r>
              <w:rPr>
                <w:b/>
                <w:smallCaps/>
                <w:color w:val="FFFFFF" w:themeColor="background1"/>
              </w:rPr>
              <w:t>Manual Action:</w:t>
            </w:r>
          </w:p>
        </w:tc>
        <w:tc>
          <w:tcPr>
            <w:tcW w:w="2604" w:type="pct"/>
            <w:gridSpan w:val="2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14:paraId="444F7746" w14:textId="77777777" w:rsidR="001A6926" w:rsidRPr="00B11889" w:rsidRDefault="001A6926" w:rsidP="00843E59">
            <w:pPr>
              <w:spacing w:before="0" w:after="0" w:line="240" w:lineRule="auto"/>
              <w:jc w:val="center"/>
              <w:rPr>
                <w:b/>
                <w:smallCaps/>
                <w:color w:val="FFFFFF" w:themeColor="background1"/>
              </w:rPr>
            </w:pPr>
            <w:r>
              <w:rPr>
                <w:b/>
                <w:smallCaps/>
                <w:color w:val="FFFFFF" w:themeColor="background1"/>
              </w:rPr>
              <w:t>Automated Action:</w:t>
            </w:r>
          </w:p>
        </w:tc>
      </w:tr>
      <w:tr w:rsidR="001A6926" w:rsidRPr="00B11889" w14:paraId="0A3A9350" w14:textId="77777777" w:rsidTr="001A6926">
        <w:trPr>
          <w:trHeight w:val="36"/>
        </w:trPr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15C94E78" w14:textId="2FEAFF53" w:rsidR="00304BA3" w:rsidRDefault="00304BA3" w:rsidP="00304BA3">
            <w:pPr>
              <w:spacing w:before="0" w:after="0" w:line="240" w:lineRule="auto"/>
              <w:jc w:val="left"/>
              <w:rPr>
                <w:b/>
                <w:color w:val="AE1F1F" w:themeColor="accent1"/>
              </w:rPr>
            </w:pPr>
            <w:r>
              <w:rPr>
                <w:b/>
              </w:rPr>
              <w:t>OF EVENTS:</w:t>
            </w:r>
          </w:p>
          <w:p w14:paraId="6F7CED94" w14:textId="77777777" w:rsidR="00304BA3" w:rsidRDefault="00304BA3" w:rsidP="00304BA3">
            <w:pPr>
              <w:spacing w:before="0" w:after="0" w:line="240" w:lineRule="auto"/>
              <w:jc w:val="center"/>
              <w:rPr>
                <w:b/>
                <w:color w:val="AE1F1F" w:themeColor="accent1"/>
              </w:rPr>
            </w:pPr>
          </w:p>
          <w:p w14:paraId="5B870708" w14:textId="66D4097D" w:rsidR="00304BA3" w:rsidRDefault="00304BA3" w:rsidP="00304BA3">
            <w:pPr>
              <w:spacing w:before="0" w:after="0" w:line="240" w:lineRule="auto"/>
              <w:jc w:val="center"/>
              <w:rPr>
                <w:b/>
                <w:color w:val="AE1F1F" w:themeColor="accent1"/>
              </w:rPr>
            </w:pPr>
            <w:r w:rsidRPr="00B11889">
              <w:rPr>
                <w:b/>
                <w:color w:val="AE1F1F" w:themeColor="accent1"/>
              </w:rPr>
              <w:t>(SHADED STEPS</w:t>
            </w:r>
          </w:p>
          <w:p w14:paraId="3AF44490" w14:textId="6625939F" w:rsidR="001A6926" w:rsidRPr="00B11889" w:rsidRDefault="00304BA3" w:rsidP="00304BA3">
            <w:pPr>
              <w:spacing w:before="0" w:after="0" w:line="240" w:lineRule="auto"/>
              <w:jc w:val="center"/>
              <w:rPr>
                <w:b/>
              </w:rPr>
            </w:pPr>
            <w:r w:rsidRPr="00B11889">
              <w:rPr>
                <w:b/>
                <w:color w:val="AE1F1F" w:themeColor="accent1"/>
              </w:rPr>
              <w:t>HAVE ALTERNATE COURSES)</w:t>
            </w:r>
          </w:p>
        </w:tc>
        <w:tc>
          <w:tcPr>
            <w:tcW w:w="1156" w:type="pct"/>
            <w:gridSpan w:val="2"/>
            <w:shd w:val="clear" w:color="auto" w:fill="auto"/>
          </w:tcPr>
          <w:p w14:paraId="47F72B98" w14:textId="28AF514F" w:rsidR="001A6926" w:rsidRDefault="001A6926" w:rsidP="001A6926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>The User navigates to the DocuPath website.</w:t>
            </w: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7050338B" w14:textId="77777777" w:rsidR="001A6926" w:rsidRPr="00B11889" w:rsidRDefault="001A6926" w:rsidP="001A6926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4FD646B8" w14:textId="77777777" w:rsidR="001A6926" w:rsidRDefault="001A6926" w:rsidP="001A6926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 xml:space="preserve">The system displays </w:t>
            </w:r>
            <w:r w:rsidRPr="00D66189">
              <w:t>the ‘</w:t>
            </w:r>
            <w:r>
              <w:rPr>
                <w:rFonts w:ascii="Consolas" w:hAnsi="Consolas"/>
                <w:b/>
                <w:color w:val="AE1F1F" w:themeColor="accent1"/>
              </w:rPr>
              <w:t>LOGIN</w:t>
            </w:r>
            <w:r w:rsidRPr="00D66189">
              <w:t>‘ page with the following controls</w:t>
            </w:r>
            <w:r>
              <w:t xml:space="preserve"> and layout</w:t>
            </w:r>
            <w:r w:rsidRPr="00D66189">
              <w:t>:</w:t>
            </w:r>
          </w:p>
          <w:p w14:paraId="6A63D7FC" w14:textId="77777777" w:rsidR="001A6926" w:rsidRPr="0052292B" w:rsidRDefault="001A6926" w:rsidP="001A6926">
            <w:pPr>
              <w:spacing w:before="0" w:after="0" w:line="240" w:lineRule="auto"/>
              <w:jc w:val="left"/>
              <w:rPr>
                <w:sz w:val="1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33"/>
              <w:gridCol w:w="1984"/>
              <w:gridCol w:w="2496"/>
            </w:tblGrid>
            <w:tr w:rsidR="001A6926" w:rsidRPr="00E0525E" w14:paraId="4F97F749" w14:textId="77777777" w:rsidTr="00843E59">
              <w:trPr>
                <w:jc w:val="center"/>
              </w:trPr>
              <w:tc>
                <w:tcPr>
                  <w:tcW w:w="2933" w:type="dxa"/>
                  <w:shd w:val="clear" w:color="auto" w:fill="000000" w:themeFill="text1"/>
                  <w:vAlign w:val="center"/>
                </w:tcPr>
                <w:p w14:paraId="1361C1E8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  <w:jc w:val="center"/>
                    <w:rPr>
                      <w:b/>
                      <w:i/>
                      <w:u w:val="single"/>
                    </w:rPr>
                  </w:pPr>
                  <w:r w:rsidRPr="00BF54C4">
                    <w:rPr>
                      <w:b/>
                      <w:i/>
                      <w:u w:val="single"/>
                    </w:rPr>
                    <w:t>Label / Text:</w:t>
                  </w:r>
                </w:p>
              </w:tc>
              <w:tc>
                <w:tcPr>
                  <w:tcW w:w="1984" w:type="dxa"/>
                  <w:shd w:val="clear" w:color="auto" w:fill="000000" w:themeFill="text1"/>
                  <w:vAlign w:val="center"/>
                </w:tcPr>
                <w:p w14:paraId="28588F37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  <w:jc w:val="center"/>
                    <w:rPr>
                      <w:b/>
                      <w:i/>
                      <w:u w:val="single"/>
                    </w:rPr>
                  </w:pPr>
                  <w:r w:rsidRPr="00BF54C4">
                    <w:rPr>
                      <w:b/>
                      <w:i/>
                      <w:u w:val="single"/>
                    </w:rPr>
                    <w:t>Control:</w:t>
                  </w:r>
                </w:p>
              </w:tc>
              <w:tc>
                <w:tcPr>
                  <w:tcW w:w="2496" w:type="dxa"/>
                  <w:shd w:val="clear" w:color="auto" w:fill="000000" w:themeFill="text1"/>
                </w:tcPr>
                <w:p w14:paraId="687AF1B7" w14:textId="77777777" w:rsidR="001A6926" w:rsidRPr="00E0525E" w:rsidRDefault="001A6926" w:rsidP="001A6926">
                  <w:pPr>
                    <w:pStyle w:val="ListParagraph"/>
                    <w:spacing w:before="0" w:after="0" w:line="240" w:lineRule="auto"/>
                    <w:ind w:left="0"/>
                    <w:jc w:val="center"/>
                    <w:rPr>
                      <w:b/>
                      <w:i/>
                      <w:u w:val="single"/>
                    </w:rPr>
                  </w:pPr>
                  <w:r>
                    <w:rPr>
                      <w:b/>
                      <w:i/>
                      <w:u w:val="single"/>
                    </w:rPr>
                    <w:t>Other Information:</w:t>
                  </w:r>
                </w:p>
              </w:tc>
            </w:tr>
            <w:tr w:rsidR="001A6926" w:rsidRPr="00B70629" w14:paraId="6221A3C2" w14:textId="77777777" w:rsidTr="00843E59">
              <w:trPr>
                <w:jc w:val="center"/>
              </w:trPr>
              <w:tc>
                <w:tcPr>
                  <w:tcW w:w="2933" w:type="dxa"/>
                  <w:shd w:val="clear" w:color="auto" w:fill="808080" w:themeFill="background1" w:themeFillShade="80"/>
                  <w:vAlign w:val="center"/>
                </w:tcPr>
                <w:p w14:paraId="13F68463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  <w:jc w:val="left"/>
                    <w:rPr>
                      <w:b/>
                      <w:i/>
                      <w:color w:val="FFFFFF" w:themeColor="background1"/>
                      <w:u w:val="single"/>
                    </w:rPr>
                  </w:pPr>
                  <w:r w:rsidRPr="00BF54C4">
                    <w:rPr>
                      <w:b/>
                      <w:i/>
                      <w:color w:val="FFFFFF" w:themeColor="background1"/>
                      <w:u w:val="single"/>
                    </w:rPr>
                    <w:t>PAGE HEADER</w:t>
                  </w:r>
                </w:p>
              </w:tc>
              <w:sdt>
                <w:sdtPr>
                  <w:rPr>
                    <w:color w:val="FFFFFF" w:themeColor="background1"/>
                  </w:rPr>
                  <w:alias w:val="ControlList"/>
                  <w:tag w:val="ControlList"/>
                  <w:id w:val="1357542984"/>
                  <w:placeholder>
                    <w:docPart w:val="D3B9BE66BE6C416F824AF6E0B902A634"/>
                  </w:placeholder>
                  <w:comboBox>
                    <w:listItem w:displayText="n/a" w:value="n/a"/>
                    <w:listItem w:displayText="Accordion" w:value="Accordion"/>
                    <w:listItem w:displayText="ASPTable" w:value="ASPTable"/>
                    <w:listItem w:displayText="Button" w:value="Button"/>
                    <w:listItem w:displayText="CheckBox" w:value="CheckBox"/>
                    <w:listItem w:displayText="Column" w:value="Column"/>
                    <w:listItem w:displayText="ComboBox" w:value="ComboBox"/>
                    <w:listItem w:displayText="DatePicker" w:value="DatePicker"/>
                    <w:listItem w:displayText="Label" w:value="Label"/>
                    <w:listItem w:displayText="ListBox" w:value="ListBox"/>
                    <w:listItem w:displayText="NumericUpDown" w:value="NumericUpDown"/>
                    <w:listItem w:displayText="Panel" w:value="Panel"/>
                    <w:listItem w:displayText="RadioButton" w:value="RadioButton"/>
                    <w:listItem w:displayText="Row" w:value="Row"/>
                    <w:listItem w:displayText="TextBox" w:value="TextBox"/>
                    <w:listItem w:displayText="TextBoxMultiline" w:value="TextBoxMultiline"/>
                  </w:comboBox>
                </w:sdtPr>
                <w:sdtEndPr/>
                <w:sdtContent>
                  <w:tc>
                    <w:tcPr>
                      <w:tcW w:w="1984" w:type="dxa"/>
                      <w:shd w:val="clear" w:color="auto" w:fill="808080" w:themeFill="background1" w:themeFillShade="80"/>
                      <w:vAlign w:val="center"/>
                    </w:tcPr>
                    <w:p w14:paraId="73418DC6" w14:textId="77777777" w:rsidR="001A6926" w:rsidRPr="00BF54C4" w:rsidRDefault="001A6926" w:rsidP="001A6926">
                      <w:pPr>
                        <w:pStyle w:val="ListParagraph"/>
                        <w:spacing w:before="0" w:after="0" w:line="240" w:lineRule="auto"/>
                        <w:ind w:left="0"/>
                        <w:jc w:val="left"/>
                        <w:rPr>
                          <w:b/>
                          <w:i/>
                          <w:color w:val="FFFFFF" w:themeColor="background1"/>
                          <w:u w:val="single"/>
                        </w:rPr>
                      </w:pPr>
                      <w:r w:rsidRPr="00BF54C4">
                        <w:rPr>
                          <w:color w:val="FFFFFF" w:themeColor="background1"/>
                        </w:rPr>
                        <w:t>NavBar</w:t>
                      </w:r>
                    </w:p>
                  </w:tc>
                </w:sdtContent>
              </w:sdt>
              <w:tc>
                <w:tcPr>
                  <w:tcW w:w="2496" w:type="dxa"/>
                  <w:shd w:val="clear" w:color="auto" w:fill="808080" w:themeFill="background1" w:themeFillShade="80"/>
                </w:tcPr>
                <w:p w14:paraId="34E8CD88" w14:textId="77777777" w:rsidR="001A6926" w:rsidRPr="00FB750D" w:rsidRDefault="001A6926" w:rsidP="001A6926">
                  <w:pPr>
                    <w:pStyle w:val="ListParagraph"/>
                    <w:spacing w:before="0" w:after="0" w:line="240" w:lineRule="auto"/>
                    <w:ind w:left="0"/>
                    <w:jc w:val="left"/>
                    <w:rPr>
                      <w:color w:val="FFFFFF" w:themeColor="background1"/>
                      <w:highlight w:val="red"/>
                    </w:rPr>
                  </w:pPr>
                </w:p>
              </w:tc>
            </w:tr>
            <w:tr w:rsidR="001A6926" w14:paraId="2A84B9F4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3F944303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DOCUPATH</w:t>
                  </w:r>
                </w:p>
              </w:tc>
              <w:sdt>
                <w:sdtPr>
                  <w:alias w:val="HeaderControlList"/>
                  <w:tag w:val="ControlList"/>
                  <w:id w:val="-156535591"/>
                  <w:placeholder>
                    <w:docPart w:val="934AE11CA0AC44B58A6585D18796E235"/>
                  </w:placeholder>
                  <w:comboBox>
                    <w:listItem w:displayText="n/a" w:value="n/a"/>
                    <w:listItem w:displayText="Accordion" w:value="Accordion"/>
                    <w:listItem w:displayText="ASPTable" w:value="ASPTable"/>
                    <w:listItem w:displayText="Button" w:value="Button"/>
                    <w:listItem w:displayText="CheckBox" w:value="CheckBox"/>
                    <w:listItem w:displayText="Column" w:value="Column"/>
                    <w:listItem w:displayText="ComboBox" w:value="ComboBox"/>
                    <w:listItem w:displayText="DatePicker" w:value="DatePicker"/>
                    <w:listItem w:displayText="Label" w:value="Label"/>
                    <w:listItem w:displayText="ListBox" w:value="ListBox"/>
                    <w:listItem w:displayText="MenuItemContainer" w:value="MenuItemContainer"/>
                    <w:listItem w:displayText="NumericUpDown" w:value="NumericUpDown"/>
                    <w:listItem w:displayText="Panel" w:value="Panel"/>
                    <w:listItem w:displayText="RadioButton" w:value="RadioButton"/>
                    <w:listItem w:displayText="Row" w:value="Row"/>
                    <w:listItem w:displayText="TextBox" w:value="TextBox"/>
                    <w:listItem w:displayText="Multiline TextBox" w:value="Multiline TextBox"/>
                  </w:comboBox>
                </w:sdtPr>
                <w:sdtEndPr/>
                <w:sdtContent>
                  <w:tc>
                    <w:tcPr>
                      <w:tcW w:w="1984" w:type="dxa"/>
                    </w:tcPr>
                    <w:p w14:paraId="35DB9565" w14:textId="77777777" w:rsidR="001A6926" w:rsidRPr="00BF54C4" w:rsidRDefault="001A6926" w:rsidP="001A6926">
                      <w:pPr>
                        <w:pStyle w:val="ListParagraph"/>
                        <w:spacing w:before="0" w:after="0" w:line="240" w:lineRule="auto"/>
                        <w:ind w:left="0"/>
                      </w:pPr>
                      <w:r w:rsidRPr="00BF54C4">
                        <w:t>n/a</w:t>
                      </w:r>
                    </w:p>
                  </w:tc>
                </w:sdtContent>
              </w:sdt>
              <w:tc>
                <w:tcPr>
                  <w:tcW w:w="2496" w:type="dxa"/>
                </w:tcPr>
                <w:p w14:paraId="43FF0C39" w14:textId="77777777" w:rsidR="001A6926" w:rsidRPr="00FB750D" w:rsidRDefault="001A6926" w:rsidP="001A6926">
                  <w:pPr>
                    <w:pStyle w:val="ListParagraph"/>
                    <w:spacing w:before="0" w:after="0" w:line="240" w:lineRule="auto"/>
                    <w:ind w:left="0"/>
                    <w:rPr>
                      <w:highlight w:val="red"/>
                    </w:rPr>
                  </w:pPr>
                </w:p>
              </w:tc>
            </w:tr>
            <w:tr w:rsidR="001A6926" w14:paraId="7063CC85" w14:textId="77777777" w:rsidTr="00843E59">
              <w:trPr>
                <w:jc w:val="center"/>
              </w:trPr>
              <w:tc>
                <w:tcPr>
                  <w:tcW w:w="2933" w:type="dxa"/>
                  <w:shd w:val="clear" w:color="auto" w:fill="808080" w:themeFill="background1" w:themeFillShade="80"/>
                  <w:vAlign w:val="center"/>
                </w:tcPr>
                <w:p w14:paraId="40DE97EA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rPr>
                      <w:b/>
                      <w:i/>
                      <w:color w:val="FFFFFF" w:themeColor="background1"/>
                      <w:u w:val="single"/>
                    </w:rPr>
                    <w:t>GENERAL CONTROLS</w:t>
                  </w:r>
                </w:p>
              </w:tc>
              <w:tc>
                <w:tcPr>
                  <w:tcW w:w="1984" w:type="dxa"/>
                  <w:shd w:val="clear" w:color="auto" w:fill="808080" w:themeFill="background1" w:themeFillShade="80"/>
                  <w:vAlign w:val="center"/>
                </w:tcPr>
                <w:p w14:paraId="3676B06B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</w:p>
              </w:tc>
              <w:tc>
                <w:tcPr>
                  <w:tcW w:w="2496" w:type="dxa"/>
                  <w:shd w:val="clear" w:color="auto" w:fill="808080" w:themeFill="background1" w:themeFillShade="80"/>
                </w:tcPr>
                <w:p w14:paraId="025ACC7F" w14:textId="77777777" w:rsidR="001A6926" w:rsidRPr="00512C7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</w:p>
              </w:tc>
            </w:tr>
            <w:tr w:rsidR="001A6926" w14:paraId="5F726496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3FAA06DA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Log In</w:t>
                  </w:r>
                </w:p>
              </w:tc>
              <w:sdt>
                <w:sdtPr>
                  <w:alias w:val="ControlList"/>
                  <w:tag w:val="ControlList"/>
                  <w:id w:val="-24872129"/>
                  <w:placeholder>
                    <w:docPart w:val="8FE681870F2F4346AE791559F79DC36F"/>
                  </w:placeholder>
                  <w:comboBox>
                    <w:listItem w:displayText="n/a" w:value="n/a"/>
                    <w:listItem w:displayText="Accordion" w:value="Accordion"/>
                    <w:listItem w:displayText="ASPTable" w:value="ASPTable"/>
                    <w:listItem w:displayText="Button" w:value="Button"/>
                    <w:listItem w:displayText="CheckBox" w:value="CheckBox"/>
                    <w:listItem w:displayText="Column" w:value="Column"/>
                    <w:listItem w:displayText="ComboBox" w:value="ComboBox"/>
                    <w:listItem w:displayText="DatePicker" w:value="DatePicker"/>
                    <w:listItem w:displayText="Label" w:value="Label"/>
                    <w:listItem w:displayText="ListBox" w:value="ListBox"/>
                    <w:listItem w:displayText="NumericUpDown" w:value="NumericUpDown"/>
                    <w:listItem w:displayText="Panel" w:value="Panel"/>
                    <w:listItem w:displayText="RadioButton" w:value="RadioButton"/>
                    <w:listItem w:displayText="Row" w:value="Row"/>
                    <w:listItem w:displayText="TextBox" w:value="TextBox"/>
                    <w:listItem w:displayText="Multiline TextBox" w:value="Multiline TextBox"/>
                  </w:comboBox>
                </w:sdtPr>
                <w:sdtEndPr/>
                <w:sdtContent>
                  <w:tc>
                    <w:tcPr>
                      <w:tcW w:w="1984" w:type="dxa"/>
                    </w:tcPr>
                    <w:p w14:paraId="78D59F66" w14:textId="77777777" w:rsidR="001A6926" w:rsidRPr="00BF54C4" w:rsidRDefault="001A6926" w:rsidP="001A6926">
                      <w:pPr>
                        <w:pStyle w:val="ListParagraph"/>
                        <w:spacing w:before="0" w:after="0" w:line="240" w:lineRule="auto"/>
                        <w:ind w:left="0"/>
                      </w:pPr>
                      <w:r w:rsidRPr="00BF54C4">
                        <w:t>Label</w:t>
                      </w:r>
                    </w:p>
                  </w:tc>
                </w:sdtContent>
              </w:sdt>
              <w:tc>
                <w:tcPr>
                  <w:tcW w:w="2496" w:type="dxa"/>
                  <w:shd w:val="clear" w:color="auto" w:fill="auto"/>
                </w:tcPr>
                <w:p w14:paraId="365113D3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Page heading</w:t>
                  </w:r>
                </w:p>
              </w:tc>
            </w:tr>
            <w:tr w:rsidR="001A6926" w14:paraId="52992BA8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4289ADA7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Username</w:t>
                  </w:r>
                </w:p>
              </w:tc>
              <w:tc>
                <w:tcPr>
                  <w:tcW w:w="1984" w:type="dxa"/>
                </w:tcPr>
                <w:p w14:paraId="36D7AD5F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TextBox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14:paraId="0B22D6DA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</w:p>
              </w:tc>
            </w:tr>
            <w:tr w:rsidR="001A6926" w14:paraId="63062CEB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592CAA4A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Password</w:t>
                  </w:r>
                </w:p>
              </w:tc>
              <w:tc>
                <w:tcPr>
                  <w:tcW w:w="1984" w:type="dxa"/>
                </w:tcPr>
                <w:p w14:paraId="218DC60E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TextBox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14:paraId="56F3D383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</w:p>
              </w:tc>
            </w:tr>
            <w:tr w:rsidR="001A6926" w14:paraId="64E95408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7EF61586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Log In</w:t>
                  </w:r>
                </w:p>
              </w:tc>
              <w:sdt>
                <w:sdtPr>
                  <w:alias w:val="ControlList"/>
                  <w:tag w:val="ControlList"/>
                  <w:id w:val="1809747861"/>
                  <w:placeholder>
                    <w:docPart w:val="9550D31B9F754C6DB8DE9075A37CCAF3"/>
                  </w:placeholder>
                  <w:comboBox>
                    <w:listItem w:displayText="n/a" w:value="n/a"/>
                    <w:listItem w:displayText="Accordion" w:value="Accordion"/>
                    <w:listItem w:displayText="ASPTable" w:value="ASPTable"/>
                    <w:listItem w:displayText="Button" w:value="Button"/>
                    <w:listItem w:displayText="CheckBox" w:value="CheckBox"/>
                    <w:listItem w:displayText="Column" w:value="Column"/>
                    <w:listItem w:displayText="ComboBox" w:value="ComboBox"/>
                    <w:listItem w:displayText="DatePicker" w:value="DatePicker"/>
                    <w:listItem w:displayText="Label" w:value="Label"/>
                    <w:listItem w:displayText="ListBox" w:value="ListBox"/>
                    <w:listItem w:displayText="NumericUpDown" w:value="NumericUpDown"/>
                    <w:listItem w:displayText="Panel" w:value="Panel"/>
                    <w:listItem w:displayText="RadioButton" w:value="RadioButton"/>
                    <w:listItem w:displayText="Row" w:value="Row"/>
                    <w:listItem w:displayText="TextBox" w:value="TextBox"/>
                    <w:listItem w:displayText="Multiline TextBox" w:value="Multiline TextBox"/>
                  </w:comboBox>
                </w:sdtPr>
                <w:sdtEndPr/>
                <w:sdtContent>
                  <w:tc>
                    <w:tcPr>
                      <w:tcW w:w="1984" w:type="dxa"/>
                    </w:tcPr>
                    <w:p w14:paraId="41A4B3EF" w14:textId="77777777" w:rsidR="001A6926" w:rsidRPr="00BF54C4" w:rsidRDefault="001A6926" w:rsidP="001A6926">
                      <w:pPr>
                        <w:pStyle w:val="ListParagraph"/>
                        <w:spacing w:before="0" w:after="0" w:line="240" w:lineRule="auto"/>
                        <w:ind w:left="0"/>
                      </w:pPr>
                      <w:r w:rsidRPr="00BF54C4">
                        <w:t>Button</w:t>
                      </w:r>
                    </w:p>
                  </w:tc>
                </w:sdtContent>
              </w:sdt>
              <w:tc>
                <w:tcPr>
                  <w:tcW w:w="2496" w:type="dxa"/>
                  <w:shd w:val="clear" w:color="auto" w:fill="auto"/>
                </w:tcPr>
                <w:p w14:paraId="6697B435" w14:textId="6D58EAC2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 xml:space="preserve">Below the Username and Password textboxes with a </w:t>
                  </w:r>
                  <w:r w:rsidR="00304BA3">
                    <w:t xml:space="preserve">Login </w:t>
                  </w:r>
                  <w:r w:rsidRPr="00BF54C4">
                    <w:t>icon.</w:t>
                  </w:r>
                </w:p>
              </w:tc>
            </w:tr>
            <w:tr w:rsidR="001A6926" w14:paraId="47652A35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66499DA2" w14:textId="5D179F41" w:rsidR="001A6926" w:rsidRPr="00BF54C4" w:rsidRDefault="00304BA3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>
                    <w:t>FORGOT YOUR PASSWORD? RESET HERE!</w:t>
                  </w:r>
                </w:p>
              </w:tc>
              <w:tc>
                <w:tcPr>
                  <w:tcW w:w="1984" w:type="dxa"/>
                </w:tcPr>
                <w:p w14:paraId="31312AD1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Button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14:paraId="46445B08" w14:textId="6E456A69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</w:p>
              </w:tc>
            </w:tr>
            <w:tr w:rsidR="001A6926" w14:paraId="56AC2CD9" w14:textId="77777777" w:rsidTr="00843E59">
              <w:trPr>
                <w:jc w:val="center"/>
              </w:trPr>
              <w:tc>
                <w:tcPr>
                  <w:tcW w:w="2933" w:type="dxa"/>
                  <w:shd w:val="clear" w:color="auto" w:fill="808080" w:themeFill="background1" w:themeFillShade="80"/>
                  <w:vAlign w:val="center"/>
                </w:tcPr>
                <w:p w14:paraId="0F11071A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rPr>
                      <w:b/>
                      <w:i/>
                      <w:color w:val="FFFFFF" w:themeColor="background1"/>
                      <w:u w:val="single"/>
                    </w:rPr>
                    <w:t>PAGE FOOTER</w:t>
                  </w:r>
                </w:p>
              </w:tc>
              <w:sdt>
                <w:sdtPr>
                  <w:rPr>
                    <w:color w:val="FFFFFF" w:themeColor="background1"/>
                  </w:rPr>
                  <w:alias w:val="ControlList"/>
                  <w:tag w:val="ControlList"/>
                  <w:id w:val="-1226068101"/>
                  <w:placeholder>
                    <w:docPart w:val="8A88CF42B9DC4C2D96A06A19716E541F"/>
                  </w:placeholder>
                  <w:comboBox>
                    <w:listItem w:displayText="n/a" w:value="n/a"/>
                    <w:listItem w:displayText="Accordion" w:value="Accordion"/>
                    <w:listItem w:displayText="ASPTable" w:value="ASPTable"/>
                    <w:listItem w:displayText="Button" w:value="Button"/>
                    <w:listItem w:displayText="CheckBox" w:value="CheckBox"/>
                    <w:listItem w:displayText="Column" w:value="Column"/>
                    <w:listItem w:displayText="ComboBox" w:value="ComboBox"/>
                    <w:listItem w:displayText="DatePicker" w:value="DatePicker"/>
                    <w:listItem w:displayText="Label" w:value="Label"/>
                    <w:listItem w:displayText="ListBox" w:value="ListBox"/>
                    <w:listItem w:displayText="NumericUpDown" w:value="NumericUpDown"/>
                    <w:listItem w:displayText="Panel" w:value="Panel"/>
                    <w:listItem w:displayText="RadioButton" w:value="RadioButton"/>
                    <w:listItem w:displayText="Row" w:value="Row"/>
                    <w:listItem w:displayText="TextBox" w:value="TextBox"/>
                    <w:listItem w:displayText="TextBoxMultiline" w:value="TextBoxMultiline"/>
                  </w:comboBox>
                </w:sdtPr>
                <w:sdtEndPr/>
                <w:sdtContent>
                  <w:tc>
                    <w:tcPr>
                      <w:tcW w:w="1984" w:type="dxa"/>
                      <w:shd w:val="clear" w:color="auto" w:fill="808080" w:themeFill="background1" w:themeFillShade="80"/>
                      <w:vAlign w:val="center"/>
                    </w:tcPr>
                    <w:p w14:paraId="1B4A2DBD" w14:textId="77777777" w:rsidR="001A6926" w:rsidRPr="00BF54C4" w:rsidRDefault="001A6926" w:rsidP="001A6926">
                      <w:pPr>
                        <w:pStyle w:val="ListParagraph"/>
                        <w:spacing w:before="0" w:after="0" w:line="240" w:lineRule="auto"/>
                        <w:ind w:left="0"/>
                      </w:pPr>
                      <w:r w:rsidRPr="00BF54C4">
                        <w:rPr>
                          <w:color w:val="FFFFFF" w:themeColor="background1"/>
                        </w:rPr>
                        <w:t>NavBar</w:t>
                      </w:r>
                    </w:p>
                  </w:tc>
                </w:sdtContent>
              </w:sdt>
              <w:tc>
                <w:tcPr>
                  <w:tcW w:w="2496" w:type="dxa"/>
                  <w:shd w:val="clear" w:color="auto" w:fill="808080" w:themeFill="background1" w:themeFillShade="80"/>
                </w:tcPr>
                <w:p w14:paraId="07C97578" w14:textId="77777777" w:rsidR="001A6926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</w:p>
              </w:tc>
            </w:tr>
            <w:tr w:rsidR="001A6926" w14:paraId="487A9E87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264159C6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lastRenderedPageBreak/>
                    <w:t>DocuPath Copyright Info</w:t>
                  </w:r>
                </w:p>
              </w:tc>
              <w:sdt>
                <w:sdtPr>
                  <w:alias w:val="FooterControlList"/>
                  <w:tag w:val="FooterControlList"/>
                  <w:id w:val="1970005371"/>
                  <w:placeholder>
                    <w:docPart w:val="7C3421B88AFB4CD084379B926AC13B86"/>
                  </w:placeholder>
                  <w:comboBox>
                    <w:listItem w:displayText="n/a" w:value="n/a"/>
                    <w:listItem w:displayText="Accordion" w:value="Accordion"/>
                    <w:listItem w:displayText="ASPTable" w:value="ASPTable"/>
                    <w:listItem w:displayText="Button" w:value="Button"/>
                    <w:listItem w:displayText="CheckBox" w:value="CheckBox"/>
                    <w:listItem w:displayText="Column" w:value="Column"/>
                    <w:listItem w:displayText="ComboBox" w:value="ComboBox"/>
                    <w:listItem w:displayText="DatePicker" w:value="DatePicker"/>
                    <w:listItem w:displayText="Label" w:value="Label"/>
                    <w:listItem w:displayText="ListBox" w:value="ListBox"/>
                    <w:listItem w:displayText="MenuItemContainer" w:value="MenuItemContainer"/>
                    <w:listItem w:displayText="NumericUpDown" w:value="NumericUpDown"/>
                    <w:listItem w:displayText="Panel" w:value="Panel"/>
                    <w:listItem w:displayText="RadioButton" w:value="RadioButton"/>
                    <w:listItem w:displayText="Row" w:value="Row"/>
                    <w:listItem w:displayText="TextBox" w:value="TextBox"/>
                    <w:listItem w:displayText="Multiline TextBox" w:value="Multiline TextBox"/>
                  </w:comboBox>
                </w:sdtPr>
                <w:sdtEndPr/>
                <w:sdtContent>
                  <w:tc>
                    <w:tcPr>
                      <w:tcW w:w="1984" w:type="dxa"/>
                    </w:tcPr>
                    <w:p w14:paraId="341DCBB6" w14:textId="77777777" w:rsidR="001A6926" w:rsidRPr="00BF54C4" w:rsidRDefault="001A6926" w:rsidP="001A6926">
                      <w:pPr>
                        <w:pStyle w:val="ListParagraph"/>
                        <w:spacing w:before="0" w:after="0" w:line="240" w:lineRule="auto"/>
                        <w:ind w:left="0"/>
                      </w:pPr>
                      <w:r w:rsidRPr="00BF54C4">
                        <w:t>Label</w:t>
                      </w:r>
                    </w:p>
                  </w:tc>
                </w:sdtContent>
              </w:sdt>
              <w:tc>
                <w:tcPr>
                  <w:tcW w:w="2496" w:type="dxa"/>
                </w:tcPr>
                <w:p w14:paraId="761CC33B" w14:textId="77777777" w:rsidR="001A6926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>
                    <w:t>Hard-coded</w:t>
                  </w:r>
                </w:p>
              </w:tc>
            </w:tr>
            <w:tr w:rsidR="001A6926" w14:paraId="57172505" w14:textId="77777777" w:rsidTr="00843E59">
              <w:trPr>
                <w:jc w:val="center"/>
              </w:trPr>
              <w:tc>
                <w:tcPr>
                  <w:tcW w:w="2933" w:type="dxa"/>
                </w:tcPr>
                <w:p w14:paraId="232070B2" w14:textId="77777777" w:rsidR="001A6926" w:rsidRPr="00BF54C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 w:rsidRPr="00BF54C4">
                    <w:t>Current Date &amp; Time Info</w:t>
                  </w:r>
                </w:p>
              </w:tc>
              <w:sdt>
                <w:sdtPr>
                  <w:alias w:val="FooterControlList"/>
                  <w:tag w:val="FooterControlList"/>
                  <w:id w:val="439884646"/>
                  <w:placeholder>
                    <w:docPart w:val="C8669BF92E6D43CDBA517CD0A29BC24E"/>
                  </w:placeholder>
                  <w:comboBox>
                    <w:listItem w:displayText="n/a" w:value="n/a"/>
                    <w:listItem w:displayText="Accordion" w:value="Accordion"/>
                    <w:listItem w:displayText="ASPTable" w:value="ASPTable"/>
                    <w:listItem w:displayText="Button" w:value="Button"/>
                    <w:listItem w:displayText="CheckBox" w:value="CheckBox"/>
                    <w:listItem w:displayText="Column" w:value="Column"/>
                    <w:listItem w:displayText="ComboBox" w:value="ComboBox"/>
                    <w:listItem w:displayText="DatePicker" w:value="DatePicker"/>
                    <w:listItem w:displayText="Label" w:value="Label"/>
                    <w:listItem w:displayText="ListBox" w:value="ListBox"/>
                    <w:listItem w:displayText="MenuItemContainer" w:value="MenuItemContainer"/>
                    <w:listItem w:displayText="NumericUpDown" w:value="NumericUpDown"/>
                    <w:listItem w:displayText="Panel" w:value="Panel"/>
                    <w:listItem w:displayText="RadioButton" w:value="RadioButton"/>
                    <w:listItem w:displayText="Row" w:value="Row"/>
                    <w:listItem w:displayText="TextBox" w:value="TextBox"/>
                    <w:listItem w:displayText="Multiline TextBox" w:value="Multiline TextBox"/>
                  </w:comboBox>
                </w:sdtPr>
                <w:sdtEndPr/>
                <w:sdtContent>
                  <w:tc>
                    <w:tcPr>
                      <w:tcW w:w="1984" w:type="dxa"/>
                    </w:tcPr>
                    <w:p w14:paraId="2E90135D" w14:textId="77777777" w:rsidR="001A6926" w:rsidRPr="00BF54C4" w:rsidRDefault="001A6926" w:rsidP="001A6926">
                      <w:pPr>
                        <w:pStyle w:val="ListParagraph"/>
                        <w:spacing w:before="0" w:after="0" w:line="240" w:lineRule="auto"/>
                        <w:ind w:left="0"/>
                      </w:pPr>
                      <w:r w:rsidRPr="00BF54C4">
                        <w:t>Label</w:t>
                      </w:r>
                    </w:p>
                  </w:tc>
                </w:sdtContent>
              </w:sdt>
              <w:tc>
                <w:tcPr>
                  <w:tcW w:w="2496" w:type="dxa"/>
                </w:tcPr>
                <w:p w14:paraId="6843A130" w14:textId="77777777" w:rsidR="001A6926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>
                    <w:t>dd MMM YYYY HH:mm:ss,</w:t>
                  </w:r>
                </w:p>
                <w:p w14:paraId="058B9671" w14:textId="77777777" w:rsidR="001A6926" w:rsidRPr="00512C74" w:rsidRDefault="001A6926" w:rsidP="001A6926">
                  <w:pPr>
                    <w:pStyle w:val="ListParagraph"/>
                    <w:spacing w:before="0" w:after="0" w:line="240" w:lineRule="auto"/>
                    <w:ind w:left="0"/>
                  </w:pPr>
                  <w:r>
                    <w:t>Determined by system</w:t>
                  </w:r>
                </w:p>
              </w:tc>
            </w:tr>
          </w:tbl>
          <w:p w14:paraId="2DF424F5" w14:textId="77777777" w:rsidR="001A6926" w:rsidRDefault="001A6926" w:rsidP="001A6926">
            <w:pPr>
              <w:pStyle w:val="ListParagraph"/>
              <w:spacing w:before="0" w:after="0" w:line="240" w:lineRule="auto"/>
              <w:ind w:left="360"/>
            </w:pPr>
          </w:p>
        </w:tc>
      </w:tr>
      <w:tr w:rsidR="003418E7" w:rsidRPr="00B11889" w14:paraId="72A63DA7" w14:textId="77777777" w:rsidTr="009A69C8"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75193E46" w14:textId="77777777" w:rsidR="003418E7" w:rsidRPr="00B11889" w:rsidRDefault="003418E7" w:rsidP="003418E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56" w:type="pct"/>
            <w:gridSpan w:val="2"/>
            <w:shd w:val="clear" w:color="auto" w:fill="auto"/>
          </w:tcPr>
          <w:p w14:paraId="6476F65E" w14:textId="3D41F0E9" w:rsidR="003418E7" w:rsidRDefault="003418E7" w:rsidP="003418E7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>The User enters their Username and Password.</w:t>
            </w: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42D66690" w14:textId="77777777" w:rsidR="003418E7" w:rsidRPr="00B11889" w:rsidRDefault="003418E7" w:rsidP="003418E7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F4D0DB" w:themeFill="accent6" w:themeFillTint="33"/>
          </w:tcPr>
          <w:p w14:paraId="36298A2A" w14:textId="3ED1F56F" w:rsidR="003418E7" w:rsidRDefault="003418E7" w:rsidP="003418E7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 xml:space="preserve">The system validates the provided Username by checking that it matches an existing </w:t>
            </w:r>
            <w:r w:rsidR="004332D2">
              <w:rPr>
                <w:b/>
              </w:rPr>
              <w:t>[</w:t>
            </w:r>
            <w:r w:rsidRPr="004332D2">
              <w:rPr>
                <w:b/>
              </w:rPr>
              <w:t>Username</w:t>
            </w:r>
            <w:r w:rsidR="004332D2">
              <w:rPr>
                <w:b/>
              </w:rPr>
              <w:t>]</w:t>
            </w:r>
            <w:r>
              <w:t xml:space="preserve"> in the </w:t>
            </w:r>
            <w:r>
              <w:rPr>
                <w:b/>
                <w:color w:val="AE1F1F" w:themeColor="accent1"/>
              </w:rPr>
              <w:t xml:space="preserve">USER_LOGIN </w:t>
            </w:r>
            <w:r>
              <w:t>table.</w:t>
            </w:r>
          </w:p>
        </w:tc>
      </w:tr>
      <w:tr w:rsidR="004332D2" w:rsidRPr="00B11889" w14:paraId="48F02A6F" w14:textId="77777777" w:rsidTr="004332D2"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3359FECC" w14:textId="77777777" w:rsidR="004332D2" w:rsidRPr="00B11889" w:rsidRDefault="004332D2" w:rsidP="003418E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56" w:type="pct"/>
            <w:gridSpan w:val="2"/>
            <w:shd w:val="clear" w:color="auto" w:fill="auto"/>
          </w:tcPr>
          <w:p w14:paraId="1E909939" w14:textId="77777777" w:rsidR="004332D2" w:rsidRDefault="004332D2" w:rsidP="006F36E0">
            <w:pPr>
              <w:pStyle w:val="ListParagraph"/>
              <w:spacing w:before="0" w:after="0" w:line="240" w:lineRule="auto"/>
              <w:ind w:left="360"/>
            </w:pP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2C52F3A1" w14:textId="77777777" w:rsidR="004332D2" w:rsidRPr="00B11889" w:rsidRDefault="004332D2" w:rsidP="003418E7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05592BC0" w14:textId="6C9C6947" w:rsidR="004332D2" w:rsidRDefault="004332D2" w:rsidP="004332D2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>The system retrieves the</w:t>
            </w:r>
            <w:r w:rsidR="006F36E0">
              <w:t xml:space="preserve"> </w:t>
            </w:r>
            <w:r w:rsidRPr="004332D2">
              <w:rPr>
                <w:b/>
              </w:rPr>
              <w:t>[Password]</w:t>
            </w:r>
            <w:r>
              <w:t xml:space="preserve"> value in the </w:t>
            </w:r>
            <w:r>
              <w:rPr>
                <w:b/>
                <w:color w:val="AE1F1F" w:themeColor="accent1"/>
              </w:rPr>
              <w:t xml:space="preserve">USER_LOGIN </w:t>
            </w:r>
            <w:r>
              <w:t>table</w:t>
            </w:r>
          </w:p>
        </w:tc>
      </w:tr>
      <w:tr w:rsidR="003418E7" w:rsidRPr="00B11889" w14:paraId="2301B33A" w14:textId="77777777" w:rsidTr="003418E7"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02262B90" w14:textId="77777777" w:rsidR="003418E7" w:rsidRPr="00B11889" w:rsidRDefault="003418E7" w:rsidP="003418E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56" w:type="pct"/>
            <w:gridSpan w:val="2"/>
            <w:shd w:val="clear" w:color="auto" w:fill="auto"/>
          </w:tcPr>
          <w:p w14:paraId="0D61EBBD" w14:textId="77777777" w:rsidR="003418E7" w:rsidRDefault="003418E7" w:rsidP="003418E7">
            <w:pPr>
              <w:pStyle w:val="ListParagraph"/>
              <w:spacing w:before="0" w:after="0" w:line="240" w:lineRule="auto"/>
              <w:ind w:left="360"/>
            </w:pP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009D5C87" w14:textId="77777777" w:rsidR="003418E7" w:rsidRPr="00B11889" w:rsidRDefault="003418E7" w:rsidP="003418E7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2FF34743" w14:textId="698AFA32" w:rsidR="003418E7" w:rsidRDefault="003418E7" w:rsidP="003418E7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>The system generates a 32bit hash from the provided Password.</w:t>
            </w:r>
          </w:p>
        </w:tc>
      </w:tr>
      <w:tr w:rsidR="003418E7" w:rsidRPr="00B11889" w14:paraId="41D2A4C9" w14:textId="77777777" w:rsidTr="003418E7"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521091AC" w14:textId="77777777" w:rsidR="003418E7" w:rsidRPr="00B11889" w:rsidRDefault="003418E7" w:rsidP="003418E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56" w:type="pct"/>
            <w:gridSpan w:val="2"/>
            <w:shd w:val="clear" w:color="auto" w:fill="auto"/>
          </w:tcPr>
          <w:p w14:paraId="60B146E1" w14:textId="77777777" w:rsidR="003418E7" w:rsidRDefault="003418E7" w:rsidP="003418E7">
            <w:pPr>
              <w:pStyle w:val="ListParagraph"/>
              <w:spacing w:before="0" w:after="0" w:line="240" w:lineRule="auto"/>
              <w:ind w:left="360"/>
            </w:pP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0BF905F3" w14:textId="77777777" w:rsidR="003418E7" w:rsidRPr="00B11889" w:rsidRDefault="003418E7" w:rsidP="003418E7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6B65F771" w14:textId="3D2BC3EA" w:rsidR="003418E7" w:rsidRDefault="003418E7" w:rsidP="006F36E0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 xml:space="preserve">The system interweaves a 16bit salt randomly into the </w:t>
            </w:r>
            <w:r w:rsidR="006F36E0">
              <w:t>generated</w:t>
            </w:r>
            <w:r>
              <w:t xml:space="preserve"> hash.</w:t>
            </w:r>
          </w:p>
        </w:tc>
      </w:tr>
      <w:tr w:rsidR="003418E7" w:rsidRPr="00B11889" w14:paraId="053142A7" w14:textId="77777777" w:rsidTr="006F36E0"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7964BC0E" w14:textId="77777777" w:rsidR="003418E7" w:rsidRPr="00B11889" w:rsidRDefault="003418E7" w:rsidP="003418E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56" w:type="pct"/>
            <w:gridSpan w:val="2"/>
            <w:shd w:val="clear" w:color="auto" w:fill="auto"/>
          </w:tcPr>
          <w:p w14:paraId="288F5957" w14:textId="77777777" w:rsidR="003418E7" w:rsidRDefault="003418E7" w:rsidP="003418E7">
            <w:pPr>
              <w:pStyle w:val="ListParagraph"/>
              <w:spacing w:before="0" w:after="0" w:line="240" w:lineRule="auto"/>
              <w:ind w:left="360"/>
            </w:pP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1E631E39" w14:textId="77777777" w:rsidR="003418E7" w:rsidRPr="00B11889" w:rsidRDefault="003418E7" w:rsidP="003418E7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F4D0DB" w:themeFill="accent6" w:themeFillTint="33"/>
          </w:tcPr>
          <w:p w14:paraId="5B8B2C59" w14:textId="2B3DA340" w:rsidR="003418E7" w:rsidRDefault="003418E7" w:rsidP="006F36E0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 xml:space="preserve">The system validates the provided Password by removing </w:t>
            </w:r>
            <w:r w:rsidR="004332D2">
              <w:t>the</w:t>
            </w:r>
            <w:r w:rsidR="006F36E0">
              <w:t xml:space="preserve"> salt from both the hash generated in </w:t>
            </w:r>
            <w:r w:rsidR="006F36E0">
              <w:rPr>
                <w:rFonts w:cs="Segoe UI"/>
                <w:b/>
              </w:rPr>
              <w:t>Step 3</w:t>
            </w:r>
            <w:r w:rsidR="006F36E0">
              <w:t xml:space="preserve"> and the retrieved </w:t>
            </w:r>
            <w:r w:rsidR="006F36E0" w:rsidRPr="004332D2">
              <w:rPr>
                <w:b/>
              </w:rPr>
              <w:t>[Password]</w:t>
            </w:r>
            <w:r w:rsidR="006F36E0">
              <w:rPr>
                <w:b/>
              </w:rPr>
              <w:t xml:space="preserve"> </w:t>
            </w:r>
            <w:r w:rsidR="006F36E0">
              <w:t>and comparing the result.</w:t>
            </w:r>
          </w:p>
        </w:tc>
      </w:tr>
      <w:tr w:rsidR="003418E7" w:rsidRPr="00B11889" w14:paraId="41C9B02E" w14:textId="77777777" w:rsidTr="00843E59">
        <w:trPr>
          <w:trHeight w:val="762"/>
        </w:trPr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5158851D" w14:textId="77777777" w:rsidR="003418E7" w:rsidRPr="00B11889" w:rsidRDefault="003418E7" w:rsidP="003418E7">
            <w:pPr>
              <w:spacing w:before="0" w:after="0" w:line="240" w:lineRule="auto"/>
              <w:jc w:val="center"/>
              <w:rPr>
                <w:b/>
                <w:color w:val="AE1F1F" w:themeColor="accent1"/>
              </w:rPr>
            </w:pPr>
          </w:p>
        </w:tc>
        <w:tc>
          <w:tcPr>
            <w:tcW w:w="1156" w:type="pct"/>
            <w:gridSpan w:val="2"/>
            <w:shd w:val="clear" w:color="auto" w:fill="auto"/>
          </w:tcPr>
          <w:p w14:paraId="4BF7967B" w14:textId="77777777" w:rsidR="003418E7" w:rsidRDefault="003418E7" w:rsidP="003418E7">
            <w:pPr>
              <w:pStyle w:val="ListParagraph"/>
              <w:spacing w:before="0" w:after="0" w:line="240" w:lineRule="auto"/>
              <w:ind w:left="360"/>
            </w:pP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7454CA91" w14:textId="77777777" w:rsidR="003418E7" w:rsidRPr="00B11889" w:rsidRDefault="003418E7" w:rsidP="003418E7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73EC0D5D" w14:textId="44632BF9" w:rsidR="003418E7" w:rsidRDefault="003418E7" w:rsidP="00A01BA0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>
              <w:t xml:space="preserve">The system creates an Active Login entry in the </w:t>
            </w:r>
            <w:sdt>
              <w:sdtPr>
                <w:rPr>
                  <w:b/>
                  <w:color w:val="AE1F1F" w:themeColor="accent1"/>
                </w:rPr>
                <w:alias w:val="EntityList"/>
                <w:tag w:val="EntityList"/>
                <w:id w:val="1531072624"/>
                <w:placeholder>
                  <w:docPart w:val="344F5E6947344C62A5BC16E6F38A40C6"/>
                </w:placeholder>
                <w:comboBox>
                  <w:listItem w:displayText="Select an entity." w:value="Select an entity."/>
                  <w:listItem w:displayText="ABDOMEN_OBSERVATION" w:value="ABDOMEN_OBSERVATION"/>
                  <w:listItem w:displayText="ACCESS_AREA" w:value="ACCESS_AREA"/>
                  <w:listItem w:displayText="ACCESS_LEVEL" w:value="ACCESS_LEVEL"/>
                  <w:listItem w:displayText="ACTIVE_LOGIN" w:value="ACTIVE_LOGIN"/>
                  <w:listItem w:displayText="ADDITIONAL_EVIDENCE" w:value="ADDITIONAL_EVIDENCE"/>
                  <w:listItem w:displayText="ALLOCATION_STATUS" w:value="ALLOCATION_STATUS"/>
                  <w:listItem w:displayText="APPARENT_MANNER_DEATH" w:value="APPARENT_MANNER_DEATH"/>
                  <w:listItem w:displayText="AUDIT_LOG" w:value="AUDIT_LOG"/>
                  <w:listItem w:displayText="AUDIT_TX_TYPE" w:value="AUDIT_TX_TYPE"/>
                  <w:listItem w:displayText="AUTOPSY_AREA" w:value="AUTOPSY_AREA"/>
                  <w:listItem w:displayText="AUTOPSY_TYPE" w:value="AUTOPSY_TYPE"/>
                  <w:listItem w:displayText="CASE_COD_ESTIMATION" w:value="CASE_COD_ESTIMATION"/>
                  <w:listItem w:displayText="CASE_STATISTICS" w:value="CASE_STATISTICS"/>
                  <w:listItem w:displayText="CHEST_OBSERVATION" w:value="CHEST_OBSERVATION"/>
                  <w:listItem w:displayText="COD_PROMINENCE" w:value="COD_PROMINENCE"/>
                  <w:listItem w:displayText="CONTENT_TAG" w:value="CONTENT_TAG"/>
                  <w:listItem w:displayText="DATE" w:value="DATE"/>
                  <w:listItem w:displayText="DATE_TYPE" w:value="DATE_TYPE"/>
                  <w:listItem w:displayText="DAY_OF_WEEK" w:value="DAY_OF_WEEK"/>
                  <w:listItem w:displayText="EVENT" w:value="EVENT"/>
                  <w:listItem w:displayText="EXTERNAL_CAUSE" w:value="EXTERNAL_CAUSE"/>
                  <w:listItem w:displayText="EXTERNAL_REPORT" w:value="EXTERNAL_REPORT"/>
                  <w:listItem w:displayText="EXTERNAL_REVIEW_CASE" w:value="EXTERNAL_REVIEW_CASE"/>
                  <w:listItem w:displayText="FORENSIC_CASE" w:value="FORENSIC_CASE"/>
                  <w:listItem w:displayText="FPS_ASSISTANT" w:value="FPS_ASSISTANT"/>
                  <w:listItem w:displayText="FPS_AUTOPSY_SCHEDULE" w:value="FPS_AUTOPSY_SCHEDULE"/>
                  <w:listItem w:displayText="FPS_CASE" w:value="FPS_CASE"/>
                  <w:listItem w:displayText="FPS_DOCTOR" w:value="FPS_DOCTOR"/>
                  <w:listItem w:displayText="FPS_SCHEDULE_ASSISTANT" w:value="FPS_SCHEDULE_ASSISTANT"/>
                  <w:listItem w:displayText="FPS_SCHEDULE_DOCTOR" w:value="FPS_SCHEDULE_DOCTOR"/>
                  <w:listItem w:displayText="FPS_SCHEDULE_LINE" w:value="FPS_SCHEDULE_LINE"/>
                  <w:listItem w:displayText="FPS_STAFF_RANK" w:value="FPS_STAFF_RANK"/>
                  <w:listItem w:displayText="GENERAL_OBSERVATION" w:value="GENERAL_OBSERVATION"/>
                  <w:listItem w:displayText="HEAD_NECK_OBSERVATION" w:value="HEAD_NECK_OBSERVATION"/>
                  <w:listItem w:displayText="HOSPITAL_CLINIC" w:value="HOSPITAL_CLINIC"/>
                  <w:listItem w:displayText="INDIVIDUAL_GENDER" w:value="INDIVIDUAL_GENDER"/>
                  <w:listItem w:displayText="INDIVIDUAL_RACE" w:value="INDIVIDUAL_RACE"/>
                  <w:listItem w:displayText="LEGACY_CASE" w:value="LEGACY_CASE"/>
                  <w:listItem w:displayText="LEGACY_DOCUMENT" w:value="LEGACY_DOCUMENT"/>
                  <w:listItem w:displayText="LEVEL_AREA" w:value="LEVEL_AREA"/>
                  <w:listItem w:displayText="MEDIA" w:value="MEDIA"/>
                  <w:listItem w:displayText="MEDIA_PURPOSE" w:value="MEDIA_PURPOSE"/>
                  <w:listItem w:displayText="MEDIA_TAG" w:value="MEDIA_TAG"/>
                  <w:listItem w:displayText="MEDICAL_TREATMENTS" w:value="MEDICAL_TREATMENTS"/>
                  <w:listItem w:displayText="MONTH_OF_YEAR" w:value="MONTH_OF_YEAR"/>
                  <w:listItem w:displayText="PRIMARY_CAUSE_DEATH" w:value="PRIMARY_CAUSE_DEATH"/>
                  <w:listItem w:displayText="PROVINCE" w:value="PROVINCE"/>
                  <w:listItem w:displayText="REQUEST_TYPE" w:value="REQUEST_TYPE"/>
                  <w:listItem w:displayText="SAMPLE_INVESTIGATION" w:value="SAMPLE_INVESTIGATION"/>
                  <w:listItem w:displayText="SCENE_OF_INJURY" w:value="SCENE_OF_INJURY"/>
                  <w:listItem w:displayText="SERVICE_PROVIDER" w:value="SERVICE_PROVIDER"/>
                  <w:listItem w:displayText="SERVICE_REQUEST" w:value="SERVICE_REQUEST"/>
                  <w:listItem w:displayText="SESSION" w:value="SESSION"/>
                  <w:listItem w:displayText="SESSION_USER" w:value="SESSION_USER"/>
                  <w:listItem w:displayText="SLOT" w:value="SLOT"/>
                  <w:listItem w:displayText="SPECIAL_CATEGORY" w:value="SPECIAL_CATEGORY"/>
                  <w:listItem w:displayText="SPECIMEN" w:value="SPECIMEN"/>
                  <w:listItem w:displayText="SPINE_OBSERVATION" w:value="SPINE_OBSERVATION"/>
                  <w:listItem w:displayText="STATION_ROLE" w:value="STATION_ROLE"/>
                  <w:listItem w:displayText="STATS_EXTERNAL_CAUSE" w:value="STATS_EXTERNAL_CAUSE"/>
                  <w:listItem w:displayText="STATS_INJURY_SCENE" w:value="STATS_INJURY_SCENE"/>
                  <w:listItem w:displayText="STATS_POLICE_STATION" w:value="STATS_POLICE_STATION"/>
                  <w:listItem w:displayText="STATS_PROVINCE_EVENT" w:value="STATS_PROVINCE_EVENT"/>
                  <w:listItem w:displayText="STATS_SAMPLES_INVESTIGATION" w:value="STATS_SAMPLES_INVESTIGATION"/>
                  <w:listItem w:displayText="STATS_SPECIAL_CATEGORY" w:value="STATS_SPECIAL_CATEGORY"/>
                  <w:listItem w:displayText="STATS_TREATMENTS" w:value="STATS_TREATMENTS"/>
                  <w:listItem w:displayText="STATUS" w:value="STATUS"/>
                  <w:listItem w:displayText="SYSTEM_FLAG" w:value="SYSTEM_FLAG"/>
                  <w:listItem w:displayText="TAG_CATEGORY" w:value="TAG_CATEGORY"/>
                  <w:listItem w:displayText="TITLE" w:value="TITLE"/>
                  <w:listItem w:displayText="TOKEN_LOG" w:value="TOKEN_LOG"/>
                  <w:listItem w:displayText="USER" w:value="USER"/>
                  <w:listItem w:displayText="USER_LOGIN" w:value="USER_LOGIN"/>
                </w:comboBox>
              </w:sdtPr>
              <w:sdtEndPr/>
              <w:sdtContent>
                <w:r>
                  <w:rPr>
                    <w:b/>
                    <w:color w:val="AE1F1F" w:themeColor="accent1"/>
                  </w:rPr>
                  <w:t>ACTIVE_LOGIN</w:t>
                </w:r>
              </w:sdtContent>
            </w:sdt>
            <w:r w:rsidRPr="0076676E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 xml:space="preserve">table with the </w:t>
            </w:r>
            <w:r>
              <w:rPr>
                <w:rFonts w:cs="Segoe UI"/>
                <w:b/>
              </w:rPr>
              <w:t xml:space="preserve">[UserID] </w:t>
            </w:r>
            <w:r>
              <w:rPr>
                <w:rFonts w:cs="Segoe UI"/>
              </w:rPr>
              <w:t>matching the currently logged in User</w:t>
            </w:r>
            <w:r w:rsidR="00A01BA0">
              <w:rPr>
                <w:rFonts w:cs="Segoe UI"/>
              </w:rPr>
              <w:t>,</w:t>
            </w:r>
            <w:r>
              <w:rPr>
                <w:rFonts w:cs="Segoe UI"/>
              </w:rPr>
              <w:t xml:space="preserve"> </w:t>
            </w:r>
            <w:r>
              <w:rPr>
                <w:rFonts w:cs="Segoe UI"/>
                <w:b/>
              </w:rPr>
              <w:t xml:space="preserve">[DeviceIPAddress] </w:t>
            </w:r>
            <w:r>
              <w:rPr>
                <w:rFonts w:cs="Segoe UI"/>
              </w:rPr>
              <w:t>matching the device currently in use</w:t>
            </w:r>
            <w:r w:rsidR="00A932B3">
              <w:rPr>
                <w:rFonts w:cs="Segoe UI"/>
              </w:rPr>
              <w:t xml:space="preserve"> and</w:t>
            </w:r>
            <w:r w:rsidR="00A01BA0">
              <w:rPr>
                <w:rFonts w:cs="Segoe UI"/>
                <w:b/>
              </w:rPr>
              <w:t xml:space="preserve"> </w:t>
            </w:r>
            <w:r w:rsidR="00A01BA0">
              <w:rPr>
                <w:rFonts w:cs="Segoe UI"/>
                <w:b/>
              </w:rPr>
              <w:t>[</w:t>
            </w:r>
            <w:r w:rsidR="00A01BA0">
              <w:rPr>
                <w:rFonts w:cs="Segoe UI"/>
                <w:b/>
              </w:rPr>
              <w:t>LoginTimestamp</w:t>
            </w:r>
            <w:r w:rsidR="00A01BA0">
              <w:rPr>
                <w:rFonts w:cs="Segoe UI"/>
                <w:b/>
              </w:rPr>
              <w:t>]</w:t>
            </w:r>
            <w:r w:rsidR="00A01BA0">
              <w:rPr>
                <w:rFonts w:cs="Segoe UI"/>
                <w:b/>
              </w:rPr>
              <w:t xml:space="preserve"> </w:t>
            </w:r>
            <w:r w:rsidR="00A01BA0">
              <w:rPr>
                <w:rFonts w:cs="Segoe UI"/>
              </w:rPr>
              <w:t xml:space="preserve">&amp; </w:t>
            </w:r>
            <w:r w:rsidR="00A01BA0">
              <w:rPr>
                <w:rFonts w:cs="Segoe UI"/>
                <w:b/>
              </w:rPr>
              <w:t>[</w:t>
            </w:r>
            <w:r w:rsidR="00A01BA0">
              <w:rPr>
                <w:rFonts w:cs="Segoe UI"/>
                <w:b/>
              </w:rPr>
              <w:t>LastActionTimeStamp</w:t>
            </w:r>
            <w:r w:rsidR="00A01BA0">
              <w:rPr>
                <w:rFonts w:cs="Segoe UI"/>
                <w:b/>
              </w:rPr>
              <w:t>]</w:t>
            </w:r>
            <w:r w:rsidR="00A932B3">
              <w:rPr>
                <w:rFonts w:cs="Segoe UI"/>
                <w:b/>
              </w:rPr>
              <w:t xml:space="preserve"> </w:t>
            </w:r>
            <w:r w:rsidR="00A932B3">
              <w:rPr>
                <w:rFonts w:cs="Segoe UI"/>
              </w:rPr>
              <w:t>of the current system date and time</w:t>
            </w:r>
            <w:bookmarkStart w:id="0" w:name="_GoBack"/>
            <w:bookmarkEnd w:id="0"/>
            <w:r>
              <w:t>.</w:t>
            </w:r>
          </w:p>
        </w:tc>
      </w:tr>
      <w:tr w:rsidR="003418E7" w:rsidRPr="00B11889" w14:paraId="758C5A53" w14:textId="77777777" w:rsidTr="00843E59">
        <w:trPr>
          <w:trHeight w:val="762"/>
        </w:trPr>
        <w:tc>
          <w:tcPr>
            <w:tcW w:w="726" w:type="pct"/>
            <w:tcBorders>
              <w:top w:val="nil"/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314A4B1F" w14:textId="77777777" w:rsidR="003418E7" w:rsidRPr="00B11889" w:rsidRDefault="003418E7" w:rsidP="003418E7">
            <w:pPr>
              <w:spacing w:before="0" w:after="0" w:line="240" w:lineRule="auto"/>
              <w:jc w:val="center"/>
              <w:rPr>
                <w:b/>
                <w:color w:val="AE1F1F" w:themeColor="accent1"/>
              </w:rPr>
            </w:pPr>
          </w:p>
        </w:tc>
        <w:tc>
          <w:tcPr>
            <w:tcW w:w="1156" w:type="pct"/>
            <w:gridSpan w:val="2"/>
            <w:shd w:val="clear" w:color="auto" w:fill="auto"/>
          </w:tcPr>
          <w:p w14:paraId="0A30A394" w14:textId="77777777" w:rsidR="003418E7" w:rsidRPr="00B11889" w:rsidRDefault="003418E7" w:rsidP="003418E7">
            <w:pPr>
              <w:pStyle w:val="ListParagraph"/>
              <w:spacing w:before="0" w:after="0" w:line="240" w:lineRule="auto"/>
              <w:ind w:left="360"/>
            </w:pPr>
          </w:p>
        </w:tc>
        <w:tc>
          <w:tcPr>
            <w:tcW w:w="514" w:type="pct"/>
            <w:tcBorders>
              <w:right w:val="single" w:sz="4" w:space="0" w:color="auto"/>
            </w:tcBorders>
            <w:shd w:val="clear" w:color="auto" w:fill="auto"/>
          </w:tcPr>
          <w:p w14:paraId="07002AE7" w14:textId="77777777" w:rsidR="003418E7" w:rsidRPr="00B11889" w:rsidRDefault="003418E7" w:rsidP="003418E7">
            <w:pPr>
              <w:spacing w:before="0" w:after="0" w:line="240" w:lineRule="auto"/>
              <w:jc w:val="left"/>
            </w:pPr>
          </w:p>
        </w:tc>
        <w:tc>
          <w:tcPr>
            <w:tcW w:w="2604" w:type="pct"/>
            <w:gridSpan w:val="2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14:paraId="2C7A93FF" w14:textId="27BC4209" w:rsidR="003418E7" w:rsidRPr="00994260" w:rsidRDefault="003418E7" w:rsidP="003418E7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</w:pPr>
            <w:r w:rsidRPr="00FB1CD8">
              <w:t xml:space="preserve">The system creates an entry in the </w:t>
            </w:r>
            <w:sdt>
              <w:sdtPr>
                <w:rPr>
                  <w:b/>
                  <w:color w:val="AE1F1F" w:themeColor="accent1"/>
                </w:rPr>
                <w:alias w:val="EntityList"/>
                <w:tag w:val="EntityList"/>
                <w:id w:val="1031071616"/>
                <w:placeholder>
                  <w:docPart w:val="45D983E5E78A4D988FB08932FDCAD1FD"/>
                </w:placeholder>
                <w:comboBox>
                  <w:listItem w:displayText="Select an entity." w:value="Select an entity."/>
                  <w:listItem w:displayText="ABDOMEN_OBSERVATION" w:value="ABDOMEN_OBSERVATION"/>
                  <w:listItem w:displayText="ACCESS_AREA" w:value="ACCESS_AREA"/>
                  <w:listItem w:displayText="ACCESS_LEVEL" w:value="ACCESS_LEVEL"/>
                  <w:listItem w:displayText="ACTIVE_LOGIN" w:value="ACTIVE_LOGIN"/>
                  <w:listItem w:displayText="ADDITIONAL_EVIDENCE" w:value="ADDITIONAL_EVIDENCE"/>
                  <w:listItem w:displayText="ALLOCATION_STATUS" w:value="ALLOCATION_STATUS"/>
                  <w:listItem w:displayText="APPARENT_MANNER_DEATH" w:value="APPARENT_MANNER_DEATH"/>
                  <w:listItem w:displayText="AUDIT_LOG" w:value="AUDIT_LOG"/>
                  <w:listItem w:displayText="AUDIT_TX_TYPE" w:value="AUDIT_TX_TYPE"/>
                  <w:listItem w:displayText="AUTOPSY_AREA" w:value="AUTOPSY_AREA"/>
                  <w:listItem w:displayText="AUTOPSY_TYPE" w:value="AUTOPSY_TYPE"/>
                  <w:listItem w:displayText="CASE_COD_ESTIMATION" w:value="CASE_COD_ESTIMATION"/>
                  <w:listItem w:displayText="CASE_STATISTICS" w:value="CASE_STATISTICS"/>
                  <w:listItem w:displayText="CHEST_OBSERVATION" w:value="CHEST_OBSERVATION"/>
                  <w:listItem w:displayText="COD_PROMINENCE" w:value="COD_PROMINENCE"/>
                  <w:listItem w:displayText="CONTENT_TAG" w:value="CONTENT_TAG"/>
                  <w:listItem w:displayText="DATE" w:value="DATE"/>
                  <w:listItem w:displayText="DATE_TYPE" w:value="DATE_TYPE"/>
                  <w:listItem w:displayText="DAY_OF_WEEK" w:value="DAY_OF_WEEK"/>
                  <w:listItem w:displayText="EVENT" w:value="EVENT"/>
                  <w:listItem w:displayText="EXTERNAL_CAUSE" w:value="EXTERNAL_CAUSE"/>
                  <w:listItem w:displayText="EXTERNAL_REPORT" w:value="EXTERNAL_REPORT"/>
                  <w:listItem w:displayText="EXTERNAL_REVIEW_CASE" w:value="EXTERNAL_REVIEW_CASE"/>
                  <w:listItem w:displayText="FORENSIC_CASE" w:value="FORENSIC_CASE"/>
                  <w:listItem w:displayText="FPS_ASSISTANT" w:value="FPS_ASSISTANT"/>
                  <w:listItem w:displayText="FPS_AUTOPSY_SCHEDULE" w:value="FPS_AUTOPSY_SCHEDULE"/>
                  <w:listItem w:displayText="FPS_CASE" w:value="FPS_CASE"/>
                  <w:listItem w:displayText="FPS_DOCTOR" w:value="FPS_DOCTOR"/>
                  <w:listItem w:displayText="FPS_SCHEDULE_ASSISTANT" w:value="FPS_SCHEDULE_ASSISTANT"/>
                  <w:listItem w:displayText="FPS_SCHEDULE_DOCTOR" w:value="FPS_SCHEDULE_DOCTOR"/>
                  <w:listItem w:displayText="FPS_SCHEDULE_LINE" w:value="FPS_SCHEDULE_LINE"/>
                  <w:listItem w:displayText="FPS_STAFF_RANK" w:value="FPS_STAFF_RANK"/>
                  <w:listItem w:displayText="GENERAL_OBSERVATION" w:value="GENERAL_OBSERVATION"/>
                  <w:listItem w:displayText="HEAD_NECK_OBSERVATION" w:value="HEAD_NECK_OBSERVATION"/>
                  <w:listItem w:displayText="HOSPITAL_CLINIC" w:value="HOSPITAL_CLINIC"/>
                  <w:listItem w:displayText="INDIVIDUAL_GENDER" w:value="INDIVIDUAL_GENDER"/>
                  <w:listItem w:displayText="INDIVIDUAL_RACE" w:value="INDIVIDUAL_RACE"/>
                  <w:listItem w:displayText="LEGACY_CASE" w:value="LEGACY_CASE"/>
                  <w:listItem w:displayText="LEGACY_DOCUMENT" w:value="LEGACY_DOCUMENT"/>
                  <w:listItem w:displayText="LEVEL_AREA" w:value="LEVEL_AREA"/>
                  <w:listItem w:displayText="MEDIA" w:value="MEDIA"/>
                  <w:listItem w:displayText="MEDIA_PURPOSE" w:value="MEDIA_PURPOSE"/>
                  <w:listItem w:displayText="MEDIA_TAG" w:value="MEDIA_TAG"/>
                  <w:listItem w:displayText="MEDICAL_TREATMENTS" w:value="MEDICAL_TREATMENTS"/>
                  <w:listItem w:displayText="MONTH_OF_YEAR" w:value="MONTH_OF_YEAR"/>
                  <w:listItem w:displayText="PRIMARY_CAUSE_DEATH" w:value="PRIMARY_CAUSE_DEATH"/>
                  <w:listItem w:displayText="PROVINCE" w:value="PROVINCE"/>
                  <w:listItem w:displayText="REQUEST_TYPE" w:value="REQUEST_TYPE"/>
                  <w:listItem w:displayText="SAMPLE_INVESTIGATION" w:value="SAMPLE_INVESTIGATION"/>
                  <w:listItem w:displayText="SCENE_OF_INJURY" w:value="SCENE_OF_INJURY"/>
                  <w:listItem w:displayText="SERVICE_PROVIDER" w:value="SERVICE_PROVIDER"/>
                  <w:listItem w:displayText="SERVICE_REQUEST" w:value="SERVICE_REQUEST"/>
                  <w:listItem w:displayText="SESSION" w:value="SESSION"/>
                  <w:listItem w:displayText="SESSION_USER" w:value="SESSION_USER"/>
                  <w:listItem w:displayText="SLOT" w:value="SLOT"/>
                  <w:listItem w:displayText="SPECIAL_CATEGORY" w:value="SPECIAL_CATEGORY"/>
                  <w:listItem w:displayText="SPECIMEN" w:value="SPECIMEN"/>
                  <w:listItem w:displayText="SPINE_OBSERVATION" w:value="SPINE_OBSERVATION"/>
                  <w:listItem w:displayText="STATION_ROLE" w:value="STATION_ROLE"/>
                  <w:listItem w:displayText="STATS_EXTERNAL_CAUSE" w:value="STATS_EXTERNAL_CAUSE"/>
                  <w:listItem w:displayText="STATS_INJURY_SCENE" w:value="STATS_INJURY_SCENE"/>
                  <w:listItem w:displayText="STATS_POLICE_STATION" w:value="STATS_POLICE_STATION"/>
                  <w:listItem w:displayText="STATS_PROVINCE_EVENT" w:value="STATS_PROVINCE_EVENT"/>
                  <w:listItem w:displayText="STATS_SAMPLES_INVESTIGATION" w:value="STATS_SAMPLES_INVESTIGATION"/>
                  <w:listItem w:displayText="STATS_SPECIAL_CATEGORY" w:value="STATS_SPECIAL_CATEGORY"/>
                  <w:listItem w:displayText="STATS_TREATMENTS" w:value="STATS_TREATMENTS"/>
                  <w:listItem w:displayText="STATUS" w:value="STATUS"/>
                  <w:listItem w:displayText="SYSTEM_FLAG" w:value="SYSTEM_FLAG"/>
                  <w:listItem w:displayText="TAG_CATEGORY" w:value="TAG_CATEGORY"/>
                  <w:listItem w:displayText="TITLE" w:value="TITLE"/>
                  <w:listItem w:displayText="TOKEN_LOG" w:value="TOKEN_LOG"/>
                  <w:listItem w:displayText="USER" w:value="USER"/>
                  <w:listItem w:displayText="USER_LOGIN" w:value="USER_LOGIN"/>
                </w:comboBox>
              </w:sdtPr>
              <w:sdtEndPr/>
              <w:sdtContent>
                <w:r>
                  <w:rPr>
                    <w:b/>
                    <w:color w:val="AE1F1F" w:themeColor="accent1"/>
                  </w:rPr>
                  <w:t>AUDIT_LOG</w:t>
                </w:r>
              </w:sdtContent>
            </w:sdt>
            <w:r w:rsidRPr="00FB1CD8">
              <w:rPr>
                <w:b/>
              </w:rPr>
              <w:t xml:space="preserve"> </w:t>
            </w:r>
            <w:r w:rsidRPr="00FB1CD8">
              <w:t xml:space="preserve"> table, using the layout and format outlined in the section introduction and the ID corresponding to ‘</w:t>
            </w:r>
            <w:sdt>
              <w:sdtPr>
                <w:rPr>
                  <w:b/>
                </w:rPr>
                <w:alias w:val="AuditTxOperationType"/>
                <w:tag w:val="AuditTxOperationType"/>
                <w:id w:val="1988348882"/>
                <w:placeholder>
                  <w:docPart w:val="08EC15CC67E648F7A4A8EB0EB61D2EC8"/>
                </w:placeholder>
                <w:comboBox>
                  <w:listItem w:displayText="Choose operation type." w:value="Choose operation type."/>
                  <w:listItem w:displayText="Failed Add Operation" w:value="Failed Add Operation"/>
                  <w:listItem w:displayText="Failed Auto-Archive Operation" w:value="Failed Auto-Archive Operation"/>
                  <w:listItem w:displayText="Failed Delete Operation" w:value="Failed Delete Operation"/>
                  <w:listItem w:displayText="Failed Download/Export Operation" w:value="Failed Download/Export Operation"/>
                  <w:listItem w:displayText="Failed Generic Override Operation" w:value="Failed Generic Override Operation"/>
                  <w:listItem w:displayText="Failed Google Calendar Pull Operation" w:value="Failed Google Calendar Pull Operation"/>
                  <w:listItem w:displayText="Failed Google Calendar Push Operation" w:value="Failed Google Calendar Push Operation"/>
                  <w:listItem w:displayText="Failed Link Operation" w:value="Failed Link Operation"/>
                  <w:listItem w:displayText="Failed Lock Operation" w:value="Failed Lock Operation"/>
                  <w:listItem w:displayText="Failed Migration Operation" w:value="Failed Migration Operation"/>
                  <w:listItem w:displayText="Failed Notification Operation" w:value="Failed Notification Operation"/>
                  <w:listItem w:displayText="Failed Override Add Operation" w:value="Failed Override Add Operation"/>
                  <w:listItem w:displayText="Failed Override Delete Operation" w:value="Failed Override Delete Operation"/>
                  <w:listItem w:displayText="Failed Override Search Operation" w:value="Failed Override Search Operation"/>
                  <w:listItem w:displayText="Failed Override Update/Edit Operation" w:value="Failed Override Update/Edit Operation"/>
                  <w:listItem w:displayText="Failed Print/Publish Operation" w:value="Failed Print/Publish Operation"/>
                  <w:listItem w:displayText="Failed Reporting Operation" w:value="Failed Reporting Operation"/>
                  <w:listItem w:displayText="Failed Search Operation" w:value="Failed Search Operation"/>
                  <w:listItem w:displayText="Failed SysFlag Operation" w:value="Failed SysFlag Operation"/>
                  <w:listItem w:displayText="Failed Tag Allocation Operation" w:value="Failed Tag Allocation Operation"/>
                  <w:listItem w:displayText="Failed Tag Removal Operation" w:value="Failed Tag Removal Operation"/>
                  <w:listItem w:displayText="Failed Token Generation Operation" w:value="Failed Token Generation Operation"/>
                  <w:listItem w:displayText="Failed Unlock Operation" w:value="Failed Unlock Operation"/>
                  <w:listItem w:displayText="Failed Update/Edit Operation" w:value="Failed Update/Edit Operation"/>
                  <w:listItem w:displayText="Failed Upload/Import Operation" w:value="Failed Upload/Import Operation"/>
                  <w:listItem w:displayText="Failed View Operation" w:value="Failed View Operation"/>
                  <w:listItem w:displayText="General Failed Operation" w:value="General Failed Operation"/>
                  <w:listItem w:displayText="General Success Operation" w:value="General Success Operation"/>
                  <w:listItem w:displayText="Ignored Warning Operation" w:value="Ignored Warning Operation"/>
                  <w:listItem w:displayText="Initiate Add Operation" w:value="Initiate Add Operation"/>
                  <w:listItem w:displayText="Initiate Auto-Archive Operation" w:value="Initiate Auto-Archive Operation"/>
                  <w:listItem w:displayText="Initiate Delete Operation" w:value="Initiate Delete Operation"/>
                  <w:listItem w:displayText="Initiate Download/Export Operation" w:value="Initiate Download/Export Operation"/>
                  <w:listItem w:displayText="Initiate Generic Override Operation" w:value="Initiate Generic Override Operation"/>
                  <w:listItem w:displayText="Initiate Google Calendar Pull Operation" w:value="Initiate Google Calendar Pull Operation"/>
                  <w:listItem w:displayText="Initiate Google Calendar Push Operation" w:value="Initiate Google Calendar Push Operation"/>
                  <w:listItem w:displayText="Initiate Link Operation" w:value="Initiate Link Operation"/>
                  <w:listItem w:displayText="Initiate Lock Operation" w:value="Initiate Lock Operation"/>
                  <w:listItem w:displayText="Initiate Migration Operation" w:value="Initiate Migration Operation"/>
                  <w:listItem w:displayText="Initiate Notification Operation" w:value="Initiate Notification Operation"/>
                  <w:listItem w:displayText="Initiate Override Add Operation" w:value="Initiate Override Add Operation"/>
                  <w:listItem w:displayText="Initiate Override Delete Operation" w:value="Initiate Override Delete Operation"/>
                  <w:listItem w:displayText="Initiate Override Search Operation" w:value="Initiate Override Search Operation"/>
                  <w:listItem w:displayText="Initiate Override Update/Edit Operation" w:value="Initiate Override Update/Edit Operation"/>
                  <w:listItem w:displayText="Initiate Print/Publish Operation" w:value="Initiate Print/Publish Operation"/>
                  <w:listItem w:displayText="Initiate Reporting Operation" w:value="Initiate Reporting Operation"/>
                  <w:listItem w:displayText="Initiate Search Operation" w:value="Initiate Search Operation"/>
                  <w:listItem w:displayText="Initiate SysFlag Operation" w:value="Initiate SysFlag Operation"/>
                  <w:listItem w:displayText="Initiate Tag Allocation Operation" w:value="Initiate Tag Allocation Operation"/>
                  <w:listItem w:displayText="Initiate Tag Removal Operation" w:value="Initiate Tag Removal Operation"/>
                  <w:listItem w:displayText="Initiate Token Generation Operation" w:value="Initiate Token Generation Operation"/>
                  <w:listItem w:displayText="Initiate Unlock Operation" w:value="Initiate Unlock Operation"/>
                  <w:listItem w:displayText="Initiate Update/Edit Operation" w:value="Initiate Update/Edit Operation"/>
                  <w:listItem w:displayText="Initiate Upload/Import Operation" w:value="Initiate Upload/Import Operation"/>
                  <w:listItem w:displayText="Initiate View Operation" w:value="Initiate View Operation"/>
                  <w:listItem w:displayText="Login Operation" w:value="Login Operation"/>
                  <w:listItem w:displayText="Logout Operation" w:value="Logout Operation"/>
                  <w:listItem w:displayText="No Results Search Operation" w:value="No Results Search Operation"/>
                  <w:listItem w:displayText="Successful Add Operation" w:value="Successful Add Operation"/>
                  <w:listItem w:displayText="Successful Auto-Archive Operation" w:value="Successful Auto-Archive Operation"/>
                  <w:listItem w:displayText="Successful Delete Operation" w:value="Successful Delete Operation"/>
                  <w:listItem w:displayText="Successful Download/Export Operation" w:value="Successful Download/Export Operation"/>
                  <w:listItem w:displayText="Successful Generic Override Operation" w:value="Successful Generic Override Operation"/>
                  <w:listItem w:displayText="Successful Google Calendar Pull Operation" w:value="Successful Google Calendar Pull Operation"/>
                  <w:listItem w:displayText="Successful Google Calendar Push Operation" w:value="Successful Google Calendar Push Operation"/>
                  <w:listItem w:displayText="Successful Link Operation" w:value="Successful Link Operation"/>
                  <w:listItem w:displayText="Successful Lock Operation" w:value="Successful Lock Operation"/>
                  <w:listItem w:displayText="Successful Migration Operation" w:value="Successful Migration Operation"/>
                  <w:listItem w:displayText="Successful Notification Operation" w:value="Successful Notification Operation"/>
                  <w:listItem w:displayText="Successful Override Add Operation" w:value="Successful Override Add Operation"/>
                  <w:listItem w:displayText="Successful Override Delete Operation" w:value="Successful Override Delete Operation"/>
                  <w:listItem w:displayText="Successful Override Search Operation" w:value="Successful Override Search Operation"/>
                  <w:listItem w:displayText="Successful Override Update/Edit Operation" w:value="Successful Override Update/Edit Operation"/>
                  <w:listItem w:displayText="Successful Print/Publish Operation" w:value="Successful Print/Publish Operation"/>
                  <w:listItem w:displayText="Successful Reporting Operation" w:value="Successful Reporting Operation"/>
                  <w:listItem w:displayText="Successful Search Operation" w:value="Successful Search Operation"/>
                  <w:listItem w:displayText="Successful SysFlag Operation" w:value="Successful SysFlag Operation"/>
                  <w:listItem w:displayText="Successful Tag Allocation Operation" w:value="Successful Tag Allocation Operation"/>
                  <w:listItem w:displayText="Successful Tag Removal Operation" w:value="Successful Tag Removal Operation"/>
                  <w:listItem w:displayText="Successful Token Generation Operation" w:value="Successful Token Generation Operation"/>
                  <w:listItem w:displayText="Successful Unlock Operation" w:value="Successful Unlock Operation"/>
                  <w:listItem w:displayText="Successful Update/Edit Operation" w:value="Successful Update/Edit Operation"/>
                  <w:listItem w:displayText="Successful Upload/Import Operation" w:value="Successful Upload/Import Operation"/>
                  <w:listItem w:displayText="Successful View Operation" w:value="Successful View Operation"/>
                </w:comboBox>
              </w:sdtPr>
              <w:sdtEndPr/>
              <w:sdtContent>
                <w:r>
                  <w:rPr>
                    <w:b/>
                  </w:rPr>
                  <w:t>Login Operation</w:t>
                </w:r>
              </w:sdtContent>
            </w:sdt>
            <w:r w:rsidRPr="00FB1CD8">
              <w:t xml:space="preserve">’ in the </w:t>
            </w:r>
            <w:sdt>
              <w:sdtPr>
                <w:rPr>
                  <w:b/>
                  <w:color w:val="AE1F1F" w:themeColor="accent1"/>
                </w:rPr>
                <w:alias w:val="EntityList"/>
                <w:tag w:val="EntityList"/>
                <w:id w:val="-1596861420"/>
                <w:placeholder>
                  <w:docPart w:val="DF02F4599B02427E972CA921633A1A31"/>
                </w:placeholder>
                <w:comboBox>
                  <w:listItem w:displayText="Select an entity." w:value="Select an entity."/>
                  <w:listItem w:displayText="ABDOMEN_OBSERVATION" w:value="ABDOMEN_OBSERVATION"/>
                  <w:listItem w:displayText="ACCESS_AREA" w:value="ACCESS_AREA"/>
                  <w:listItem w:displayText="ACCESS_LEVEL" w:value="ACCESS_LEVEL"/>
                  <w:listItem w:displayText="ACTIVE_LOGIN" w:value="ACTIVE_LOGIN"/>
                  <w:listItem w:displayText="ADDITIONAL_EVIDENCE" w:value="ADDITIONAL_EVIDENCE"/>
                  <w:listItem w:displayText="ALLOCATION_STATUS" w:value="ALLOCATION_STATUS"/>
                  <w:listItem w:displayText="APPARENT_MANNER_DEATH" w:value="APPARENT_MANNER_DEATH"/>
                  <w:listItem w:displayText="AUDIT_LOG" w:value="AUDIT_LOG"/>
                  <w:listItem w:displayText="AUDIT_TX_TYPE" w:value="AUDIT_TX_TYPE"/>
                  <w:listItem w:displayText="AUTOPSY_AREA" w:value="AUTOPSY_AREA"/>
                  <w:listItem w:displayText="AUTOPSY_TYPE" w:value="AUTOPSY_TYPE"/>
                  <w:listItem w:displayText="CASE_COD_ESTIMATION" w:value="CASE_COD_ESTIMATION"/>
                  <w:listItem w:displayText="CASE_STATISTICS" w:value="CASE_STATISTICS"/>
                  <w:listItem w:displayText="CHEST_OBSERVATION" w:value="CHEST_OBSERVATION"/>
                  <w:listItem w:displayText="COD_PROMINENCE" w:value="COD_PROMINENCE"/>
                  <w:listItem w:displayText="CONTENT_TAG" w:value="CONTENT_TAG"/>
                  <w:listItem w:displayText="DATE" w:value="DATE"/>
                  <w:listItem w:displayText="DATE_TYPE" w:value="DATE_TYPE"/>
                  <w:listItem w:displayText="DAY_OF_WEEK" w:value="DAY_OF_WEEK"/>
                  <w:listItem w:displayText="EVENT" w:value="EVENT"/>
                  <w:listItem w:displayText="EXTERNAL_CAUSE" w:value="EXTERNAL_CAUSE"/>
                  <w:listItem w:displayText="EXTERNAL_REPORT" w:value="EXTERNAL_REPORT"/>
                  <w:listItem w:displayText="EXTERNAL_REVIEW_CASE" w:value="EXTERNAL_REVIEW_CASE"/>
                  <w:listItem w:displayText="FORENSIC_CASE" w:value="FORENSIC_CASE"/>
                  <w:listItem w:displayText="FPS_ASSISTANT" w:value="FPS_ASSISTANT"/>
                  <w:listItem w:displayText="FPS_AUTOPSY_SCHEDULE" w:value="FPS_AUTOPSY_SCHEDULE"/>
                  <w:listItem w:displayText="FPS_CASE" w:value="FPS_CASE"/>
                  <w:listItem w:displayText="FPS_DOCTOR" w:value="FPS_DOCTOR"/>
                  <w:listItem w:displayText="FPS_SCHEDULE_ASSISTANT" w:value="FPS_SCHEDULE_ASSISTANT"/>
                  <w:listItem w:displayText="FPS_SCHEDULE_DOCTOR" w:value="FPS_SCHEDULE_DOCTOR"/>
                  <w:listItem w:displayText="FPS_SCHEDULE_LINE" w:value="FPS_SCHEDULE_LINE"/>
                  <w:listItem w:displayText="FPS_STAFF_RANK" w:value="FPS_STAFF_RANK"/>
                  <w:listItem w:displayText="GENERAL_OBSERVATION" w:value="GENERAL_OBSERVATION"/>
                  <w:listItem w:displayText="HEAD_NECK_OBSERVATION" w:value="HEAD_NECK_OBSERVATION"/>
                  <w:listItem w:displayText="HOSPITAL_CLINIC" w:value="HOSPITAL_CLINIC"/>
                  <w:listItem w:displayText="INDIVIDUAL_GENDER" w:value="INDIVIDUAL_GENDER"/>
                  <w:listItem w:displayText="INDIVIDUAL_RACE" w:value="INDIVIDUAL_RACE"/>
                  <w:listItem w:displayText="LEGACY_CASE" w:value="LEGACY_CASE"/>
                  <w:listItem w:displayText="LEGACY_DOCUMENT" w:value="LEGACY_DOCUMENT"/>
                  <w:listItem w:displayText="LEVEL_AREA" w:value="LEVEL_AREA"/>
                  <w:listItem w:displayText="MEDIA" w:value="MEDIA"/>
                  <w:listItem w:displayText="MEDIA_PURPOSE" w:value="MEDIA_PURPOSE"/>
                  <w:listItem w:displayText="MEDIA_TAG" w:value="MEDIA_TAG"/>
                  <w:listItem w:displayText="MEDICAL_TREATMENTS" w:value="MEDICAL_TREATMENTS"/>
                  <w:listItem w:displayText="MONTH_OF_YEAR" w:value="MONTH_OF_YEAR"/>
                  <w:listItem w:displayText="PRIMARY_CAUSE_DEATH" w:value="PRIMARY_CAUSE_DEATH"/>
                  <w:listItem w:displayText="PROVINCE" w:value="PROVINCE"/>
                  <w:listItem w:displayText="REQUEST_TYPE" w:value="REQUEST_TYPE"/>
                  <w:listItem w:displayText="SAMPLE_INVESTIGATION" w:value="SAMPLE_INVESTIGATION"/>
                  <w:listItem w:displayText="SCENE_OF_INJURY" w:value="SCENE_OF_INJURY"/>
                  <w:listItem w:displayText="SERVICE_PROVIDER" w:value="SERVICE_PROVIDER"/>
                  <w:listItem w:displayText="SERVICE_REQUEST" w:value="SERVICE_REQUEST"/>
                  <w:listItem w:displayText="SESSION" w:value="SESSION"/>
                  <w:listItem w:displayText="SESSION_USER" w:value="SESSION_USER"/>
                  <w:listItem w:displayText="SLOT" w:value="SLOT"/>
                  <w:listItem w:displayText="SPECIAL_CATEGORY" w:value="SPECIAL_CATEGORY"/>
                  <w:listItem w:displayText="SPECIMEN" w:value="SPECIMEN"/>
                  <w:listItem w:displayText="SPINE_OBSERVATION" w:value="SPINE_OBSERVATION"/>
                  <w:listItem w:displayText="STATION_ROLE" w:value="STATION_ROLE"/>
                  <w:listItem w:displayText="STATS_EXTERNAL_CAUSE" w:value="STATS_EXTERNAL_CAUSE"/>
                  <w:listItem w:displayText="STATS_INJURY_SCENE" w:value="STATS_INJURY_SCENE"/>
                  <w:listItem w:displayText="STATS_POLICE_STATION" w:value="STATS_POLICE_STATION"/>
                  <w:listItem w:displayText="STATS_PROVINCE_EVENT" w:value="STATS_PROVINCE_EVENT"/>
                  <w:listItem w:displayText="STATS_SAMPLES_INVESTIGATION" w:value="STATS_SAMPLES_INVESTIGATION"/>
                  <w:listItem w:displayText="STATS_SPECIAL_CATEGORY" w:value="STATS_SPECIAL_CATEGORY"/>
                  <w:listItem w:displayText="STATS_TREATMENTS" w:value="STATS_TREATMENTS"/>
                  <w:listItem w:displayText="STATUS" w:value="STATUS"/>
                  <w:listItem w:displayText="SYSTEM_FLAG" w:value="SYSTEM_FLAG"/>
                  <w:listItem w:displayText="TAG_CATEGORY" w:value="TAG_CATEGORY"/>
                  <w:listItem w:displayText="TITLE" w:value="TITLE"/>
                  <w:listItem w:displayText="TOKEN_LOG" w:value="TOKEN_LOG"/>
                  <w:listItem w:displayText="USER" w:value="USER"/>
                  <w:listItem w:displayText="USER_LOGIN" w:value="USER_LOGIN"/>
                </w:comboBox>
              </w:sdtPr>
              <w:sdtEndPr/>
              <w:sdtContent>
                <w:r>
                  <w:rPr>
                    <w:b/>
                    <w:color w:val="AE1F1F" w:themeColor="accent1"/>
                  </w:rPr>
                  <w:t>AUDIT_TX_TYPE</w:t>
                </w:r>
              </w:sdtContent>
            </w:sdt>
            <w:r w:rsidRPr="00FB1CD8">
              <w:t xml:space="preserve"> table.</w:t>
            </w:r>
          </w:p>
        </w:tc>
      </w:tr>
      <w:tr w:rsidR="006F36E0" w:rsidRPr="00B11889" w14:paraId="143316A7" w14:textId="77777777" w:rsidTr="00D26486">
        <w:trPr>
          <w:trHeight w:val="181"/>
        </w:trPr>
        <w:tc>
          <w:tcPr>
            <w:tcW w:w="726" w:type="pct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</w:tcPr>
          <w:p w14:paraId="2472274D" w14:textId="77777777" w:rsidR="006F36E0" w:rsidRPr="00B11889" w:rsidRDefault="006F36E0" w:rsidP="003418E7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ALTERNATE COURSES:</w:t>
            </w:r>
          </w:p>
        </w:tc>
        <w:tc>
          <w:tcPr>
            <w:tcW w:w="308" w:type="pct"/>
            <w:tcBorders>
              <w:top w:val="single" w:sz="8" w:space="0" w:color="auto"/>
              <w:bottom w:val="single" w:sz="4" w:space="0" w:color="auto"/>
            </w:tcBorders>
          </w:tcPr>
          <w:p w14:paraId="4A5A8645" w14:textId="1719914E" w:rsidR="006F36E0" w:rsidRPr="00B11889" w:rsidRDefault="006F36E0" w:rsidP="003418E7">
            <w:pPr>
              <w:spacing w:before="0" w:after="0"/>
              <w:ind w:left="-61"/>
              <w:jc w:val="right"/>
              <w:rPr>
                <w:rFonts w:cs="Segoe UI"/>
                <w:b/>
                <w:color w:val="AE1F1F" w:themeColor="accent1"/>
              </w:rPr>
            </w:pPr>
            <w:r>
              <w:rPr>
                <w:rFonts w:cs="Segoe UI"/>
                <w:b/>
                <w:color w:val="AE1F1F" w:themeColor="accent1"/>
              </w:rPr>
              <w:t>ALT 4a:</w:t>
            </w:r>
          </w:p>
        </w:tc>
        <w:tc>
          <w:tcPr>
            <w:tcW w:w="3966" w:type="pct"/>
            <w:gridSpan w:val="4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66583" w14:textId="7310160E" w:rsidR="006F36E0" w:rsidRDefault="006F36E0" w:rsidP="003418E7">
            <w:pPr>
              <w:spacing w:before="0" w:after="0" w:line="240" w:lineRule="auto"/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</w:rPr>
              <w:t xml:space="preserve">The username and password provided do not match a valid user account; </w:t>
            </w:r>
            <w:r>
              <w:rPr>
                <w:rFonts w:cs="Segoe UI"/>
                <w:szCs w:val="20"/>
              </w:rPr>
              <w:t xml:space="preserve">the system displays a ModalDialog (to notify the User of the failed </w:t>
            </w:r>
            <w:sdt>
              <w:sdtPr>
                <w:rPr>
                  <w:rFonts w:cs="Segoe UI"/>
                  <w:szCs w:val="20"/>
                </w:rPr>
                <w:alias w:val="OperationList"/>
                <w:tag w:val="OperationList"/>
                <w:id w:val="-138500339"/>
                <w:placeholder>
                  <w:docPart w:val="7D0DD825E361417A813CE1CEA45C0219"/>
                </w:placeholder>
                <w:comboBox>
                  <w:listItem w:displayText="Choose an operation." w:value="Choose an operation."/>
                  <w:listItem w:displayText="addition" w:value="addition"/>
                  <w:listItem w:displayText="update" w:value="update"/>
                  <w:listItem w:displayText="deletion" w:value="deletion"/>
                  <w:listItem w:displayText="generation" w:value="generation"/>
                  <w:listItem w:displayText="retrieval" w:value="retrieval"/>
                  <w:listItem w:displayText="compilation" w:value="compilation"/>
                </w:comboBox>
              </w:sdtPr>
              <w:sdtEndPr/>
              <w:sdtContent>
                <w:r>
                  <w:rPr>
                    <w:rFonts w:cs="Segoe UI"/>
                    <w:szCs w:val="20"/>
                  </w:rPr>
                  <w:t>login attempt</w:t>
                </w:r>
              </w:sdtContent>
            </w:sdt>
            <w:r>
              <w:rPr>
                <w:rFonts w:cs="Segoe UI"/>
                <w:szCs w:val="20"/>
              </w:rPr>
              <w:t>) with the following properties:</w:t>
            </w:r>
          </w:p>
          <w:p w14:paraId="12314229" w14:textId="77777777" w:rsidR="006F36E0" w:rsidRDefault="006F36E0" w:rsidP="003418E7">
            <w:pPr>
              <w:spacing w:before="0" w:after="0" w:line="240" w:lineRule="auto"/>
              <w:jc w:val="left"/>
              <w:rPr>
                <w:rFonts w:cs="Segoe UI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87"/>
              <w:gridCol w:w="7994"/>
              <w:gridCol w:w="1191"/>
              <w:gridCol w:w="1020"/>
            </w:tblGrid>
            <w:tr w:rsidR="006F36E0" w14:paraId="7CBF8113" w14:textId="77777777" w:rsidTr="00843E59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06C3E435" w14:textId="77777777" w:rsidR="006F36E0" w:rsidRDefault="006F36E0" w:rsidP="003418E7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Title Text:</w:t>
                  </w:r>
                </w:p>
              </w:tc>
              <w:tc>
                <w:tcPr>
                  <w:tcW w:w="7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24167968" w14:textId="5D9C5FD1" w:rsidR="006F36E0" w:rsidRDefault="006F36E0" w:rsidP="003418E7">
                  <w:pPr>
                    <w:spacing w:before="0" w:after="0"/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‘</w:t>
                  </w:r>
                  <w:sdt>
                    <w:sdtPr>
                      <w:rPr>
                        <w:rFonts w:ascii="Consolas" w:hAnsi="Consolas"/>
                        <w:b/>
                        <w:color w:val="AE1F1F" w:themeColor="accent1"/>
                      </w:rPr>
                      <w:alias w:val="FailureModalTitleTextList"/>
                      <w:tag w:val="FailureModalTitleTextList"/>
                      <w:id w:val="144558997"/>
                      <w:placeholder>
                        <w:docPart w:val="F8546974B33E403DA7FC62814EE0846D"/>
                      </w:placeholder>
                      <w:comboBox>
                        <w:listItem w:displayText="Choose a result." w:value="Choose a result."/>
                        <w:listItem w:displayText="CREATION: FAILED" w:value="CREATION: FAILED"/>
                        <w:listItem w:displayText="UPDATE: FAILED" w:value="UPDATE: FAILED"/>
                        <w:listItem w:displayText="DELETION: FAILED" w:value="DELETION: FAILED"/>
                      </w:comboBox>
                    </w:sdtPr>
                    <w:sdtEndPr/>
                    <w:sdtContent>
                      <w:r>
                        <w:rPr>
                          <w:rFonts w:ascii="Consolas" w:hAnsi="Consolas"/>
                          <w:b/>
                          <w:color w:val="AE1F1F" w:themeColor="accent1"/>
                        </w:rPr>
                        <w:t>ERROR</w:t>
                      </w:r>
                    </w:sdtContent>
                  </w:sdt>
                  <w:r>
                    <w:rPr>
                      <w:rFonts w:cs="Segoe UI"/>
                    </w:rPr>
                    <w:t>’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0D3C4E72" w14:textId="77777777" w:rsidR="006F36E0" w:rsidRDefault="006F36E0" w:rsidP="003418E7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Icon:</w:t>
                  </w:r>
                </w:p>
              </w:tc>
              <w:sdt>
                <w:sdtPr>
                  <w:rPr>
                    <w:rFonts w:cs="Segoe UI"/>
                  </w:rPr>
                  <w:alias w:val="IconList"/>
                  <w:tag w:val="IconList"/>
                  <w:id w:val="1804739478"/>
                  <w:placeholder>
                    <w:docPart w:val="6925A4CE38244A1CB6CFBEAFBCB72C83"/>
                  </w:placeholder>
                  <w:comboBox>
                    <w:listItem w:displayText="Choose icon." w:value="Choose icon."/>
                    <w:listItem w:displayText="Warning" w:value="Warning"/>
                    <w:listItem w:displayText="Success" w:value="Success"/>
                    <w:listItem w:displayText="Failure" w:value="Failure"/>
                    <w:listItem w:displayText="Information" w:value="Information"/>
                    <w:listItem w:displayText="Error" w:value="Error"/>
                  </w:comboBox>
                </w:sdtPr>
                <w:sdtEndPr/>
                <w:sdtContent>
                  <w:tc>
                    <w:tcPr>
                      <w:tcW w:w="10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F2F2F2" w:themeFill="background1" w:themeFillShade="F2"/>
                      <w:vAlign w:val="center"/>
                      <w:hideMark/>
                    </w:tcPr>
                    <w:p w14:paraId="5D9A1FB6" w14:textId="5DB1EDA8" w:rsidR="006F36E0" w:rsidRDefault="006F36E0" w:rsidP="003418E7">
                      <w:pPr>
                        <w:spacing w:before="0" w:after="0"/>
                        <w:jc w:val="center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Error</w:t>
                      </w:r>
                    </w:p>
                  </w:tc>
                </w:sdtContent>
              </w:sdt>
            </w:tr>
            <w:tr w:rsidR="006F36E0" w14:paraId="0F518E37" w14:textId="77777777" w:rsidTr="00843E59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59C7AEAF" w14:textId="77777777" w:rsidR="006F36E0" w:rsidRDefault="006F36E0" w:rsidP="003418E7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Message Text:</w:t>
                  </w:r>
                </w:p>
              </w:tc>
              <w:tc>
                <w:tcPr>
                  <w:tcW w:w="7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C856848" w14:textId="07143CAF" w:rsidR="006F36E0" w:rsidRDefault="006F36E0" w:rsidP="006F36E0">
                  <w:pPr>
                    <w:spacing w:before="0" w:after="0"/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‘</w:t>
                  </w:r>
                  <w:r>
                    <w:rPr>
                      <w:rFonts w:cs="Segoe UI"/>
                      <w:szCs w:val="20"/>
                    </w:rPr>
                    <w:t>The Username was incorrect. Please try again.</w:t>
                  </w:r>
                  <w:r>
                    <w:rPr>
                      <w:rFonts w:cs="Segoe UI"/>
                    </w:rPr>
                    <w:t>’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04FE83E7" w14:textId="77777777" w:rsidR="006F36E0" w:rsidRDefault="006F36E0" w:rsidP="003418E7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Button(s):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3316DE0E" w14:textId="77777777" w:rsidR="006F36E0" w:rsidRDefault="006F36E0" w:rsidP="003418E7">
                  <w:pPr>
                    <w:spacing w:before="0" w:after="0"/>
                    <w:jc w:val="center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‘</w:t>
                  </w:r>
                  <w:r>
                    <w:rPr>
                      <w:rFonts w:ascii="Consolas" w:hAnsi="Consolas"/>
                      <w:b/>
                      <w:color w:val="AE1F1F" w:themeColor="accent1"/>
                    </w:rPr>
                    <w:t>OK</w:t>
                  </w:r>
                  <w:r>
                    <w:rPr>
                      <w:rFonts w:cs="Segoe UI"/>
                    </w:rPr>
                    <w:t>’</w:t>
                  </w:r>
                </w:p>
              </w:tc>
            </w:tr>
          </w:tbl>
          <w:p w14:paraId="46C98043" w14:textId="77777777" w:rsidR="006F36E0" w:rsidRDefault="006F36E0" w:rsidP="003418E7">
            <w:pPr>
              <w:spacing w:before="0"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     </w:t>
            </w:r>
          </w:p>
          <w:p w14:paraId="3B4A7197" w14:textId="77777777" w:rsidR="006F36E0" w:rsidRDefault="006F36E0" w:rsidP="003418E7">
            <w:pPr>
              <w:spacing w:before="0" w:after="0" w:line="240" w:lineRule="auto"/>
              <w:rPr>
                <w:rFonts w:cs="Segoe UI"/>
              </w:rPr>
            </w:pPr>
          </w:p>
          <w:p w14:paraId="0DDDE1FB" w14:textId="49717638" w:rsidR="006F36E0" w:rsidRPr="00B11889" w:rsidRDefault="006F36E0" w:rsidP="003418E7">
            <w:pPr>
              <w:spacing w:before="0"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The User clicks the ‘</w:t>
            </w:r>
            <w:r>
              <w:rPr>
                <w:rFonts w:ascii="Consolas" w:hAnsi="Consolas"/>
                <w:b/>
                <w:color w:val="AE1F1F" w:themeColor="accent1"/>
              </w:rPr>
              <w:t>OK</w:t>
            </w:r>
            <w:r>
              <w:rPr>
                <w:rFonts w:cs="Segoe UI"/>
              </w:rPr>
              <w:t xml:space="preserve">’ button; return to </w:t>
            </w:r>
            <w:r>
              <w:rPr>
                <w:rFonts w:cs="Segoe UI"/>
                <w:b/>
              </w:rPr>
              <w:t>Step 3.</w:t>
            </w:r>
          </w:p>
        </w:tc>
      </w:tr>
      <w:tr w:rsidR="00FE1935" w:rsidRPr="00B11889" w14:paraId="21DA2347" w14:textId="77777777" w:rsidTr="00D26486">
        <w:trPr>
          <w:trHeight w:val="181"/>
        </w:trPr>
        <w:tc>
          <w:tcPr>
            <w:tcW w:w="726" w:type="pct"/>
            <w:vMerge/>
            <w:tcBorders>
              <w:left w:val="single" w:sz="8" w:space="0" w:color="auto"/>
              <w:bottom w:val="nil"/>
            </w:tcBorders>
            <w:shd w:val="clear" w:color="auto" w:fill="D9D9D9" w:themeFill="background1" w:themeFillShade="D9"/>
          </w:tcPr>
          <w:p w14:paraId="6C9BE46E" w14:textId="77777777" w:rsidR="00FE1935" w:rsidRPr="00B11889" w:rsidRDefault="00FE1935" w:rsidP="00FE1935">
            <w:pPr>
              <w:spacing w:before="0" w:after="0" w:line="240" w:lineRule="auto"/>
              <w:jc w:val="left"/>
              <w:rPr>
                <w:b/>
              </w:rPr>
            </w:pPr>
          </w:p>
        </w:tc>
        <w:tc>
          <w:tcPr>
            <w:tcW w:w="308" w:type="pct"/>
            <w:tcBorders>
              <w:top w:val="single" w:sz="8" w:space="0" w:color="auto"/>
              <w:bottom w:val="single" w:sz="4" w:space="0" w:color="auto"/>
            </w:tcBorders>
          </w:tcPr>
          <w:p w14:paraId="33973D48" w14:textId="7D7D7307" w:rsidR="00FE1935" w:rsidRDefault="00FE1935" w:rsidP="00FE1935">
            <w:pPr>
              <w:spacing w:before="0" w:after="0"/>
              <w:ind w:left="-61"/>
              <w:jc w:val="right"/>
              <w:rPr>
                <w:rFonts w:cs="Segoe UI"/>
                <w:b/>
                <w:color w:val="AE1F1F" w:themeColor="accent1"/>
              </w:rPr>
            </w:pPr>
            <w:r>
              <w:rPr>
                <w:rFonts w:cs="Segoe UI"/>
                <w:b/>
                <w:color w:val="AE1F1F" w:themeColor="accent1"/>
              </w:rPr>
              <w:t>ALT 8a:</w:t>
            </w:r>
          </w:p>
        </w:tc>
        <w:tc>
          <w:tcPr>
            <w:tcW w:w="3966" w:type="pct"/>
            <w:gridSpan w:val="4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21CED" w14:textId="0949562F" w:rsidR="00FE1935" w:rsidRDefault="00FE1935" w:rsidP="00FE1935">
            <w:pPr>
              <w:spacing w:before="0" w:after="0" w:line="240" w:lineRule="auto"/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</w:rPr>
              <w:t xml:space="preserve">The result of the password comparison indicates that the passwords do not match; </w:t>
            </w:r>
            <w:r>
              <w:rPr>
                <w:rFonts w:cs="Segoe UI"/>
                <w:szCs w:val="20"/>
              </w:rPr>
              <w:t xml:space="preserve">the system displays a ModalDialog (to notify the User of the failed </w:t>
            </w:r>
            <w:sdt>
              <w:sdtPr>
                <w:rPr>
                  <w:rFonts w:cs="Segoe UI"/>
                  <w:szCs w:val="20"/>
                </w:rPr>
                <w:alias w:val="OperationList"/>
                <w:tag w:val="OperationList"/>
                <w:id w:val="1595203828"/>
                <w:placeholder>
                  <w:docPart w:val="29ADEF55F963446388A99F203A621968"/>
                </w:placeholder>
                <w:comboBox>
                  <w:listItem w:displayText="Choose an operation." w:value="Choose an operation."/>
                  <w:listItem w:displayText="addition" w:value="addition"/>
                  <w:listItem w:displayText="update" w:value="update"/>
                  <w:listItem w:displayText="deletion" w:value="deletion"/>
                  <w:listItem w:displayText="generation" w:value="generation"/>
                  <w:listItem w:displayText="retrieval" w:value="retrieval"/>
                  <w:listItem w:displayText="compilation" w:value="compilation"/>
                </w:comboBox>
              </w:sdtPr>
              <w:sdtEndPr/>
              <w:sdtContent>
                <w:r>
                  <w:rPr>
                    <w:rFonts w:cs="Segoe UI"/>
                    <w:szCs w:val="20"/>
                  </w:rPr>
                  <w:t>login attempt</w:t>
                </w:r>
              </w:sdtContent>
            </w:sdt>
            <w:r>
              <w:rPr>
                <w:rFonts w:cs="Segoe UI"/>
                <w:szCs w:val="20"/>
              </w:rPr>
              <w:t>) with the following properties:</w:t>
            </w:r>
          </w:p>
          <w:p w14:paraId="77BC98D8" w14:textId="77777777" w:rsidR="00FE1935" w:rsidRDefault="00FE1935" w:rsidP="00FE1935">
            <w:pPr>
              <w:spacing w:before="0" w:after="0" w:line="240" w:lineRule="auto"/>
              <w:jc w:val="left"/>
              <w:rPr>
                <w:rFonts w:cs="Segoe UI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87"/>
              <w:gridCol w:w="7994"/>
              <w:gridCol w:w="1191"/>
              <w:gridCol w:w="1020"/>
            </w:tblGrid>
            <w:tr w:rsidR="00FE1935" w14:paraId="281E3ADA" w14:textId="77777777" w:rsidTr="003D1B6C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19409420" w14:textId="77777777" w:rsidR="00FE1935" w:rsidRDefault="00FE1935" w:rsidP="00FE1935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Title Text:</w:t>
                  </w:r>
                </w:p>
              </w:tc>
              <w:tc>
                <w:tcPr>
                  <w:tcW w:w="7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D7F5AA0" w14:textId="77777777" w:rsidR="00FE1935" w:rsidRDefault="00FE1935" w:rsidP="00FE1935">
                  <w:pPr>
                    <w:spacing w:before="0" w:after="0"/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‘</w:t>
                  </w:r>
                  <w:sdt>
                    <w:sdtPr>
                      <w:rPr>
                        <w:rFonts w:ascii="Consolas" w:hAnsi="Consolas"/>
                        <w:b/>
                        <w:color w:val="AE1F1F" w:themeColor="accent1"/>
                      </w:rPr>
                      <w:alias w:val="FailureModalTitleTextList"/>
                      <w:tag w:val="FailureModalTitleTextList"/>
                      <w:id w:val="1510864186"/>
                      <w:placeholder>
                        <w:docPart w:val="A15B0BBF67A24A8B9BEF96442A6C081D"/>
                      </w:placeholder>
                      <w:comboBox>
                        <w:listItem w:displayText="Choose a result." w:value="Choose a result."/>
                        <w:listItem w:displayText="CREATION: FAILED" w:value="CREATION: FAILED"/>
                        <w:listItem w:displayText="UPDATE: FAILED" w:value="UPDATE: FAILED"/>
                        <w:listItem w:displayText="DELETION: FAILED" w:value="DELETION: FAILED"/>
                      </w:comboBox>
                    </w:sdtPr>
                    <w:sdtEndPr/>
                    <w:sdtContent>
                      <w:r>
                        <w:rPr>
                          <w:rFonts w:ascii="Consolas" w:hAnsi="Consolas"/>
                          <w:b/>
                          <w:color w:val="AE1F1F" w:themeColor="accent1"/>
                        </w:rPr>
                        <w:t>ERROR</w:t>
                      </w:r>
                    </w:sdtContent>
                  </w:sdt>
                  <w:r>
                    <w:rPr>
                      <w:rFonts w:cs="Segoe UI"/>
                    </w:rPr>
                    <w:t>’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79C4A581" w14:textId="77777777" w:rsidR="00FE1935" w:rsidRDefault="00FE1935" w:rsidP="00FE1935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Icon:</w:t>
                  </w:r>
                </w:p>
              </w:tc>
              <w:sdt>
                <w:sdtPr>
                  <w:rPr>
                    <w:rFonts w:cs="Segoe UI"/>
                  </w:rPr>
                  <w:alias w:val="IconList"/>
                  <w:tag w:val="IconList"/>
                  <w:id w:val="301665643"/>
                  <w:placeholder>
                    <w:docPart w:val="5D113383B24246358F3594556916CD5C"/>
                  </w:placeholder>
                  <w:comboBox>
                    <w:listItem w:displayText="Choose icon." w:value="Choose icon."/>
                    <w:listItem w:displayText="Warning" w:value="Warning"/>
                    <w:listItem w:displayText="Success" w:value="Success"/>
                    <w:listItem w:displayText="Failure" w:value="Failure"/>
                    <w:listItem w:displayText="Information" w:value="Information"/>
                    <w:listItem w:displayText="Error" w:value="Error"/>
                  </w:comboBox>
                </w:sdtPr>
                <w:sdtEndPr/>
                <w:sdtContent>
                  <w:tc>
                    <w:tcPr>
                      <w:tcW w:w="10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F2F2F2" w:themeFill="background1" w:themeFillShade="F2"/>
                      <w:vAlign w:val="center"/>
                      <w:hideMark/>
                    </w:tcPr>
                    <w:p w14:paraId="080E4FF6" w14:textId="77777777" w:rsidR="00FE1935" w:rsidRDefault="00FE1935" w:rsidP="00FE1935">
                      <w:pPr>
                        <w:spacing w:before="0" w:after="0"/>
                        <w:jc w:val="center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Error</w:t>
                      </w:r>
                    </w:p>
                  </w:tc>
                </w:sdtContent>
              </w:sdt>
            </w:tr>
            <w:tr w:rsidR="00FE1935" w14:paraId="40140733" w14:textId="77777777" w:rsidTr="003D1B6C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2AC496A9" w14:textId="77777777" w:rsidR="00FE1935" w:rsidRDefault="00FE1935" w:rsidP="00FE1935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Message Text:</w:t>
                  </w:r>
                </w:p>
              </w:tc>
              <w:tc>
                <w:tcPr>
                  <w:tcW w:w="7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2D4A696" w14:textId="4ED1AE55" w:rsidR="00FE1935" w:rsidRDefault="00FE1935" w:rsidP="000A63CF">
                  <w:pPr>
                    <w:spacing w:before="0" w:after="0"/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‘</w:t>
                  </w:r>
                  <w:r>
                    <w:rPr>
                      <w:rFonts w:cs="Segoe UI"/>
                      <w:szCs w:val="20"/>
                    </w:rPr>
                    <w:t xml:space="preserve">The </w:t>
                  </w:r>
                  <w:r w:rsidR="000A63CF">
                    <w:rPr>
                      <w:rFonts w:cs="Segoe UI"/>
                      <w:szCs w:val="20"/>
                    </w:rPr>
                    <w:t>Password</w:t>
                  </w:r>
                  <w:r>
                    <w:rPr>
                      <w:rFonts w:cs="Segoe UI"/>
                      <w:szCs w:val="20"/>
                    </w:rPr>
                    <w:t xml:space="preserve"> was incorrect. Please try again.</w:t>
                  </w:r>
                  <w:r>
                    <w:rPr>
                      <w:rFonts w:cs="Segoe UI"/>
                    </w:rPr>
                    <w:t>’</w:t>
                  </w:r>
                </w:p>
              </w:tc>
              <w:tc>
                <w:tcPr>
                  <w:tcW w:w="1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hideMark/>
                </w:tcPr>
                <w:p w14:paraId="4307B67D" w14:textId="77777777" w:rsidR="00FE1935" w:rsidRDefault="00FE1935" w:rsidP="00FE1935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</w:pPr>
                  <w:r>
                    <w:rPr>
                      <w:rFonts w:cs="Segoe UI"/>
                      <w:b/>
                      <w:i/>
                      <w:color w:val="FFFFFF" w:themeColor="background1"/>
                      <w:u w:val="single"/>
                    </w:rPr>
                    <w:t>Button(s):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19F0A5C4" w14:textId="77777777" w:rsidR="00FE1935" w:rsidRDefault="00FE1935" w:rsidP="00FE1935">
                  <w:pPr>
                    <w:spacing w:before="0" w:after="0"/>
                    <w:jc w:val="center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‘</w:t>
                  </w:r>
                  <w:r>
                    <w:rPr>
                      <w:rFonts w:ascii="Consolas" w:hAnsi="Consolas"/>
                      <w:b/>
                      <w:color w:val="AE1F1F" w:themeColor="accent1"/>
                    </w:rPr>
                    <w:t>OK</w:t>
                  </w:r>
                  <w:r>
                    <w:rPr>
                      <w:rFonts w:cs="Segoe UI"/>
                    </w:rPr>
                    <w:t>’</w:t>
                  </w:r>
                </w:p>
              </w:tc>
            </w:tr>
          </w:tbl>
          <w:p w14:paraId="5B6515CE" w14:textId="77777777" w:rsidR="00FE1935" w:rsidRDefault="00FE1935" w:rsidP="00FE1935">
            <w:pPr>
              <w:spacing w:before="0"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     </w:t>
            </w:r>
          </w:p>
          <w:p w14:paraId="5002575A" w14:textId="77777777" w:rsidR="00FE1935" w:rsidRDefault="00FE1935" w:rsidP="00FE1935">
            <w:pPr>
              <w:spacing w:before="0" w:after="0" w:line="240" w:lineRule="auto"/>
              <w:rPr>
                <w:rFonts w:cs="Segoe UI"/>
              </w:rPr>
            </w:pPr>
          </w:p>
          <w:p w14:paraId="4C16CD98" w14:textId="04DDF788" w:rsidR="00FE1935" w:rsidRDefault="00FE1935" w:rsidP="00FE1935">
            <w:pPr>
              <w:spacing w:before="0" w:after="0" w:line="240" w:lineRule="auto"/>
              <w:jc w:val="left"/>
              <w:rPr>
                <w:rFonts w:cs="Segoe UI"/>
              </w:rPr>
            </w:pPr>
            <w:r>
              <w:rPr>
                <w:rFonts w:cs="Segoe UI"/>
              </w:rPr>
              <w:t>The User clicks the ‘</w:t>
            </w:r>
            <w:r>
              <w:rPr>
                <w:rFonts w:ascii="Consolas" w:hAnsi="Consolas"/>
                <w:b/>
                <w:color w:val="AE1F1F" w:themeColor="accent1"/>
              </w:rPr>
              <w:t>OK</w:t>
            </w:r>
            <w:r>
              <w:rPr>
                <w:rFonts w:cs="Segoe UI"/>
              </w:rPr>
              <w:t xml:space="preserve">’ button; return to </w:t>
            </w:r>
            <w:r>
              <w:rPr>
                <w:rFonts w:cs="Segoe UI"/>
                <w:b/>
              </w:rPr>
              <w:t>Step 3.</w:t>
            </w:r>
          </w:p>
        </w:tc>
      </w:tr>
      <w:tr w:rsidR="00FE1935" w:rsidRPr="00B11889" w14:paraId="57E9203B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6F8CE8D" w14:textId="77777777" w:rsidR="00FE1935" w:rsidRPr="00B11889" w:rsidRDefault="00FE1935" w:rsidP="00FE1935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CONCLUSION: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8AE73" w14:textId="56A19AEB" w:rsidR="00FE1935" w:rsidRPr="00B11889" w:rsidRDefault="00FE1935" w:rsidP="00FE1935">
            <w:pPr>
              <w:spacing w:before="0" w:after="0" w:line="240" w:lineRule="auto"/>
            </w:pPr>
            <w:r>
              <w:rPr>
                <w:rFonts w:cs="Segoe UI"/>
              </w:rPr>
              <w:t>This use case concludes when the User has logged in successfully and an Active Login entry has been created.</w:t>
            </w:r>
          </w:p>
        </w:tc>
      </w:tr>
      <w:tr w:rsidR="00FE1935" w:rsidRPr="00B11889" w14:paraId="166FC04A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58668F4" w14:textId="77777777" w:rsidR="00FE1935" w:rsidRPr="00B11889" w:rsidRDefault="00FE1935" w:rsidP="00FE1935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POST-CONDITION: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A31E9" w14:textId="77777777" w:rsidR="00FE1935" w:rsidRDefault="00FE1935" w:rsidP="00FE1935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ind w:left="314" w:hanging="314"/>
              <w:rPr>
                <w:rFonts w:cs="Segoe UI"/>
              </w:rPr>
            </w:pPr>
            <w:r>
              <w:rPr>
                <w:rFonts w:cs="Segoe UI"/>
              </w:rPr>
              <w:t>An Active Login entry has been added to from</w:t>
            </w:r>
            <w:r w:rsidRPr="004E2256">
              <w:rPr>
                <w:rFonts w:cs="Segoe UI"/>
              </w:rPr>
              <w:t xml:space="preserve"> the system.</w:t>
            </w:r>
          </w:p>
          <w:p w14:paraId="3075133C" w14:textId="442104D7" w:rsidR="00FE1935" w:rsidRPr="004E2256" w:rsidRDefault="00FE1935" w:rsidP="00FE1935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ind w:left="314" w:hanging="314"/>
              <w:rPr>
                <w:rFonts w:cs="Segoe UI"/>
              </w:rPr>
            </w:pPr>
            <w:r>
              <w:rPr>
                <w:rFonts w:cs="Segoe UI"/>
              </w:rPr>
              <w:t>The system displays the DocuPath Homepage.</w:t>
            </w:r>
          </w:p>
        </w:tc>
      </w:tr>
      <w:tr w:rsidR="00FE1935" w:rsidRPr="00B11889" w14:paraId="2033313F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830820A" w14:textId="77777777" w:rsidR="00FE1935" w:rsidRPr="00B11889" w:rsidRDefault="00FE1935" w:rsidP="00FE1935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BUSINESS RULES: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9AB73" w14:textId="69897ACA" w:rsidR="00FE1935" w:rsidRPr="00B11889" w:rsidRDefault="00FE1935" w:rsidP="00FE1935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</w:tr>
      <w:tr w:rsidR="00FE1935" w:rsidRPr="00B11889" w14:paraId="2A189990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6F508E3" w14:textId="77777777" w:rsidR="00FE1935" w:rsidRPr="00B11889" w:rsidRDefault="00FE1935" w:rsidP="00FE1935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IMPLEMENTATION CONSTRAINTS &amp; SPECIFICATIONS: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2E5D9" w14:textId="77777777" w:rsidR="00FE1935" w:rsidRPr="00B11889" w:rsidRDefault="00FE1935" w:rsidP="00FE1935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314" w:hanging="314"/>
            </w:pPr>
            <w:r>
              <w:rPr>
                <w:rFonts w:cs="Segoe UI"/>
              </w:rPr>
              <w:t>None</w:t>
            </w:r>
          </w:p>
        </w:tc>
      </w:tr>
      <w:tr w:rsidR="00FE1935" w:rsidRPr="00B11889" w14:paraId="0703C4BA" w14:textId="77777777" w:rsidTr="00843E59"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CC7FA17" w14:textId="77777777" w:rsidR="00FE1935" w:rsidRPr="00B11889" w:rsidRDefault="00FE1935" w:rsidP="00FE1935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ASSUMPTIONS: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1F07C" w14:textId="77777777" w:rsidR="00FE1935" w:rsidRPr="00B11889" w:rsidRDefault="00FE1935" w:rsidP="00FE1935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rPr>
                <w:rFonts w:cs="Segoe UI"/>
              </w:rPr>
            </w:pPr>
            <w:r w:rsidRPr="00EC2DFC">
              <w:rPr>
                <w:rFonts w:cs="Segoe UI"/>
              </w:rPr>
              <w:t>Audit trail evidence is kept, and information in these logs is retained for a maximum of 3 months before the log is archived.</w:t>
            </w:r>
          </w:p>
        </w:tc>
      </w:tr>
      <w:tr w:rsidR="00FE1935" w:rsidRPr="00B11889" w14:paraId="1CD6D2DA" w14:textId="77777777" w:rsidTr="00843E59">
        <w:trPr>
          <w:trHeight w:hRule="exact" w:val="794"/>
        </w:trPr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69EDAD4" w14:textId="77777777" w:rsidR="00FE1935" w:rsidRPr="00B11889" w:rsidRDefault="00FE1935" w:rsidP="00FE1935">
            <w:pPr>
              <w:spacing w:before="0" w:after="0" w:line="240" w:lineRule="auto"/>
              <w:jc w:val="left"/>
              <w:rPr>
                <w:b/>
              </w:rPr>
            </w:pPr>
            <w:r w:rsidRPr="00B11889">
              <w:rPr>
                <w:b/>
              </w:rPr>
              <w:t>OPEN ISSUES:</w:t>
            </w:r>
          </w:p>
        </w:tc>
        <w:tc>
          <w:tcPr>
            <w:tcW w:w="4274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Style w:val="TableGrid"/>
              <w:tblW w:w="13845" w:type="dxa"/>
              <w:jc w:val="center"/>
              <w:tblLook w:val="04A0" w:firstRow="1" w:lastRow="0" w:firstColumn="1" w:lastColumn="0" w:noHBand="0" w:noVBand="1"/>
            </w:tblPr>
            <w:tblGrid>
              <w:gridCol w:w="9751"/>
              <w:gridCol w:w="1134"/>
              <w:gridCol w:w="1134"/>
              <w:gridCol w:w="1826"/>
            </w:tblGrid>
            <w:tr w:rsidR="00FE1935" w:rsidRPr="00B11889" w14:paraId="08240A7E" w14:textId="77777777" w:rsidTr="00843E59">
              <w:trPr>
                <w:trHeight w:val="680"/>
                <w:jc w:val="center"/>
              </w:trPr>
              <w:tc>
                <w:tcPr>
                  <w:tcW w:w="975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73DC6E5" w14:textId="77777777" w:rsidR="00FE1935" w:rsidRPr="00B11889" w:rsidRDefault="00FE1935" w:rsidP="00FE1935">
                  <w:pPr>
                    <w:pStyle w:val="ListParagraph"/>
                    <w:numPr>
                      <w:ilvl w:val="0"/>
                      <w:numId w:val="7"/>
                    </w:numPr>
                    <w:spacing w:before="0" w:after="0" w:line="240" w:lineRule="auto"/>
                    <w:jc w:val="left"/>
                    <w:rPr>
                      <w:rFonts w:cs="Segoe UI"/>
                      <w:b/>
                      <w:i/>
                      <w:color w:val="808080" w:themeColor="background1" w:themeShade="80"/>
                    </w:rPr>
                  </w:pPr>
                  <w:r w:rsidRPr="00B11889">
                    <w:rPr>
                      <w:rFonts w:cs="Segoe UI"/>
                    </w:rPr>
                    <w:t>No open issues at current date.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6803E46E" w14:textId="77777777" w:rsidR="00FE1935" w:rsidRPr="00B11889" w:rsidRDefault="00FE1935" w:rsidP="00FE1935">
                  <w:pPr>
                    <w:spacing w:before="0" w:after="0"/>
                    <w:jc w:val="right"/>
                    <w:rPr>
                      <w:rFonts w:cs="Segoe UI"/>
                      <w:b/>
                      <w:i/>
                    </w:rPr>
                  </w:pPr>
                  <w:r w:rsidRPr="00B11889">
                    <w:rPr>
                      <w:rFonts w:cs="Segoe UI"/>
                      <w:b/>
                      <w:i/>
                      <w:color w:val="808080" w:themeColor="background1" w:themeShade="80"/>
                    </w:rPr>
                    <w:t>Author Sign-off: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785F345D" w14:textId="77777777" w:rsidR="00FE1935" w:rsidRPr="00B11889" w:rsidRDefault="00FE1935" w:rsidP="00FE1935">
                  <w:pPr>
                    <w:spacing w:before="0" w:after="0"/>
                    <w:jc w:val="center"/>
                    <w:rPr>
                      <w:rFonts w:cs="Segoe UI"/>
                    </w:rPr>
                  </w:pPr>
                </w:p>
              </w:tc>
              <w:sdt>
                <w:sdtPr>
                  <w:rPr>
                    <w:rFonts w:cs="Segoe UI"/>
                    <w:color w:val="AE1F1F" w:themeColor="accent1"/>
                  </w:rPr>
                  <w:alias w:val="AuthorList"/>
                  <w:tag w:val="AuthorList"/>
                  <w:id w:val="2098594625"/>
                  <w:placeholder>
                    <w:docPart w:val="E84E97C1BB674780B56729F4931B3076"/>
                  </w:placeholder>
                  <w:dropDownList>
                    <w:listItem w:displayText="Choose an author." w:value="Choose an author."/>
                    <w:listItem w:displayText="Ruco Pretorius" w:value="Ruco Pretorius"/>
                    <w:listItem w:displayText="Luke Voigt" w:value="Luke Voigt"/>
                    <w:listItem w:displayText="Callie Bofilatos" w:value="Callie Bofilatos"/>
                    <w:listItem w:displayText="Manon Holman" w:value="Manon Holman"/>
                    <w:listItem w:displayText="David Rozen" w:value="David Rozen"/>
                  </w:dropDownList>
                </w:sdtPr>
                <w:sdtEndPr/>
                <w:sdtContent>
                  <w:tc>
                    <w:tcPr>
                      <w:tcW w:w="1826" w:type="dxa"/>
                      <w:tcBorders>
                        <w:top w:val="nil"/>
                        <w:bottom w:val="nil"/>
                        <w:right w:val="nil"/>
                      </w:tcBorders>
                      <w:vAlign w:val="center"/>
                    </w:tcPr>
                    <w:p w14:paraId="7768BCE8" w14:textId="77777777" w:rsidR="00FE1935" w:rsidRPr="00B11889" w:rsidRDefault="00FE1935" w:rsidP="00FE1935">
                      <w:pPr>
                        <w:spacing w:before="0" w:after="0"/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color w:val="AE1F1F" w:themeColor="accent1"/>
                        </w:rPr>
                        <w:t>Luke Voigt</w:t>
                      </w:r>
                    </w:p>
                  </w:tc>
                </w:sdtContent>
              </w:sdt>
            </w:tr>
          </w:tbl>
          <w:p w14:paraId="69B34123" w14:textId="77777777" w:rsidR="00FE1935" w:rsidRPr="00B11889" w:rsidRDefault="00FE1935" w:rsidP="00FE1935">
            <w:pPr>
              <w:spacing w:before="0" w:after="0"/>
              <w:jc w:val="center"/>
              <w:rPr>
                <w:rFonts w:cs="Segoe UI"/>
                <w:sz w:val="10"/>
              </w:rPr>
            </w:pPr>
          </w:p>
        </w:tc>
      </w:tr>
    </w:tbl>
    <w:p w14:paraId="1438E704" w14:textId="77777777" w:rsidR="000641C5" w:rsidRPr="009A5477" w:rsidRDefault="000641C5" w:rsidP="0042778B"/>
    <w:sectPr w:rsidR="000641C5" w:rsidRPr="009A5477" w:rsidSect="00F52E42">
      <w:headerReference w:type="default" r:id="rId10"/>
      <w:pgSz w:w="16838" w:h="11906" w:orient="landscape" w:code="9"/>
      <w:pgMar w:top="142" w:right="142" w:bottom="142" w:left="142" w:header="142" w:footer="142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6564A" w14:textId="77777777" w:rsidR="00E64ECB" w:rsidRDefault="00E64ECB" w:rsidP="007F76A3">
      <w:pPr>
        <w:spacing w:before="0" w:after="0" w:line="240" w:lineRule="auto"/>
      </w:pPr>
      <w:r>
        <w:separator/>
      </w:r>
    </w:p>
  </w:endnote>
  <w:endnote w:type="continuationSeparator" w:id="0">
    <w:p w14:paraId="0659D2EF" w14:textId="77777777" w:rsidR="00E64ECB" w:rsidRDefault="00E64ECB" w:rsidP="007F76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.S. 101">
    <w:panose1 w:val="00000000000000000000"/>
    <w:charset w:val="00"/>
    <w:family w:val="auto"/>
    <w:pitch w:val="variable"/>
    <w:sig w:usb0="A00000AF" w:usb1="1000204A" w:usb2="00000000" w:usb3="00000000" w:csb0="00000111" w:csb1="00000000"/>
  </w:font>
  <w:font w:name="Keep Calm">
    <w:altName w:val="Calibri"/>
    <w:charset w:val="00"/>
    <w:family w:val="auto"/>
    <w:pitch w:val="variable"/>
    <w:sig w:usb0="A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8EBDF" w14:textId="77777777" w:rsidR="00E64ECB" w:rsidRDefault="00E64ECB" w:rsidP="007F76A3">
      <w:pPr>
        <w:spacing w:before="0" w:after="0" w:line="240" w:lineRule="auto"/>
      </w:pPr>
      <w:r>
        <w:separator/>
      </w:r>
    </w:p>
  </w:footnote>
  <w:footnote w:type="continuationSeparator" w:id="0">
    <w:p w14:paraId="1981B7F4" w14:textId="77777777" w:rsidR="00E64ECB" w:rsidRDefault="00E64ECB" w:rsidP="007F76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8238F" w14:textId="77777777" w:rsidR="001E502C" w:rsidRPr="00A0798D" w:rsidRDefault="001E502C" w:rsidP="00A0798D">
    <w:pPr>
      <w:pStyle w:val="NoSpacing"/>
      <w:jc w:val="both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F29"/>
    <w:multiLevelType w:val="hybridMultilevel"/>
    <w:tmpl w:val="7AB29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1E61"/>
    <w:multiLevelType w:val="hybridMultilevel"/>
    <w:tmpl w:val="0464BCF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802F8"/>
    <w:multiLevelType w:val="hybridMultilevel"/>
    <w:tmpl w:val="545E2FB0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31D7E"/>
    <w:multiLevelType w:val="hybridMultilevel"/>
    <w:tmpl w:val="BF98DBA8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74C13"/>
    <w:multiLevelType w:val="hybridMultilevel"/>
    <w:tmpl w:val="0A90B5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E6F"/>
    <w:multiLevelType w:val="hybridMultilevel"/>
    <w:tmpl w:val="0464BCF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355AC7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E3010"/>
    <w:multiLevelType w:val="multilevel"/>
    <w:tmpl w:val="30BE4EC4"/>
    <w:numStyleLink w:val="CLDRM-MULTILEVEL"/>
  </w:abstractNum>
  <w:abstractNum w:abstractNumId="8" w15:restartNumberingAfterBreak="0">
    <w:nsid w:val="13E44866"/>
    <w:multiLevelType w:val="hybridMultilevel"/>
    <w:tmpl w:val="0464BCF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2132A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0498C"/>
    <w:multiLevelType w:val="hybridMultilevel"/>
    <w:tmpl w:val="71F8D2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12AE6"/>
    <w:multiLevelType w:val="hybridMultilevel"/>
    <w:tmpl w:val="E7682F24"/>
    <w:lvl w:ilvl="0" w:tplc="EBB665A0">
      <w:start w:val="1"/>
      <w:numFmt w:val="bullet"/>
      <w:lvlText w:val=""/>
      <w:lvlJc w:val="left"/>
      <w:pPr>
        <w:ind w:left="360" w:hanging="360"/>
      </w:pPr>
      <w:rPr>
        <w:rFonts w:ascii="Wingdings 2" w:hAnsi="Wingdings 2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1FC"/>
    <w:multiLevelType w:val="hybridMultilevel"/>
    <w:tmpl w:val="BF9449FA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09447D"/>
    <w:multiLevelType w:val="hybridMultilevel"/>
    <w:tmpl w:val="0464BCF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737152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764345"/>
    <w:multiLevelType w:val="hybridMultilevel"/>
    <w:tmpl w:val="F39E89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778FC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81063E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09657D"/>
    <w:multiLevelType w:val="hybridMultilevel"/>
    <w:tmpl w:val="9D1E15FE"/>
    <w:lvl w:ilvl="0" w:tplc="1D28D22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00B05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903BE"/>
    <w:multiLevelType w:val="hybridMultilevel"/>
    <w:tmpl w:val="5E08D0EE"/>
    <w:lvl w:ilvl="0" w:tplc="8D94E0EC">
      <w:start w:val="1"/>
      <w:numFmt w:val="bullet"/>
      <w:lvlText w:val=""/>
      <w:lvlJc w:val="left"/>
      <w:pPr>
        <w:ind w:left="360" w:hanging="360"/>
      </w:pPr>
      <w:rPr>
        <w:rFonts w:ascii="Segoe MDL2 Assets" w:hAnsi="Segoe MDL2 Assets" w:hint="default"/>
        <w:color w:val="AE1F1F" w:themeColor="accent1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74241A"/>
    <w:multiLevelType w:val="hybridMultilevel"/>
    <w:tmpl w:val="F9C457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50FBB"/>
    <w:multiLevelType w:val="hybridMultilevel"/>
    <w:tmpl w:val="313290B4"/>
    <w:lvl w:ilvl="0" w:tplc="A0A8D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65BDF"/>
    <w:multiLevelType w:val="hybridMultilevel"/>
    <w:tmpl w:val="DCA41246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956476"/>
    <w:multiLevelType w:val="hybridMultilevel"/>
    <w:tmpl w:val="2B0AAE40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730494"/>
    <w:multiLevelType w:val="hybridMultilevel"/>
    <w:tmpl w:val="FDA44B3C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466B20"/>
    <w:multiLevelType w:val="multilevel"/>
    <w:tmpl w:val="30BE4EC4"/>
    <w:styleLink w:val="CLDRM-MULTILEVEL"/>
    <w:lvl w:ilvl="0">
      <w:start w:val="1"/>
      <w:numFmt w:val="decimal"/>
      <w:pStyle w:val="Heading1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11" w:hanging="369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53" w:hanging="36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95" w:hanging="369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937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79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21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3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05" w:hanging="369"/>
      </w:pPr>
      <w:rPr>
        <w:rFonts w:hint="default"/>
      </w:rPr>
    </w:lvl>
  </w:abstractNum>
  <w:abstractNum w:abstractNumId="26" w15:restartNumberingAfterBreak="0">
    <w:nsid w:val="45FB618E"/>
    <w:multiLevelType w:val="hybridMultilevel"/>
    <w:tmpl w:val="9604A2DC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04487A"/>
    <w:multiLevelType w:val="hybridMultilevel"/>
    <w:tmpl w:val="0D920332"/>
    <w:lvl w:ilvl="0" w:tplc="D1EE485C">
      <w:start w:val="1"/>
      <w:numFmt w:val="bullet"/>
      <w:lvlText w:val=""/>
      <w:lvlJc w:val="left"/>
      <w:pPr>
        <w:ind w:left="360" w:hanging="360"/>
      </w:pPr>
      <w:rPr>
        <w:rFonts w:ascii="Wingdings 3" w:hAnsi="Wingdings 3" w:hint="default"/>
        <w:b w:val="0"/>
        <w:i w:val="0"/>
        <w:color w:val="AE1F1F" w:themeColor="accent1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E3508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AD0BE5"/>
    <w:multiLevelType w:val="multilevel"/>
    <w:tmpl w:val="DCECF3BE"/>
    <w:styleLink w:val="CLDRMMultiLevelHeadings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17" w:hanging="357"/>
      </w:pPr>
      <w:rPr>
        <w:rFonts w:hint="default"/>
      </w:rPr>
    </w:lvl>
  </w:abstractNum>
  <w:abstractNum w:abstractNumId="30" w15:restartNumberingAfterBreak="0">
    <w:nsid w:val="484A05B7"/>
    <w:multiLevelType w:val="hybridMultilevel"/>
    <w:tmpl w:val="F708A8B8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A90557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EE48C8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5C3288"/>
    <w:multiLevelType w:val="hybridMultilevel"/>
    <w:tmpl w:val="3572D96A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2821DC"/>
    <w:multiLevelType w:val="hybridMultilevel"/>
    <w:tmpl w:val="E09672D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6BD5A0C"/>
    <w:multiLevelType w:val="hybridMultilevel"/>
    <w:tmpl w:val="AC5CB4DA"/>
    <w:lvl w:ilvl="0" w:tplc="D1EE485C">
      <w:start w:val="1"/>
      <w:numFmt w:val="bullet"/>
      <w:lvlText w:val=""/>
      <w:lvlJc w:val="left"/>
      <w:pPr>
        <w:ind w:left="360" w:hanging="360"/>
      </w:pPr>
      <w:rPr>
        <w:rFonts w:ascii="Wingdings 3" w:hAnsi="Wingdings 3" w:hint="default"/>
        <w:b w:val="0"/>
        <w:i w:val="0"/>
        <w:color w:val="AE1F1F" w:themeColor="accent1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E7512D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E307BE"/>
    <w:multiLevelType w:val="hybridMultilevel"/>
    <w:tmpl w:val="5CF0FE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B1B68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2A304D"/>
    <w:multiLevelType w:val="hybridMultilevel"/>
    <w:tmpl w:val="4790ADE6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EB4FED"/>
    <w:multiLevelType w:val="hybridMultilevel"/>
    <w:tmpl w:val="CEC272CC"/>
    <w:lvl w:ilvl="0" w:tplc="9EEA083E">
      <w:start w:val="1"/>
      <w:numFmt w:val="bullet"/>
      <w:lvlText w:val="?"/>
      <w:lvlJc w:val="left"/>
      <w:pPr>
        <w:ind w:left="360" w:hanging="360"/>
      </w:pPr>
      <w:rPr>
        <w:rFonts w:ascii="Segoe UI" w:hAnsi="Segoe UI" w:cs="Segoe UI" w:hint="default"/>
        <w:b/>
        <w:i w:val="0"/>
        <w:color w:val="FA0000" w:themeColor="accent2" w:themeShade="BF"/>
        <w:sz w:val="2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840738"/>
    <w:multiLevelType w:val="hybridMultilevel"/>
    <w:tmpl w:val="545E2FB0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52370A"/>
    <w:multiLevelType w:val="hybridMultilevel"/>
    <w:tmpl w:val="537A0124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760112"/>
    <w:multiLevelType w:val="hybridMultilevel"/>
    <w:tmpl w:val="40A204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6B0BDC"/>
    <w:multiLevelType w:val="hybridMultilevel"/>
    <w:tmpl w:val="0464BCF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1D7C2B"/>
    <w:multiLevelType w:val="hybridMultilevel"/>
    <w:tmpl w:val="9DA2F752"/>
    <w:lvl w:ilvl="0" w:tplc="D7B85BC4">
      <w:start w:val="1"/>
      <w:numFmt w:val="decimal"/>
      <w:lvlText w:val="%1."/>
      <w:lvlJc w:val="left"/>
      <w:pPr>
        <w:ind w:left="360" w:hanging="360"/>
      </w:pPr>
      <w:rPr>
        <w:b/>
        <w:color w:val="AE1F1F" w:themeColor="accent1"/>
      </w:rPr>
    </w:lvl>
    <w:lvl w:ilvl="1" w:tplc="13E20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B64B10"/>
    <w:multiLevelType w:val="hybridMultilevel"/>
    <w:tmpl w:val="06740DA8"/>
    <w:lvl w:ilvl="0" w:tplc="C914AF7E">
      <w:start w:val="1"/>
      <w:numFmt w:val="bullet"/>
      <w:lvlText w:val=""/>
      <w:lvlJc w:val="left"/>
      <w:pPr>
        <w:ind w:left="360" w:hanging="360"/>
      </w:pPr>
      <w:rPr>
        <w:rFonts w:ascii="Wingdings 2" w:hAnsi="Wingdings 2" w:hint="default"/>
        <w:b w:val="0"/>
        <w:i w:val="0"/>
        <w:color w:val="808080" w:themeColor="background1" w:themeShade="80"/>
        <w:sz w:val="2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7"/>
  </w:num>
  <w:num w:numId="4">
    <w:abstractNumId w:val="27"/>
  </w:num>
  <w:num w:numId="5">
    <w:abstractNumId w:val="46"/>
  </w:num>
  <w:num w:numId="6">
    <w:abstractNumId w:val="18"/>
  </w:num>
  <w:num w:numId="7">
    <w:abstractNumId w:val="40"/>
  </w:num>
  <w:num w:numId="8">
    <w:abstractNumId w:val="11"/>
  </w:num>
  <w:num w:numId="9">
    <w:abstractNumId w:val="19"/>
  </w:num>
  <w:num w:numId="10">
    <w:abstractNumId w:val="14"/>
  </w:num>
  <w:num w:numId="11">
    <w:abstractNumId w:val="39"/>
  </w:num>
  <w:num w:numId="12">
    <w:abstractNumId w:val="21"/>
  </w:num>
  <w:num w:numId="13">
    <w:abstractNumId w:val="6"/>
  </w:num>
  <w:num w:numId="14">
    <w:abstractNumId w:val="44"/>
  </w:num>
  <w:num w:numId="15">
    <w:abstractNumId w:val="20"/>
  </w:num>
  <w:num w:numId="16">
    <w:abstractNumId w:val="16"/>
  </w:num>
  <w:num w:numId="17">
    <w:abstractNumId w:val="8"/>
  </w:num>
  <w:num w:numId="18">
    <w:abstractNumId w:val="5"/>
  </w:num>
  <w:num w:numId="19">
    <w:abstractNumId w:val="13"/>
  </w:num>
  <w:num w:numId="20">
    <w:abstractNumId w:val="45"/>
  </w:num>
  <w:num w:numId="21">
    <w:abstractNumId w:val="32"/>
  </w:num>
  <w:num w:numId="22">
    <w:abstractNumId w:val="28"/>
  </w:num>
  <w:num w:numId="23">
    <w:abstractNumId w:val="38"/>
  </w:num>
  <w:num w:numId="24">
    <w:abstractNumId w:val="17"/>
  </w:num>
  <w:num w:numId="25">
    <w:abstractNumId w:val="31"/>
  </w:num>
  <w:num w:numId="26">
    <w:abstractNumId w:val="1"/>
  </w:num>
  <w:num w:numId="27">
    <w:abstractNumId w:val="0"/>
  </w:num>
  <w:num w:numId="28">
    <w:abstractNumId w:val="37"/>
  </w:num>
  <w:num w:numId="29">
    <w:abstractNumId w:val="9"/>
  </w:num>
  <w:num w:numId="30">
    <w:abstractNumId w:val="36"/>
  </w:num>
  <w:num w:numId="31">
    <w:abstractNumId w:val="4"/>
  </w:num>
  <w:num w:numId="32">
    <w:abstractNumId w:val="43"/>
  </w:num>
  <w:num w:numId="33">
    <w:abstractNumId w:val="34"/>
  </w:num>
  <w:num w:numId="34">
    <w:abstractNumId w:val="42"/>
  </w:num>
  <w:num w:numId="35">
    <w:abstractNumId w:val="33"/>
  </w:num>
  <w:num w:numId="36">
    <w:abstractNumId w:val="15"/>
  </w:num>
  <w:num w:numId="37">
    <w:abstractNumId w:val="12"/>
  </w:num>
  <w:num w:numId="38">
    <w:abstractNumId w:val="23"/>
  </w:num>
  <w:num w:numId="39">
    <w:abstractNumId w:val="3"/>
  </w:num>
  <w:num w:numId="40">
    <w:abstractNumId w:val="22"/>
  </w:num>
  <w:num w:numId="41">
    <w:abstractNumId w:val="10"/>
  </w:num>
  <w:num w:numId="42">
    <w:abstractNumId w:val="2"/>
  </w:num>
  <w:num w:numId="43">
    <w:abstractNumId w:val="30"/>
  </w:num>
  <w:num w:numId="44">
    <w:abstractNumId w:val="24"/>
  </w:num>
  <w:num w:numId="45">
    <w:abstractNumId w:val="35"/>
  </w:num>
  <w:num w:numId="46">
    <w:abstractNumId w:val="26"/>
  </w:num>
  <w:num w:numId="47">
    <w:abstractNumId w:val="41"/>
  </w:num>
  <w:num w:numId="48">
    <w:abstractNumId w:val="35"/>
  </w:num>
  <w:num w:numId="49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A9"/>
    <w:rsid w:val="00002FBF"/>
    <w:rsid w:val="000033B0"/>
    <w:rsid w:val="00003EB2"/>
    <w:rsid w:val="000043EE"/>
    <w:rsid w:val="00006C10"/>
    <w:rsid w:val="0000714A"/>
    <w:rsid w:val="0001108B"/>
    <w:rsid w:val="00011EFD"/>
    <w:rsid w:val="00012A0E"/>
    <w:rsid w:val="00012F8C"/>
    <w:rsid w:val="00013069"/>
    <w:rsid w:val="00013D41"/>
    <w:rsid w:val="00017155"/>
    <w:rsid w:val="000176C0"/>
    <w:rsid w:val="00020189"/>
    <w:rsid w:val="000221BF"/>
    <w:rsid w:val="000228E0"/>
    <w:rsid w:val="0002429C"/>
    <w:rsid w:val="00024EEA"/>
    <w:rsid w:val="00027042"/>
    <w:rsid w:val="00033343"/>
    <w:rsid w:val="000334F6"/>
    <w:rsid w:val="00033E3E"/>
    <w:rsid w:val="000357A0"/>
    <w:rsid w:val="0003699F"/>
    <w:rsid w:val="00044258"/>
    <w:rsid w:val="00044FE1"/>
    <w:rsid w:val="000466A4"/>
    <w:rsid w:val="00047C48"/>
    <w:rsid w:val="00050314"/>
    <w:rsid w:val="00050E42"/>
    <w:rsid w:val="0005183F"/>
    <w:rsid w:val="000525B9"/>
    <w:rsid w:val="000579B0"/>
    <w:rsid w:val="000579E0"/>
    <w:rsid w:val="00061AD9"/>
    <w:rsid w:val="00062F01"/>
    <w:rsid w:val="00063019"/>
    <w:rsid w:val="000641C5"/>
    <w:rsid w:val="00064478"/>
    <w:rsid w:val="00064D08"/>
    <w:rsid w:val="00064EE2"/>
    <w:rsid w:val="00065334"/>
    <w:rsid w:val="000665CB"/>
    <w:rsid w:val="00071719"/>
    <w:rsid w:val="00074B79"/>
    <w:rsid w:val="00074F8E"/>
    <w:rsid w:val="0007556A"/>
    <w:rsid w:val="00077830"/>
    <w:rsid w:val="00080A7B"/>
    <w:rsid w:val="000820DA"/>
    <w:rsid w:val="00082DDC"/>
    <w:rsid w:val="00083891"/>
    <w:rsid w:val="00083C13"/>
    <w:rsid w:val="00083E4D"/>
    <w:rsid w:val="000868AD"/>
    <w:rsid w:val="00086B6A"/>
    <w:rsid w:val="000871D6"/>
    <w:rsid w:val="00087F17"/>
    <w:rsid w:val="00087FE6"/>
    <w:rsid w:val="0009133A"/>
    <w:rsid w:val="000927AD"/>
    <w:rsid w:val="00092887"/>
    <w:rsid w:val="000928A9"/>
    <w:rsid w:val="00093395"/>
    <w:rsid w:val="00093540"/>
    <w:rsid w:val="00093A74"/>
    <w:rsid w:val="00094E0D"/>
    <w:rsid w:val="00095DD7"/>
    <w:rsid w:val="000A26AA"/>
    <w:rsid w:val="000A26C5"/>
    <w:rsid w:val="000A4498"/>
    <w:rsid w:val="000A5CB6"/>
    <w:rsid w:val="000A63CF"/>
    <w:rsid w:val="000A697E"/>
    <w:rsid w:val="000A73A5"/>
    <w:rsid w:val="000A7682"/>
    <w:rsid w:val="000B0145"/>
    <w:rsid w:val="000B0DE1"/>
    <w:rsid w:val="000B184C"/>
    <w:rsid w:val="000B2970"/>
    <w:rsid w:val="000B31A0"/>
    <w:rsid w:val="000B4FB4"/>
    <w:rsid w:val="000C23EF"/>
    <w:rsid w:val="000C3079"/>
    <w:rsid w:val="000C4DB0"/>
    <w:rsid w:val="000C50D2"/>
    <w:rsid w:val="000C6D3B"/>
    <w:rsid w:val="000C7117"/>
    <w:rsid w:val="000D1133"/>
    <w:rsid w:val="000D28B9"/>
    <w:rsid w:val="000D49A9"/>
    <w:rsid w:val="000D70A0"/>
    <w:rsid w:val="000D7D86"/>
    <w:rsid w:val="000E0492"/>
    <w:rsid w:val="000E2D67"/>
    <w:rsid w:val="000E2F87"/>
    <w:rsid w:val="000E44BA"/>
    <w:rsid w:val="000E5245"/>
    <w:rsid w:val="000E5C48"/>
    <w:rsid w:val="000F05C9"/>
    <w:rsid w:val="000F06E9"/>
    <w:rsid w:val="000F0D6C"/>
    <w:rsid w:val="000F2C20"/>
    <w:rsid w:val="000F3E85"/>
    <w:rsid w:val="000F4C21"/>
    <w:rsid w:val="00100120"/>
    <w:rsid w:val="0010020D"/>
    <w:rsid w:val="0010136F"/>
    <w:rsid w:val="00103F68"/>
    <w:rsid w:val="00104AFB"/>
    <w:rsid w:val="00105A5B"/>
    <w:rsid w:val="00105BA5"/>
    <w:rsid w:val="001068BE"/>
    <w:rsid w:val="00106CA4"/>
    <w:rsid w:val="001106A1"/>
    <w:rsid w:val="00110CE5"/>
    <w:rsid w:val="00112669"/>
    <w:rsid w:val="001173C9"/>
    <w:rsid w:val="00117F3C"/>
    <w:rsid w:val="0012069E"/>
    <w:rsid w:val="00123A9B"/>
    <w:rsid w:val="001246FE"/>
    <w:rsid w:val="001249CC"/>
    <w:rsid w:val="0013003C"/>
    <w:rsid w:val="00130B71"/>
    <w:rsid w:val="00130C63"/>
    <w:rsid w:val="001310F1"/>
    <w:rsid w:val="00131379"/>
    <w:rsid w:val="00132AF1"/>
    <w:rsid w:val="00134239"/>
    <w:rsid w:val="001347FB"/>
    <w:rsid w:val="001354C6"/>
    <w:rsid w:val="00135E4F"/>
    <w:rsid w:val="00136E8D"/>
    <w:rsid w:val="00137045"/>
    <w:rsid w:val="00140374"/>
    <w:rsid w:val="00141179"/>
    <w:rsid w:val="001423B8"/>
    <w:rsid w:val="00142D90"/>
    <w:rsid w:val="00143C51"/>
    <w:rsid w:val="0014565C"/>
    <w:rsid w:val="0014583C"/>
    <w:rsid w:val="001513B7"/>
    <w:rsid w:val="00151FA9"/>
    <w:rsid w:val="001551FC"/>
    <w:rsid w:val="00155366"/>
    <w:rsid w:val="00155EDD"/>
    <w:rsid w:val="001564AA"/>
    <w:rsid w:val="00160ABD"/>
    <w:rsid w:val="001616F0"/>
    <w:rsid w:val="00162467"/>
    <w:rsid w:val="001624F6"/>
    <w:rsid w:val="001625AE"/>
    <w:rsid w:val="0016337C"/>
    <w:rsid w:val="0016390B"/>
    <w:rsid w:val="00166183"/>
    <w:rsid w:val="00170047"/>
    <w:rsid w:val="00170707"/>
    <w:rsid w:val="00170739"/>
    <w:rsid w:val="00172449"/>
    <w:rsid w:val="0017437B"/>
    <w:rsid w:val="00174C16"/>
    <w:rsid w:val="00180470"/>
    <w:rsid w:val="00181471"/>
    <w:rsid w:val="00181960"/>
    <w:rsid w:val="001819EB"/>
    <w:rsid w:val="00183E62"/>
    <w:rsid w:val="00184C07"/>
    <w:rsid w:val="001850CE"/>
    <w:rsid w:val="00185A05"/>
    <w:rsid w:val="00185AEB"/>
    <w:rsid w:val="001871AD"/>
    <w:rsid w:val="001878AE"/>
    <w:rsid w:val="001901BD"/>
    <w:rsid w:val="00190E41"/>
    <w:rsid w:val="00190E8D"/>
    <w:rsid w:val="0019117F"/>
    <w:rsid w:val="00194A71"/>
    <w:rsid w:val="00195C3A"/>
    <w:rsid w:val="00195DA6"/>
    <w:rsid w:val="00197367"/>
    <w:rsid w:val="001A0988"/>
    <w:rsid w:val="001A0A3A"/>
    <w:rsid w:val="001A3DDA"/>
    <w:rsid w:val="001A48A0"/>
    <w:rsid w:val="001A4D18"/>
    <w:rsid w:val="001A599B"/>
    <w:rsid w:val="001A6926"/>
    <w:rsid w:val="001B1AFD"/>
    <w:rsid w:val="001B474C"/>
    <w:rsid w:val="001B4BE8"/>
    <w:rsid w:val="001B511C"/>
    <w:rsid w:val="001B661A"/>
    <w:rsid w:val="001B6F33"/>
    <w:rsid w:val="001B78BC"/>
    <w:rsid w:val="001C04EC"/>
    <w:rsid w:val="001C0F0B"/>
    <w:rsid w:val="001C2167"/>
    <w:rsid w:val="001C2E00"/>
    <w:rsid w:val="001C3061"/>
    <w:rsid w:val="001C4539"/>
    <w:rsid w:val="001C4E85"/>
    <w:rsid w:val="001C5160"/>
    <w:rsid w:val="001C5CD0"/>
    <w:rsid w:val="001C680D"/>
    <w:rsid w:val="001C79EB"/>
    <w:rsid w:val="001D029F"/>
    <w:rsid w:val="001D1B07"/>
    <w:rsid w:val="001D277B"/>
    <w:rsid w:val="001D45B6"/>
    <w:rsid w:val="001D4EEF"/>
    <w:rsid w:val="001D50B6"/>
    <w:rsid w:val="001D5353"/>
    <w:rsid w:val="001D7971"/>
    <w:rsid w:val="001E06B7"/>
    <w:rsid w:val="001E137F"/>
    <w:rsid w:val="001E1899"/>
    <w:rsid w:val="001E1951"/>
    <w:rsid w:val="001E1DF1"/>
    <w:rsid w:val="001E45A9"/>
    <w:rsid w:val="001E4A66"/>
    <w:rsid w:val="001E502C"/>
    <w:rsid w:val="001E5B5D"/>
    <w:rsid w:val="001E6CBA"/>
    <w:rsid w:val="001E7603"/>
    <w:rsid w:val="001E7864"/>
    <w:rsid w:val="001F34FC"/>
    <w:rsid w:val="001F4D34"/>
    <w:rsid w:val="001F4E0A"/>
    <w:rsid w:val="001F6C3F"/>
    <w:rsid w:val="00201B9D"/>
    <w:rsid w:val="00202EBD"/>
    <w:rsid w:val="002038B2"/>
    <w:rsid w:val="00203DDA"/>
    <w:rsid w:val="00203E7B"/>
    <w:rsid w:val="002043D9"/>
    <w:rsid w:val="00205274"/>
    <w:rsid w:val="00205A0C"/>
    <w:rsid w:val="00205B18"/>
    <w:rsid w:val="00205FEA"/>
    <w:rsid w:val="00206B3F"/>
    <w:rsid w:val="0020793C"/>
    <w:rsid w:val="002104C5"/>
    <w:rsid w:val="00211139"/>
    <w:rsid w:val="00212081"/>
    <w:rsid w:val="00215B56"/>
    <w:rsid w:val="00215D24"/>
    <w:rsid w:val="00217B60"/>
    <w:rsid w:val="00220FE8"/>
    <w:rsid w:val="002210C8"/>
    <w:rsid w:val="0022294D"/>
    <w:rsid w:val="0022314E"/>
    <w:rsid w:val="00227097"/>
    <w:rsid w:val="002279E3"/>
    <w:rsid w:val="00227A7A"/>
    <w:rsid w:val="00235CCE"/>
    <w:rsid w:val="00235FF1"/>
    <w:rsid w:val="0023647E"/>
    <w:rsid w:val="00236843"/>
    <w:rsid w:val="0023743B"/>
    <w:rsid w:val="00237AE4"/>
    <w:rsid w:val="00242C9B"/>
    <w:rsid w:val="0024475B"/>
    <w:rsid w:val="00245B6D"/>
    <w:rsid w:val="00250BFD"/>
    <w:rsid w:val="0025259B"/>
    <w:rsid w:val="00254473"/>
    <w:rsid w:val="00254A30"/>
    <w:rsid w:val="00254BE2"/>
    <w:rsid w:val="00255898"/>
    <w:rsid w:val="00256A95"/>
    <w:rsid w:val="00256B9E"/>
    <w:rsid w:val="00257AEB"/>
    <w:rsid w:val="00264503"/>
    <w:rsid w:val="00265E9C"/>
    <w:rsid w:val="00267557"/>
    <w:rsid w:val="00274562"/>
    <w:rsid w:val="0028642B"/>
    <w:rsid w:val="00287DC3"/>
    <w:rsid w:val="00291FFA"/>
    <w:rsid w:val="00292B49"/>
    <w:rsid w:val="00294FD0"/>
    <w:rsid w:val="002952F4"/>
    <w:rsid w:val="002958B3"/>
    <w:rsid w:val="00297234"/>
    <w:rsid w:val="002A0B0A"/>
    <w:rsid w:val="002A2DD1"/>
    <w:rsid w:val="002A3713"/>
    <w:rsid w:val="002A4864"/>
    <w:rsid w:val="002A4D2D"/>
    <w:rsid w:val="002A50CF"/>
    <w:rsid w:val="002A543A"/>
    <w:rsid w:val="002A556E"/>
    <w:rsid w:val="002A5734"/>
    <w:rsid w:val="002B1777"/>
    <w:rsid w:val="002B1F83"/>
    <w:rsid w:val="002B2B7B"/>
    <w:rsid w:val="002B3DE4"/>
    <w:rsid w:val="002B54AA"/>
    <w:rsid w:val="002B6CD0"/>
    <w:rsid w:val="002B74E0"/>
    <w:rsid w:val="002C03A7"/>
    <w:rsid w:val="002C22E7"/>
    <w:rsid w:val="002C2300"/>
    <w:rsid w:val="002C3F4E"/>
    <w:rsid w:val="002C5314"/>
    <w:rsid w:val="002C631E"/>
    <w:rsid w:val="002D380D"/>
    <w:rsid w:val="002D4A6B"/>
    <w:rsid w:val="002D4FCE"/>
    <w:rsid w:val="002D5954"/>
    <w:rsid w:val="002D5A9A"/>
    <w:rsid w:val="002D6E5A"/>
    <w:rsid w:val="002D7FE8"/>
    <w:rsid w:val="002E01C1"/>
    <w:rsid w:val="002E0657"/>
    <w:rsid w:val="002E36AB"/>
    <w:rsid w:val="002E4645"/>
    <w:rsid w:val="002E60E1"/>
    <w:rsid w:val="002E6994"/>
    <w:rsid w:val="002F05B6"/>
    <w:rsid w:val="002F13E7"/>
    <w:rsid w:val="002F1F3B"/>
    <w:rsid w:val="002F27E5"/>
    <w:rsid w:val="002F4CD4"/>
    <w:rsid w:val="002F5D3F"/>
    <w:rsid w:val="002F7763"/>
    <w:rsid w:val="002F7F52"/>
    <w:rsid w:val="00300F73"/>
    <w:rsid w:val="00301243"/>
    <w:rsid w:val="00302ABD"/>
    <w:rsid w:val="0030309D"/>
    <w:rsid w:val="003040F0"/>
    <w:rsid w:val="00304319"/>
    <w:rsid w:val="00304BA3"/>
    <w:rsid w:val="00307AFA"/>
    <w:rsid w:val="00310357"/>
    <w:rsid w:val="00310462"/>
    <w:rsid w:val="00310F9D"/>
    <w:rsid w:val="00313803"/>
    <w:rsid w:val="00314294"/>
    <w:rsid w:val="0031548D"/>
    <w:rsid w:val="00315532"/>
    <w:rsid w:val="003165AB"/>
    <w:rsid w:val="0032259F"/>
    <w:rsid w:val="003226F7"/>
    <w:rsid w:val="00322AC3"/>
    <w:rsid w:val="00322F13"/>
    <w:rsid w:val="00322FF0"/>
    <w:rsid w:val="003241AD"/>
    <w:rsid w:val="003247F2"/>
    <w:rsid w:val="00324D14"/>
    <w:rsid w:val="003251F9"/>
    <w:rsid w:val="0032542F"/>
    <w:rsid w:val="003255B0"/>
    <w:rsid w:val="00325FA9"/>
    <w:rsid w:val="003277FE"/>
    <w:rsid w:val="00330193"/>
    <w:rsid w:val="0033551F"/>
    <w:rsid w:val="003362BE"/>
    <w:rsid w:val="00337037"/>
    <w:rsid w:val="003375AD"/>
    <w:rsid w:val="0034028D"/>
    <w:rsid w:val="003405EC"/>
    <w:rsid w:val="003418E7"/>
    <w:rsid w:val="00341AA0"/>
    <w:rsid w:val="00341C03"/>
    <w:rsid w:val="00343454"/>
    <w:rsid w:val="0034426F"/>
    <w:rsid w:val="003467BB"/>
    <w:rsid w:val="00350197"/>
    <w:rsid w:val="003507E0"/>
    <w:rsid w:val="003510C2"/>
    <w:rsid w:val="00351BBC"/>
    <w:rsid w:val="00353709"/>
    <w:rsid w:val="00353A9C"/>
    <w:rsid w:val="00353E76"/>
    <w:rsid w:val="00357049"/>
    <w:rsid w:val="003573A3"/>
    <w:rsid w:val="00361E18"/>
    <w:rsid w:val="003629A9"/>
    <w:rsid w:val="0036303D"/>
    <w:rsid w:val="00364F5A"/>
    <w:rsid w:val="00365A86"/>
    <w:rsid w:val="00365C30"/>
    <w:rsid w:val="00365C66"/>
    <w:rsid w:val="00367972"/>
    <w:rsid w:val="00367DDB"/>
    <w:rsid w:val="00372077"/>
    <w:rsid w:val="00372C27"/>
    <w:rsid w:val="00373822"/>
    <w:rsid w:val="00373BEA"/>
    <w:rsid w:val="00376BEA"/>
    <w:rsid w:val="00377C15"/>
    <w:rsid w:val="00382B49"/>
    <w:rsid w:val="00382D13"/>
    <w:rsid w:val="00383CDD"/>
    <w:rsid w:val="00386E32"/>
    <w:rsid w:val="00387FD9"/>
    <w:rsid w:val="0039236D"/>
    <w:rsid w:val="0039288F"/>
    <w:rsid w:val="00392C4E"/>
    <w:rsid w:val="00394159"/>
    <w:rsid w:val="00394A5D"/>
    <w:rsid w:val="00397339"/>
    <w:rsid w:val="003979FC"/>
    <w:rsid w:val="003A062B"/>
    <w:rsid w:val="003A3355"/>
    <w:rsid w:val="003A51FD"/>
    <w:rsid w:val="003A5D50"/>
    <w:rsid w:val="003A5F93"/>
    <w:rsid w:val="003C008C"/>
    <w:rsid w:val="003C58E1"/>
    <w:rsid w:val="003C7195"/>
    <w:rsid w:val="003C7A95"/>
    <w:rsid w:val="003D191C"/>
    <w:rsid w:val="003D1B59"/>
    <w:rsid w:val="003D2BCD"/>
    <w:rsid w:val="003D4EA9"/>
    <w:rsid w:val="003E0F79"/>
    <w:rsid w:val="003E1C95"/>
    <w:rsid w:val="003E1ECD"/>
    <w:rsid w:val="003E398F"/>
    <w:rsid w:val="003E6F14"/>
    <w:rsid w:val="003E7AEA"/>
    <w:rsid w:val="003F15B8"/>
    <w:rsid w:val="003F1634"/>
    <w:rsid w:val="003F1B5C"/>
    <w:rsid w:val="003F258C"/>
    <w:rsid w:val="003F2CC7"/>
    <w:rsid w:val="003F3837"/>
    <w:rsid w:val="003F4774"/>
    <w:rsid w:val="003F47C4"/>
    <w:rsid w:val="0040044E"/>
    <w:rsid w:val="00402412"/>
    <w:rsid w:val="0040301F"/>
    <w:rsid w:val="00404C9F"/>
    <w:rsid w:val="00404DF9"/>
    <w:rsid w:val="00406281"/>
    <w:rsid w:val="00406BCB"/>
    <w:rsid w:val="00406E6B"/>
    <w:rsid w:val="00406ED3"/>
    <w:rsid w:val="0041031E"/>
    <w:rsid w:val="004108D8"/>
    <w:rsid w:val="00411476"/>
    <w:rsid w:val="00412084"/>
    <w:rsid w:val="004120EA"/>
    <w:rsid w:val="0041216D"/>
    <w:rsid w:val="0041348E"/>
    <w:rsid w:val="0041409D"/>
    <w:rsid w:val="004144AE"/>
    <w:rsid w:val="00414621"/>
    <w:rsid w:val="0041587B"/>
    <w:rsid w:val="004169AB"/>
    <w:rsid w:val="0041702F"/>
    <w:rsid w:val="004218D8"/>
    <w:rsid w:val="00423E42"/>
    <w:rsid w:val="00424344"/>
    <w:rsid w:val="00424740"/>
    <w:rsid w:val="00425B21"/>
    <w:rsid w:val="00426CEB"/>
    <w:rsid w:val="0042778B"/>
    <w:rsid w:val="004302DE"/>
    <w:rsid w:val="0043113E"/>
    <w:rsid w:val="00431C00"/>
    <w:rsid w:val="00432A4F"/>
    <w:rsid w:val="004332D2"/>
    <w:rsid w:val="00433B1E"/>
    <w:rsid w:val="00433EC0"/>
    <w:rsid w:val="00434A0A"/>
    <w:rsid w:val="00435473"/>
    <w:rsid w:val="00435578"/>
    <w:rsid w:val="004358B8"/>
    <w:rsid w:val="00435BA4"/>
    <w:rsid w:val="00440266"/>
    <w:rsid w:val="004409BE"/>
    <w:rsid w:val="00440AA0"/>
    <w:rsid w:val="00440C5D"/>
    <w:rsid w:val="00441824"/>
    <w:rsid w:val="004436FA"/>
    <w:rsid w:val="00444D60"/>
    <w:rsid w:val="00444DB8"/>
    <w:rsid w:val="00445F8C"/>
    <w:rsid w:val="00447244"/>
    <w:rsid w:val="00451168"/>
    <w:rsid w:val="00451582"/>
    <w:rsid w:val="00451584"/>
    <w:rsid w:val="0045183A"/>
    <w:rsid w:val="00452561"/>
    <w:rsid w:val="004526CA"/>
    <w:rsid w:val="00453027"/>
    <w:rsid w:val="00453480"/>
    <w:rsid w:val="00455ABE"/>
    <w:rsid w:val="0045603D"/>
    <w:rsid w:val="00456323"/>
    <w:rsid w:val="0045649C"/>
    <w:rsid w:val="00457F51"/>
    <w:rsid w:val="00460EBE"/>
    <w:rsid w:val="0046188F"/>
    <w:rsid w:val="00461994"/>
    <w:rsid w:val="004620C0"/>
    <w:rsid w:val="004622F5"/>
    <w:rsid w:val="00462C3F"/>
    <w:rsid w:val="00463333"/>
    <w:rsid w:val="00463672"/>
    <w:rsid w:val="004653FB"/>
    <w:rsid w:val="00465E77"/>
    <w:rsid w:val="00471E95"/>
    <w:rsid w:val="00473893"/>
    <w:rsid w:val="00473914"/>
    <w:rsid w:val="00473F13"/>
    <w:rsid w:val="004748FF"/>
    <w:rsid w:val="00474F36"/>
    <w:rsid w:val="0047507F"/>
    <w:rsid w:val="00480139"/>
    <w:rsid w:val="004829A6"/>
    <w:rsid w:val="004829FF"/>
    <w:rsid w:val="004834CE"/>
    <w:rsid w:val="00484E10"/>
    <w:rsid w:val="00485498"/>
    <w:rsid w:val="0048595C"/>
    <w:rsid w:val="00485BD3"/>
    <w:rsid w:val="00487F0C"/>
    <w:rsid w:val="0049040F"/>
    <w:rsid w:val="004927DE"/>
    <w:rsid w:val="00492C36"/>
    <w:rsid w:val="00494807"/>
    <w:rsid w:val="00497BC7"/>
    <w:rsid w:val="004A11C3"/>
    <w:rsid w:val="004A1723"/>
    <w:rsid w:val="004A496A"/>
    <w:rsid w:val="004A591A"/>
    <w:rsid w:val="004A7D75"/>
    <w:rsid w:val="004B038A"/>
    <w:rsid w:val="004B0E6F"/>
    <w:rsid w:val="004B4E48"/>
    <w:rsid w:val="004B61A1"/>
    <w:rsid w:val="004B6E50"/>
    <w:rsid w:val="004C0D68"/>
    <w:rsid w:val="004C16B2"/>
    <w:rsid w:val="004C34A4"/>
    <w:rsid w:val="004C5850"/>
    <w:rsid w:val="004C5E2D"/>
    <w:rsid w:val="004C5F2E"/>
    <w:rsid w:val="004C77C7"/>
    <w:rsid w:val="004D2725"/>
    <w:rsid w:val="004D2DD9"/>
    <w:rsid w:val="004D3F07"/>
    <w:rsid w:val="004D4D61"/>
    <w:rsid w:val="004D5675"/>
    <w:rsid w:val="004E0719"/>
    <w:rsid w:val="004E1B13"/>
    <w:rsid w:val="004E1C04"/>
    <w:rsid w:val="004E2256"/>
    <w:rsid w:val="004E3278"/>
    <w:rsid w:val="004E4061"/>
    <w:rsid w:val="004E6068"/>
    <w:rsid w:val="004F19F3"/>
    <w:rsid w:val="004F1B02"/>
    <w:rsid w:val="004F21B9"/>
    <w:rsid w:val="004F3635"/>
    <w:rsid w:val="004F48B3"/>
    <w:rsid w:val="004F4FF4"/>
    <w:rsid w:val="004F6136"/>
    <w:rsid w:val="004F65CA"/>
    <w:rsid w:val="004F6937"/>
    <w:rsid w:val="004F7139"/>
    <w:rsid w:val="00500444"/>
    <w:rsid w:val="005055FD"/>
    <w:rsid w:val="00505B41"/>
    <w:rsid w:val="005062E2"/>
    <w:rsid w:val="0050710D"/>
    <w:rsid w:val="00507E1F"/>
    <w:rsid w:val="0051104D"/>
    <w:rsid w:val="00511658"/>
    <w:rsid w:val="005117A0"/>
    <w:rsid w:val="005128DE"/>
    <w:rsid w:val="00512C74"/>
    <w:rsid w:val="00513274"/>
    <w:rsid w:val="00514721"/>
    <w:rsid w:val="00516C3F"/>
    <w:rsid w:val="00516D1D"/>
    <w:rsid w:val="00520E9F"/>
    <w:rsid w:val="00521ECC"/>
    <w:rsid w:val="0052292B"/>
    <w:rsid w:val="00522AD1"/>
    <w:rsid w:val="00527BC7"/>
    <w:rsid w:val="005301BA"/>
    <w:rsid w:val="00531273"/>
    <w:rsid w:val="00531495"/>
    <w:rsid w:val="005314DE"/>
    <w:rsid w:val="0053208F"/>
    <w:rsid w:val="005322F3"/>
    <w:rsid w:val="0053330D"/>
    <w:rsid w:val="005346DC"/>
    <w:rsid w:val="00535992"/>
    <w:rsid w:val="00535A54"/>
    <w:rsid w:val="00542902"/>
    <w:rsid w:val="00543534"/>
    <w:rsid w:val="00543682"/>
    <w:rsid w:val="00543A4C"/>
    <w:rsid w:val="00544B9B"/>
    <w:rsid w:val="00545C1A"/>
    <w:rsid w:val="00547D6F"/>
    <w:rsid w:val="00550B9A"/>
    <w:rsid w:val="0055234E"/>
    <w:rsid w:val="00553702"/>
    <w:rsid w:val="005549E9"/>
    <w:rsid w:val="00556A86"/>
    <w:rsid w:val="0055745E"/>
    <w:rsid w:val="005579E3"/>
    <w:rsid w:val="005601D2"/>
    <w:rsid w:val="00560214"/>
    <w:rsid w:val="005603B0"/>
    <w:rsid w:val="00561E92"/>
    <w:rsid w:val="00562FBD"/>
    <w:rsid w:val="00565E28"/>
    <w:rsid w:val="00566D1D"/>
    <w:rsid w:val="00567937"/>
    <w:rsid w:val="0057089F"/>
    <w:rsid w:val="005713F4"/>
    <w:rsid w:val="0057209B"/>
    <w:rsid w:val="005726CB"/>
    <w:rsid w:val="00572F8B"/>
    <w:rsid w:val="005770D1"/>
    <w:rsid w:val="0057781E"/>
    <w:rsid w:val="00580CF3"/>
    <w:rsid w:val="00582210"/>
    <w:rsid w:val="00582AB6"/>
    <w:rsid w:val="00582BF5"/>
    <w:rsid w:val="00582EEC"/>
    <w:rsid w:val="00583090"/>
    <w:rsid w:val="005840F4"/>
    <w:rsid w:val="00584940"/>
    <w:rsid w:val="0058501E"/>
    <w:rsid w:val="00586DA8"/>
    <w:rsid w:val="00587612"/>
    <w:rsid w:val="005879A5"/>
    <w:rsid w:val="005879C4"/>
    <w:rsid w:val="00590810"/>
    <w:rsid w:val="00590CD3"/>
    <w:rsid w:val="00591A13"/>
    <w:rsid w:val="00591FBB"/>
    <w:rsid w:val="00592267"/>
    <w:rsid w:val="00592CFB"/>
    <w:rsid w:val="00592FB1"/>
    <w:rsid w:val="00592FF8"/>
    <w:rsid w:val="00595391"/>
    <w:rsid w:val="005963FE"/>
    <w:rsid w:val="00596BCE"/>
    <w:rsid w:val="0059733A"/>
    <w:rsid w:val="005A031A"/>
    <w:rsid w:val="005A2018"/>
    <w:rsid w:val="005A2A9E"/>
    <w:rsid w:val="005A2AC1"/>
    <w:rsid w:val="005A2BD1"/>
    <w:rsid w:val="005A3A0F"/>
    <w:rsid w:val="005A3DA7"/>
    <w:rsid w:val="005A401C"/>
    <w:rsid w:val="005A4397"/>
    <w:rsid w:val="005A4DCF"/>
    <w:rsid w:val="005B0517"/>
    <w:rsid w:val="005B143F"/>
    <w:rsid w:val="005B15A3"/>
    <w:rsid w:val="005B3577"/>
    <w:rsid w:val="005B4674"/>
    <w:rsid w:val="005B486D"/>
    <w:rsid w:val="005B5BE9"/>
    <w:rsid w:val="005B6114"/>
    <w:rsid w:val="005C00F8"/>
    <w:rsid w:val="005C0AAB"/>
    <w:rsid w:val="005C4713"/>
    <w:rsid w:val="005C4B2E"/>
    <w:rsid w:val="005C622E"/>
    <w:rsid w:val="005C7623"/>
    <w:rsid w:val="005C7F36"/>
    <w:rsid w:val="005D2342"/>
    <w:rsid w:val="005D3EDE"/>
    <w:rsid w:val="005D5172"/>
    <w:rsid w:val="005D58C6"/>
    <w:rsid w:val="005D6349"/>
    <w:rsid w:val="005D715A"/>
    <w:rsid w:val="005D7EEF"/>
    <w:rsid w:val="005D7F0D"/>
    <w:rsid w:val="005E0877"/>
    <w:rsid w:val="005E2200"/>
    <w:rsid w:val="005E2637"/>
    <w:rsid w:val="005E4C8F"/>
    <w:rsid w:val="005E613B"/>
    <w:rsid w:val="005E6F9F"/>
    <w:rsid w:val="005E7794"/>
    <w:rsid w:val="005F0A2A"/>
    <w:rsid w:val="005F0CCA"/>
    <w:rsid w:val="005F2E7A"/>
    <w:rsid w:val="005F3772"/>
    <w:rsid w:val="005F4249"/>
    <w:rsid w:val="005F430B"/>
    <w:rsid w:val="005F486C"/>
    <w:rsid w:val="005F7281"/>
    <w:rsid w:val="00600F0F"/>
    <w:rsid w:val="00603888"/>
    <w:rsid w:val="00604DCF"/>
    <w:rsid w:val="0060537A"/>
    <w:rsid w:val="00607929"/>
    <w:rsid w:val="006134FE"/>
    <w:rsid w:val="00614F27"/>
    <w:rsid w:val="00615C75"/>
    <w:rsid w:val="00620805"/>
    <w:rsid w:val="00621FB0"/>
    <w:rsid w:val="00623212"/>
    <w:rsid w:val="00625123"/>
    <w:rsid w:val="006260E2"/>
    <w:rsid w:val="006267E6"/>
    <w:rsid w:val="00627235"/>
    <w:rsid w:val="00627A2D"/>
    <w:rsid w:val="00627F7D"/>
    <w:rsid w:val="00630AE7"/>
    <w:rsid w:val="00630C41"/>
    <w:rsid w:val="00631342"/>
    <w:rsid w:val="00632877"/>
    <w:rsid w:val="00632AE2"/>
    <w:rsid w:val="006330E8"/>
    <w:rsid w:val="0063417A"/>
    <w:rsid w:val="0063446F"/>
    <w:rsid w:val="006346E7"/>
    <w:rsid w:val="006348EE"/>
    <w:rsid w:val="00636599"/>
    <w:rsid w:val="00637E98"/>
    <w:rsid w:val="00640484"/>
    <w:rsid w:val="00640947"/>
    <w:rsid w:val="00642FE3"/>
    <w:rsid w:val="006455B1"/>
    <w:rsid w:val="0064673A"/>
    <w:rsid w:val="006506F7"/>
    <w:rsid w:val="00651EE4"/>
    <w:rsid w:val="00653C37"/>
    <w:rsid w:val="00654EE1"/>
    <w:rsid w:val="00655DBD"/>
    <w:rsid w:val="00656B8D"/>
    <w:rsid w:val="00656E36"/>
    <w:rsid w:val="00657156"/>
    <w:rsid w:val="00657317"/>
    <w:rsid w:val="0065739F"/>
    <w:rsid w:val="006576AB"/>
    <w:rsid w:val="006612EB"/>
    <w:rsid w:val="006662F3"/>
    <w:rsid w:val="00667D5F"/>
    <w:rsid w:val="00670240"/>
    <w:rsid w:val="0067033C"/>
    <w:rsid w:val="00670BEC"/>
    <w:rsid w:val="00672316"/>
    <w:rsid w:val="00676758"/>
    <w:rsid w:val="0067684A"/>
    <w:rsid w:val="00676F55"/>
    <w:rsid w:val="0067728B"/>
    <w:rsid w:val="00677365"/>
    <w:rsid w:val="00677563"/>
    <w:rsid w:val="00677829"/>
    <w:rsid w:val="00681F30"/>
    <w:rsid w:val="00682C54"/>
    <w:rsid w:val="00683E46"/>
    <w:rsid w:val="00683E94"/>
    <w:rsid w:val="00684F42"/>
    <w:rsid w:val="00687F02"/>
    <w:rsid w:val="00687F3C"/>
    <w:rsid w:val="00690017"/>
    <w:rsid w:val="006918E9"/>
    <w:rsid w:val="00691C53"/>
    <w:rsid w:val="00692BA6"/>
    <w:rsid w:val="00693EAF"/>
    <w:rsid w:val="006951C8"/>
    <w:rsid w:val="00695C9F"/>
    <w:rsid w:val="006965EA"/>
    <w:rsid w:val="00696DED"/>
    <w:rsid w:val="006976D0"/>
    <w:rsid w:val="006A149A"/>
    <w:rsid w:val="006A1BD2"/>
    <w:rsid w:val="006A45AE"/>
    <w:rsid w:val="006A5278"/>
    <w:rsid w:val="006A5497"/>
    <w:rsid w:val="006A6459"/>
    <w:rsid w:val="006A68FB"/>
    <w:rsid w:val="006A7AB3"/>
    <w:rsid w:val="006B02D3"/>
    <w:rsid w:val="006B0F99"/>
    <w:rsid w:val="006B147C"/>
    <w:rsid w:val="006B3069"/>
    <w:rsid w:val="006B4579"/>
    <w:rsid w:val="006B463D"/>
    <w:rsid w:val="006B52FE"/>
    <w:rsid w:val="006B665C"/>
    <w:rsid w:val="006C1E29"/>
    <w:rsid w:val="006C3A4B"/>
    <w:rsid w:val="006C4F0D"/>
    <w:rsid w:val="006C6964"/>
    <w:rsid w:val="006C73A9"/>
    <w:rsid w:val="006C74E0"/>
    <w:rsid w:val="006D4756"/>
    <w:rsid w:val="006E09B5"/>
    <w:rsid w:val="006E182A"/>
    <w:rsid w:val="006E1FF0"/>
    <w:rsid w:val="006E240A"/>
    <w:rsid w:val="006E2B36"/>
    <w:rsid w:val="006E3E72"/>
    <w:rsid w:val="006E60F8"/>
    <w:rsid w:val="006E647E"/>
    <w:rsid w:val="006E6881"/>
    <w:rsid w:val="006E6A5E"/>
    <w:rsid w:val="006F063A"/>
    <w:rsid w:val="006F155B"/>
    <w:rsid w:val="006F19FE"/>
    <w:rsid w:val="006F2703"/>
    <w:rsid w:val="006F27BE"/>
    <w:rsid w:val="006F36E0"/>
    <w:rsid w:val="006F4483"/>
    <w:rsid w:val="006F4F7C"/>
    <w:rsid w:val="00701726"/>
    <w:rsid w:val="007026F6"/>
    <w:rsid w:val="007042EB"/>
    <w:rsid w:val="00704F69"/>
    <w:rsid w:val="00705B14"/>
    <w:rsid w:val="00705DA2"/>
    <w:rsid w:val="007076F0"/>
    <w:rsid w:val="00707B2D"/>
    <w:rsid w:val="00710451"/>
    <w:rsid w:val="00710F38"/>
    <w:rsid w:val="0071260F"/>
    <w:rsid w:val="00713610"/>
    <w:rsid w:val="00714277"/>
    <w:rsid w:val="0071555F"/>
    <w:rsid w:val="00715C03"/>
    <w:rsid w:val="00716496"/>
    <w:rsid w:val="00721867"/>
    <w:rsid w:val="0072300A"/>
    <w:rsid w:val="007239DE"/>
    <w:rsid w:val="00723A6C"/>
    <w:rsid w:val="007241C4"/>
    <w:rsid w:val="007258F5"/>
    <w:rsid w:val="007262AB"/>
    <w:rsid w:val="007264D4"/>
    <w:rsid w:val="00726A6A"/>
    <w:rsid w:val="00726B9E"/>
    <w:rsid w:val="00727027"/>
    <w:rsid w:val="00727CCF"/>
    <w:rsid w:val="00730D6D"/>
    <w:rsid w:val="00731281"/>
    <w:rsid w:val="00732EF8"/>
    <w:rsid w:val="00733A09"/>
    <w:rsid w:val="00733B06"/>
    <w:rsid w:val="00740505"/>
    <w:rsid w:val="0074086C"/>
    <w:rsid w:val="00744756"/>
    <w:rsid w:val="00744A8C"/>
    <w:rsid w:val="00747302"/>
    <w:rsid w:val="007476FF"/>
    <w:rsid w:val="007512F1"/>
    <w:rsid w:val="00751446"/>
    <w:rsid w:val="00751FED"/>
    <w:rsid w:val="00752AAE"/>
    <w:rsid w:val="00752D8A"/>
    <w:rsid w:val="00752E93"/>
    <w:rsid w:val="00753301"/>
    <w:rsid w:val="00754FFF"/>
    <w:rsid w:val="007553F8"/>
    <w:rsid w:val="0075600D"/>
    <w:rsid w:val="00756BBA"/>
    <w:rsid w:val="00760567"/>
    <w:rsid w:val="00761D79"/>
    <w:rsid w:val="00764CC4"/>
    <w:rsid w:val="00765C0A"/>
    <w:rsid w:val="0076676E"/>
    <w:rsid w:val="0077014B"/>
    <w:rsid w:val="00770710"/>
    <w:rsid w:val="007709EB"/>
    <w:rsid w:val="00771AF1"/>
    <w:rsid w:val="00773AB7"/>
    <w:rsid w:val="00775C4D"/>
    <w:rsid w:val="00777FB0"/>
    <w:rsid w:val="00780854"/>
    <w:rsid w:val="00780B2C"/>
    <w:rsid w:val="00780F5D"/>
    <w:rsid w:val="00780F5F"/>
    <w:rsid w:val="007811D6"/>
    <w:rsid w:val="007820CF"/>
    <w:rsid w:val="007837D0"/>
    <w:rsid w:val="007900D3"/>
    <w:rsid w:val="0079039A"/>
    <w:rsid w:val="007911CE"/>
    <w:rsid w:val="00791701"/>
    <w:rsid w:val="00792474"/>
    <w:rsid w:val="00793E45"/>
    <w:rsid w:val="007945E1"/>
    <w:rsid w:val="007948B1"/>
    <w:rsid w:val="0079503F"/>
    <w:rsid w:val="00795AC7"/>
    <w:rsid w:val="00796933"/>
    <w:rsid w:val="007A09A4"/>
    <w:rsid w:val="007A3914"/>
    <w:rsid w:val="007A3A4F"/>
    <w:rsid w:val="007A4E8D"/>
    <w:rsid w:val="007A73ED"/>
    <w:rsid w:val="007A76AA"/>
    <w:rsid w:val="007A7962"/>
    <w:rsid w:val="007B0FD0"/>
    <w:rsid w:val="007B1DA7"/>
    <w:rsid w:val="007B34E1"/>
    <w:rsid w:val="007B375B"/>
    <w:rsid w:val="007B3DAE"/>
    <w:rsid w:val="007B4C02"/>
    <w:rsid w:val="007B5F9C"/>
    <w:rsid w:val="007B7876"/>
    <w:rsid w:val="007C00F9"/>
    <w:rsid w:val="007C0F8C"/>
    <w:rsid w:val="007C1076"/>
    <w:rsid w:val="007C1DA8"/>
    <w:rsid w:val="007C250F"/>
    <w:rsid w:val="007C5749"/>
    <w:rsid w:val="007C58B7"/>
    <w:rsid w:val="007C5AF7"/>
    <w:rsid w:val="007C63A6"/>
    <w:rsid w:val="007D0881"/>
    <w:rsid w:val="007D10CF"/>
    <w:rsid w:val="007D12F1"/>
    <w:rsid w:val="007D59E8"/>
    <w:rsid w:val="007D65CF"/>
    <w:rsid w:val="007D68B5"/>
    <w:rsid w:val="007E0E60"/>
    <w:rsid w:val="007E0FA9"/>
    <w:rsid w:val="007E130E"/>
    <w:rsid w:val="007E1496"/>
    <w:rsid w:val="007E2F64"/>
    <w:rsid w:val="007E55A9"/>
    <w:rsid w:val="007E7C7A"/>
    <w:rsid w:val="007F0599"/>
    <w:rsid w:val="007F11AA"/>
    <w:rsid w:val="007F423A"/>
    <w:rsid w:val="007F49D1"/>
    <w:rsid w:val="007F50DF"/>
    <w:rsid w:val="007F5B42"/>
    <w:rsid w:val="007F64E9"/>
    <w:rsid w:val="007F6D0B"/>
    <w:rsid w:val="007F76A3"/>
    <w:rsid w:val="007F79C8"/>
    <w:rsid w:val="00800BB0"/>
    <w:rsid w:val="0080159B"/>
    <w:rsid w:val="00801C34"/>
    <w:rsid w:val="00805019"/>
    <w:rsid w:val="008051DC"/>
    <w:rsid w:val="00805DF5"/>
    <w:rsid w:val="0080678A"/>
    <w:rsid w:val="00807F87"/>
    <w:rsid w:val="00811C86"/>
    <w:rsid w:val="00812117"/>
    <w:rsid w:val="00812CD4"/>
    <w:rsid w:val="00813257"/>
    <w:rsid w:val="008144AF"/>
    <w:rsid w:val="0081670F"/>
    <w:rsid w:val="00816A01"/>
    <w:rsid w:val="00817A8D"/>
    <w:rsid w:val="00824AF6"/>
    <w:rsid w:val="0083049F"/>
    <w:rsid w:val="0083053C"/>
    <w:rsid w:val="00831D60"/>
    <w:rsid w:val="00832609"/>
    <w:rsid w:val="00832886"/>
    <w:rsid w:val="008328D1"/>
    <w:rsid w:val="00833C10"/>
    <w:rsid w:val="00835210"/>
    <w:rsid w:val="0083533C"/>
    <w:rsid w:val="00836263"/>
    <w:rsid w:val="0084022A"/>
    <w:rsid w:val="00842387"/>
    <w:rsid w:val="008435B5"/>
    <w:rsid w:val="0084372D"/>
    <w:rsid w:val="00847487"/>
    <w:rsid w:val="00847867"/>
    <w:rsid w:val="008501CB"/>
    <w:rsid w:val="00850E50"/>
    <w:rsid w:val="00851C30"/>
    <w:rsid w:val="008523D9"/>
    <w:rsid w:val="00855EB0"/>
    <w:rsid w:val="00856A1B"/>
    <w:rsid w:val="00856DEA"/>
    <w:rsid w:val="00857D8F"/>
    <w:rsid w:val="008607D3"/>
    <w:rsid w:val="00861970"/>
    <w:rsid w:val="0086376A"/>
    <w:rsid w:val="008640B7"/>
    <w:rsid w:val="00865101"/>
    <w:rsid w:val="00865512"/>
    <w:rsid w:val="00866E16"/>
    <w:rsid w:val="008701F3"/>
    <w:rsid w:val="0087060C"/>
    <w:rsid w:val="00872109"/>
    <w:rsid w:val="00872657"/>
    <w:rsid w:val="008730B3"/>
    <w:rsid w:val="0087455D"/>
    <w:rsid w:val="00876777"/>
    <w:rsid w:val="008770CD"/>
    <w:rsid w:val="008822F3"/>
    <w:rsid w:val="0088239F"/>
    <w:rsid w:val="00882E2D"/>
    <w:rsid w:val="00882F34"/>
    <w:rsid w:val="00884463"/>
    <w:rsid w:val="00884637"/>
    <w:rsid w:val="00885747"/>
    <w:rsid w:val="00885ED0"/>
    <w:rsid w:val="008862F0"/>
    <w:rsid w:val="00890041"/>
    <w:rsid w:val="008929C0"/>
    <w:rsid w:val="00893DA6"/>
    <w:rsid w:val="00893E2F"/>
    <w:rsid w:val="008942EE"/>
    <w:rsid w:val="00895877"/>
    <w:rsid w:val="00895F41"/>
    <w:rsid w:val="008A0071"/>
    <w:rsid w:val="008A03F7"/>
    <w:rsid w:val="008A176B"/>
    <w:rsid w:val="008A24A8"/>
    <w:rsid w:val="008A273D"/>
    <w:rsid w:val="008A28D5"/>
    <w:rsid w:val="008A59E8"/>
    <w:rsid w:val="008A5C43"/>
    <w:rsid w:val="008A679E"/>
    <w:rsid w:val="008A777E"/>
    <w:rsid w:val="008B06C1"/>
    <w:rsid w:val="008B2272"/>
    <w:rsid w:val="008B3DD6"/>
    <w:rsid w:val="008B4122"/>
    <w:rsid w:val="008B4F04"/>
    <w:rsid w:val="008B64EC"/>
    <w:rsid w:val="008B6DC5"/>
    <w:rsid w:val="008C10EA"/>
    <w:rsid w:val="008C230A"/>
    <w:rsid w:val="008C249B"/>
    <w:rsid w:val="008C2688"/>
    <w:rsid w:val="008C3476"/>
    <w:rsid w:val="008C3F44"/>
    <w:rsid w:val="008C4734"/>
    <w:rsid w:val="008C4B94"/>
    <w:rsid w:val="008C5847"/>
    <w:rsid w:val="008C6966"/>
    <w:rsid w:val="008D1241"/>
    <w:rsid w:val="008D2390"/>
    <w:rsid w:val="008D25F0"/>
    <w:rsid w:val="008D42FC"/>
    <w:rsid w:val="008D6D39"/>
    <w:rsid w:val="008D7D39"/>
    <w:rsid w:val="008E0DA8"/>
    <w:rsid w:val="008E171A"/>
    <w:rsid w:val="008E2A26"/>
    <w:rsid w:val="008E2DF6"/>
    <w:rsid w:val="008E2EAE"/>
    <w:rsid w:val="008E4976"/>
    <w:rsid w:val="008E5234"/>
    <w:rsid w:val="008E5FD5"/>
    <w:rsid w:val="008F0F12"/>
    <w:rsid w:val="008F286D"/>
    <w:rsid w:val="008F3026"/>
    <w:rsid w:val="008F3C4F"/>
    <w:rsid w:val="008F4C78"/>
    <w:rsid w:val="008F6AA8"/>
    <w:rsid w:val="008F765E"/>
    <w:rsid w:val="00900BB6"/>
    <w:rsid w:val="0090119C"/>
    <w:rsid w:val="00901FC3"/>
    <w:rsid w:val="00904651"/>
    <w:rsid w:val="00907085"/>
    <w:rsid w:val="009113C6"/>
    <w:rsid w:val="0091192D"/>
    <w:rsid w:val="00912318"/>
    <w:rsid w:val="00912F1E"/>
    <w:rsid w:val="009135A7"/>
    <w:rsid w:val="0091409E"/>
    <w:rsid w:val="009143EF"/>
    <w:rsid w:val="009149BE"/>
    <w:rsid w:val="00915B5C"/>
    <w:rsid w:val="00917F9C"/>
    <w:rsid w:val="00921A6D"/>
    <w:rsid w:val="009222CF"/>
    <w:rsid w:val="00923237"/>
    <w:rsid w:val="009247FE"/>
    <w:rsid w:val="009267F8"/>
    <w:rsid w:val="00927E25"/>
    <w:rsid w:val="009306F8"/>
    <w:rsid w:val="009309D6"/>
    <w:rsid w:val="009334D7"/>
    <w:rsid w:val="009355EB"/>
    <w:rsid w:val="00935B0A"/>
    <w:rsid w:val="00935EA9"/>
    <w:rsid w:val="009360C6"/>
    <w:rsid w:val="0093724C"/>
    <w:rsid w:val="009375E8"/>
    <w:rsid w:val="00940D62"/>
    <w:rsid w:val="00943002"/>
    <w:rsid w:val="0094324A"/>
    <w:rsid w:val="009443BA"/>
    <w:rsid w:val="00945354"/>
    <w:rsid w:val="009465D7"/>
    <w:rsid w:val="009502DE"/>
    <w:rsid w:val="00951182"/>
    <w:rsid w:val="00952621"/>
    <w:rsid w:val="00954EEE"/>
    <w:rsid w:val="009572F7"/>
    <w:rsid w:val="00957866"/>
    <w:rsid w:val="009611BA"/>
    <w:rsid w:val="00961823"/>
    <w:rsid w:val="00961BEE"/>
    <w:rsid w:val="009639A1"/>
    <w:rsid w:val="009649B4"/>
    <w:rsid w:val="00970B13"/>
    <w:rsid w:val="00970C3E"/>
    <w:rsid w:val="009721B0"/>
    <w:rsid w:val="0097284D"/>
    <w:rsid w:val="00973F87"/>
    <w:rsid w:val="00974F4E"/>
    <w:rsid w:val="00977120"/>
    <w:rsid w:val="009818FE"/>
    <w:rsid w:val="009830D9"/>
    <w:rsid w:val="00983234"/>
    <w:rsid w:val="00983BCA"/>
    <w:rsid w:val="00983BD3"/>
    <w:rsid w:val="009863B5"/>
    <w:rsid w:val="00987059"/>
    <w:rsid w:val="009902C4"/>
    <w:rsid w:val="00991733"/>
    <w:rsid w:val="00991DF1"/>
    <w:rsid w:val="00992207"/>
    <w:rsid w:val="009934DA"/>
    <w:rsid w:val="00993C5B"/>
    <w:rsid w:val="00994260"/>
    <w:rsid w:val="009955E8"/>
    <w:rsid w:val="009958DD"/>
    <w:rsid w:val="009A0B77"/>
    <w:rsid w:val="009A1403"/>
    <w:rsid w:val="009A3304"/>
    <w:rsid w:val="009A5477"/>
    <w:rsid w:val="009A7913"/>
    <w:rsid w:val="009A7A87"/>
    <w:rsid w:val="009A7C51"/>
    <w:rsid w:val="009A7D01"/>
    <w:rsid w:val="009B0206"/>
    <w:rsid w:val="009B0287"/>
    <w:rsid w:val="009B07C0"/>
    <w:rsid w:val="009B07F1"/>
    <w:rsid w:val="009B16A5"/>
    <w:rsid w:val="009B39A8"/>
    <w:rsid w:val="009B4C5C"/>
    <w:rsid w:val="009B5C43"/>
    <w:rsid w:val="009B5E75"/>
    <w:rsid w:val="009B6CA3"/>
    <w:rsid w:val="009B6E7F"/>
    <w:rsid w:val="009B7863"/>
    <w:rsid w:val="009B7C3A"/>
    <w:rsid w:val="009C1737"/>
    <w:rsid w:val="009C2267"/>
    <w:rsid w:val="009C237F"/>
    <w:rsid w:val="009C2CC3"/>
    <w:rsid w:val="009C3349"/>
    <w:rsid w:val="009C3E37"/>
    <w:rsid w:val="009C5C02"/>
    <w:rsid w:val="009D29FF"/>
    <w:rsid w:val="009D3875"/>
    <w:rsid w:val="009D3D9C"/>
    <w:rsid w:val="009D61BD"/>
    <w:rsid w:val="009D7EB9"/>
    <w:rsid w:val="009E1507"/>
    <w:rsid w:val="009E1698"/>
    <w:rsid w:val="009E1A41"/>
    <w:rsid w:val="009E2233"/>
    <w:rsid w:val="009E43B4"/>
    <w:rsid w:val="009E4767"/>
    <w:rsid w:val="009E4D2A"/>
    <w:rsid w:val="009E6547"/>
    <w:rsid w:val="009E68DA"/>
    <w:rsid w:val="009E7928"/>
    <w:rsid w:val="009F04B0"/>
    <w:rsid w:val="009F16BB"/>
    <w:rsid w:val="009F2880"/>
    <w:rsid w:val="009F3175"/>
    <w:rsid w:val="009F3617"/>
    <w:rsid w:val="009F36F5"/>
    <w:rsid w:val="009F3B64"/>
    <w:rsid w:val="009F442D"/>
    <w:rsid w:val="009F4905"/>
    <w:rsid w:val="009F49A1"/>
    <w:rsid w:val="00A0118B"/>
    <w:rsid w:val="00A012BD"/>
    <w:rsid w:val="00A013A0"/>
    <w:rsid w:val="00A01BA0"/>
    <w:rsid w:val="00A02BA8"/>
    <w:rsid w:val="00A034ED"/>
    <w:rsid w:val="00A03ADE"/>
    <w:rsid w:val="00A04EB5"/>
    <w:rsid w:val="00A05BD4"/>
    <w:rsid w:val="00A05E23"/>
    <w:rsid w:val="00A0731D"/>
    <w:rsid w:val="00A0798D"/>
    <w:rsid w:val="00A11366"/>
    <w:rsid w:val="00A128BB"/>
    <w:rsid w:val="00A15353"/>
    <w:rsid w:val="00A15FB3"/>
    <w:rsid w:val="00A1674D"/>
    <w:rsid w:val="00A16952"/>
    <w:rsid w:val="00A17063"/>
    <w:rsid w:val="00A176D1"/>
    <w:rsid w:val="00A20564"/>
    <w:rsid w:val="00A206F9"/>
    <w:rsid w:val="00A2104E"/>
    <w:rsid w:val="00A22B1A"/>
    <w:rsid w:val="00A23595"/>
    <w:rsid w:val="00A2396A"/>
    <w:rsid w:val="00A23F4A"/>
    <w:rsid w:val="00A24C1E"/>
    <w:rsid w:val="00A24E75"/>
    <w:rsid w:val="00A25561"/>
    <w:rsid w:val="00A260BB"/>
    <w:rsid w:val="00A27332"/>
    <w:rsid w:val="00A27937"/>
    <w:rsid w:val="00A31E08"/>
    <w:rsid w:val="00A32173"/>
    <w:rsid w:val="00A33159"/>
    <w:rsid w:val="00A33616"/>
    <w:rsid w:val="00A339FA"/>
    <w:rsid w:val="00A37A1B"/>
    <w:rsid w:val="00A4178C"/>
    <w:rsid w:val="00A45BCB"/>
    <w:rsid w:val="00A47C99"/>
    <w:rsid w:val="00A50C3E"/>
    <w:rsid w:val="00A50D9F"/>
    <w:rsid w:val="00A517C8"/>
    <w:rsid w:val="00A52B79"/>
    <w:rsid w:val="00A5379F"/>
    <w:rsid w:val="00A55C40"/>
    <w:rsid w:val="00A56732"/>
    <w:rsid w:val="00A60506"/>
    <w:rsid w:val="00A6086B"/>
    <w:rsid w:val="00A61F23"/>
    <w:rsid w:val="00A6251E"/>
    <w:rsid w:val="00A63328"/>
    <w:rsid w:val="00A6438E"/>
    <w:rsid w:val="00A66EF7"/>
    <w:rsid w:val="00A675E1"/>
    <w:rsid w:val="00A700E9"/>
    <w:rsid w:val="00A70984"/>
    <w:rsid w:val="00A70B7B"/>
    <w:rsid w:val="00A716C9"/>
    <w:rsid w:val="00A72200"/>
    <w:rsid w:val="00A7308B"/>
    <w:rsid w:val="00A73318"/>
    <w:rsid w:val="00A74C95"/>
    <w:rsid w:val="00A755A7"/>
    <w:rsid w:val="00A77BF7"/>
    <w:rsid w:val="00A84005"/>
    <w:rsid w:val="00A840D5"/>
    <w:rsid w:val="00A84774"/>
    <w:rsid w:val="00A85DFC"/>
    <w:rsid w:val="00A922B8"/>
    <w:rsid w:val="00A92F4E"/>
    <w:rsid w:val="00A932B3"/>
    <w:rsid w:val="00A94BA2"/>
    <w:rsid w:val="00A95D4E"/>
    <w:rsid w:val="00A9650B"/>
    <w:rsid w:val="00AA14D3"/>
    <w:rsid w:val="00AA2773"/>
    <w:rsid w:val="00AA28FB"/>
    <w:rsid w:val="00AA3603"/>
    <w:rsid w:val="00AA392A"/>
    <w:rsid w:val="00AA422E"/>
    <w:rsid w:val="00AA64F1"/>
    <w:rsid w:val="00AB098C"/>
    <w:rsid w:val="00AB10B0"/>
    <w:rsid w:val="00AB2311"/>
    <w:rsid w:val="00AB294C"/>
    <w:rsid w:val="00AB6C9E"/>
    <w:rsid w:val="00AB7A3C"/>
    <w:rsid w:val="00AC0590"/>
    <w:rsid w:val="00AC24FE"/>
    <w:rsid w:val="00AC2FBF"/>
    <w:rsid w:val="00AC3D3C"/>
    <w:rsid w:val="00AC4A4E"/>
    <w:rsid w:val="00AC5E7B"/>
    <w:rsid w:val="00AC6E3B"/>
    <w:rsid w:val="00AC76D1"/>
    <w:rsid w:val="00AD00C9"/>
    <w:rsid w:val="00AD00D0"/>
    <w:rsid w:val="00AD083B"/>
    <w:rsid w:val="00AD0A07"/>
    <w:rsid w:val="00AD1ABD"/>
    <w:rsid w:val="00AD3EBE"/>
    <w:rsid w:val="00AD6CBA"/>
    <w:rsid w:val="00AE02EF"/>
    <w:rsid w:val="00AE084D"/>
    <w:rsid w:val="00AE11D8"/>
    <w:rsid w:val="00AE328A"/>
    <w:rsid w:val="00AE3C20"/>
    <w:rsid w:val="00AE51AD"/>
    <w:rsid w:val="00AE70E4"/>
    <w:rsid w:val="00AE7E43"/>
    <w:rsid w:val="00AF1299"/>
    <w:rsid w:val="00AF1324"/>
    <w:rsid w:val="00AF212E"/>
    <w:rsid w:val="00AF26A3"/>
    <w:rsid w:val="00AF4A08"/>
    <w:rsid w:val="00AF5C8C"/>
    <w:rsid w:val="00AF5F6F"/>
    <w:rsid w:val="00AF7BF5"/>
    <w:rsid w:val="00B01D72"/>
    <w:rsid w:val="00B027F5"/>
    <w:rsid w:val="00B0553E"/>
    <w:rsid w:val="00B05674"/>
    <w:rsid w:val="00B05E19"/>
    <w:rsid w:val="00B06A03"/>
    <w:rsid w:val="00B06EF5"/>
    <w:rsid w:val="00B07D50"/>
    <w:rsid w:val="00B101C1"/>
    <w:rsid w:val="00B102D3"/>
    <w:rsid w:val="00B104DB"/>
    <w:rsid w:val="00B13BEC"/>
    <w:rsid w:val="00B13C51"/>
    <w:rsid w:val="00B1433E"/>
    <w:rsid w:val="00B176AE"/>
    <w:rsid w:val="00B17D2E"/>
    <w:rsid w:val="00B236A2"/>
    <w:rsid w:val="00B23CE1"/>
    <w:rsid w:val="00B240D1"/>
    <w:rsid w:val="00B242D6"/>
    <w:rsid w:val="00B24502"/>
    <w:rsid w:val="00B249CF"/>
    <w:rsid w:val="00B25C53"/>
    <w:rsid w:val="00B2605F"/>
    <w:rsid w:val="00B27FB2"/>
    <w:rsid w:val="00B304E8"/>
    <w:rsid w:val="00B31EE2"/>
    <w:rsid w:val="00B3238F"/>
    <w:rsid w:val="00B32B8B"/>
    <w:rsid w:val="00B3354A"/>
    <w:rsid w:val="00B341FF"/>
    <w:rsid w:val="00B3690C"/>
    <w:rsid w:val="00B3775E"/>
    <w:rsid w:val="00B37B14"/>
    <w:rsid w:val="00B417FA"/>
    <w:rsid w:val="00B41ADC"/>
    <w:rsid w:val="00B43008"/>
    <w:rsid w:val="00B47238"/>
    <w:rsid w:val="00B504EE"/>
    <w:rsid w:val="00B50548"/>
    <w:rsid w:val="00B540A6"/>
    <w:rsid w:val="00B544DE"/>
    <w:rsid w:val="00B55B74"/>
    <w:rsid w:val="00B61F45"/>
    <w:rsid w:val="00B63D1F"/>
    <w:rsid w:val="00B6631C"/>
    <w:rsid w:val="00B67145"/>
    <w:rsid w:val="00B6741A"/>
    <w:rsid w:val="00B67E6B"/>
    <w:rsid w:val="00B7054D"/>
    <w:rsid w:val="00B70629"/>
    <w:rsid w:val="00B70AA2"/>
    <w:rsid w:val="00B72294"/>
    <w:rsid w:val="00B72ACD"/>
    <w:rsid w:val="00B73391"/>
    <w:rsid w:val="00B75038"/>
    <w:rsid w:val="00B7517B"/>
    <w:rsid w:val="00B75ADF"/>
    <w:rsid w:val="00B75FE4"/>
    <w:rsid w:val="00B76F2B"/>
    <w:rsid w:val="00B8085B"/>
    <w:rsid w:val="00B80C0A"/>
    <w:rsid w:val="00B818FF"/>
    <w:rsid w:val="00B835D5"/>
    <w:rsid w:val="00B83BDD"/>
    <w:rsid w:val="00B84980"/>
    <w:rsid w:val="00B853C9"/>
    <w:rsid w:val="00B85D52"/>
    <w:rsid w:val="00B8608B"/>
    <w:rsid w:val="00B8785F"/>
    <w:rsid w:val="00B87E75"/>
    <w:rsid w:val="00B91227"/>
    <w:rsid w:val="00B9133B"/>
    <w:rsid w:val="00B930F0"/>
    <w:rsid w:val="00B94C24"/>
    <w:rsid w:val="00B96081"/>
    <w:rsid w:val="00B9615D"/>
    <w:rsid w:val="00B96B7C"/>
    <w:rsid w:val="00B97EBA"/>
    <w:rsid w:val="00BA1E19"/>
    <w:rsid w:val="00BA1EBE"/>
    <w:rsid w:val="00BA3109"/>
    <w:rsid w:val="00BA35B5"/>
    <w:rsid w:val="00BA3AB0"/>
    <w:rsid w:val="00BA492B"/>
    <w:rsid w:val="00BA54EB"/>
    <w:rsid w:val="00BA7024"/>
    <w:rsid w:val="00BB0B4D"/>
    <w:rsid w:val="00BB31BE"/>
    <w:rsid w:val="00BB3B70"/>
    <w:rsid w:val="00BB451D"/>
    <w:rsid w:val="00BB4627"/>
    <w:rsid w:val="00BB5BC5"/>
    <w:rsid w:val="00BC012F"/>
    <w:rsid w:val="00BC0BEF"/>
    <w:rsid w:val="00BC137A"/>
    <w:rsid w:val="00BC16D2"/>
    <w:rsid w:val="00BC1743"/>
    <w:rsid w:val="00BC270B"/>
    <w:rsid w:val="00BC2C36"/>
    <w:rsid w:val="00BC3494"/>
    <w:rsid w:val="00BC3830"/>
    <w:rsid w:val="00BC7D51"/>
    <w:rsid w:val="00BD1016"/>
    <w:rsid w:val="00BD122F"/>
    <w:rsid w:val="00BD2259"/>
    <w:rsid w:val="00BD3989"/>
    <w:rsid w:val="00BD5F84"/>
    <w:rsid w:val="00BD6F4A"/>
    <w:rsid w:val="00BD72DD"/>
    <w:rsid w:val="00BD7366"/>
    <w:rsid w:val="00BD76BD"/>
    <w:rsid w:val="00BE1636"/>
    <w:rsid w:val="00BE1AA1"/>
    <w:rsid w:val="00BE1DCC"/>
    <w:rsid w:val="00BE1FB2"/>
    <w:rsid w:val="00BE35E6"/>
    <w:rsid w:val="00BE5BA3"/>
    <w:rsid w:val="00BE5FE4"/>
    <w:rsid w:val="00BE712B"/>
    <w:rsid w:val="00BE7CE7"/>
    <w:rsid w:val="00BF2377"/>
    <w:rsid w:val="00BF3023"/>
    <w:rsid w:val="00BF3958"/>
    <w:rsid w:val="00BF41A4"/>
    <w:rsid w:val="00BF54C4"/>
    <w:rsid w:val="00BF7C23"/>
    <w:rsid w:val="00C00E70"/>
    <w:rsid w:val="00C01DCC"/>
    <w:rsid w:val="00C02571"/>
    <w:rsid w:val="00C04B58"/>
    <w:rsid w:val="00C05005"/>
    <w:rsid w:val="00C0625D"/>
    <w:rsid w:val="00C1566E"/>
    <w:rsid w:val="00C15B3E"/>
    <w:rsid w:val="00C15C1A"/>
    <w:rsid w:val="00C1645F"/>
    <w:rsid w:val="00C20DF8"/>
    <w:rsid w:val="00C2145F"/>
    <w:rsid w:val="00C21D88"/>
    <w:rsid w:val="00C23C7E"/>
    <w:rsid w:val="00C24D4A"/>
    <w:rsid w:val="00C24FA5"/>
    <w:rsid w:val="00C32726"/>
    <w:rsid w:val="00C368D9"/>
    <w:rsid w:val="00C36BD7"/>
    <w:rsid w:val="00C373F5"/>
    <w:rsid w:val="00C375B9"/>
    <w:rsid w:val="00C40B14"/>
    <w:rsid w:val="00C41C20"/>
    <w:rsid w:val="00C4221A"/>
    <w:rsid w:val="00C42E5F"/>
    <w:rsid w:val="00C433AE"/>
    <w:rsid w:val="00C43BCA"/>
    <w:rsid w:val="00C46C0F"/>
    <w:rsid w:val="00C519C0"/>
    <w:rsid w:val="00C53887"/>
    <w:rsid w:val="00C53A98"/>
    <w:rsid w:val="00C54128"/>
    <w:rsid w:val="00C552C0"/>
    <w:rsid w:val="00C56192"/>
    <w:rsid w:val="00C60D89"/>
    <w:rsid w:val="00C622DA"/>
    <w:rsid w:val="00C64AC2"/>
    <w:rsid w:val="00C64B94"/>
    <w:rsid w:val="00C659DF"/>
    <w:rsid w:val="00C66793"/>
    <w:rsid w:val="00C70F8B"/>
    <w:rsid w:val="00C738D5"/>
    <w:rsid w:val="00C73EBB"/>
    <w:rsid w:val="00C73EDC"/>
    <w:rsid w:val="00C74273"/>
    <w:rsid w:val="00C75106"/>
    <w:rsid w:val="00C75905"/>
    <w:rsid w:val="00C76EBC"/>
    <w:rsid w:val="00C77121"/>
    <w:rsid w:val="00C77C64"/>
    <w:rsid w:val="00C77C67"/>
    <w:rsid w:val="00C808C9"/>
    <w:rsid w:val="00C82BAF"/>
    <w:rsid w:val="00C8458D"/>
    <w:rsid w:val="00C8643F"/>
    <w:rsid w:val="00C86899"/>
    <w:rsid w:val="00C87FBE"/>
    <w:rsid w:val="00C87FFE"/>
    <w:rsid w:val="00C91D83"/>
    <w:rsid w:val="00C92C98"/>
    <w:rsid w:val="00C9629E"/>
    <w:rsid w:val="00C97C11"/>
    <w:rsid w:val="00CA2D6B"/>
    <w:rsid w:val="00CA35E9"/>
    <w:rsid w:val="00CA60E3"/>
    <w:rsid w:val="00CA629B"/>
    <w:rsid w:val="00CA7B80"/>
    <w:rsid w:val="00CB13A9"/>
    <w:rsid w:val="00CB418D"/>
    <w:rsid w:val="00CB6948"/>
    <w:rsid w:val="00CC04E6"/>
    <w:rsid w:val="00CC05F7"/>
    <w:rsid w:val="00CC7F4C"/>
    <w:rsid w:val="00CD060A"/>
    <w:rsid w:val="00CD0953"/>
    <w:rsid w:val="00CD10E8"/>
    <w:rsid w:val="00CD291E"/>
    <w:rsid w:val="00CD29BF"/>
    <w:rsid w:val="00CD3267"/>
    <w:rsid w:val="00CD5262"/>
    <w:rsid w:val="00CD576B"/>
    <w:rsid w:val="00CD759F"/>
    <w:rsid w:val="00CE0256"/>
    <w:rsid w:val="00CE0B8A"/>
    <w:rsid w:val="00CE10AA"/>
    <w:rsid w:val="00CE4506"/>
    <w:rsid w:val="00CE7E4C"/>
    <w:rsid w:val="00CE7ED6"/>
    <w:rsid w:val="00CF081C"/>
    <w:rsid w:val="00CF1323"/>
    <w:rsid w:val="00CF3105"/>
    <w:rsid w:val="00CF35F9"/>
    <w:rsid w:val="00CF6C9D"/>
    <w:rsid w:val="00CF7390"/>
    <w:rsid w:val="00D00F6A"/>
    <w:rsid w:val="00D02162"/>
    <w:rsid w:val="00D03EFA"/>
    <w:rsid w:val="00D0470B"/>
    <w:rsid w:val="00D05F63"/>
    <w:rsid w:val="00D062D3"/>
    <w:rsid w:val="00D10B72"/>
    <w:rsid w:val="00D12DB9"/>
    <w:rsid w:val="00D13BE5"/>
    <w:rsid w:val="00D14EF4"/>
    <w:rsid w:val="00D14F6A"/>
    <w:rsid w:val="00D15BBE"/>
    <w:rsid w:val="00D21194"/>
    <w:rsid w:val="00D21493"/>
    <w:rsid w:val="00D21A34"/>
    <w:rsid w:val="00D232FF"/>
    <w:rsid w:val="00D25D7F"/>
    <w:rsid w:val="00D2703A"/>
    <w:rsid w:val="00D2716E"/>
    <w:rsid w:val="00D276CD"/>
    <w:rsid w:val="00D30977"/>
    <w:rsid w:val="00D30E26"/>
    <w:rsid w:val="00D3129C"/>
    <w:rsid w:val="00D32762"/>
    <w:rsid w:val="00D32B8F"/>
    <w:rsid w:val="00D334DA"/>
    <w:rsid w:val="00D348C6"/>
    <w:rsid w:val="00D36835"/>
    <w:rsid w:val="00D3714D"/>
    <w:rsid w:val="00D40CC2"/>
    <w:rsid w:val="00D424B3"/>
    <w:rsid w:val="00D42773"/>
    <w:rsid w:val="00D437CA"/>
    <w:rsid w:val="00D43B08"/>
    <w:rsid w:val="00D44511"/>
    <w:rsid w:val="00D45121"/>
    <w:rsid w:val="00D47CC9"/>
    <w:rsid w:val="00D50AF4"/>
    <w:rsid w:val="00D50CDF"/>
    <w:rsid w:val="00D52212"/>
    <w:rsid w:val="00D522AC"/>
    <w:rsid w:val="00D53C33"/>
    <w:rsid w:val="00D56AFA"/>
    <w:rsid w:val="00D57C72"/>
    <w:rsid w:val="00D6288A"/>
    <w:rsid w:val="00D62C1C"/>
    <w:rsid w:val="00D66189"/>
    <w:rsid w:val="00D73EDD"/>
    <w:rsid w:val="00D74CB5"/>
    <w:rsid w:val="00D8073B"/>
    <w:rsid w:val="00D80DC1"/>
    <w:rsid w:val="00D81015"/>
    <w:rsid w:val="00D81350"/>
    <w:rsid w:val="00D81B02"/>
    <w:rsid w:val="00D81D4C"/>
    <w:rsid w:val="00D8218B"/>
    <w:rsid w:val="00D8267F"/>
    <w:rsid w:val="00D83363"/>
    <w:rsid w:val="00D834DF"/>
    <w:rsid w:val="00D8449A"/>
    <w:rsid w:val="00D85563"/>
    <w:rsid w:val="00D86623"/>
    <w:rsid w:val="00D90B6B"/>
    <w:rsid w:val="00D92553"/>
    <w:rsid w:val="00D93425"/>
    <w:rsid w:val="00D93930"/>
    <w:rsid w:val="00D93B63"/>
    <w:rsid w:val="00D93CB1"/>
    <w:rsid w:val="00DA10F5"/>
    <w:rsid w:val="00DA25D6"/>
    <w:rsid w:val="00DA3034"/>
    <w:rsid w:val="00DA4228"/>
    <w:rsid w:val="00DA5B90"/>
    <w:rsid w:val="00DA5C1C"/>
    <w:rsid w:val="00DA6136"/>
    <w:rsid w:val="00DA72DF"/>
    <w:rsid w:val="00DA7F1E"/>
    <w:rsid w:val="00DA7FC8"/>
    <w:rsid w:val="00DB0914"/>
    <w:rsid w:val="00DB59ED"/>
    <w:rsid w:val="00DB5D83"/>
    <w:rsid w:val="00DB72E3"/>
    <w:rsid w:val="00DB7864"/>
    <w:rsid w:val="00DB7A41"/>
    <w:rsid w:val="00DC0764"/>
    <w:rsid w:val="00DC450C"/>
    <w:rsid w:val="00DC5F98"/>
    <w:rsid w:val="00DC7D8C"/>
    <w:rsid w:val="00DD1510"/>
    <w:rsid w:val="00DD3115"/>
    <w:rsid w:val="00DD3F09"/>
    <w:rsid w:val="00DD3F81"/>
    <w:rsid w:val="00DD420B"/>
    <w:rsid w:val="00DD4455"/>
    <w:rsid w:val="00DD60CF"/>
    <w:rsid w:val="00DE0264"/>
    <w:rsid w:val="00DE06F2"/>
    <w:rsid w:val="00DE0B6C"/>
    <w:rsid w:val="00DE2CFF"/>
    <w:rsid w:val="00DE44D5"/>
    <w:rsid w:val="00DE75F3"/>
    <w:rsid w:val="00DF12D5"/>
    <w:rsid w:val="00DF4D19"/>
    <w:rsid w:val="00DF6CC3"/>
    <w:rsid w:val="00DF79FA"/>
    <w:rsid w:val="00E02C79"/>
    <w:rsid w:val="00E06C54"/>
    <w:rsid w:val="00E07E51"/>
    <w:rsid w:val="00E103FF"/>
    <w:rsid w:val="00E10C6F"/>
    <w:rsid w:val="00E1204B"/>
    <w:rsid w:val="00E12205"/>
    <w:rsid w:val="00E127EC"/>
    <w:rsid w:val="00E1381F"/>
    <w:rsid w:val="00E15108"/>
    <w:rsid w:val="00E15702"/>
    <w:rsid w:val="00E1664E"/>
    <w:rsid w:val="00E17DD7"/>
    <w:rsid w:val="00E17F55"/>
    <w:rsid w:val="00E22BE8"/>
    <w:rsid w:val="00E23144"/>
    <w:rsid w:val="00E2325B"/>
    <w:rsid w:val="00E234F6"/>
    <w:rsid w:val="00E24A9A"/>
    <w:rsid w:val="00E24C93"/>
    <w:rsid w:val="00E2611E"/>
    <w:rsid w:val="00E27C3C"/>
    <w:rsid w:val="00E34823"/>
    <w:rsid w:val="00E36E06"/>
    <w:rsid w:val="00E40D22"/>
    <w:rsid w:val="00E410FF"/>
    <w:rsid w:val="00E4495C"/>
    <w:rsid w:val="00E46049"/>
    <w:rsid w:val="00E46729"/>
    <w:rsid w:val="00E471AB"/>
    <w:rsid w:val="00E4736E"/>
    <w:rsid w:val="00E51FC0"/>
    <w:rsid w:val="00E522E0"/>
    <w:rsid w:val="00E56ABD"/>
    <w:rsid w:val="00E57C11"/>
    <w:rsid w:val="00E600C1"/>
    <w:rsid w:val="00E620E6"/>
    <w:rsid w:val="00E62117"/>
    <w:rsid w:val="00E62227"/>
    <w:rsid w:val="00E624F9"/>
    <w:rsid w:val="00E62C2F"/>
    <w:rsid w:val="00E63052"/>
    <w:rsid w:val="00E64966"/>
    <w:rsid w:val="00E64ECB"/>
    <w:rsid w:val="00E671A0"/>
    <w:rsid w:val="00E70472"/>
    <w:rsid w:val="00E70D88"/>
    <w:rsid w:val="00E72C6F"/>
    <w:rsid w:val="00E72E50"/>
    <w:rsid w:val="00E73914"/>
    <w:rsid w:val="00E745B7"/>
    <w:rsid w:val="00E74C2F"/>
    <w:rsid w:val="00E76AF1"/>
    <w:rsid w:val="00E77B92"/>
    <w:rsid w:val="00E80005"/>
    <w:rsid w:val="00E806B2"/>
    <w:rsid w:val="00E80747"/>
    <w:rsid w:val="00E827DA"/>
    <w:rsid w:val="00E842EC"/>
    <w:rsid w:val="00E84CDE"/>
    <w:rsid w:val="00E84F3E"/>
    <w:rsid w:val="00E85749"/>
    <w:rsid w:val="00E87D6F"/>
    <w:rsid w:val="00E87FCB"/>
    <w:rsid w:val="00E909F6"/>
    <w:rsid w:val="00E90FF0"/>
    <w:rsid w:val="00E91491"/>
    <w:rsid w:val="00E92968"/>
    <w:rsid w:val="00E93E11"/>
    <w:rsid w:val="00E963FF"/>
    <w:rsid w:val="00E97568"/>
    <w:rsid w:val="00EA043C"/>
    <w:rsid w:val="00EA25AF"/>
    <w:rsid w:val="00EA29D4"/>
    <w:rsid w:val="00EA3A3B"/>
    <w:rsid w:val="00EA4D42"/>
    <w:rsid w:val="00EA64A0"/>
    <w:rsid w:val="00EB2AC7"/>
    <w:rsid w:val="00EB472A"/>
    <w:rsid w:val="00EB4E5D"/>
    <w:rsid w:val="00EB5004"/>
    <w:rsid w:val="00EB5A10"/>
    <w:rsid w:val="00EB6DCB"/>
    <w:rsid w:val="00EB7596"/>
    <w:rsid w:val="00EC06E7"/>
    <w:rsid w:val="00EC19AB"/>
    <w:rsid w:val="00EC2DFC"/>
    <w:rsid w:val="00EC2F07"/>
    <w:rsid w:val="00EC347F"/>
    <w:rsid w:val="00EC3819"/>
    <w:rsid w:val="00EC3FF4"/>
    <w:rsid w:val="00EC55F8"/>
    <w:rsid w:val="00EC79CF"/>
    <w:rsid w:val="00ED1A6D"/>
    <w:rsid w:val="00ED542C"/>
    <w:rsid w:val="00ED56DC"/>
    <w:rsid w:val="00ED619E"/>
    <w:rsid w:val="00ED64B3"/>
    <w:rsid w:val="00ED7659"/>
    <w:rsid w:val="00ED78AA"/>
    <w:rsid w:val="00EE007D"/>
    <w:rsid w:val="00EE00CF"/>
    <w:rsid w:val="00EE1095"/>
    <w:rsid w:val="00EE19B6"/>
    <w:rsid w:val="00EE1DAD"/>
    <w:rsid w:val="00EE1F7D"/>
    <w:rsid w:val="00EE231C"/>
    <w:rsid w:val="00EE24F8"/>
    <w:rsid w:val="00EE26F1"/>
    <w:rsid w:val="00EE4D26"/>
    <w:rsid w:val="00EE6573"/>
    <w:rsid w:val="00EE6639"/>
    <w:rsid w:val="00EE6A9C"/>
    <w:rsid w:val="00EE755B"/>
    <w:rsid w:val="00EE7BD5"/>
    <w:rsid w:val="00EF047D"/>
    <w:rsid w:val="00EF1585"/>
    <w:rsid w:val="00EF52BC"/>
    <w:rsid w:val="00EF6449"/>
    <w:rsid w:val="00EF6AD3"/>
    <w:rsid w:val="00F002A2"/>
    <w:rsid w:val="00F02909"/>
    <w:rsid w:val="00F04B19"/>
    <w:rsid w:val="00F05494"/>
    <w:rsid w:val="00F12183"/>
    <w:rsid w:val="00F124EE"/>
    <w:rsid w:val="00F1308B"/>
    <w:rsid w:val="00F133B2"/>
    <w:rsid w:val="00F13740"/>
    <w:rsid w:val="00F14AE6"/>
    <w:rsid w:val="00F14FB3"/>
    <w:rsid w:val="00F15840"/>
    <w:rsid w:val="00F15DF4"/>
    <w:rsid w:val="00F167BB"/>
    <w:rsid w:val="00F16C1D"/>
    <w:rsid w:val="00F17601"/>
    <w:rsid w:val="00F179BD"/>
    <w:rsid w:val="00F20BBE"/>
    <w:rsid w:val="00F2205F"/>
    <w:rsid w:val="00F22B93"/>
    <w:rsid w:val="00F25B25"/>
    <w:rsid w:val="00F261F0"/>
    <w:rsid w:val="00F3032D"/>
    <w:rsid w:val="00F324B1"/>
    <w:rsid w:val="00F33035"/>
    <w:rsid w:val="00F331DE"/>
    <w:rsid w:val="00F33308"/>
    <w:rsid w:val="00F33E1F"/>
    <w:rsid w:val="00F36496"/>
    <w:rsid w:val="00F366C2"/>
    <w:rsid w:val="00F40F83"/>
    <w:rsid w:val="00F4114F"/>
    <w:rsid w:val="00F4245F"/>
    <w:rsid w:val="00F43B64"/>
    <w:rsid w:val="00F44D8B"/>
    <w:rsid w:val="00F463C8"/>
    <w:rsid w:val="00F46B86"/>
    <w:rsid w:val="00F4744A"/>
    <w:rsid w:val="00F51743"/>
    <w:rsid w:val="00F52031"/>
    <w:rsid w:val="00F5227B"/>
    <w:rsid w:val="00F52E42"/>
    <w:rsid w:val="00F52EB5"/>
    <w:rsid w:val="00F53B25"/>
    <w:rsid w:val="00F54EE1"/>
    <w:rsid w:val="00F55281"/>
    <w:rsid w:val="00F56498"/>
    <w:rsid w:val="00F56DB4"/>
    <w:rsid w:val="00F57754"/>
    <w:rsid w:val="00F6072C"/>
    <w:rsid w:val="00F61D61"/>
    <w:rsid w:val="00F64036"/>
    <w:rsid w:val="00F652F4"/>
    <w:rsid w:val="00F665A0"/>
    <w:rsid w:val="00F67436"/>
    <w:rsid w:val="00F71558"/>
    <w:rsid w:val="00F71822"/>
    <w:rsid w:val="00F72837"/>
    <w:rsid w:val="00F75E30"/>
    <w:rsid w:val="00F7633A"/>
    <w:rsid w:val="00F766D8"/>
    <w:rsid w:val="00F76B07"/>
    <w:rsid w:val="00F77D9A"/>
    <w:rsid w:val="00F819CB"/>
    <w:rsid w:val="00F8281F"/>
    <w:rsid w:val="00F84364"/>
    <w:rsid w:val="00F847AC"/>
    <w:rsid w:val="00F84A12"/>
    <w:rsid w:val="00F84C51"/>
    <w:rsid w:val="00F86A11"/>
    <w:rsid w:val="00F87EDD"/>
    <w:rsid w:val="00F90FA4"/>
    <w:rsid w:val="00F926FE"/>
    <w:rsid w:val="00F92B42"/>
    <w:rsid w:val="00F93DA9"/>
    <w:rsid w:val="00F94897"/>
    <w:rsid w:val="00F94B2E"/>
    <w:rsid w:val="00F95B1B"/>
    <w:rsid w:val="00F9602A"/>
    <w:rsid w:val="00F97E24"/>
    <w:rsid w:val="00FA2076"/>
    <w:rsid w:val="00FA35AD"/>
    <w:rsid w:val="00FA36CC"/>
    <w:rsid w:val="00FA53A2"/>
    <w:rsid w:val="00FB0748"/>
    <w:rsid w:val="00FB1C9B"/>
    <w:rsid w:val="00FB3903"/>
    <w:rsid w:val="00FB522C"/>
    <w:rsid w:val="00FB5AB2"/>
    <w:rsid w:val="00FB6855"/>
    <w:rsid w:val="00FB69B8"/>
    <w:rsid w:val="00FB704E"/>
    <w:rsid w:val="00FB750D"/>
    <w:rsid w:val="00FB794C"/>
    <w:rsid w:val="00FC08D4"/>
    <w:rsid w:val="00FC31A6"/>
    <w:rsid w:val="00FC3683"/>
    <w:rsid w:val="00FC411F"/>
    <w:rsid w:val="00FC5D2D"/>
    <w:rsid w:val="00FC5FF2"/>
    <w:rsid w:val="00FC6C9F"/>
    <w:rsid w:val="00FC6E4F"/>
    <w:rsid w:val="00FC74A9"/>
    <w:rsid w:val="00FD23DC"/>
    <w:rsid w:val="00FD343B"/>
    <w:rsid w:val="00FD3F72"/>
    <w:rsid w:val="00FD7A14"/>
    <w:rsid w:val="00FE017A"/>
    <w:rsid w:val="00FE0C47"/>
    <w:rsid w:val="00FE1575"/>
    <w:rsid w:val="00FE170E"/>
    <w:rsid w:val="00FE1935"/>
    <w:rsid w:val="00FE373B"/>
    <w:rsid w:val="00FE3B3D"/>
    <w:rsid w:val="00FE4459"/>
    <w:rsid w:val="00FE4E84"/>
    <w:rsid w:val="00FE5C3B"/>
    <w:rsid w:val="00FE5DB3"/>
    <w:rsid w:val="00FE6832"/>
    <w:rsid w:val="00FF0C83"/>
    <w:rsid w:val="00FF0CE6"/>
    <w:rsid w:val="00FF2189"/>
    <w:rsid w:val="00FF41F3"/>
    <w:rsid w:val="00FF6820"/>
    <w:rsid w:val="00FF6C6A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7BDDA"/>
  <w15:chartTrackingRefBased/>
  <w15:docId w15:val="{9C8B4157-5927-4E87-8434-AC06EC2B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CB5"/>
    <w:pPr>
      <w:spacing w:before="100" w:after="100" w:line="264" w:lineRule="auto"/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966"/>
    <w:pPr>
      <w:keepNext/>
      <w:keepLines/>
      <w:numPr>
        <w:numId w:val="3"/>
      </w:numPr>
      <w:pBdr>
        <w:top w:val="single" w:sz="4" w:space="1" w:color="AE1F1F" w:themeColor="accent1"/>
        <w:left w:val="single" w:sz="4" w:space="4" w:color="AE1F1F" w:themeColor="accent1"/>
        <w:bottom w:val="single" w:sz="4" w:space="1" w:color="AE1F1F" w:themeColor="accent1"/>
        <w:right w:val="single" w:sz="4" w:space="4" w:color="AE1F1F" w:themeColor="accent1"/>
      </w:pBdr>
      <w:shd w:val="clear" w:color="auto" w:fill="570F0F" w:themeFill="accent1" w:themeFillShade="80"/>
      <w:spacing w:before="0" w:after="0" w:line="240" w:lineRule="auto"/>
      <w:outlineLvl w:val="0"/>
    </w:pPr>
    <w:rPr>
      <w:rFonts w:ascii="U.S. 101" w:eastAsiaTheme="majorEastAsia" w:hAnsi="U.S. 101" w:cstheme="majorBidi"/>
      <w:caps/>
      <w:color w:val="FFFFFF" w:themeColor="background1"/>
      <w:spacing w:val="2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6F8"/>
    <w:pPr>
      <w:keepNext/>
      <w:keepLines/>
      <w:numPr>
        <w:ilvl w:val="1"/>
        <w:numId w:val="3"/>
      </w:numPr>
      <w:pBdr>
        <w:top w:val="single" w:sz="4" w:space="1" w:color="570F0F" w:themeColor="accent1" w:themeShade="80"/>
        <w:left w:val="single" w:sz="4" w:space="4" w:color="570F0F" w:themeColor="accent1" w:themeShade="80"/>
        <w:bottom w:val="single" w:sz="4" w:space="1" w:color="570F0F" w:themeColor="accent1" w:themeShade="80"/>
        <w:right w:val="single" w:sz="4" w:space="4" w:color="570F0F" w:themeColor="accent1" w:themeShade="80"/>
      </w:pBdr>
      <w:shd w:val="clear" w:color="auto" w:fill="AE1F1F" w:themeFill="accent1"/>
      <w:spacing w:line="240" w:lineRule="auto"/>
      <w:ind w:left="709" w:hanging="567"/>
      <w:outlineLvl w:val="1"/>
    </w:pPr>
    <w:rPr>
      <w:rFonts w:eastAsiaTheme="majorEastAsia" w:cstheme="majorBidi"/>
      <w:b/>
      <w:small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93C"/>
    <w:pPr>
      <w:numPr>
        <w:ilvl w:val="2"/>
        <w:numId w:val="3"/>
      </w:num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  <w:spacing w:line="240" w:lineRule="auto"/>
      <w:ind w:left="993" w:hanging="709"/>
      <w:outlineLvl w:val="2"/>
    </w:pPr>
    <w:rPr>
      <w:b/>
      <w:smallCap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964"/>
    <w:pPr>
      <w:keepNext/>
      <w:keepLines/>
      <w:numPr>
        <w:ilvl w:val="3"/>
        <w:numId w:val="3"/>
      </w:numPr>
      <w:pBdr>
        <w:top w:val="single" w:sz="6" w:space="1" w:color="AE1F1F" w:themeColor="accent1"/>
        <w:left w:val="single" w:sz="6" w:space="4" w:color="AE1F1F" w:themeColor="accent1"/>
        <w:bottom w:val="single" w:sz="6" w:space="1" w:color="AE1F1F" w:themeColor="accent1"/>
        <w:right w:val="single" w:sz="6" w:space="4" w:color="AE1F1F" w:themeColor="accent1"/>
      </w:pBdr>
      <w:shd w:val="clear" w:color="auto" w:fill="FFDCDC" w:themeFill="accent2" w:themeFillTint="33"/>
      <w:spacing w:line="240" w:lineRule="auto"/>
      <w:ind w:left="1418" w:hanging="993"/>
      <w:outlineLvl w:val="3"/>
    </w:pPr>
    <w:rPr>
      <w:rFonts w:eastAsiaTheme="majorEastAsia" w:cs="Segoe UI"/>
      <w:b/>
      <w:iCs/>
      <w:smallCaps/>
      <w:color w:val="82171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90B"/>
    <w:pPr>
      <w:keepNext/>
      <w:keepLines/>
      <w:numPr>
        <w:ilvl w:val="4"/>
        <w:numId w:val="3"/>
      </w:numPr>
      <w:pBdr>
        <w:bottom w:val="single" w:sz="4" w:space="1" w:color="auto"/>
      </w:pBdr>
      <w:spacing w:before="40" w:after="0"/>
      <w:ind w:left="1701" w:hanging="1133"/>
      <w:outlineLvl w:val="4"/>
    </w:pPr>
    <w:rPr>
      <w:rFonts w:asciiTheme="minorHAnsi" w:eastAsiaTheme="majorEastAsia" w:hAnsiTheme="minorHAnsi" w:cstheme="majorBidi"/>
      <w:b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66"/>
    <w:rPr>
      <w:rFonts w:ascii="U.S. 101" w:eastAsiaTheme="majorEastAsia" w:hAnsi="U.S. 101" w:cstheme="majorBidi"/>
      <w:caps/>
      <w:color w:val="FFFFFF" w:themeColor="background1"/>
      <w:spacing w:val="20"/>
      <w:sz w:val="52"/>
      <w:szCs w:val="32"/>
      <w:shd w:val="clear" w:color="auto" w:fill="570F0F" w:themeFill="accent1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9306F8"/>
    <w:rPr>
      <w:rFonts w:ascii="Segoe UI" w:eastAsiaTheme="majorEastAsia" w:hAnsi="Segoe UI" w:cstheme="majorBidi"/>
      <w:b/>
      <w:smallCaps/>
      <w:color w:val="FFFFFF" w:themeColor="background1"/>
      <w:sz w:val="20"/>
      <w:szCs w:val="26"/>
      <w:shd w:val="clear" w:color="auto" w:fill="AE1F1F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0793C"/>
    <w:rPr>
      <w:rFonts w:ascii="Segoe UI" w:hAnsi="Segoe UI"/>
      <w:b/>
      <w:smallCaps/>
      <w:color w:val="000000" w:themeColor="text1"/>
      <w:sz w:val="20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6C6964"/>
    <w:rPr>
      <w:rFonts w:ascii="Segoe UI" w:eastAsiaTheme="majorEastAsia" w:hAnsi="Segoe UI" w:cs="Segoe UI"/>
      <w:b/>
      <w:iCs/>
      <w:smallCaps/>
      <w:color w:val="821717" w:themeColor="accent1" w:themeShade="BF"/>
      <w:sz w:val="20"/>
      <w:shd w:val="clear" w:color="auto" w:fill="FFDCDC" w:themeFill="accent2" w:themeFillTint="33"/>
    </w:rPr>
  </w:style>
  <w:style w:type="character" w:customStyle="1" w:styleId="Heading5Char">
    <w:name w:val="Heading 5 Char"/>
    <w:basedOn w:val="DefaultParagraphFont"/>
    <w:link w:val="Heading5"/>
    <w:uiPriority w:val="9"/>
    <w:rsid w:val="0016390B"/>
    <w:rPr>
      <w:rFonts w:eastAsiaTheme="majorEastAsia" w:cstheme="majorBidi"/>
      <w:b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nhideWhenUsed/>
    <w:rsid w:val="007F7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76A3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7F7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A3"/>
    <w:rPr>
      <w:rFonts w:ascii="Segoe UI" w:hAnsi="Segoe UI"/>
      <w:sz w:val="24"/>
    </w:rPr>
  </w:style>
  <w:style w:type="paragraph" w:styleId="NoSpacing">
    <w:name w:val="No Spacing"/>
    <w:basedOn w:val="Normal"/>
    <w:link w:val="NoSpacingChar"/>
    <w:uiPriority w:val="1"/>
    <w:qFormat/>
    <w:rsid w:val="00EA043C"/>
    <w:pPr>
      <w:spacing w:before="0" w:after="0" w:line="240" w:lineRule="auto"/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rsid w:val="00EA043C"/>
    <w:rPr>
      <w:rFonts w:ascii="Segoe UI" w:hAnsi="Segoe UI"/>
      <w:sz w:val="24"/>
    </w:rPr>
  </w:style>
  <w:style w:type="table" w:styleId="TableGrid">
    <w:name w:val="Table Grid"/>
    <w:basedOn w:val="TableNormal"/>
    <w:uiPriority w:val="39"/>
    <w:rsid w:val="009B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99F"/>
    <w:pPr>
      <w:pBdr>
        <w:top w:val="single" w:sz="4" w:space="10" w:color="D9D9D9" w:themeColor="background1" w:themeShade="D9"/>
        <w:left w:val="single" w:sz="24" w:space="4" w:color="AE1F1F" w:themeColor="accent1"/>
        <w:bottom w:val="single" w:sz="4" w:space="10" w:color="D9D9D9" w:themeColor="background1" w:themeShade="D9"/>
        <w:right w:val="single" w:sz="24" w:space="4" w:color="AE1F1F" w:themeColor="accent1"/>
      </w:pBdr>
      <w:shd w:val="pct10" w:color="FFCCCC" w:themeColor="accent4" w:fill="auto"/>
      <w:spacing w:before="180" w:after="180" w:line="240" w:lineRule="auto"/>
      <w:ind w:left="862" w:right="862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99F"/>
    <w:rPr>
      <w:rFonts w:ascii="Segoe UI" w:hAnsi="Segoe UI"/>
      <w:i/>
      <w:iCs/>
      <w:color w:val="404040" w:themeColor="text1" w:themeTint="BF"/>
      <w:sz w:val="20"/>
      <w:shd w:val="pct10" w:color="FFCCCC" w:themeColor="accent4" w:fil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C2300"/>
    <w:pPr>
      <w:spacing w:line="259" w:lineRule="auto"/>
      <w:jc w:val="left"/>
      <w:outlineLvl w:val="9"/>
    </w:pPr>
    <w:rPr>
      <w:rFonts w:asciiTheme="majorHAnsi" w:hAnsiTheme="majorHAnsi"/>
      <w:smallCaps/>
      <w:color w:val="821717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61A1"/>
    <w:pPr>
      <w:tabs>
        <w:tab w:val="right" w:leader="dot" w:pos="10456"/>
      </w:tabs>
    </w:pPr>
    <w:rPr>
      <w:b/>
      <w:i/>
      <w:noProof/>
    </w:rPr>
  </w:style>
  <w:style w:type="character" w:styleId="Hyperlink">
    <w:name w:val="Hyperlink"/>
    <w:basedOn w:val="DefaultParagraphFont"/>
    <w:uiPriority w:val="99"/>
    <w:unhideWhenUsed/>
    <w:rsid w:val="00EE00CF"/>
    <w:rPr>
      <w:color w:val="7F7F7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41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66E16"/>
    <w:pPr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576AB"/>
    <w:pPr>
      <w:jc w:val="center"/>
    </w:pPr>
    <w:rPr>
      <w:rFonts w:ascii="Keep Calm" w:hAnsi="Keep Calm"/>
      <w:caps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576AB"/>
    <w:rPr>
      <w:rFonts w:ascii="Keep Calm" w:hAnsi="Keep Calm"/>
      <w:caps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EF6AD3"/>
    <w:pPr>
      <w:ind w:left="480"/>
    </w:pPr>
  </w:style>
  <w:style w:type="table" w:customStyle="1" w:styleId="TableGrid1">
    <w:name w:val="Table Grid1"/>
    <w:basedOn w:val="TableNormal"/>
    <w:next w:val="TableGrid"/>
    <w:uiPriority w:val="39"/>
    <w:rsid w:val="00A84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A7C51"/>
  </w:style>
  <w:style w:type="paragraph" w:styleId="Caption">
    <w:name w:val="caption"/>
    <w:basedOn w:val="Normal"/>
    <w:next w:val="Normal"/>
    <w:uiPriority w:val="35"/>
    <w:unhideWhenUsed/>
    <w:qFormat/>
    <w:rsid w:val="00A03ADE"/>
    <w:pPr>
      <w:pBdr>
        <w:top w:val="single" w:sz="6" w:space="1" w:color="808080" w:themeColor="background1" w:themeShade="80"/>
      </w:pBdr>
      <w:shd w:val="clear" w:color="auto" w:fill="F2F2F2" w:themeFill="background1" w:themeFillShade="F2"/>
      <w:spacing w:line="240" w:lineRule="auto"/>
      <w:jc w:val="right"/>
    </w:pPr>
    <w:rPr>
      <w:i/>
      <w:iCs/>
      <w:color w:val="252C36" w:themeColor="text2"/>
      <w:sz w:val="16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56B9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93C5B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  <w:lang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993C5B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  <w:lang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993C5B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  <w:lang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993C5B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  <w:lang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993C5B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  <w:lang w:eastAsia="en-ZA"/>
    </w:rPr>
  </w:style>
  <w:style w:type="paragraph" w:customStyle="1" w:styleId="RPHeading">
    <w:name w:val="RP Heading"/>
    <w:basedOn w:val="Heading2"/>
    <w:qFormat/>
    <w:rsid w:val="00E87D6F"/>
    <w:pPr>
      <w:keepNext w:val="0"/>
      <w:keepLines w:val="0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  <w:between w:val="single" w:sz="4" w:space="1" w:color="000000" w:themeColor="text1"/>
        <w:bar w:val="single" w:sz="4" w:color="000000" w:themeColor="text1"/>
      </w:pBdr>
      <w:spacing w:before="40" w:after="40"/>
      <w:ind w:left="720"/>
      <w:jc w:val="left"/>
    </w:pPr>
    <w:rPr>
      <w:rFonts w:eastAsia="Times New Roman" w:cs="Segoe UI"/>
      <w:color w:val="1176BC"/>
      <w:szCs w:val="20"/>
      <w:lang w:val="en-US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0CE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0C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8DE"/>
    <w:rPr>
      <w:color w:val="808080"/>
    </w:rPr>
  </w:style>
  <w:style w:type="numbering" w:customStyle="1" w:styleId="CLDRMMultiLevelHeadings">
    <w:name w:val="CLDRM.MultiLevelHeadings"/>
    <w:uiPriority w:val="99"/>
    <w:rsid w:val="00C4221A"/>
    <w:pPr>
      <w:numPr>
        <w:numId w:val="1"/>
      </w:numPr>
    </w:pPr>
  </w:style>
  <w:style w:type="numbering" w:customStyle="1" w:styleId="CLDRM-MULTILEVEL">
    <w:name w:val="CLDRM-MULTILEVEL"/>
    <w:uiPriority w:val="99"/>
    <w:rsid w:val="00653C37"/>
    <w:pPr>
      <w:numPr>
        <w:numId w:val="2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2D4FCE"/>
    <w:pPr>
      <w:spacing w:after="0"/>
    </w:pPr>
  </w:style>
  <w:style w:type="character" w:customStyle="1" w:styleId="Mention1">
    <w:name w:val="Mention1"/>
    <w:basedOn w:val="DefaultParagraphFont"/>
    <w:uiPriority w:val="99"/>
    <w:semiHidden/>
    <w:unhideWhenUsed/>
    <w:rsid w:val="0074086C"/>
    <w:rPr>
      <w:color w:val="2B579A"/>
      <w:shd w:val="clear" w:color="auto" w:fill="E6E6E6"/>
    </w:rPr>
  </w:style>
  <w:style w:type="paragraph" w:customStyle="1" w:styleId="Default">
    <w:name w:val="Default"/>
    <w:rsid w:val="00BD76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7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6BD"/>
    <w:pPr>
      <w:spacing w:before="80" w:after="20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6BD"/>
    <w:rPr>
      <w:rFonts w:ascii="Segoe UI" w:hAnsi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C04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4EC"/>
    <w:rPr>
      <w:rFonts w:ascii="Segoe UI" w:hAnsi="Segoe UI"/>
      <w:i/>
      <w:iCs/>
      <w:color w:val="404040" w:themeColor="text1" w:themeTint="BF"/>
      <w:sz w:val="20"/>
    </w:rPr>
  </w:style>
  <w:style w:type="table" w:styleId="GridTable4">
    <w:name w:val="Grid Table 4"/>
    <w:basedOn w:val="TableNormal"/>
    <w:uiPriority w:val="49"/>
    <w:rsid w:val="00A716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4E6"/>
    <w:pPr>
      <w:spacing w:before="100" w:after="1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4E6"/>
    <w:rPr>
      <w:rFonts w:ascii="Segoe UI" w:hAnsi="Segoe U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072C"/>
    <w:rPr>
      <w:color w:val="FFCCC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co\Google%20Drive\CLDRM\Document%20Templates\Active%20Templates\%5bDP%5d%5bDeliverable%20Submission%20Template%5d%5bGNL%5d%5bMSWD%5d%5bRP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DA1D9908EB4F1B8A1BC73EDEBC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36DF5-B67E-4D13-B7FA-2226D8DF2321}"/>
      </w:docPartPr>
      <w:docPartBody>
        <w:p w:rsidR="003A728B" w:rsidRDefault="00076EED">
          <w:r w:rsidRPr="00BD0396">
            <w:rPr>
              <w:rStyle w:val="PlaceholderText"/>
            </w:rPr>
            <w:t>Choose an item.</w:t>
          </w:r>
        </w:p>
      </w:docPartBody>
    </w:docPart>
    <w:docPart>
      <w:docPartPr>
        <w:name w:val="56DC7B7A4A344792AD1DA5C0000B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38AF5-6321-4EFD-8795-59C15AA8F431}"/>
      </w:docPartPr>
      <w:docPartBody>
        <w:p w:rsidR="003A728B" w:rsidRDefault="00076EED">
          <w:r w:rsidRPr="00BD0396">
            <w:rPr>
              <w:rStyle w:val="PlaceholderText"/>
            </w:rPr>
            <w:t>Choose an item.</w:t>
          </w:r>
        </w:p>
      </w:docPartBody>
    </w:docPart>
    <w:docPart>
      <w:docPartPr>
        <w:name w:val="EDFB1F983EBB420C8C4AECA36D820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82857-88BF-4E91-B257-845403799519}"/>
      </w:docPartPr>
      <w:docPartBody>
        <w:p w:rsidR="003A728B" w:rsidRDefault="00076EED">
          <w:r w:rsidRPr="00BD0396">
            <w:rPr>
              <w:rStyle w:val="PlaceholderText"/>
            </w:rPr>
            <w:t>Choose an item.</w:t>
          </w:r>
        </w:p>
      </w:docPartBody>
    </w:docPart>
    <w:docPart>
      <w:docPartPr>
        <w:name w:val="20ABB06144FF494E8C52C00272EC1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1A66-CB21-4DCD-957A-DDEA98B11DCB}"/>
      </w:docPartPr>
      <w:docPartBody>
        <w:p w:rsidR="003A728B" w:rsidRDefault="00076EED">
          <w:r w:rsidRPr="008E7DED">
            <w:rPr>
              <w:rStyle w:val="PlaceholderText"/>
            </w:rPr>
            <w:t>Choose an item.</w:t>
          </w:r>
        </w:p>
      </w:docPartBody>
    </w:docPart>
    <w:docPart>
      <w:docPartPr>
        <w:name w:val="9FC8C91AE212457DAFD36EB151574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C6C3F-76D3-4649-AF3C-57FBAB385757}"/>
      </w:docPartPr>
      <w:docPartBody>
        <w:p w:rsidR="003A728B" w:rsidRDefault="00076EED">
          <w:r w:rsidRPr="00966815">
            <w:rPr>
              <w:rStyle w:val="PlaceholderText"/>
            </w:rPr>
            <w:t>Click here to enter a date.</w:t>
          </w:r>
        </w:p>
      </w:docPartBody>
    </w:docPart>
    <w:docPart>
      <w:docPartPr>
        <w:name w:val="9F526290737645A9B74193FA9A9F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0DB4E-BD97-4566-B3B2-2202BB4787A6}"/>
      </w:docPartPr>
      <w:docPartBody>
        <w:p w:rsidR="003A728B" w:rsidRDefault="00076EED">
          <w:r w:rsidRPr="00966815">
            <w:rPr>
              <w:rStyle w:val="PlaceholderText"/>
            </w:rPr>
            <w:t>Click here to enter a date.</w:t>
          </w:r>
        </w:p>
      </w:docPartBody>
    </w:docPart>
    <w:docPart>
      <w:docPartPr>
        <w:name w:val="A4966BF230984D18B3ADA4E3FEA72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C008E-B1E4-4FBA-B9F5-8EB089D59045}"/>
      </w:docPartPr>
      <w:docPartBody>
        <w:p w:rsidR="003A728B" w:rsidRDefault="00076EED">
          <w:r w:rsidRPr="00D622BC">
            <w:rPr>
              <w:rStyle w:val="PlaceholderText"/>
            </w:rPr>
            <w:t>Choose an item.</w:t>
          </w:r>
        </w:p>
      </w:docPartBody>
    </w:docPart>
    <w:docPart>
      <w:docPartPr>
        <w:name w:val="D3B9BE66BE6C416F824AF6E0B902A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B575-03B2-44D3-B736-711CBFAB7EDF}"/>
      </w:docPartPr>
      <w:docPartBody>
        <w:p w:rsidR="003A728B" w:rsidRDefault="00076EED">
          <w:r w:rsidRPr="00607EB6">
            <w:rPr>
              <w:rStyle w:val="PlaceholderText"/>
            </w:rPr>
            <w:t>Choose an item.</w:t>
          </w:r>
        </w:p>
      </w:docPartBody>
    </w:docPart>
    <w:docPart>
      <w:docPartPr>
        <w:name w:val="934AE11CA0AC44B58A6585D18796E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721D8-B4DF-4FE1-9E3E-758FBA5C9DA6}"/>
      </w:docPartPr>
      <w:docPartBody>
        <w:p w:rsidR="003A728B" w:rsidRDefault="00076EED">
          <w:r w:rsidRPr="00607EB6">
            <w:rPr>
              <w:rStyle w:val="PlaceholderText"/>
            </w:rPr>
            <w:t>Choose an item.</w:t>
          </w:r>
        </w:p>
      </w:docPartBody>
    </w:docPart>
    <w:docPart>
      <w:docPartPr>
        <w:name w:val="8FE681870F2F4346AE791559F79DC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A79A2-142D-46E3-96C2-95B35E752BC7}"/>
      </w:docPartPr>
      <w:docPartBody>
        <w:p w:rsidR="003A728B" w:rsidRDefault="00076EED">
          <w:r w:rsidRPr="00607EB6">
            <w:rPr>
              <w:rStyle w:val="PlaceholderText"/>
            </w:rPr>
            <w:t>Choose an item.</w:t>
          </w:r>
        </w:p>
      </w:docPartBody>
    </w:docPart>
    <w:docPart>
      <w:docPartPr>
        <w:name w:val="9550D31B9F754C6DB8DE9075A37C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0F7DA-F5D5-4F14-A03E-482D71618921}"/>
      </w:docPartPr>
      <w:docPartBody>
        <w:p w:rsidR="003A728B" w:rsidRDefault="00076EED">
          <w:r w:rsidRPr="00607EB6">
            <w:rPr>
              <w:rStyle w:val="PlaceholderText"/>
            </w:rPr>
            <w:t>Choose an item.</w:t>
          </w:r>
        </w:p>
      </w:docPartBody>
    </w:docPart>
    <w:docPart>
      <w:docPartPr>
        <w:name w:val="8A88CF42B9DC4C2D96A06A19716E5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6CF9B-8C65-4614-9D3E-545661AD7EDB}"/>
      </w:docPartPr>
      <w:docPartBody>
        <w:p w:rsidR="003A728B" w:rsidRDefault="00076EED">
          <w:r w:rsidRPr="00607EB6">
            <w:rPr>
              <w:rStyle w:val="PlaceholderText"/>
            </w:rPr>
            <w:t>Choose an item.</w:t>
          </w:r>
        </w:p>
      </w:docPartBody>
    </w:docPart>
    <w:docPart>
      <w:docPartPr>
        <w:name w:val="7C3421B88AFB4CD084379B926AC13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BA0A-423C-43FC-88F3-8DA898DC50C2}"/>
      </w:docPartPr>
      <w:docPartBody>
        <w:p w:rsidR="003A728B" w:rsidRDefault="00076EED">
          <w:r w:rsidRPr="00607EB6">
            <w:rPr>
              <w:rStyle w:val="PlaceholderText"/>
            </w:rPr>
            <w:t>Choose an item.</w:t>
          </w:r>
        </w:p>
      </w:docPartBody>
    </w:docPart>
    <w:docPart>
      <w:docPartPr>
        <w:name w:val="C8669BF92E6D43CDBA517CD0A29B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FB631-038D-4477-974F-2F0D0EBF376F}"/>
      </w:docPartPr>
      <w:docPartBody>
        <w:p w:rsidR="003A728B" w:rsidRDefault="00076EED">
          <w:r w:rsidRPr="00607EB6">
            <w:rPr>
              <w:rStyle w:val="PlaceholderText"/>
            </w:rPr>
            <w:t>Choose an item.</w:t>
          </w:r>
        </w:p>
      </w:docPartBody>
    </w:docPart>
    <w:docPart>
      <w:docPartPr>
        <w:name w:val="344F5E6947344C62A5BC16E6F38A4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EDE6-778B-401E-877D-7E82FBCC45F5}"/>
      </w:docPartPr>
      <w:docPartBody>
        <w:p w:rsidR="00D427B8" w:rsidRDefault="0013002F">
          <w:r w:rsidRPr="00005BBC">
            <w:rPr>
              <w:rStyle w:val="PlaceholderText"/>
            </w:rPr>
            <w:t>Choose an item.</w:t>
          </w:r>
        </w:p>
      </w:docPartBody>
    </w:docPart>
    <w:docPart>
      <w:docPartPr>
        <w:name w:val="45D983E5E78A4D988FB08932FDCA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D698A-511B-4C3C-B0E0-51682E003A92}"/>
      </w:docPartPr>
      <w:docPartBody>
        <w:p w:rsidR="00D427B8" w:rsidRDefault="0013002F">
          <w:r w:rsidRPr="00005BBC">
            <w:rPr>
              <w:rStyle w:val="PlaceholderText"/>
            </w:rPr>
            <w:t>Choose an item.</w:t>
          </w:r>
        </w:p>
      </w:docPartBody>
    </w:docPart>
    <w:docPart>
      <w:docPartPr>
        <w:name w:val="08EC15CC67E648F7A4A8EB0EB61D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21C6-B57C-4DE3-B546-776DE0D1AEA2}"/>
      </w:docPartPr>
      <w:docPartBody>
        <w:p w:rsidR="00D427B8" w:rsidRDefault="0013002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F02F4599B02427E972CA921633A1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D525-BFC7-48F7-B57A-CDEBFFECA89C}"/>
      </w:docPartPr>
      <w:docPartBody>
        <w:p w:rsidR="00D427B8" w:rsidRDefault="0013002F">
          <w:r w:rsidRPr="00005BBC">
            <w:rPr>
              <w:rStyle w:val="PlaceholderText"/>
            </w:rPr>
            <w:t>Choose an item.</w:t>
          </w:r>
        </w:p>
      </w:docPartBody>
    </w:docPart>
    <w:docPart>
      <w:docPartPr>
        <w:name w:val="7D0DD825E361417A813CE1CEA45C0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74D34-D79B-4A6A-B4D2-1609D218715F}"/>
      </w:docPartPr>
      <w:docPartBody>
        <w:p w:rsidR="00D427B8" w:rsidRDefault="0013002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546974B33E403DA7FC62814EE0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722C-C030-4A04-A704-DE61C016B647}"/>
      </w:docPartPr>
      <w:docPartBody>
        <w:p w:rsidR="00D427B8" w:rsidRDefault="0013002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25A4CE38244A1CB6CFBEAFBCB7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3B006-5A37-4BF3-94B0-FA4B91818B9D}"/>
      </w:docPartPr>
      <w:docPartBody>
        <w:p w:rsidR="00D427B8" w:rsidRDefault="0013002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9ADEF55F963446388A99F203A621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0A7B1-15C8-4F34-AAB0-6EE78038291A}"/>
      </w:docPartPr>
      <w:docPartBody>
        <w:p w:rsidR="00D427B8" w:rsidRDefault="0013002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15B0BBF67A24A8B9BEF96442A6C0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525D5-C260-4B8F-A7C1-2DC166921AF7}"/>
      </w:docPartPr>
      <w:docPartBody>
        <w:p w:rsidR="00D427B8" w:rsidRDefault="0013002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113383B24246358F3594556916C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C7F6C-0E25-4819-9BCD-AC68C87AC361}"/>
      </w:docPartPr>
      <w:docPartBody>
        <w:p w:rsidR="00D427B8" w:rsidRDefault="0013002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84E97C1BB674780B56729F4931B3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9E818-6305-49D5-9D3F-6A64749C99B2}"/>
      </w:docPartPr>
      <w:docPartBody>
        <w:p w:rsidR="00D427B8" w:rsidRDefault="0013002F">
          <w:r w:rsidRPr="00BD039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.S. 101">
    <w:panose1 w:val="00000000000000000000"/>
    <w:charset w:val="00"/>
    <w:family w:val="auto"/>
    <w:pitch w:val="variable"/>
    <w:sig w:usb0="A00000AF" w:usb1="1000204A" w:usb2="00000000" w:usb3="00000000" w:csb0="00000111" w:csb1="00000000"/>
  </w:font>
  <w:font w:name="Keep Calm">
    <w:altName w:val="Calibri"/>
    <w:charset w:val="00"/>
    <w:family w:val="auto"/>
    <w:pitch w:val="variable"/>
    <w:sig w:usb0="A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82"/>
    <w:rsid w:val="00072A67"/>
    <w:rsid w:val="0007326A"/>
    <w:rsid w:val="00076EED"/>
    <w:rsid w:val="00095B5F"/>
    <w:rsid w:val="000C410B"/>
    <w:rsid w:val="000C51FD"/>
    <w:rsid w:val="000E3B07"/>
    <w:rsid w:val="0013002F"/>
    <w:rsid w:val="00134EEA"/>
    <w:rsid w:val="00146E69"/>
    <w:rsid w:val="001828CC"/>
    <w:rsid w:val="001A45FE"/>
    <w:rsid w:val="001F64D3"/>
    <w:rsid w:val="00296C6E"/>
    <w:rsid w:val="002F315F"/>
    <w:rsid w:val="002F570D"/>
    <w:rsid w:val="003349E6"/>
    <w:rsid w:val="003462BD"/>
    <w:rsid w:val="003A728B"/>
    <w:rsid w:val="003B5725"/>
    <w:rsid w:val="003D1DDC"/>
    <w:rsid w:val="00440ED6"/>
    <w:rsid w:val="00491559"/>
    <w:rsid w:val="004C0BA4"/>
    <w:rsid w:val="004E7F6A"/>
    <w:rsid w:val="00564C5C"/>
    <w:rsid w:val="005E65A3"/>
    <w:rsid w:val="00607E70"/>
    <w:rsid w:val="00610441"/>
    <w:rsid w:val="00630738"/>
    <w:rsid w:val="00643C8B"/>
    <w:rsid w:val="00652623"/>
    <w:rsid w:val="006611B2"/>
    <w:rsid w:val="00670049"/>
    <w:rsid w:val="006749B6"/>
    <w:rsid w:val="0068092D"/>
    <w:rsid w:val="006A0DB0"/>
    <w:rsid w:val="006D7FB3"/>
    <w:rsid w:val="006F6637"/>
    <w:rsid w:val="00705C4F"/>
    <w:rsid w:val="00765DF5"/>
    <w:rsid w:val="007676F2"/>
    <w:rsid w:val="00772983"/>
    <w:rsid w:val="00784E92"/>
    <w:rsid w:val="00785C88"/>
    <w:rsid w:val="00786F6A"/>
    <w:rsid w:val="00794242"/>
    <w:rsid w:val="0080156A"/>
    <w:rsid w:val="00807EBD"/>
    <w:rsid w:val="00841582"/>
    <w:rsid w:val="00845908"/>
    <w:rsid w:val="008540F0"/>
    <w:rsid w:val="00873B16"/>
    <w:rsid w:val="008C2ED2"/>
    <w:rsid w:val="008E4920"/>
    <w:rsid w:val="0092073B"/>
    <w:rsid w:val="00937594"/>
    <w:rsid w:val="009441B1"/>
    <w:rsid w:val="009A2A04"/>
    <w:rsid w:val="009A50DC"/>
    <w:rsid w:val="009B0EFF"/>
    <w:rsid w:val="009C25AB"/>
    <w:rsid w:val="00A358C2"/>
    <w:rsid w:val="00AA3D16"/>
    <w:rsid w:val="00AE5D5F"/>
    <w:rsid w:val="00AF5A21"/>
    <w:rsid w:val="00B113B5"/>
    <w:rsid w:val="00B301E6"/>
    <w:rsid w:val="00B30F48"/>
    <w:rsid w:val="00B64E9D"/>
    <w:rsid w:val="00B67DC3"/>
    <w:rsid w:val="00B768FE"/>
    <w:rsid w:val="00B92F00"/>
    <w:rsid w:val="00BC1910"/>
    <w:rsid w:val="00BD4328"/>
    <w:rsid w:val="00C103CD"/>
    <w:rsid w:val="00C310BA"/>
    <w:rsid w:val="00C5576E"/>
    <w:rsid w:val="00CA740D"/>
    <w:rsid w:val="00CF21CF"/>
    <w:rsid w:val="00CF5CF9"/>
    <w:rsid w:val="00D23C8D"/>
    <w:rsid w:val="00D427B8"/>
    <w:rsid w:val="00D443A7"/>
    <w:rsid w:val="00D66A38"/>
    <w:rsid w:val="00DA74A9"/>
    <w:rsid w:val="00DC3E65"/>
    <w:rsid w:val="00DC696B"/>
    <w:rsid w:val="00DE0518"/>
    <w:rsid w:val="00DE57D6"/>
    <w:rsid w:val="00DE5993"/>
    <w:rsid w:val="00E14340"/>
    <w:rsid w:val="00E8776F"/>
    <w:rsid w:val="00F2317F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02F"/>
    <w:rPr>
      <w:color w:val="808080"/>
    </w:rPr>
  </w:style>
  <w:style w:type="paragraph" w:customStyle="1" w:styleId="0FA05D7F04324D6C864343C054DFA24B">
    <w:name w:val="0FA05D7F04324D6C864343C054DFA24B"/>
    <w:rsid w:val="00841582"/>
  </w:style>
  <w:style w:type="paragraph" w:customStyle="1" w:styleId="68E8D58B62AC43378730AFE02BD87A6B">
    <w:name w:val="68E8D58B62AC43378730AFE02BD87A6B"/>
    <w:rsid w:val="00841582"/>
  </w:style>
  <w:style w:type="paragraph" w:customStyle="1" w:styleId="E098BAADF85D4F438ED1A03E7DE5F528">
    <w:name w:val="E098BAADF85D4F438ED1A03E7DE5F528"/>
    <w:rsid w:val="00841582"/>
  </w:style>
  <w:style w:type="paragraph" w:customStyle="1" w:styleId="ABAE8F0227B14F3894536EECD3958BF4">
    <w:name w:val="ABAE8F0227B14F3894536EECD3958BF4"/>
    <w:rsid w:val="00841582"/>
  </w:style>
  <w:style w:type="paragraph" w:customStyle="1" w:styleId="8E76EFBCEFB140B694837A7DC8D4EE9E">
    <w:name w:val="8E76EFBCEFB140B694837A7DC8D4EE9E"/>
    <w:rsid w:val="00841582"/>
  </w:style>
  <w:style w:type="paragraph" w:customStyle="1" w:styleId="1B503933AB8D459EAEB881932A85081A">
    <w:name w:val="1B503933AB8D459EAEB881932A85081A"/>
    <w:rsid w:val="00841582"/>
  </w:style>
  <w:style w:type="paragraph" w:customStyle="1" w:styleId="E74D7DFA95F04481B8CC4926EA8D46D7">
    <w:name w:val="E74D7DFA95F04481B8CC4926EA8D46D7"/>
    <w:rsid w:val="00841582"/>
  </w:style>
  <w:style w:type="paragraph" w:customStyle="1" w:styleId="7E460377F0F541899E2D562D0D5CA6EB">
    <w:name w:val="7E460377F0F541899E2D562D0D5CA6EB"/>
    <w:rsid w:val="00841582"/>
  </w:style>
  <w:style w:type="paragraph" w:customStyle="1" w:styleId="E8AEDD4F551346288B3111132531E4F8">
    <w:name w:val="E8AEDD4F551346288B3111132531E4F8"/>
    <w:rsid w:val="00841582"/>
  </w:style>
  <w:style w:type="paragraph" w:customStyle="1" w:styleId="474E9E773EE144A885EDCE876AF2D8CB">
    <w:name w:val="474E9E773EE144A885EDCE876AF2D8CB"/>
    <w:rsid w:val="00841582"/>
  </w:style>
  <w:style w:type="paragraph" w:customStyle="1" w:styleId="C4CFC514E4F54221BC11C2B5806EB0DC">
    <w:name w:val="C4CFC514E4F54221BC11C2B5806EB0DC"/>
    <w:rsid w:val="00841582"/>
  </w:style>
  <w:style w:type="paragraph" w:customStyle="1" w:styleId="AF79FD0103934C5C90B5E66F8D40D54A">
    <w:name w:val="AF79FD0103934C5C90B5E66F8D40D54A"/>
    <w:rsid w:val="00841582"/>
  </w:style>
  <w:style w:type="paragraph" w:customStyle="1" w:styleId="4FABB40A7CDA41CF9FF302D5B4E2A6FF">
    <w:name w:val="4FABB40A7CDA41CF9FF302D5B4E2A6FF"/>
    <w:rsid w:val="00841582"/>
  </w:style>
  <w:style w:type="paragraph" w:customStyle="1" w:styleId="8E11A4788B774B6D8E095CE6B9302934">
    <w:name w:val="8E11A4788B774B6D8E095CE6B9302934"/>
    <w:rsid w:val="00841582"/>
  </w:style>
  <w:style w:type="paragraph" w:customStyle="1" w:styleId="7460AEF5F0014E2C8A1336E0DEC69FDD">
    <w:name w:val="7460AEF5F0014E2C8A1336E0DEC69FDD"/>
    <w:rsid w:val="00841582"/>
  </w:style>
  <w:style w:type="paragraph" w:customStyle="1" w:styleId="C861034117304E61B50B9007124A6991">
    <w:name w:val="C861034117304E61B50B9007124A6991"/>
    <w:rsid w:val="00841582"/>
  </w:style>
  <w:style w:type="paragraph" w:customStyle="1" w:styleId="2A4D848FD1E64D7DB0C6454B0B2B056C">
    <w:name w:val="2A4D848FD1E64D7DB0C6454B0B2B056C"/>
    <w:rsid w:val="00841582"/>
  </w:style>
  <w:style w:type="paragraph" w:customStyle="1" w:styleId="4602652EAB0F41DF8EDA8B61213A8207">
    <w:name w:val="4602652EAB0F41DF8EDA8B61213A8207"/>
    <w:rsid w:val="00841582"/>
  </w:style>
  <w:style w:type="paragraph" w:customStyle="1" w:styleId="43999C83ABFA4E70B0414A1D88AC8391">
    <w:name w:val="43999C83ABFA4E70B0414A1D88AC8391"/>
    <w:rsid w:val="00841582"/>
  </w:style>
  <w:style w:type="paragraph" w:customStyle="1" w:styleId="23AEBC0566BB401BBEFDFC5E68033F30">
    <w:name w:val="23AEBC0566BB401BBEFDFC5E68033F30"/>
    <w:rsid w:val="00841582"/>
  </w:style>
  <w:style w:type="paragraph" w:customStyle="1" w:styleId="1E3AF1B07AEE4304B3D4BE3B0329ADE3">
    <w:name w:val="1E3AF1B07AEE4304B3D4BE3B0329ADE3"/>
    <w:rsid w:val="00841582"/>
  </w:style>
  <w:style w:type="paragraph" w:customStyle="1" w:styleId="3B8967833344492CA84EA169007B9BDB">
    <w:name w:val="3B8967833344492CA84EA169007B9BDB"/>
    <w:rsid w:val="00841582"/>
  </w:style>
  <w:style w:type="paragraph" w:customStyle="1" w:styleId="992FB060BDE645E6A42586B85F4FD93C">
    <w:name w:val="992FB060BDE645E6A42586B85F4FD93C"/>
    <w:rsid w:val="00841582"/>
  </w:style>
  <w:style w:type="paragraph" w:customStyle="1" w:styleId="9A7C87B91331448DB43DF8FF2866FF73">
    <w:name w:val="9A7C87B91331448DB43DF8FF2866FF73"/>
    <w:rsid w:val="00841582"/>
  </w:style>
  <w:style w:type="paragraph" w:customStyle="1" w:styleId="0D097184582446208D585E3601FE248B">
    <w:name w:val="0D097184582446208D585E3601FE248B"/>
    <w:rsid w:val="00841582"/>
  </w:style>
  <w:style w:type="paragraph" w:customStyle="1" w:styleId="F1F3FF04FE82427CB64216B10DC4A92A">
    <w:name w:val="F1F3FF04FE82427CB64216B10DC4A92A"/>
    <w:rsid w:val="00841582"/>
  </w:style>
  <w:style w:type="paragraph" w:customStyle="1" w:styleId="A31D3314B87147818851CFE70478F62D">
    <w:name w:val="A31D3314B87147818851CFE70478F62D"/>
    <w:rsid w:val="00841582"/>
  </w:style>
  <w:style w:type="paragraph" w:customStyle="1" w:styleId="937FB9B74D2743B081A4A745430E94C1">
    <w:name w:val="937FB9B74D2743B081A4A745430E94C1"/>
    <w:rsid w:val="00841582"/>
  </w:style>
  <w:style w:type="paragraph" w:customStyle="1" w:styleId="5FA9995EA8434EC4BB985EABD0363CD2">
    <w:name w:val="5FA9995EA8434EC4BB985EABD0363CD2"/>
    <w:rsid w:val="00841582"/>
  </w:style>
  <w:style w:type="paragraph" w:customStyle="1" w:styleId="FD0BB29C89A64BCFB5A9D8507ECBDC4B">
    <w:name w:val="FD0BB29C89A64BCFB5A9D8507ECBDC4B"/>
    <w:rsid w:val="00841582"/>
  </w:style>
  <w:style w:type="paragraph" w:customStyle="1" w:styleId="9716234F48BD46D3A12B52D663F16574">
    <w:name w:val="9716234F48BD46D3A12B52D663F16574"/>
    <w:rsid w:val="00841582"/>
  </w:style>
  <w:style w:type="paragraph" w:customStyle="1" w:styleId="FDDA758944BB4A3E828EC06F58632ACA">
    <w:name w:val="FDDA758944BB4A3E828EC06F58632ACA"/>
    <w:rsid w:val="00841582"/>
  </w:style>
  <w:style w:type="paragraph" w:customStyle="1" w:styleId="10C70EAE021E46E0A475A0E2E22F2CC1">
    <w:name w:val="10C70EAE021E46E0A475A0E2E22F2CC1"/>
    <w:rsid w:val="00841582"/>
  </w:style>
  <w:style w:type="paragraph" w:customStyle="1" w:styleId="423884F186584DA4A9F7DAFACEB07AE5">
    <w:name w:val="423884F186584DA4A9F7DAFACEB07AE5"/>
    <w:rsid w:val="006A0DB0"/>
  </w:style>
  <w:style w:type="paragraph" w:customStyle="1" w:styleId="F497B80F1AB74242B5415BC0BB955784">
    <w:name w:val="F497B80F1AB74242B5415BC0BB955784"/>
    <w:rsid w:val="006A0DB0"/>
  </w:style>
  <w:style w:type="paragraph" w:customStyle="1" w:styleId="E3CD52D4B0C944E8A542FC9E844F576C">
    <w:name w:val="E3CD52D4B0C944E8A542FC9E844F576C"/>
    <w:rsid w:val="006A0DB0"/>
  </w:style>
  <w:style w:type="paragraph" w:customStyle="1" w:styleId="9D7CF8B48D2C41EF88EB249566A9ABD7">
    <w:name w:val="9D7CF8B48D2C41EF88EB249566A9ABD7"/>
    <w:rsid w:val="006A0DB0"/>
  </w:style>
  <w:style w:type="paragraph" w:customStyle="1" w:styleId="5C7E5A5A98AE4756A0CA9AB2BD5B6380">
    <w:name w:val="5C7E5A5A98AE4756A0CA9AB2BD5B6380"/>
    <w:rsid w:val="006A0DB0"/>
  </w:style>
  <w:style w:type="paragraph" w:customStyle="1" w:styleId="1DFEE4162E5E41CE90D7FB065E493FEA">
    <w:name w:val="1DFEE4162E5E41CE90D7FB065E493FEA"/>
    <w:rsid w:val="006A0DB0"/>
  </w:style>
  <w:style w:type="paragraph" w:customStyle="1" w:styleId="0395044EA18949B1802DAFEE16A6E788">
    <w:name w:val="0395044EA18949B1802DAFEE16A6E788"/>
    <w:rsid w:val="006A0DB0"/>
  </w:style>
  <w:style w:type="paragraph" w:customStyle="1" w:styleId="CDB3D63083064437ABB0726E9603B853">
    <w:name w:val="CDB3D63083064437ABB0726E9603B853"/>
    <w:rsid w:val="006A0DB0"/>
  </w:style>
  <w:style w:type="paragraph" w:customStyle="1" w:styleId="A623B68F617745A58036A4E0837A46E1">
    <w:name w:val="A623B68F617745A58036A4E0837A46E1"/>
    <w:rsid w:val="006A0DB0"/>
  </w:style>
  <w:style w:type="paragraph" w:customStyle="1" w:styleId="A59CDFC61024480F862C2B13BB977C78">
    <w:name w:val="A59CDFC61024480F862C2B13BB977C78"/>
    <w:rsid w:val="006A0DB0"/>
  </w:style>
  <w:style w:type="paragraph" w:customStyle="1" w:styleId="4D6E42A92E754489A189DFF67235B2E1">
    <w:name w:val="4D6E42A92E754489A189DFF67235B2E1"/>
    <w:rsid w:val="006A0DB0"/>
  </w:style>
  <w:style w:type="paragraph" w:customStyle="1" w:styleId="9DDD53F13D824D7F9C93F2BB86649AF6">
    <w:name w:val="9DDD53F13D824D7F9C93F2BB86649AF6"/>
    <w:rsid w:val="006A0DB0"/>
  </w:style>
  <w:style w:type="paragraph" w:customStyle="1" w:styleId="3061E25CC95E427CB50A90946AE38E65">
    <w:name w:val="3061E25CC95E427CB50A90946AE38E65"/>
    <w:rsid w:val="006A0DB0"/>
  </w:style>
  <w:style w:type="paragraph" w:customStyle="1" w:styleId="515D8807A26041858969683374E285B7">
    <w:name w:val="515D8807A26041858969683374E285B7"/>
    <w:rsid w:val="006A0DB0"/>
  </w:style>
  <w:style w:type="paragraph" w:customStyle="1" w:styleId="9CC9DF252E814814AEABC57F7717DF59">
    <w:name w:val="9CC9DF252E814814AEABC57F7717DF59"/>
    <w:rsid w:val="006A0DB0"/>
  </w:style>
  <w:style w:type="paragraph" w:customStyle="1" w:styleId="A2F9EF43E4F74F3BB5096E83CAE89291">
    <w:name w:val="A2F9EF43E4F74F3BB5096E83CAE89291"/>
    <w:rsid w:val="006A0DB0"/>
  </w:style>
  <w:style w:type="paragraph" w:customStyle="1" w:styleId="536250D7E7FE42B19C36F11A6A0AD23A">
    <w:name w:val="536250D7E7FE42B19C36F11A6A0AD23A"/>
    <w:rsid w:val="006A0DB0"/>
  </w:style>
  <w:style w:type="paragraph" w:customStyle="1" w:styleId="08550E8489944E2489DF21D04FFC264F">
    <w:name w:val="08550E8489944E2489DF21D04FFC264F"/>
    <w:rsid w:val="006A0DB0"/>
  </w:style>
  <w:style w:type="paragraph" w:customStyle="1" w:styleId="2852E55FEDB941B0AC36D7742B1B7B62">
    <w:name w:val="2852E55FEDB941B0AC36D7742B1B7B62"/>
    <w:rsid w:val="006A0DB0"/>
  </w:style>
  <w:style w:type="paragraph" w:customStyle="1" w:styleId="EE19527F514F43FA95088658599ACA87">
    <w:name w:val="EE19527F514F43FA95088658599ACA87"/>
    <w:rsid w:val="006A0DB0"/>
  </w:style>
  <w:style w:type="paragraph" w:customStyle="1" w:styleId="6175F40B73DD4848AC7C1BF744F7F2E0">
    <w:name w:val="6175F40B73DD4848AC7C1BF744F7F2E0"/>
    <w:rsid w:val="006A0DB0"/>
  </w:style>
  <w:style w:type="paragraph" w:customStyle="1" w:styleId="77B1E7F55ACE45C8A5C96CFA4611AA8D">
    <w:name w:val="77B1E7F55ACE45C8A5C96CFA4611AA8D"/>
    <w:rsid w:val="006A0DB0"/>
  </w:style>
  <w:style w:type="paragraph" w:customStyle="1" w:styleId="444FDAA4E9D14998BAF8D0FE4F208542">
    <w:name w:val="444FDAA4E9D14998BAF8D0FE4F208542"/>
    <w:rsid w:val="006A0DB0"/>
  </w:style>
  <w:style w:type="paragraph" w:customStyle="1" w:styleId="DC35561C14494FA599B3F41AE4F1CAF4">
    <w:name w:val="DC35561C14494FA599B3F41AE4F1CAF4"/>
    <w:rsid w:val="006A0DB0"/>
  </w:style>
  <w:style w:type="paragraph" w:customStyle="1" w:styleId="98F4626885CD42C2A9053B3E7D55B418">
    <w:name w:val="98F4626885CD42C2A9053B3E7D55B418"/>
    <w:rsid w:val="006A0DB0"/>
  </w:style>
  <w:style w:type="paragraph" w:customStyle="1" w:styleId="B4A0F1583E954F3194708B9333588970">
    <w:name w:val="B4A0F1583E954F3194708B9333588970"/>
    <w:rsid w:val="006A0DB0"/>
  </w:style>
  <w:style w:type="paragraph" w:customStyle="1" w:styleId="AE51830438624841A49A4343DBDADCD6">
    <w:name w:val="AE51830438624841A49A4343DBDADCD6"/>
    <w:rsid w:val="006A0DB0"/>
  </w:style>
  <w:style w:type="paragraph" w:customStyle="1" w:styleId="81405E7A917D46F5844B0DD5B3BB0274">
    <w:name w:val="81405E7A917D46F5844B0DD5B3BB0274"/>
    <w:rsid w:val="006A0DB0"/>
  </w:style>
  <w:style w:type="paragraph" w:customStyle="1" w:styleId="91CF26FAFFB04FC8A81135FC15650000">
    <w:name w:val="91CF26FAFFB04FC8A81135FC15650000"/>
    <w:rsid w:val="006A0DB0"/>
  </w:style>
  <w:style w:type="paragraph" w:customStyle="1" w:styleId="F076761821E94B259D76F48D65233519">
    <w:name w:val="F076761821E94B259D76F48D65233519"/>
    <w:rsid w:val="006A0DB0"/>
  </w:style>
  <w:style w:type="paragraph" w:customStyle="1" w:styleId="55C0FC65737F4806893CF9DBE37518DA">
    <w:name w:val="55C0FC65737F4806893CF9DBE37518DA"/>
    <w:rsid w:val="006A0DB0"/>
  </w:style>
  <w:style w:type="paragraph" w:customStyle="1" w:styleId="8B3A254E48BA4DAA8DE2FE5C317011CC">
    <w:name w:val="8B3A254E48BA4DAA8DE2FE5C317011CC"/>
    <w:rsid w:val="006A0DB0"/>
  </w:style>
  <w:style w:type="paragraph" w:customStyle="1" w:styleId="6BA7D9627FA24F08A7EEF7C9FCE0FD13">
    <w:name w:val="6BA7D9627FA24F08A7EEF7C9FCE0FD13"/>
    <w:rsid w:val="006A0DB0"/>
  </w:style>
  <w:style w:type="paragraph" w:customStyle="1" w:styleId="71737A11995B4AFFB8DD2073E12D402A">
    <w:name w:val="71737A11995B4AFFB8DD2073E12D402A"/>
    <w:rsid w:val="006A0DB0"/>
  </w:style>
  <w:style w:type="paragraph" w:customStyle="1" w:styleId="5B846F4E47FE4189ADC3CC820F5157E7">
    <w:name w:val="5B846F4E47FE4189ADC3CC820F5157E7"/>
    <w:rsid w:val="006A0DB0"/>
  </w:style>
  <w:style w:type="paragraph" w:customStyle="1" w:styleId="DD8A655EBA8E4367A0774254B40AD19A">
    <w:name w:val="DD8A655EBA8E4367A0774254B40AD19A"/>
    <w:rsid w:val="006A0DB0"/>
  </w:style>
  <w:style w:type="paragraph" w:customStyle="1" w:styleId="3E8FDEB79EDB448985E6ADA8A2EA4705">
    <w:name w:val="3E8FDEB79EDB448985E6ADA8A2EA4705"/>
    <w:rsid w:val="006A0DB0"/>
  </w:style>
  <w:style w:type="paragraph" w:customStyle="1" w:styleId="E9CFC8715DE54DD7B3099E3ACE332C7F">
    <w:name w:val="E9CFC8715DE54DD7B3099E3ACE332C7F"/>
    <w:rsid w:val="006A0DB0"/>
  </w:style>
  <w:style w:type="paragraph" w:customStyle="1" w:styleId="C6338A576DAB4519B06EC2D560F6B49F">
    <w:name w:val="C6338A576DAB4519B06EC2D560F6B49F"/>
    <w:rsid w:val="006A0DB0"/>
  </w:style>
  <w:style w:type="paragraph" w:customStyle="1" w:styleId="97D47339729841D2835A3610C234862E">
    <w:name w:val="97D47339729841D2835A3610C234862E"/>
    <w:rsid w:val="006A0DB0"/>
  </w:style>
  <w:style w:type="paragraph" w:customStyle="1" w:styleId="3D7E1AB691874051B4D780EF1D6D96F8">
    <w:name w:val="3D7E1AB691874051B4D780EF1D6D96F8"/>
    <w:rsid w:val="006A0DB0"/>
  </w:style>
  <w:style w:type="paragraph" w:customStyle="1" w:styleId="67573E03EBCF44ED8C4D3C198A3B4DDB">
    <w:name w:val="67573E03EBCF44ED8C4D3C198A3B4DDB"/>
    <w:rsid w:val="006A0DB0"/>
  </w:style>
  <w:style w:type="paragraph" w:customStyle="1" w:styleId="90ADC1A8BB7041A58B1C974E64E36673">
    <w:name w:val="90ADC1A8BB7041A58B1C974E64E36673"/>
    <w:rsid w:val="006A0DB0"/>
  </w:style>
  <w:style w:type="paragraph" w:customStyle="1" w:styleId="5E8D9D1E9E234FB1B10A618D5D387A87">
    <w:name w:val="5E8D9D1E9E234FB1B10A618D5D387A87"/>
    <w:rsid w:val="006A0DB0"/>
  </w:style>
  <w:style w:type="paragraph" w:customStyle="1" w:styleId="EC977FC028FF4EC3A1721683B96DB240">
    <w:name w:val="EC977FC028FF4EC3A1721683B96DB240"/>
    <w:rsid w:val="006A0DB0"/>
  </w:style>
  <w:style w:type="paragraph" w:customStyle="1" w:styleId="5BF3C94A16404097A03E692D5A7C438E">
    <w:name w:val="5BF3C94A16404097A03E692D5A7C438E"/>
    <w:rsid w:val="006A0DB0"/>
  </w:style>
  <w:style w:type="paragraph" w:customStyle="1" w:styleId="61EB6AA42194422FA29EC55460F09237">
    <w:name w:val="61EB6AA42194422FA29EC55460F09237"/>
    <w:rsid w:val="006A0DB0"/>
  </w:style>
  <w:style w:type="paragraph" w:customStyle="1" w:styleId="FFB3BC83588A4D4885E4DF9F9F1E44D9">
    <w:name w:val="FFB3BC83588A4D4885E4DF9F9F1E44D9"/>
    <w:rsid w:val="006A0DB0"/>
  </w:style>
  <w:style w:type="paragraph" w:customStyle="1" w:styleId="3840227405E74E2E94A3A22FFDDEEAC6">
    <w:name w:val="3840227405E74E2E94A3A22FFDDEEAC6"/>
    <w:rsid w:val="006A0DB0"/>
  </w:style>
  <w:style w:type="paragraph" w:customStyle="1" w:styleId="76F5260EBF0844249BE1936A1C7F2838">
    <w:name w:val="76F5260EBF0844249BE1936A1C7F2838"/>
    <w:rsid w:val="006A0DB0"/>
  </w:style>
  <w:style w:type="paragraph" w:customStyle="1" w:styleId="FDCD077F01394B319B0531E98C4FA846">
    <w:name w:val="FDCD077F01394B319B0531E98C4FA846"/>
    <w:rsid w:val="006A0DB0"/>
  </w:style>
  <w:style w:type="paragraph" w:customStyle="1" w:styleId="2EB3A2A14EB944279DD4CC635312B3D1">
    <w:name w:val="2EB3A2A14EB944279DD4CC635312B3D1"/>
    <w:rsid w:val="006A0DB0"/>
  </w:style>
  <w:style w:type="paragraph" w:customStyle="1" w:styleId="72FBA117B7EF4DEB85C854B6B1F35728">
    <w:name w:val="72FBA117B7EF4DEB85C854B6B1F35728"/>
    <w:rsid w:val="006A0DB0"/>
  </w:style>
  <w:style w:type="paragraph" w:customStyle="1" w:styleId="12C003D0F66F4B62B8D089CC8C161CBB">
    <w:name w:val="12C003D0F66F4B62B8D089CC8C161CBB"/>
    <w:rsid w:val="006A0DB0"/>
  </w:style>
  <w:style w:type="paragraph" w:customStyle="1" w:styleId="51E9D6AE98894920852F50CCC29F1B51">
    <w:name w:val="51E9D6AE98894920852F50CCC29F1B51"/>
    <w:rsid w:val="006A0DB0"/>
  </w:style>
  <w:style w:type="paragraph" w:customStyle="1" w:styleId="DA5164644D9A43899D131C75D6DB77E4">
    <w:name w:val="DA5164644D9A43899D131C75D6DB77E4"/>
    <w:rsid w:val="006A0DB0"/>
  </w:style>
  <w:style w:type="paragraph" w:customStyle="1" w:styleId="FC20B13C008D4ED18BDFC50E0C4D8F91">
    <w:name w:val="FC20B13C008D4ED18BDFC50E0C4D8F91"/>
    <w:rsid w:val="006A0DB0"/>
  </w:style>
  <w:style w:type="paragraph" w:customStyle="1" w:styleId="901CC269C6BF4E23A109E9E6D17B7CDD">
    <w:name w:val="901CC269C6BF4E23A109E9E6D17B7CDD"/>
    <w:rsid w:val="006A0DB0"/>
  </w:style>
  <w:style w:type="paragraph" w:customStyle="1" w:styleId="C1E919C48F1E4DB7BB3E638A3D6EFCBE">
    <w:name w:val="C1E919C48F1E4DB7BB3E638A3D6EFCBE"/>
    <w:rsid w:val="006A0DB0"/>
  </w:style>
  <w:style w:type="paragraph" w:customStyle="1" w:styleId="1D609EFA73F04925B519C95E637CFB2D">
    <w:name w:val="1D609EFA73F04925B519C95E637CFB2D"/>
    <w:rsid w:val="006A0DB0"/>
  </w:style>
  <w:style w:type="paragraph" w:customStyle="1" w:styleId="9E2408C1FC9D4948B9BB4177D51648D5">
    <w:name w:val="9E2408C1FC9D4948B9BB4177D51648D5"/>
    <w:rsid w:val="006A0DB0"/>
  </w:style>
  <w:style w:type="paragraph" w:customStyle="1" w:styleId="5559EE0E63F849C18AE4448C5877EA08">
    <w:name w:val="5559EE0E63F849C18AE4448C5877EA08"/>
    <w:rsid w:val="006A0DB0"/>
  </w:style>
  <w:style w:type="paragraph" w:customStyle="1" w:styleId="B135F2CAE2804B07BC73319E2BD95F58">
    <w:name w:val="B135F2CAE2804B07BC73319E2BD95F58"/>
    <w:rsid w:val="006A0DB0"/>
  </w:style>
  <w:style w:type="paragraph" w:customStyle="1" w:styleId="B8883EEFEC514B819A1769480D7BC28D">
    <w:name w:val="B8883EEFEC514B819A1769480D7BC28D"/>
    <w:rsid w:val="006A0DB0"/>
  </w:style>
  <w:style w:type="paragraph" w:customStyle="1" w:styleId="9B3721BF68464F1EA091C2D46E591BE0">
    <w:name w:val="9B3721BF68464F1EA091C2D46E591BE0"/>
    <w:rsid w:val="006A0DB0"/>
  </w:style>
  <w:style w:type="paragraph" w:customStyle="1" w:styleId="679A7DE6CB3441B9ACD4C2BC210B39F1">
    <w:name w:val="679A7DE6CB3441B9ACD4C2BC210B39F1"/>
    <w:rsid w:val="006A0DB0"/>
  </w:style>
  <w:style w:type="paragraph" w:customStyle="1" w:styleId="90771E06C5914977B5F9525C856478D4">
    <w:name w:val="90771E06C5914977B5F9525C856478D4"/>
    <w:rsid w:val="006A0DB0"/>
  </w:style>
  <w:style w:type="paragraph" w:customStyle="1" w:styleId="98045508699845CC8D5F6CCD40E78031">
    <w:name w:val="98045508699845CC8D5F6CCD40E78031"/>
    <w:rsid w:val="006A0DB0"/>
  </w:style>
  <w:style w:type="paragraph" w:customStyle="1" w:styleId="E3688AF05A424559ABE831D87B8B5B83">
    <w:name w:val="E3688AF05A424559ABE831D87B8B5B83"/>
    <w:rsid w:val="006A0DB0"/>
  </w:style>
  <w:style w:type="paragraph" w:customStyle="1" w:styleId="40528D7B24634360A1BE20A17DCE67B1">
    <w:name w:val="40528D7B24634360A1BE20A17DCE67B1"/>
    <w:rsid w:val="006A0DB0"/>
  </w:style>
  <w:style w:type="paragraph" w:customStyle="1" w:styleId="F6BF1B3EF3F94FBDAEEEA7280EA90B55">
    <w:name w:val="F6BF1B3EF3F94FBDAEEEA7280EA90B55"/>
    <w:rsid w:val="006A0DB0"/>
  </w:style>
  <w:style w:type="paragraph" w:customStyle="1" w:styleId="E58AD5D6C0374D1D974DEA531CB5C95F">
    <w:name w:val="E58AD5D6C0374D1D974DEA531CB5C95F"/>
    <w:rsid w:val="006A0DB0"/>
  </w:style>
  <w:style w:type="paragraph" w:customStyle="1" w:styleId="8066B6389DF24528A0D543F2AA04A72B">
    <w:name w:val="8066B6389DF24528A0D543F2AA04A72B"/>
    <w:rsid w:val="006A0DB0"/>
  </w:style>
  <w:style w:type="paragraph" w:customStyle="1" w:styleId="99A355CBA6EE4216BA6D4284033DD21A">
    <w:name w:val="99A355CBA6EE4216BA6D4284033DD21A"/>
    <w:rsid w:val="006A0DB0"/>
  </w:style>
  <w:style w:type="paragraph" w:customStyle="1" w:styleId="9D392EB44EB249D4986CD31842423C22">
    <w:name w:val="9D392EB44EB249D4986CD31842423C22"/>
    <w:rsid w:val="006A0DB0"/>
  </w:style>
  <w:style w:type="paragraph" w:customStyle="1" w:styleId="0E7121E256E04568B5B13C7EF8D2126B">
    <w:name w:val="0E7121E256E04568B5B13C7EF8D2126B"/>
    <w:rsid w:val="006A0DB0"/>
  </w:style>
  <w:style w:type="paragraph" w:customStyle="1" w:styleId="12A7F38B25654194A10C8205C1D2C039">
    <w:name w:val="12A7F38B25654194A10C8205C1D2C039"/>
    <w:rsid w:val="006A0DB0"/>
  </w:style>
  <w:style w:type="paragraph" w:customStyle="1" w:styleId="9447ED88569D4FD5A698C875744F6982">
    <w:name w:val="9447ED88569D4FD5A698C875744F6982"/>
    <w:rsid w:val="006A0DB0"/>
  </w:style>
  <w:style w:type="paragraph" w:customStyle="1" w:styleId="A4B3C8C8B79B41BC93CD831A44EEAB8A">
    <w:name w:val="A4B3C8C8B79B41BC93CD831A44EEAB8A"/>
    <w:rsid w:val="006A0DB0"/>
  </w:style>
  <w:style w:type="paragraph" w:customStyle="1" w:styleId="BDB8B0788FD34D11BE51DAA566027A1B">
    <w:name w:val="BDB8B0788FD34D11BE51DAA566027A1B"/>
    <w:rsid w:val="006A0DB0"/>
  </w:style>
  <w:style w:type="paragraph" w:customStyle="1" w:styleId="C0DD23A2ECE849D38D1B95FC05733DFB">
    <w:name w:val="C0DD23A2ECE849D38D1B95FC05733DFB"/>
    <w:rsid w:val="006A0DB0"/>
  </w:style>
  <w:style w:type="paragraph" w:customStyle="1" w:styleId="E91B4A8D835E49A6B29E249D8A34C1E2">
    <w:name w:val="E91B4A8D835E49A6B29E249D8A34C1E2"/>
    <w:rsid w:val="006A0DB0"/>
  </w:style>
  <w:style w:type="paragraph" w:customStyle="1" w:styleId="A8966F3A6ED441B7B4E70C19930662AE">
    <w:name w:val="A8966F3A6ED441B7B4E70C19930662AE"/>
    <w:rsid w:val="006A0DB0"/>
  </w:style>
  <w:style w:type="paragraph" w:customStyle="1" w:styleId="242388E5779A4B73A83DD0B5613A2289">
    <w:name w:val="242388E5779A4B73A83DD0B5613A2289"/>
    <w:rsid w:val="006A0DB0"/>
  </w:style>
  <w:style w:type="paragraph" w:customStyle="1" w:styleId="9AA18C1E1C3045F19AF2843E7F7E7674">
    <w:name w:val="9AA18C1E1C3045F19AF2843E7F7E7674"/>
    <w:rsid w:val="006A0DB0"/>
  </w:style>
  <w:style w:type="paragraph" w:customStyle="1" w:styleId="4A9832D9993A4CB0AC2AD45C46A0BDFE">
    <w:name w:val="4A9832D9993A4CB0AC2AD45C46A0BDFE"/>
    <w:rsid w:val="006A0DB0"/>
  </w:style>
  <w:style w:type="paragraph" w:customStyle="1" w:styleId="FB01A560EB814DD7A13C82C75CBD5C6B">
    <w:name w:val="FB01A560EB814DD7A13C82C75CBD5C6B"/>
    <w:rsid w:val="006A0DB0"/>
  </w:style>
  <w:style w:type="paragraph" w:customStyle="1" w:styleId="A6E148DD019B450E8AAC7F44B09E66EA">
    <w:name w:val="A6E148DD019B450E8AAC7F44B09E66EA"/>
    <w:rsid w:val="006A0DB0"/>
  </w:style>
  <w:style w:type="paragraph" w:customStyle="1" w:styleId="D34580008550475387D2E4B5D045F19D">
    <w:name w:val="D34580008550475387D2E4B5D045F19D"/>
    <w:rsid w:val="006A0DB0"/>
  </w:style>
  <w:style w:type="paragraph" w:customStyle="1" w:styleId="00922D7E78EB4079811D7456A5D23141">
    <w:name w:val="00922D7E78EB4079811D7456A5D23141"/>
    <w:rsid w:val="006A0DB0"/>
  </w:style>
  <w:style w:type="paragraph" w:customStyle="1" w:styleId="973AA2F45C0E42168EAAB6D688FAC675">
    <w:name w:val="973AA2F45C0E42168EAAB6D688FAC675"/>
    <w:rsid w:val="006A0DB0"/>
  </w:style>
  <w:style w:type="paragraph" w:customStyle="1" w:styleId="59C13C2AB1D4416596A01AD5640EAA46">
    <w:name w:val="59C13C2AB1D4416596A01AD5640EAA46"/>
    <w:rsid w:val="006A0DB0"/>
  </w:style>
  <w:style w:type="paragraph" w:customStyle="1" w:styleId="BB172267E4104328A3FDE3D22B507C68">
    <w:name w:val="BB172267E4104328A3FDE3D22B507C68"/>
    <w:rsid w:val="006A0DB0"/>
  </w:style>
  <w:style w:type="paragraph" w:customStyle="1" w:styleId="8650EF8123284987899581A14A068DE5">
    <w:name w:val="8650EF8123284987899581A14A068DE5"/>
    <w:rsid w:val="006A0DB0"/>
  </w:style>
  <w:style w:type="paragraph" w:customStyle="1" w:styleId="C8C13930A6D24C7EBF855D77C0A8990E">
    <w:name w:val="C8C13930A6D24C7EBF855D77C0A8990E"/>
    <w:rsid w:val="006A0DB0"/>
  </w:style>
  <w:style w:type="paragraph" w:customStyle="1" w:styleId="FC6D10977C8F4E3C9960EB1E1B457AA7">
    <w:name w:val="FC6D10977C8F4E3C9960EB1E1B457AA7"/>
    <w:rsid w:val="006A0DB0"/>
  </w:style>
  <w:style w:type="paragraph" w:customStyle="1" w:styleId="11876D16E7BD4D49AB277AD43EAD39E6">
    <w:name w:val="11876D16E7BD4D49AB277AD43EAD39E6"/>
    <w:rsid w:val="006A0DB0"/>
  </w:style>
  <w:style w:type="paragraph" w:customStyle="1" w:styleId="7BB8286455C84C018113EA5D69AC64F0">
    <w:name w:val="7BB8286455C84C018113EA5D69AC64F0"/>
    <w:rsid w:val="006A0DB0"/>
  </w:style>
  <w:style w:type="paragraph" w:customStyle="1" w:styleId="817692E0D27A4989BC6BE0605DF706F4">
    <w:name w:val="817692E0D27A4989BC6BE0605DF706F4"/>
    <w:rsid w:val="006A0DB0"/>
  </w:style>
  <w:style w:type="paragraph" w:customStyle="1" w:styleId="F4EF82B4861247CB8F782CDA5565B981">
    <w:name w:val="F4EF82B4861247CB8F782CDA5565B981"/>
    <w:rsid w:val="006A0DB0"/>
  </w:style>
  <w:style w:type="paragraph" w:customStyle="1" w:styleId="3F38CA37A5534262A8CCCFFB1305702B">
    <w:name w:val="3F38CA37A5534262A8CCCFFB1305702B"/>
    <w:rsid w:val="006A0DB0"/>
  </w:style>
  <w:style w:type="paragraph" w:customStyle="1" w:styleId="36480FCAA62C4C4D940C3F2A9C8CC895">
    <w:name w:val="36480FCAA62C4C4D940C3F2A9C8CC895"/>
    <w:rsid w:val="006A0DB0"/>
  </w:style>
  <w:style w:type="paragraph" w:customStyle="1" w:styleId="CC7F1B2E3EEE4DAEAF635A2F2869AD6B">
    <w:name w:val="CC7F1B2E3EEE4DAEAF635A2F2869AD6B"/>
    <w:rsid w:val="006A0DB0"/>
  </w:style>
  <w:style w:type="paragraph" w:customStyle="1" w:styleId="FCADDB64A8FC4AD38552E983D430C5BD">
    <w:name w:val="FCADDB64A8FC4AD38552E983D430C5BD"/>
    <w:rsid w:val="006A0DB0"/>
  </w:style>
  <w:style w:type="paragraph" w:customStyle="1" w:styleId="1D56A6E017EA412F8972DDD7B6C7A253">
    <w:name w:val="1D56A6E017EA412F8972DDD7B6C7A253"/>
    <w:rsid w:val="006A0DB0"/>
  </w:style>
  <w:style w:type="paragraph" w:customStyle="1" w:styleId="1DFA12B4FC2F4CF59F3ACD0193FE486D">
    <w:name w:val="1DFA12B4FC2F4CF59F3ACD0193FE486D"/>
    <w:rsid w:val="006A0DB0"/>
  </w:style>
  <w:style w:type="paragraph" w:customStyle="1" w:styleId="FD077FAB94974C4C88B8CFEABF93A83F">
    <w:name w:val="FD077FAB94974C4C88B8CFEABF93A83F"/>
    <w:rsid w:val="006A0DB0"/>
  </w:style>
  <w:style w:type="paragraph" w:customStyle="1" w:styleId="BDC8F0430525414BBC6DC41699430689">
    <w:name w:val="BDC8F0430525414BBC6DC41699430689"/>
    <w:rsid w:val="006A0DB0"/>
  </w:style>
  <w:style w:type="paragraph" w:customStyle="1" w:styleId="D4E4606170474DBCA30E729C7AEFC87D">
    <w:name w:val="D4E4606170474DBCA30E729C7AEFC87D"/>
    <w:rsid w:val="006A0DB0"/>
  </w:style>
  <w:style w:type="paragraph" w:customStyle="1" w:styleId="41D4CE1508C74AA7B661FD8079D4D87E">
    <w:name w:val="41D4CE1508C74AA7B661FD8079D4D87E"/>
    <w:rsid w:val="006A0DB0"/>
  </w:style>
  <w:style w:type="paragraph" w:customStyle="1" w:styleId="42DE36D8D3A24123966501E1A988F712">
    <w:name w:val="42DE36D8D3A24123966501E1A988F712"/>
    <w:rsid w:val="006A0DB0"/>
  </w:style>
  <w:style w:type="paragraph" w:customStyle="1" w:styleId="1A1C35C1842F4730B5E47FF321129153">
    <w:name w:val="1A1C35C1842F4730B5E47FF321129153"/>
    <w:rsid w:val="006A0DB0"/>
  </w:style>
  <w:style w:type="paragraph" w:customStyle="1" w:styleId="414FC9A009454CBA893C29D5077C133E">
    <w:name w:val="414FC9A009454CBA893C29D5077C133E"/>
    <w:rsid w:val="006A0DB0"/>
  </w:style>
  <w:style w:type="paragraph" w:customStyle="1" w:styleId="158792371EE9470E9D0E7FD216EB97ED">
    <w:name w:val="158792371EE9470E9D0E7FD216EB97ED"/>
    <w:rsid w:val="006A0DB0"/>
  </w:style>
  <w:style w:type="paragraph" w:customStyle="1" w:styleId="2230E19C602B4C02B1D5A3149BCD5492">
    <w:name w:val="2230E19C602B4C02B1D5A3149BCD5492"/>
    <w:rsid w:val="006A0DB0"/>
  </w:style>
  <w:style w:type="paragraph" w:customStyle="1" w:styleId="FB173DC3DF3047259D3955C08711B9A9">
    <w:name w:val="FB173DC3DF3047259D3955C08711B9A9"/>
    <w:rsid w:val="006A0DB0"/>
  </w:style>
  <w:style w:type="paragraph" w:customStyle="1" w:styleId="199ED9A3C4F847FAA58577702DDE0002">
    <w:name w:val="199ED9A3C4F847FAA58577702DDE0002"/>
    <w:rsid w:val="006A0DB0"/>
  </w:style>
  <w:style w:type="paragraph" w:customStyle="1" w:styleId="FE83F3630905413D8308475A081E0C93">
    <w:name w:val="FE83F3630905413D8308475A081E0C93"/>
    <w:rsid w:val="006A0DB0"/>
  </w:style>
  <w:style w:type="paragraph" w:customStyle="1" w:styleId="58E9B47D809F4B08BAC5FC6B4FC941DE">
    <w:name w:val="58E9B47D809F4B08BAC5FC6B4FC941DE"/>
    <w:rsid w:val="006A0DB0"/>
  </w:style>
  <w:style w:type="paragraph" w:customStyle="1" w:styleId="F8A241111AED48708824F9AA8DB0B923">
    <w:name w:val="F8A241111AED48708824F9AA8DB0B923"/>
    <w:rsid w:val="006A0DB0"/>
  </w:style>
  <w:style w:type="paragraph" w:customStyle="1" w:styleId="72E50069F3DD418D85B8EDE2BD59D3EC">
    <w:name w:val="72E50069F3DD418D85B8EDE2BD59D3EC"/>
    <w:rsid w:val="006A0DB0"/>
  </w:style>
  <w:style w:type="paragraph" w:customStyle="1" w:styleId="56A33118D56640B28DE67E56B03E8530">
    <w:name w:val="56A33118D56640B28DE67E56B03E8530"/>
    <w:rsid w:val="006A0DB0"/>
  </w:style>
  <w:style w:type="paragraph" w:customStyle="1" w:styleId="855521B17DDE42EFB9019999669769C9">
    <w:name w:val="855521B17DDE42EFB9019999669769C9"/>
    <w:rsid w:val="006A0DB0"/>
  </w:style>
  <w:style w:type="paragraph" w:customStyle="1" w:styleId="59CF5C26FCC942ED906B055DD4047572">
    <w:name w:val="59CF5C26FCC942ED906B055DD4047572"/>
    <w:rsid w:val="006A0DB0"/>
  </w:style>
  <w:style w:type="paragraph" w:customStyle="1" w:styleId="B0FB8964538649C385DC520A451E4B3B">
    <w:name w:val="B0FB8964538649C385DC520A451E4B3B"/>
    <w:rsid w:val="006A0DB0"/>
  </w:style>
  <w:style w:type="paragraph" w:customStyle="1" w:styleId="BD621BF07B724557BED58F15560F1AB2">
    <w:name w:val="BD621BF07B724557BED58F15560F1AB2"/>
    <w:rsid w:val="006A0DB0"/>
  </w:style>
  <w:style w:type="paragraph" w:customStyle="1" w:styleId="28F81977F7AE457A98DACC56301CF216">
    <w:name w:val="28F81977F7AE457A98DACC56301CF216"/>
    <w:rsid w:val="006A0DB0"/>
  </w:style>
  <w:style w:type="paragraph" w:customStyle="1" w:styleId="A60DBEC2BBD34096BB61273D5913AA3B">
    <w:name w:val="A60DBEC2BBD34096BB61273D5913AA3B"/>
    <w:rsid w:val="006A0DB0"/>
  </w:style>
  <w:style w:type="paragraph" w:customStyle="1" w:styleId="3965D69ACBE145239FE4C41BC3E212A6">
    <w:name w:val="3965D69ACBE145239FE4C41BC3E212A6"/>
    <w:rsid w:val="006A0DB0"/>
  </w:style>
  <w:style w:type="paragraph" w:customStyle="1" w:styleId="33C1A715A66D412CB4D36838038F1C89">
    <w:name w:val="33C1A715A66D412CB4D36838038F1C89"/>
    <w:rsid w:val="006A0DB0"/>
  </w:style>
  <w:style w:type="paragraph" w:customStyle="1" w:styleId="E63708D4E53A4456BEC5F71C9A768D1B">
    <w:name w:val="E63708D4E53A4456BEC5F71C9A768D1B"/>
    <w:rsid w:val="006A0DB0"/>
  </w:style>
  <w:style w:type="paragraph" w:customStyle="1" w:styleId="654548C959B14D608657EEBB3D4F6014">
    <w:name w:val="654548C959B14D608657EEBB3D4F6014"/>
    <w:rsid w:val="006A0DB0"/>
  </w:style>
  <w:style w:type="paragraph" w:customStyle="1" w:styleId="6BB74CE3001E4D3192DB4B7B49272C00">
    <w:name w:val="6BB74CE3001E4D3192DB4B7B49272C00"/>
    <w:rsid w:val="006A0DB0"/>
  </w:style>
  <w:style w:type="paragraph" w:customStyle="1" w:styleId="56821058DDE74CFB98C4AB857C36AD9C">
    <w:name w:val="56821058DDE74CFB98C4AB857C36AD9C"/>
    <w:rsid w:val="006A0DB0"/>
  </w:style>
  <w:style w:type="paragraph" w:customStyle="1" w:styleId="72C7CB3D712E4D30BC89ADBEF9CDAA42">
    <w:name w:val="72C7CB3D712E4D30BC89ADBEF9CDAA42"/>
    <w:rsid w:val="006A0DB0"/>
  </w:style>
  <w:style w:type="paragraph" w:customStyle="1" w:styleId="64A8CFDA6CF34391B4E624CFB71360EA">
    <w:name w:val="64A8CFDA6CF34391B4E624CFB71360EA"/>
    <w:rsid w:val="006A0DB0"/>
  </w:style>
  <w:style w:type="paragraph" w:customStyle="1" w:styleId="6C4980B4C5A347B88CAB22E3AAC3E181">
    <w:name w:val="6C4980B4C5A347B88CAB22E3AAC3E181"/>
    <w:rsid w:val="006A0DB0"/>
  </w:style>
  <w:style w:type="paragraph" w:customStyle="1" w:styleId="B1A8EB680A794B0B90FD9E8311B2F992">
    <w:name w:val="B1A8EB680A794B0B90FD9E8311B2F992"/>
    <w:rsid w:val="006A0DB0"/>
  </w:style>
  <w:style w:type="paragraph" w:customStyle="1" w:styleId="90B63FE66AE247B0999D2B056576E73D">
    <w:name w:val="90B63FE66AE247B0999D2B056576E73D"/>
    <w:rsid w:val="006A0DB0"/>
  </w:style>
  <w:style w:type="paragraph" w:customStyle="1" w:styleId="48FD9169FCC746C0BD621DBFA843D72D">
    <w:name w:val="48FD9169FCC746C0BD621DBFA843D72D"/>
    <w:rsid w:val="006A0DB0"/>
  </w:style>
  <w:style w:type="paragraph" w:customStyle="1" w:styleId="A6E25460D355467B9CF4673387017706">
    <w:name w:val="A6E25460D355467B9CF4673387017706"/>
    <w:rsid w:val="006A0DB0"/>
  </w:style>
  <w:style w:type="paragraph" w:customStyle="1" w:styleId="8C76A11EDBFD4F0D809E6CD57762B6B0">
    <w:name w:val="8C76A11EDBFD4F0D809E6CD57762B6B0"/>
    <w:rsid w:val="006A0DB0"/>
  </w:style>
  <w:style w:type="paragraph" w:customStyle="1" w:styleId="A962775040E64543AF3BF1219BC68FF6">
    <w:name w:val="A962775040E64543AF3BF1219BC68FF6"/>
    <w:rsid w:val="006A0DB0"/>
  </w:style>
  <w:style w:type="paragraph" w:customStyle="1" w:styleId="F98B0621801A4A4EA41DE55740C6A4BB">
    <w:name w:val="F98B0621801A4A4EA41DE55740C6A4BB"/>
    <w:rsid w:val="006A0DB0"/>
  </w:style>
  <w:style w:type="paragraph" w:customStyle="1" w:styleId="16F0698D68954D37A8F56D61F214B36F">
    <w:name w:val="16F0698D68954D37A8F56D61F214B36F"/>
    <w:rsid w:val="006A0DB0"/>
  </w:style>
  <w:style w:type="paragraph" w:customStyle="1" w:styleId="87DBC0D57BD3417BB933ACE72D77441F">
    <w:name w:val="87DBC0D57BD3417BB933ACE72D77441F"/>
    <w:rsid w:val="006A0DB0"/>
  </w:style>
  <w:style w:type="paragraph" w:customStyle="1" w:styleId="B42A6A61DEA6419397F3A1106878F863">
    <w:name w:val="B42A6A61DEA6419397F3A1106878F863"/>
    <w:rsid w:val="006A0DB0"/>
  </w:style>
  <w:style w:type="paragraph" w:customStyle="1" w:styleId="337A52EBC2C74312B651D922B904C166">
    <w:name w:val="337A52EBC2C74312B651D922B904C166"/>
    <w:rsid w:val="006A0DB0"/>
  </w:style>
  <w:style w:type="paragraph" w:customStyle="1" w:styleId="4F77311907A94A73BBFEC00CED8C1829">
    <w:name w:val="4F77311907A94A73BBFEC00CED8C1829"/>
    <w:rsid w:val="006A0DB0"/>
  </w:style>
  <w:style w:type="paragraph" w:customStyle="1" w:styleId="A74C3AD36B7D4C788306CFB6D1DE19E4">
    <w:name w:val="A74C3AD36B7D4C788306CFB6D1DE19E4"/>
    <w:rsid w:val="006A0DB0"/>
  </w:style>
  <w:style w:type="paragraph" w:customStyle="1" w:styleId="C71BE58A9FA947CFAC203B5F7E243BC7">
    <w:name w:val="C71BE58A9FA947CFAC203B5F7E243BC7"/>
    <w:rsid w:val="006A0DB0"/>
  </w:style>
  <w:style w:type="paragraph" w:customStyle="1" w:styleId="619B28035B2F4659B349170CC6A9700F">
    <w:name w:val="619B28035B2F4659B349170CC6A9700F"/>
    <w:rsid w:val="006A0DB0"/>
  </w:style>
  <w:style w:type="paragraph" w:customStyle="1" w:styleId="792E8B4F9FC54436B904C65E1380C005">
    <w:name w:val="792E8B4F9FC54436B904C65E1380C005"/>
    <w:rsid w:val="006A0DB0"/>
  </w:style>
  <w:style w:type="paragraph" w:customStyle="1" w:styleId="953957F4C77B411A918F27923D76FF9E">
    <w:name w:val="953957F4C77B411A918F27923D76FF9E"/>
    <w:rsid w:val="006A0DB0"/>
  </w:style>
  <w:style w:type="paragraph" w:customStyle="1" w:styleId="77E90C534C67435F9B98A1F0FB973969">
    <w:name w:val="77E90C534C67435F9B98A1F0FB973969"/>
    <w:rsid w:val="006A0DB0"/>
  </w:style>
  <w:style w:type="paragraph" w:customStyle="1" w:styleId="4B6605AFD45442C8B188F7712677FF83">
    <w:name w:val="4B6605AFD45442C8B188F7712677FF83"/>
    <w:rsid w:val="006A0DB0"/>
  </w:style>
  <w:style w:type="paragraph" w:customStyle="1" w:styleId="B4B23CF7532B4CCB89D061A356BCE946">
    <w:name w:val="B4B23CF7532B4CCB89D061A356BCE946"/>
    <w:rsid w:val="006A0DB0"/>
  </w:style>
  <w:style w:type="paragraph" w:customStyle="1" w:styleId="D26C9C9A31E048D8B2020403DB918F0B">
    <w:name w:val="D26C9C9A31E048D8B2020403DB918F0B"/>
    <w:rsid w:val="006A0DB0"/>
  </w:style>
  <w:style w:type="paragraph" w:customStyle="1" w:styleId="49445C6B578B49F0B741A6893CA9A4E3">
    <w:name w:val="49445C6B578B49F0B741A6893CA9A4E3"/>
    <w:rsid w:val="006A0DB0"/>
  </w:style>
  <w:style w:type="paragraph" w:customStyle="1" w:styleId="36ADDF8C30DC44349809F77FC0ADCBBC">
    <w:name w:val="36ADDF8C30DC44349809F77FC0ADCBBC"/>
    <w:rsid w:val="006A0DB0"/>
  </w:style>
  <w:style w:type="paragraph" w:customStyle="1" w:styleId="C8F119DA3F014D629F02680BB3997AE4">
    <w:name w:val="C8F119DA3F014D629F02680BB3997AE4"/>
    <w:rsid w:val="006A0DB0"/>
  </w:style>
  <w:style w:type="paragraph" w:customStyle="1" w:styleId="DDE908322B964174B4B887A3A0977D2F">
    <w:name w:val="DDE908322B964174B4B887A3A0977D2F"/>
    <w:rsid w:val="006A0DB0"/>
  </w:style>
  <w:style w:type="paragraph" w:customStyle="1" w:styleId="AFFCBCFDA2BF4D1BA3120C84FA789DF5">
    <w:name w:val="AFFCBCFDA2BF4D1BA3120C84FA789DF5"/>
    <w:rsid w:val="006A0DB0"/>
  </w:style>
  <w:style w:type="paragraph" w:customStyle="1" w:styleId="CBC29FFFF4474ED191F8186184F07692">
    <w:name w:val="CBC29FFFF4474ED191F8186184F07692"/>
    <w:rsid w:val="006A0DB0"/>
  </w:style>
  <w:style w:type="paragraph" w:customStyle="1" w:styleId="DB24B621862D46D9B645C51BC0209744">
    <w:name w:val="DB24B621862D46D9B645C51BC0209744"/>
    <w:rsid w:val="006A0DB0"/>
  </w:style>
  <w:style w:type="paragraph" w:customStyle="1" w:styleId="462CC3BD2A784F3797FAE8FC362930A1">
    <w:name w:val="462CC3BD2A784F3797FAE8FC362930A1"/>
    <w:rsid w:val="006A0DB0"/>
  </w:style>
  <w:style w:type="paragraph" w:customStyle="1" w:styleId="F20EBCD5BC1642198EF83EA5E3C95C9F">
    <w:name w:val="F20EBCD5BC1642198EF83EA5E3C95C9F"/>
    <w:rsid w:val="006A0DB0"/>
  </w:style>
  <w:style w:type="paragraph" w:customStyle="1" w:styleId="7711EF0F8F0C4B3896C819725CF4031A">
    <w:name w:val="7711EF0F8F0C4B3896C819725CF4031A"/>
    <w:rsid w:val="006A0DB0"/>
  </w:style>
  <w:style w:type="paragraph" w:customStyle="1" w:styleId="0CA74283C58E41CAAE01F86C35DA9744">
    <w:name w:val="0CA74283C58E41CAAE01F86C35DA9744"/>
    <w:rsid w:val="006A0DB0"/>
  </w:style>
  <w:style w:type="paragraph" w:customStyle="1" w:styleId="8493162C591E440CA5EFF2BF459EF2B3">
    <w:name w:val="8493162C591E440CA5EFF2BF459EF2B3"/>
    <w:rsid w:val="006A0DB0"/>
  </w:style>
  <w:style w:type="paragraph" w:customStyle="1" w:styleId="F316E50DCD224276B591E9FCC428E7F2">
    <w:name w:val="F316E50DCD224276B591E9FCC428E7F2"/>
    <w:rsid w:val="006A0DB0"/>
  </w:style>
  <w:style w:type="paragraph" w:customStyle="1" w:styleId="F8EA72E06A514E02B2ADA3BCC8C7A811">
    <w:name w:val="F8EA72E06A514E02B2ADA3BCC8C7A811"/>
    <w:rsid w:val="006A0DB0"/>
  </w:style>
  <w:style w:type="paragraph" w:customStyle="1" w:styleId="37BA15DAC26244649894450C58CD6AEC">
    <w:name w:val="37BA15DAC26244649894450C58CD6AEC"/>
    <w:rsid w:val="006A0DB0"/>
  </w:style>
  <w:style w:type="paragraph" w:customStyle="1" w:styleId="493C76C104C042759B0EAF4A15F8A45A">
    <w:name w:val="493C76C104C042759B0EAF4A15F8A45A"/>
    <w:rsid w:val="006A0DB0"/>
  </w:style>
  <w:style w:type="paragraph" w:customStyle="1" w:styleId="D4817C6A79C147C9BA5872EDFAB7FF5F">
    <w:name w:val="D4817C6A79C147C9BA5872EDFAB7FF5F"/>
    <w:rsid w:val="006A0DB0"/>
  </w:style>
  <w:style w:type="paragraph" w:customStyle="1" w:styleId="C543B2397C8B4EBA99AA9BBF25EAF4BF">
    <w:name w:val="C543B2397C8B4EBA99AA9BBF25EAF4BF"/>
    <w:rsid w:val="006A0DB0"/>
  </w:style>
  <w:style w:type="paragraph" w:customStyle="1" w:styleId="8F2B4FFF188746BEBE9E44A1E46D6057">
    <w:name w:val="8F2B4FFF188746BEBE9E44A1E46D6057"/>
    <w:rsid w:val="006A0DB0"/>
  </w:style>
  <w:style w:type="paragraph" w:customStyle="1" w:styleId="E16F1AD2C4B34AE2A290E691946A24CE">
    <w:name w:val="E16F1AD2C4B34AE2A290E691946A24CE"/>
    <w:rsid w:val="006A0DB0"/>
  </w:style>
  <w:style w:type="paragraph" w:customStyle="1" w:styleId="DA1F000772C6401CBBC8FA5C63CC02E2">
    <w:name w:val="DA1F000772C6401CBBC8FA5C63CC02E2"/>
    <w:rsid w:val="006A0DB0"/>
  </w:style>
  <w:style w:type="paragraph" w:customStyle="1" w:styleId="0E2FA7E683A848F3B593E6D5BA2D073F">
    <w:name w:val="0E2FA7E683A848F3B593E6D5BA2D073F"/>
    <w:rsid w:val="006A0DB0"/>
  </w:style>
  <w:style w:type="paragraph" w:customStyle="1" w:styleId="EA4F6ED0D60C41A7B97E05D6E4B6DCC2">
    <w:name w:val="EA4F6ED0D60C41A7B97E05D6E4B6DCC2"/>
    <w:rsid w:val="006A0DB0"/>
  </w:style>
  <w:style w:type="paragraph" w:customStyle="1" w:styleId="E22241C860E140FF84FAAA047DDF32F2">
    <w:name w:val="E22241C860E140FF84FAAA047DDF32F2"/>
    <w:rsid w:val="006A0DB0"/>
  </w:style>
  <w:style w:type="paragraph" w:customStyle="1" w:styleId="F60129D8B369492E97C4F5D9439A9931">
    <w:name w:val="F60129D8B369492E97C4F5D9439A9931"/>
    <w:rsid w:val="006A0DB0"/>
  </w:style>
  <w:style w:type="paragraph" w:customStyle="1" w:styleId="F1B53C7D1DD443008B41739D81ADD41F">
    <w:name w:val="F1B53C7D1DD443008B41739D81ADD41F"/>
    <w:rsid w:val="006A0DB0"/>
  </w:style>
  <w:style w:type="paragraph" w:customStyle="1" w:styleId="36D65A702B3E45308E74E1CECB8FF15B">
    <w:name w:val="36D65A702B3E45308E74E1CECB8FF15B"/>
    <w:rsid w:val="006A0DB0"/>
  </w:style>
  <w:style w:type="paragraph" w:customStyle="1" w:styleId="12ED7B7652B14ACA9ED8BBAFDF2660B1">
    <w:name w:val="12ED7B7652B14ACA9ED8BBAFDF2660B1"/>
    <w:rsid w:val="006A0DB0"/>
  </w:style>
  <w:style w:type="paragraph" w:customStyle="1" w:styleId="A0EE06751477410EB5ED1208D123684A">
    <w:name w:val="A0EE06751477410EB5ED1208D123684A"/>
    <w:rsid w:val="006A0DB0"/>
  </w:style>
  <w:style w:type="paragraph" w:customStyle="1" w:styleId="D950F105B2704755B8B871D4287119AA">
    <w:name w:val="D950F105B2704755B8B871D4287119AA"/>
    <w:rsid w:val="006A0DB0"/>
  </w:style>
  <w:style w:type="paragraph" w:customStyle="1" w:styleId="905EFD42F24B4EBE89232D60CA7766B9">
    <w:name w:val="905EFD42F24B4EBE89232D60CA7766B9"/>
    <w:rsid w:val="006A0DB0"/>
  </w:style>
  <w:style w:type="paragraph" w:customStyle="1" w:styleId="7187E92BC9E1454B9E8DAF158ACD7DEE">
    <w:name w:val="7187E92BC9E1454B9E8DAF158ACD7DEE"/>
    <w:rsid w:val="006A0DB0"/>
  </w:style>
  <w:style w:type="paragraph" w:customStyle="1" w:styleId="27F23D39E7AE47A69D8991A06B6695B2">
    <w:name w:val="27F23D39E7AE47A69D8991A06B6695B2"/>
    <w:rsid w:val="006A0DB0"/>
  </w:style>
  <w:style w:type="paragraph" w:customStyle="1" w:styleId="8AFA771A5F93440F8E1CB6EF9AD344CA">
    <w:name w:val="8AFA771A5F93440F8E1CB6EF9AD344CA"/>
    <w:rsid w:val="006A0DB0"/>
  </w:style>
  <w:style w:type="paragraph" w:customStyle="1" w:styleId="18C04BBA0C7648E7AD251BB3808B7086">
    <w:name w:val="18C04BBA0C7648E7AD251BB3808B7086"/>
    <w:rsid w:val="006A0DB0"/>
  </w:style>
  <w:style w:type="paragraph" w:customStyle="1" w:styleId="9DE1BCDC0DC343989F38A1946085DC82">
    <w:name w:val="9DE1BCDC0DC343989F38A1946085DC82"/>
    <w:rsid w:val="006A0DB0"/>
  </w:style>
  <w:style w:type="paragraph" w:customStyle="1" w:styleId="199A4CA29FD0431C9941245659F9AF03">
    <w:name w:val="199A4CA29FD0431C9941245659F9AF03"/>
    <w:rsid w:val="006A0DB0"/>
  </w:style>
  <w:style w:type="paragraph" w:customStyle="1" w:styleId="F083A9577DDB4723ABD0C4E254A282E9">
    <w:name w:val="F083A9577DDB4723ABD0C4E254A282E9"/>
    <w:rsid w:val="006A0DB0"/>
  </w:style>
  <w:style w:type="paragraph" w:customStyle="1" w:styleId="83AC4B649C4B4A0AB6592BF633C3CF53">
    <w:name w:val="83AC4B649C4B4A0AB6592BF633C3CF53"/>
    <w:rsid w:val="006A0DB0"/>
  </w:style>
  <w:style w:type="paragraph" w:customStyle="1" w:styleId="A096FA1411AD4581941EF32A4570E475">
    <w:name w:val="A096FA1411AD4581941EF32A4570E475"/>
    <w:rsid w:val="006A0DB0"/>
  </w:style>
  <w:style w:type="paragraph" w:customStyle="1" w:styleId="3DE82601E79A4D3091873985DB17B204">
    <w:name w:val="3DE82601E79A4D3091873985DB17B204"/>
    <w:rsid w:val="006A0DB0"/>
  </w:style>
  <w:style w:type="paragraph" w:customStyle="1" w:styleId="9A1497E2E817409E812EE32E3BBD28E4">
    <w:name w:val="9A1497E2E817409E812EE32E3BBD28E4"/>
    <w:rsid w:val="006A0DB0"/>
  </w:style>
  <w:style w:type="paragraph" w:customStyle="1" w:styleId="35F992AF3BDD49E3973EEC3E731A79CA">
    <w:name w:val="35F992AF3BDD49E3973EEC3E731A79CA"/>
    <w:rsid w:val="006A0DB0"/>
  </w:style>
  <w:style w:type="paragraph" w:customStyle="1" w:styleId="FAE7BCFFCB804E4FA79A2031FB0FC6F2">
    <w:name w:val="FAE7BCFFCB804E4FA79A2031FB0FC6F2"/>
    <w:rsid w:val="006A0DB0"/>
  </w:style>
  <w:style w:type="paragraph" w:customStyle="1" w:styleId="2423958A66954581BC4A27A8ACBE943B">
    <w:name w:val="2423958A66954581BC4A27A8ACBE943B"/>
    <w:rsid w:val="006A0DB0"/>
  </w:style>
  <w:style w:type="paragraph" w:customStyle="1" w:styleId="01AF16B095F5489CABB4D0695461FFF6">
    <w:name w:val="01AF16B095F5489CABB4D0695461FFF6"/>
    <w:rsid w:val="006A0DB0"/>
  </w:style>
  <w:style w:type="paragraph" w:customStyle="1" w:styleId="24FDB3530C0A4FE78DB9B7BCBCFD026A">
    <w:name w:val="24FDB3530C0A4FE78DB9B7BCBCFD026A"/>
    <w:rsid w:val="006A0DB0"/>
  </w:style>
  <w:style w:type="paragraph" w:customStyle="1" w:styleId="DD83DEACD03C4299A1F2003BD8D609E7">
    <w:name w:val="DD83DEACD03C4299A1F2003BD8D609E7"/>
    <w:rsid w:val="006A0DB0"/>
  </w:style>
  <w:style w:type="paragraph" w:customStyle="1" w:styleId="F5F6F1D6A7274D2094EF6284377D537E">
    <w:name w:val="F5F6F1D6A7274D2094EF6284377D537E"/>
    <w:rsid w:val="006A0DB0"/>
  </w:style>
  <w:style w:type="paragraph" w:customStyle="1" w:styleId="E7176F947343436994D2375DA553C277">
    <w:name w:val="E7176F947343436994D2375DA553C277"/>
    <w:rsid w:val="006A0DB0"/>
  </w:style>
  <w:style w:type="paragraph" w:customStyle="1" w:styleId="DFD0D9ED97BA44F9AD13F23AD8D6C457">
    <w:name w:val="DFD0D9ED97BA44F9AD13F23AD8D6C457"/>
    <w:rsid w:val="006A0DB0"/>
  </w:style>
  <w:style w:type="paragraph" w:customStyle="1" w:styleId="4614507B010646219D73C6925A5BEDB6">
    <w:name w:val="4614507B010646219D73C6925A5BEDB6"/>
    <w:rsid w:val="006A0DB0"/>
  </w:style>
  <w:style w:type="paragraph" w:customStyle="1" w:styleId="DDBDC8C7504C4F35963A6E70719A1452">
    <w:name w:val="DDBDC8C7504C4F35963A6E70719A1452"/>
    <w:rsid w:val="006A0DB0"/>
  </w:style>
  <w:style w:type="paragraph" w:customStyle="1" w:styleId="5FBA1C253AE247049646AA3276E6D544">
    <w:name w:val="5FBA1C253AE247049646AA3276E6D544"/>
    <w:rsid w:val="006A0DB0"/>
  </w:style>
  <w:style w:type="paragraph" w:customStyle="1" w:styleId="BFA50A8D92B8407E998A4AAAC6B8B003">
    <w:name w:val="BFA50A8D92B8407E998A4AAAC6B8B003"/>
    <w:rsid w:val="006A0DB0"/>
  </w:style>
  <w:style w:type="paragraph" w:customStyle="1" w:styleId="FD5EFF1A95224BF9BB90F9FACD3D361F">
    <w:name w:val="FD5EFF1A95224BF9BB90F9FACD3D361F"/>
    <w:rsid w:val="006A0DB0"/>
  </w:style>
  <w:style w:type="paragraph" w:customStyle="1" w:styleId="C114AFA15B2E473D8C7C3D7D379F640A">
    <w:name w:val="C114AFA15B2E473D8C7C3D7D379F640A"/>
    <w:rsid w:val="006A0DB0"/>
  </w:style>
  <w:style w:type="paragraph" w:customStyle="1" w:styleId="4939346C93464BAA986A9D5D23A9A331">
    <w:name w:val="4939346C93464BAA986A9D5D23A9A331"/>
    <w:rsid w:val="006A0DB0"/>
  </w:style>
  <w:style w:type="paragraph" w:customStyle="1" w:styleId="F0890ECF337D4E45BC969212968A4A98">
    <w:name w:val="F0890ECF337D4E45BC969212968A4A98"/>
    <w:rsid w:val="006A0DB0"/>
  </w:style>
  <w:style w:type="paragraph" w:customStyle="1" w:styleId="7B125E0254444B48BCAFFA6D546FFAB6">
    <w:name w:val="7B125E0254444B48BCAFFA6D546FFAB6"/>
    <w:rsid w:val="006A0DB0"/>
  </w:style>
  <w:style w:type="paragraph" w:customStyle="1" w:styleId="C81F89F63EF04629B0670B8FDAC0FAC5">
    <w:name w:val="C81F89F63EF04629B0670B8FDAC0FAC5"/>
    <w:rsid w:val="006A0DB0"/>
  </w:style>
  <w:style w:type="paragraph" w:customStyle="1" w:styleId="FA1E7E6C5B1E4A91A942FF2459F62874">
    <w:name w:val="FA1E7E6C5B1E4A91A942FF2459F62874"/>
    <w:rsid w:val="006A0DB0"/>
  </w:style>
  <w:style w:type="paragraph" w:customStyle="1" w:styleId="F533F861AF0F41BFBA5AD0053ABA2FD2">
    <w:name w:val="F533F861AF0F41BFBA5AD0053ABA2FD2"/>
    <w:rsid w:val="006A0DB0"/>
  </w:style>
  <w:style w:type="paragraph" w:customStyle="1" w:styleId="8FB25A4E14224FFAAE77C37770CD086E">
    <w:name w:val="8FB25A4E14224FFAAE77C37770CD086E"/>
    <w:rsid w:val="006A0DB0"/>
  </w:style>
  <w:style w:type="paragraph" w:customStyle="1" w:styleId="3733A77A8D7745609B79E2A6DBB166B1">
    <w:name w:val="3733A77A8D7745609B79E2A6DBB166B1"/>
    <w:rsid w:val="006A0DB0"/>
  </w:style>
  <w:style w:type="paragraph" w:customStyle="1" w:styleId="3CA27C9F506F4723AEAB05B22D4E4875">
    <w:name w:val="3CA27C9F506F4723AEAB05B22D4E4875"/>
    <w:rsid w:val="006A0DB0"/>
  </w:style>
  <w:style w:type="paragraph" w:customStyle="1" w:styleId="B4BB230610EC453CA0AEA59CF5D274FD">
    <w:name w:val="B4BB230610EC453CA0AEA59CF5D274FD"/>
    <w:rsid w:val="006A0DB0"/>
  </w:style>
  <w:style w:type="paragraph" w:customStyle="1" w:styleId="9B1668912B1D485B9FDDD9A914377724">
    <w:name w:val="9B1668912B1D485B9FDDD9A914377724"/>
    <w:rsid w:val="006A0DB0"/>
  </w:style>
  <w:style w:type="paragraph" w:customStyle="1" w:styleId="3158ADA814A64E058F8ECCE6F85372DC">
    <w:name w:val="3158ADA814A64E058F8ECCE6F85372DC"/>
    <w:rsid w:val="006A0DB0"/>
  </w:style>
  <w:style w:type="paragraph" w:customStyle="1" w:styleId="CBE25DEE56FB4E7A9EC5A602C7AF9693">
    <w:name w:val="CBE25DEE56FB4E7A9EC5A602C7AF9693"/>
    <w:rsid w:val="006A0DB0"/>
  </w:style>
  <w:style w:type="paragraph" w:customStyle="1" w:styleId="650468F5E1EE4EB39DCE29EA730E4AAB">
    <w:name w:val="650468F5E1EE4EB39DCE29EA730E4AAB"/>
    <w:rsid w:val="006A0DB0"/>
  </w:style>
  <w:style w:type="paragraph" w:customStyle="1" w:styleId="BDBE1D799176482F87054922605578A2">
    <w:name w:val="BDBE1D799176482F87054922605578A2"/>
    <w:rsid w:val="006A0DB0"/>
  </w:style>
  <w:style w:type="paragraph" w:customStyle="1" w:styleId="6B7BBACBC591467E86D09C7133B3F8EE">
    <w:name w:val="6B7BBACBC591467E86D09C7133B3F8EE"/>
    <w:rsid w:val="006A0DB0"/>
  </w:style>
  <w:style w:type="paragraph" w:customStyle="1" w:styleId="0D91A4501B904208B0E81519F690EFFF">
    <w:name w:val="0D91A4501B904208B0E81519F690EFFF"/>
    <w:rsid w:val="006A0DB0"/>
  </w:style>
  <w:style w:type="paragraph" w:customStyle="1" w:styleId="F56DB38A6C494F53B4B06176DBC120A3">
    <w:name w:val="F56DB38A6C494F53B4B06176DBC120A3"/>
    <w:rsid w:val="006A0DB0"/>
  </w:style>
  <w:style w:type="paragraph" w:customStyle="1" w:styleId="8F7F4C2E431849EE86563E573E6FC609">
    <w:name w:val="8F7F4C2E431849EE86563E573E6FC609"/>
    <w:rsid w:val="006A0DB0"/>
  </w:style>
  <w:style w:type="paragraph" w:customStyle="1" w:styleId="907972184F6F431D9A2F0DDD911F5AFE">
    <w:name w:val="907972184F6F431D9A2F0DDD911F5AFE"/>
    <w:rsid w:val="006A0DB0"/>
  </w:style>
  <w:style w:type="paragraph" w:customStyle="1" w:styleId="ED10AB74A78946E0AB0AFA4450544952">
    <w:name w:val="ED10AB74A78946E0AB0AFA4450544952"/>
    <w:rsid w:val="006A0DB0"/>
  </w:style>
  <w:style w:type="paragraph" w:customStyle="1" w:styleId="C4AF2575B1EF46D98A0E0A433B6B220B">
    <w:name w:val="C4AF2575B1EF46D98A0E0A433B6B220B"/>
    <w:rsid w:val="006A0DB0"/>
  </w:style>
  <w:style w:type="paragraph" w:customStyle="1" w:styleId="0443FB836370435699AC6FE30509130D">
    <w:name w:val="0443FB836370435699AC6FE30509130D"/>
    <w:rsid w:val="006A0DB0"/>
  </w:style>
  <w:style w:type="paragraph" w:customStyle="1" w:styleId="4A52AC8309F94A1B9A6A0AD969078484">
    <w:name w:val="4A52AC8309F94A1B9A6A0AD969078484"/>
    <w:rsid w:val="006A0DB0"/>
  </w:style>
  <w:style w:type="paragraph" w:customStyle="1" w:styleId="892A7574C3ED4E398479F23E179EAFEB">
    <w:name w:val="892A7574C3ED4E398479F23E179EAFEB"/>
    <w:rsid w:val="006A0DB0"/>
  </w:style>
  <w:style w:type="paragraph" w:customStyle="1" w:styleId="7124EA24E7BB4418B31EF2D9FB315428">
    <w:name w:val="7124EA24E7BB4418B31EF2D9FB315428"/>
    <w:rsid w:val="006A0DB0"/>
  </w:style>
  <w:style w:type="paragraph" w:customStyle="1" w:styleId="A65126799BB54F399F6E34E4AE1E08E9">
    <w:name w:val="A65126799BB54F399F6E34E4AE1E08E9"/>
    <w:rsid w:val="006A0DB0"/>
  </w:style>
  <w:style w:type="paragraph" w:customStyle="1" w:styleId="A9CB520239DF4CC6A6760B027703966F">
    <w:name w:val="A9CB520239DF4CC6A6760B027703966F"/>
    <w:rsid w:val="006A0DB0"/>
  </w:style>
  <w:style w:type="paragraph" w:customStyle="1" w:styleId="5B528589A8D946C8958BC463FF441D9D">
    <w:name w:val="5B528589A8D946C8958BC463FF441D9D"/>
    <w:rsid w:val="006A0DB0"/>
  </w:style>
  <w:style w:type="paragraph" w:customStyle="1" w:styleId="01D8F5DDD252485F8F0B1769C2711E85">
    <w:name w:val="01D8F5DDD252485F8F0B1769C2711E85"/>
    <w:rsid w:val="006A0DB0"/>
  </w:style>
  <w:style w:type="paragraph" w:customStyle="1" w:styleId="6069D9C670864E57BDD72BEE393FB58A">
    <w:name w:val="6069D9C670864E57BDD72BEE393FB58A"/>
    <w:rsid w:val="006A0DB0"/>
  </w:style>
  <w:style w:type="paragraph" w:customStyle="1" w:styleId="49866F12AA04496384DC90FAF56DAF39">
    <w:name w:val="49866F12AA04496384DC90FAF56DAF39"/>
    <w:rsid w:val="006A0DB0"/>
  </w:style>
  <w:style w:type="paragraph" w:customStyle="1" w:styleId="A64C4C320D9843CFA7AE6C213BDABA5E">
    <w:name w:val="A64C4C320D9843CFA7AE6C213BDABA5E"/>
    <w:rsid w:val="006A0DB0"/>
  </w:style>
  <w:style w:type="paragraph" w:customStyle="1" w:styleId="AE0637D7A70F412C92F12C192D965C85">
    <w:name w:val="AE0637D7A70F412C92F12C192D965C85"/>
    <w:rsid w:val="006A0DB0"/>
  </w:style>
  <w:style w:type="paragraph" w:customStyle="1" w:styleId="A8F4D2711F53432F8E757C0DC824DF0A">
    <w:name w:val="A8F4D2711F53432F8E757C0DC824DF0A"/>
    <w:rsid w:val="006A0DB0"/>
  </w:style>
  <w:style w:type="paragraph" w:customStyle="1" w:styleId="543C0AF7DB134A369A6639512F10B4B5">
    <w:name w:val="543C0AF7DB134A369A6639512F10B4B5"/>
    <w:rsid w:val="006A0DB0"/>
  </w:style>
  <w:style w:type="paragraph" w:customStyle="1" w:styleId="1EA3E565159840629FB4B0E69909FBCE">
    <w:name w:val="1EA3E565159840629FB4B0E69909FBCE"/>
    <w:rsid w:val="006A0DB0"/>
  </w:style>
  <w:style w:type="paragraph" w:customStyle="1" w:styleId="3B6DE20D36324E90A09C5C12F68A79F3">
    <w:name w:val="3B6DE20D36324E90A09C5C12F68A79F3"/>
    <w:rsid w:val="006A0DB0"/>
  </w:style>
  <w:style w:type="paragraph" w:customStyle="1" w:styleId="B409D4C292E24A429479C9BE5EFBD56E">
    <w:name w:val="B409D4C292E24A429479C9BE5EFBD56E"/>
    <w:rsid w:val="006A0DB0"/>
  </w:style>
  <w:style w:type="paragraph" w:customStyle="1" w:styleId="CB3550B50815469C964674C8C94B137A">
    <w:name w:val="CB3550B50815469C964674C8C94B137A"/>
    <w:rsid w:val="006A0DB0"/>
  </w:style>
  <w:style w:type="paragraph" w:customStyle="1" w:styleId="DA08DB85D53B4CE2A88992CE1833C866">
    <w:name w:val="DA08DB85D53B4CE2A88992CE1833C866"/>
    <w:rsid w:val="006A0DB0"/>
  </w:style>
  <w:style w:type="paragraph" w:customStyle="1" w:styleId="90E662019AD44FBAB59C1AD5BF0A982A">
    <w:name w:val="90E662019AD44FBAB59C1AD5BF0A982A"/>
    <w:rsid w:val="006A0DB0"/>
  </w:style>
  <w:style w:type="paragraph" w:customStyle="1" w:styleId="4057978D4B104F59A3499C68DB9ED39D">
    <w:name w:val="4057978D4B104F59A3499C68DB9ED39D"/>
    <w:rsid w:val="006A0DB0"/>
  </w:style>
  <w:style w:type="paragraph" w:customStyle="1" w:styleId="0B9041B2AC8A447CA199A8F23ACD036B">
    <w:name w:val="0B9041B2AC8A447CA199A8F23ACD036B"/>
    <w:rsid w:val="006A0DB0"/>
  </w:style>
  <w:style w:type="paragraph" w:customStyle="1" w:styleId="C0B22D0060784C488091C3DFBCC18C05">
    <w:name w:val="C0B22D0060784C488091C3DFBCC18C05"/>
    <w:rsid w:val="006A0DB0"/>
  </w:style>
  <w:style w:type="paragraph" w:customStyle="1" w:styleId="475C75053DF845B9B4D9B87C8BB604F7">
    <w:name w:val="475C75053DF845B9B4D9B87C8BB604F7"/>
    <w:rsid w:val="006A0DB0"/>
  </w:style>
  <w:style w:type="paragraph" w:customStyle="1" w:styleId="EBC13D6F23A44DFCB25F5EE66D71D443">
    <w:name w:val="EBC13D6F23A44DFCB25F5EE66D71D443"/>
    <w:rsid w:val="006A0DB0"/>
  </w:style>
  <w:style w:type="paragraph" w:customStyle="1" w:styleId="8107D8A93FF94270A1FD3A64D2B8827F">
    <w:name w:val="8107D8A93FF94270A1FD3A64D2B8827F"/>
    <w:rsid w:val="006A0DB0"/>
  </w:style>
  <w:style w:type="paragraph" w:customStyle="1" w:styleId="5D9518C99D2B419F9FF8E015E322DE55">
    <w:name w:val="5D9518C99D2B419F9FF8E015E322DE55"/>
    <w:rsid w:val="006A0DB0"/>
  </w:style>
  <w:style w:type="paragraph" w:customStyle="1" w:styleId="96AFA25109A042B38E00AFE1E5356B8C">
    <w:name w:val="96AFA25109A042B38E00AFE1E5356B8C"/>
    <w:rsid w:val="006A0DB0"/>
  </w:style>
  <w:style w:type="paragraph" w:customStyle="1" w:styleId="C3E2A3AF11B64DAFAC5AA81FDB502E02">
    <w:name w:val="C3E2A3AF11B64DAFAC5AA81FDB502E02"/>
    <w:rsid w:val="006A0DB0"/>
  </w:style>
  <w:style w:type="paragraph" w:customStyle="1" w:styleId="D42E3C2097C84B1CB26AECE3DB82964B">
    <w:name w:val="D42E3C2097C84B1CB26AECE3DB82964B"/>
    <w:rsid w:val="006A0DB0"/>
  </w:style>
  <w:style w:type="paragraph" w:customStyle="1" w:styleId="08C1647708AE44D582814A21115BBABF">
    <w:name w:val="08C1647708AE44D582814A21115BBABF"/>
    <w:rsid w:val="006A0DB0"/>
  </w:style>
  <w:style w:type="paragraph" w:customStyle="1" w:styleId="485E90937B794642A2E0CC3B92F09FFB">
    <w:name w:val="485E90937B794642A2E0CC3B92F09FFB"/>
    <w:rsid w:val="006A0DB0"/>
  </w:style>
  <w:style w:type="paragraph" w:customStyle="1" w:styleId="F6C6BEA874B5448F8A4E745EBFB3402D">
    <w:name w:val="F6C6BEA874B5448F8A4E745EBFB3402D"/>
    <w:rsid w:val="006A0DB0"/>
  </w:style>
  <w:style w:type="paragraph" w:customStyle="1" w:styleId="4AA3C1DFA6454A009885198A3907ACB0">
    <w:name w:val="4AA3C1DFA6454A009885198A3907ACB0"/>
    <w:rsid w:val="006A0DB0"/>
  </w:style>
  <w:style w:type="paragraph" w:customStyle="1" w:styleId="AB9F1E6CA982423B83179A2845B7F2F1">
    <w:name w:val="AB9F1E6CA982423B83179A2845B7F2F1"/>
    <w:rsid w:val="006A0DB0"/>
  </w:style>
  <w:style w:type="paragraph" w:customStyle="1" w:styleId="C72765F59EE44C658AA19B2A80D69F96">
    <w:name w:val="C72765F59EE44C658AA19B2A80D69F96"/>
    <w:rsid w:val="006A0DB0"/>
  </w:style>
  <w:style w:type="paragraph" w:customStyle="1" w:styleId="7597B2EE50334FD1B909BEC730080E65">
    <w:name w:val="7597B2EE50334FD1B909BEC730080E65"/>
    <w:rsid w:val="006A0DB0"/>
  </w:style>
  <w:style w:type="paragraph" w:customStyle="1" w:styleId="922139660A1445AB8DA1F885CAD693F2">
    <w:name w:val="922139660A1445AB8DA1F885CAD693F2"/>
    <w:rsid w:val="006A0DB0"/>
  </w:style>
  <w:style w:type="paragraph" w:customStyle="1" w:styleId="D5FB45E1BAB045F88A1707B4E66A59AC">
    <w:name w:val="D5FB45E1BAB045F88A1707B4E66A59AC"/>
    <w:rsid w:val="006A0DB0"/>
  </w:style>
  <w:style w:type="paragraph" w:customStyle="1" w:styleId="4515326DDFC740B296513913E1FDB13C">
    <w:name w:val="4515326DDFC740B296513913E1FDB13C"/>
    <w:rsid w:val="006A0DB0"/>
  </w:style>
  <w:style w:type="paragraph" w:customStyle="1" w:styleId="2B02D45612EE4D85AF3BCF108BEEB0B5">
    <w:name w:val="2B02D45612EE4D85AF3BCF108BEEB0B5"/>
    <w:rsid w:val="006A0DB0"/>
  </w:style>
  <w:style w:type="paragraph" w:customStyle="1" w:styleId="36D97413A39A457894A81852378BE384">
    <w:name w:val="36D97413A39A457894A81852378BE384"/>
    <w:rsid w:val="006A0DB0"/>
  </w:style>
  <w:style w:type="paragraph" w:customStyle="1" w:styleId="67AEFCE7FD534A85AA15BA0194849E73">
    <w:name w:val="67AEFCE7FD534A85AA15BA0194849E73"/>
    <w:rsid w:val="006A0DB0"/>
  </w:style>
  <w:style w:type="paragraph" w:customStyle="1" w:styleId="3534E35ABC114681BF1D29CE8B7DE051">
    <w:name w:val="3534E35ABC114681BF1D29CE8B7DE051"/>
    <w:rsid w:val="006A0DB0"/>
  </w:style>
  <w:style w:type="paragraph" w:customStyle="1" w:styleId="7A77B7B5F7EE43A0BCC835FDA1A503CB">
    <w:name w:val="7A77B7B5F7EE43A0BCC835FDA1A503CB"/>
    <w:rsid w:val="006A0DB0"/>
  </w:style>
  <w:style w:type="paragraph" w:customStyle="1" w:styleId="F651A8BB3D11481B994B86A4BAAC97D1">
    <w:name w:val="F651A8BB3D11481B994B86A4BAAC97D1"/>
    <w:rsid w:val="006A0DB0"/>
  </w:style>
  <w:style w:type="paragraph" w:customStyle="1" w:styleId="37FF23E19B4D41F3B3D5DCD801BAF4DB">
    <w:name w:val="37FF23E19B4D41F3B3D5DCD801BAF4DB"/>
    <w:rsid w:val="006A0DB0"/>
  </w:style>
  <w:style w:type="paragraph" w:customStyle="1" w:styleId="7945220CC02D4CEEB4ECDAF27B57BF5E">
    <w:name w:val="7945220CC02D4CEEB4ECDAF27B57BF5E"/>
    <w:rsid w:val="006A0DB0"/>
  </w:style>
  <w:style w:type="paragraph" w:customStyle="1" w:styleId="19D30A8EC6374AFFB9EBCDA563DEE162">
    <w:name w:val="19D30A8EC6374AFFB9EBCDA563DEE162"/>
    <w:rsid w:val="006A0DB0"/>
  </w:style>
  <w:style w:type="paragraph" w:customStyle="1" w:styleId="C1B692326B3842A4BB57F942D70A921F">
    <w:name w:val="C1B692326B3842A4BB57F942D70A921F"/>
    <w:rsid w:val="006A0DB0"/>
  </w:style>
  <w:style w:type="paragraph" w:customStyle="1" w:styleId="911544C91B0744D6B161E4A9B6239306">
    <w:name w:val="911544C91B0744D6B161E4A9B6239306"/>
    <w:rsid w:val="006A0DB0"/>
  </w:style>
  <w:style w:type="paragraph" w:customStyle="1" w:styleId="25F9C4C522734D65808B8BB3F4B60EB8">
    <w:name w:val="25F9C4C522734D65808B8BB3F4B60EB8"/>
    <w:rsid w:val="006A0DB0"/>
  </w:style>
  <w:style w:type="paragraph" w:customStyle="1" w:styleId="A820B3C19DBE435B9F879C5D19359143">
    <w:name w:val="A820B3C19DBE435B9F879C5D19359143"/>
    <w:rsid w:val="006A0DB0"/>
  </w:style>
  <w:style w:type="paragraph" w:customStyle="1" w:styleId="F8F5DB34C3C04AF492F5D949F4F7F33E">
    <w:name w:val="F8F5DB34C3C04AF492F5D949F4F7F33E"/>
    <w:rsid w:val="006A0DB0"/>
  </w:style>
  <w:style w:type="paragraph" w:customStyle="1" w:styleId="5776261A6B494D929026217B1187AD48">
    <w:name w:val="5776261A6B494D929026217B1187AD48"/>
    <w:rsid w:val="006A0DB0"/>
  </w:style>
  <w:style w:type="paragraph" w:customStyle="1" w:styleId="64B3ED86F36B492D98E8BEC083D7AA3C">
    <w:name w:val="64B3ED86F36B492D98E8BEC083D7AA3C"/>
    <w:rsid w:val="006A0DB0"/>
  </w:style>
  <w:style w:type="paragraph" w:customStyle="1" w:styleId="9A8B6A488B884DFE83C7CB17E0169D1D">
    <w:name w:val="9A8B6A488B884DFE83C7CB17E0169D1D"/>
    <w:rsid w:val="006A0DB0"/>
  </w:style>
  <w:style w:type="paragraph" w:customStyle="1" w:styleId="6E1996901BE94E8EBCB7D9E1048C02A3">
    <w:name w:val="6E1996901BE94E8EBCB7D9E1048C02A3"/>
    <w:rsid w:val="006A0DB0"/>
  </w:style>
  <w:style w:type="paragraph" w:customStyle="1" w:styleId="536ED93B57214007834A2B59758FDC35">
    <w:name w:val="536ED93B57214007834A2B59758FDC35"/>
    <w:rsid w:val="006A0DB0"/>
  </w:style>
  <w:style w:type="paragraph" w:customStyle="1" w:styleId="F80618B6735B49E9B84B7CFF3E13F35E">
    <w:name w:val="F80618B6735B49E9B84B7CFF3E13F35E"/>
    <w:rsid w:val="006A0DB0"/>
  </w:style>
  <w:style w:type="paragraph" w:customStyle="1" w:styleId="8AA0192ED60A41778A2CBC81194EBDB1">
    <w:name w:val="8AA0192ED60A41778A2CBC81194EBDB1"/>
    <w:rsid w:val="006A0DB0"/>
  </w:style>
  <w:style w:type="paragraph" w:customStyle="1" w:styleId="D83B6FE3893845B4BBA4D948A2166EA3">
    <w:name w:val="D83B6FE3893845B4BBA4D948A2166EA3"/>
    <w:rsid w:val="006A0DB0"/>
  </w:style>
  <w:style w:type="paragraph" w:customStyle="1" w:styleId="F1A6F36BA80844E48121F2068CB530D8">
    <w:name w:val="F1A6F36BA80844E48121F2068CB530D8"/>
    <w:rsid w:val="006A0DB0"/>
  </w:style>
  <w:style w:type="paragraph" w:customStyle="1" w:styleId="4511F4A4ADA640BDB523CD716DFA46D7">
    <w:name w:val="4511F4A4ADA640BDB523CD716DFA46D7"/>
    <w:rsid w:val="006A0DB0"/>
  </w:style>
  <w:style w:type="paragraph" w:customStyle="1" w:styleId="676FD6FE2ADB44E99E201B50ACD6BE71">
    <w:name w:val="676FD6FE2ADB44E99E201B50ACD6BE71"/>
    <w:rsid w:val="006A0DB0"/>
  </w:style>
  <w:style w:type="paragraph" w:customStyle="1" w:styleId="9458BA866D8B42FCB4CDD2CF733B1872">
    <w:name w:val="9458BA866D8B42FCB4CDD2CF733B1872"/>
    <w:rsid w:val="006A0DB0"/>
  </w:style>
  <w:style w:type="paragraph" w:customStyle="1" w:styleId="13F5BB58518A443386337F952CCEEB56">
    <w:name w:val="13F5BB58518A443386337F952CCEEB56"/>
    <w:rsid w:val="006A0DB0"/>
  </w:style>
  <w:style w:type="paragraph" w:customStyle="1" w:styleId="7F0943E3173743B8838CA02EC7A2F285">
    <w:name w:val="7F0943E3173743B8838CA02EC7A2F285"/>
    <w:rsid w:val="006A0DB0"/>
  </w:style>
  <w:style w:type="paragraph" w:customStyle="1" w:styleId="010D91A62D11444C980FCA52EB8645B8">
    <w:name w:val="010D91A62D11444C980FCA52EB8645B8"/>
    <w:rsid w:val="006A0DB0"/>
  </w:style>
  <w:style w:type="paragraph" w:customStyle="1" w:styleId="9A287DBDDD67423C92F019CEF4B986EE">
    <w:name w:val="9A287DBDDD67423C92F019CEF4B986EE"/>
    <w:rsid w:val="006A0DB0"/>
  </w:style>
  <w:style w:type="paragraph" w:customStyle="1" w:styleId="582DC9FEDDDA43C883CFE68A88E5D6C0">
    <w:name w:val="582DC9FEDDDA43C883CFE68A88E5D6C0"/>
    <w:rsid w:val="006A0DB0"/>
  </w:style>
  <w:style w:type="paragraph" w:customStyle="1" w:styleId="01203AAC6F5A45CF85029E239CA97C06">
    <w:name w:val="01203AAC6F5A45CF85029E239CA97C06"/>
    <w:rsid w:val="006A0DB0"/>
  </w:style>
  <w:style w:type="paragraph" w:customStyle="1" w:styleId="C9C714FBC6B640A8AC83AE0A21455B3D">
    <w:name w:val="C9C714FBC6B640A8AC83AE0A21455B3D"/>
    <w:rsid w:val="006A0DB0"/>
  </w:style>
  <w:style w:type="paragraph" w:customStyle="1" w:styleId="35D95916B75E43B6A8E5CB1C5AA6E197">
    <w:name w:val="35D95916B75E43B6A8E5CB1C5AA6E197"/>
    <w:rsid w:val="006A0DB0"/>
  </w:style>
  <w:style w:type="paragraph" w:customStyle="1" w:styleId="99B4C99373C44DD1BE2D0E275822F4D4">
    <w:name w:val="99B4C99373C44DD1BE2D0E275822F4D4"/>
    <w:rsid w:val="006A0DB0"/>
  </w:style>
  <w:style w:type="paragraph" w:customStyle="1" w:styleId="14AA8A852E9C48DE99814D38C4AB44C8">
    <w:name w:val="14AA8A852E9C48DE99814D38C4AB44C8"/>
    <w:rsid w:val="006A0DB0"/>
  </w:style>
  <w:style w:type="paragraph" w:customStyle="1" w:styleId="6AC62ED5D4CF4E2AB4ABA13CF611E6B9">
    <w:name w:val="6AC62ED5D4CF4E2AB4ABA13CF611E6B9"/>
    <w:rsid w:val="006A0DB0"/>
  </w:style>
  <w:style w:type="paragraph" w:customStyle="1" w:styleId="FEA06A81EF5A4E44A830375490B123A1">
    <w:name w:val="FEA06A81EF5A4E44A830375490B123A1"/>
    <w:rsid w:val="006A0DB0"/>
  </w:style>
  <w:style w:type="paragraph" w:customStyle="1" w:styleId="1071CED4AA6346CB9E207FCF2932D7C7">
    <w:name w:val="1071CED4AA6346CB9E207FCF2932D7C7"/>
    <w:rsid w:val="006A0DB0"/>
  </w:style>
  <w:style w:type="paragraph" w:customStyle="1" w:styleId="56BCA6B02A994441AF3E58B6F7218FB1">
    <w:name w:val="56BCA6B02A994441AF3E58B6F7218FB1"/>
    <w:rsid w:val="006A0DB0"/>
  </w:style>
  <w:style w:type="paragraph" w:customStyle="1" w:styleId="68335214D8524CB599829A116F568E50">
    <w:name w:val="68335214D8524CB599829A116F568E50"/>
    <w:rsid w:val="006A0DB0"/>
  </w:style>
  <w:style w:type="paragraph" w:customStyle="1" w:styleId="57CB7246D46243C49B7F1B187FDEE50F">
    <w:name w:val="57CB7246D46243C49B7F1B187FDEE50F"/>
    <w:rsid w:val="006A0DB0"/>
  </w:style>
  <w:style w:type="paragraph" w:customStyle="1" w:styleId="1F3E137E13D3445A9E961A83974C49C1">
    <w:name w:val="1F3E137E13D3445A9E961A83974C49C1"/>
    <w:rsid w:val="006A0DB0"/>
  </w:style>
  <w:style w:type="paragraph" w:customStyle="1" w:styleId="AB7DF8A3D66A44A7A6041B96BE7CCE59">
    <w:name w:val="AB7DF8A3D66A44A7A6041B96BE7CCE59"/>
    <w:rsid w:val="006A0DB0"/>
  </w:style>
  <w:style w:type="paragraph" w:customStyle="1" w:styleId="FE48DFC8AFB6486094AF3DF6E419F63C">
    <w:name w:val="FE48DFC8AFB6486094AF3DF6E419F63C"/>
    <w:rsid w:val="006A0DB0"/>
  </w:style>
  <w:style w:type="paragraph" w:customStyle="1" w:styleId="0F04F46184F945DAB000AB0791931EC5">
    <w:name w:val="0F04F46184F945DAB000AB0791931EC5"/>
    <w:rsid w:val="006A0DB0"/>
  </w:style>
  <w:style w:type="paragraph" w:customStyle="1" w:styleId="23C25391D7E241C2925D0C3F63A09165">
    <w:name w:val="23C25391D7E241C2925D0C3F63A09165"/>
    <w:rsid w:val="006A0DB0"/>
  </w:style>
  <w:style w:type="paragraph" w:customStyle="1" w:styleId="89F1C56F5117477791B2EC1CCFB314DB">
    <w:name w:val="89F1C56F5117477791B2EC1CCFB314DB"/>
    <w:rsid w:val="006A0DB0"/>
  </w:style>
  <w:style w:type="paragraph" w:customStyle="1" w:styleId="5BEF347EE4834B5294F08CE32C3DC55A">
    <w:name w:val="5BEF347EE4834B5294F08CE32C3DC55A"/>
    <w:rsid w:val="006A0DB0"/>
  </w:style>
  <w:style w:type="paragraph" w:customStyle="1" w:styleId="DFD7338B08A64F9CA41007220E3849F6">
    <w:name w:val="DFD7338B08A64F9CA41007220E3849F6"/>
    <w:rsid w:val="006A0DB0"/>
  </w:style>
  <w:style w:type="paragraph" w:customStyle="1" w:styleId="CC800BD94FBD41C48FBCA6EE2540D47D">
    <w:name w:val="CC800BD94FBD41C48FBCA6EE2540D47D"/>
    <w:rsid w:val="006A0DB0"/>
  </w:style>
  <w:style w:type="paragraph" w:customStyle="1" w:styleId="46C186586D1149D69C61C57572EDA605">
    <w:name w:val="46C186586D1149D69C61C57572EDA605"/>
    <w:rsid w:val="006A0DB0"/>
  </w:style>
  <w:style w:type="paragraph" w:customStyle="1" w:styleId="24D6CB8409164B5CB1FAC9673BC23C8D">
    <w:name w:val="24D6CB8409164B5CB1FAC9673BC23C8D"/>
    <w:rsid w:val="006A0DB0"/>
  </w:style>
  <w:style w:type="paragraph" w:customStyle="1" w:styleId="E0F29245FA9E4E459662643C3A64AD60">
    <w:name w:val="E0F29245FA9E4E459662643C3A64AD60"/>
    <w:rsid w:val="006A0DB0"/>
  </w:style>
  <w:style w:type="paragraph" w:customStyle="1" w:styleId="D3B8F7C999B4489586A1C3F19FD2FEA3">
    <w:name w:val="D3B8F7C999B4489586A1C3F19FD2FEA3"/>
    <w:rsid w:val="006A0DB0"/>
  </w:style>
  <w:style w:type="paragraph" w:customStyle="1" w:styleId="E8DEC8DF04914A209AD7FF91ED69AD8A">
    <w:name w:val="E8DEC8DF04914A209AD7FF91ED69AD8A"/>
    <w:rsid w:val="006A0DB0"/>
  </w:style>
  <w:style w:type="paragraph" w:customStyle="1" w:styleId="A00BB2FA65B64E5AA90272C687C9EFCE">
    <w:name w:val="A00BB2FA65B64E5AA90272C687C9EFCE"/>
    <w:rsid w:val="006A0DB0"/>
  </w:style>
  <w:style w:type="paragraph" w:customStyle="1" w:styleId="107D6071A8E04032901ABBEE703EB335">
    <w:name w:val="107D6071A8E04032901ABBEE703EB335"/>
    <w:rsid w:val="006A0DB0"/>
  </w:style>
  <w:style w:type="paragraph" w:customStyle="1" w:styleId="6BF31D59B49347C591C26F5A585099DE">
    <w:name w:val="6BF31D59B49347C591C26F5A585099DE"/>
    <w:rsid w:val="006A0DB0"/>
  </w:style>
  <w:style w:type="paragraph" w:customStyle="1" w:styleId="3FC01D7FEF444A06908196CB361C6AD6">
    <w:name w:val="3FC01D7FEF444A06908196CB361C6AD6"/>
    <w:rsid w:val="006A0DB0"/>
  </w:style>
  <w:style w:type="paragraph" w:customStyle="1" w:styleId="A6D5B5F1F01A4459958B0EFD5FA2F5F0">
    <w:name w:val="A6D5B5F1F01A4459958B0EFD5FA2F5F0"/>
    <w:rsid w:val="006A0DB0"/>
  </w:style>
  <w:style w:type="paragraph" w:customStyle="1" w:styleId="A5409F27D8584A038E466C87366F7178">
    <w:name w:val="A5409F27D8584A038E466C87366F7178"/>
    <w:rsid w:val="006A0DB0"/>
  </w:style>
  <w:style w:type="paragraph" w:customStyle="1" w:styleId="6A9469DFAFE6484595135628F1076006">
    <w:name w:val="6A9469DFAFE6484595135628F1076006"/>
    <w:rsid w:val="006A0DB0"/>
  </w:style>
  <w:style w:type="paragraph" w:customStyle="1" w:styleId="AB01AB6731814ACA91E45E2728020F01">
    <w:name w:val="AB01AB6731814ACA91E45E2728020F01"/>
    <w:rsid w:val="006A0DB0"/>
  </w:style>
  <w:style w:type="paragraph" w:customStyle="1" w:styleId="08656695FAB74835998F99D7E8B76D4A">
    <w:name w:val="08656695FAB74835998F99D7E8B76D4A"/>
    <w:rsid w:val="006A0DB0"/>
  </w:style>
  <w:style w:type="paragraph" w:customStyle="1" w:styleId="3FD9E1D4FF80435895B424D303AC7AB7">
    <w:name w:val="3FD9E1D4FF80435895B424D303AC7AB7"/>
    <w:rsid w:val="006A0DB0"/>
  </w:style>
  <w:style w:type="paragraph" w:customStyle="1" w:styleId="5EE324D5D62243F0835496490F35D08E">
    <w:name w:val="5EE324D5D62243F0835496490F35D08E"/>
    <w:rsid w:val="006A0DB0"/>
  </w:style>
  <w:style w:type="paragraph" w:customStyle="1" w:styleId="9BD2EE8B75A94034BB1D2E842DAC108C">
    <w:name w:val="9BD2EE8B75A94034BB1D2E842DAC108C"/>
    <w:rsid w:val="006A0DB0"/>
  </w:style>
  <w:style w:type="paragraph" w:customStyle="1" w:styleId="B5BDBC0A3BDA483684E8A61A12D5AF2A">
    <w:name w:val="B5BDBC0A3BDA483684E8A61A12D5AF2A"/>
    <w:rsid w:val="006A0DB0"/>
  </w:style>
  <w:style w:type="paragraph" w:customStyle="1" w:styleId="E647F3EAA9534B19AA7F79FB59268A8A">
    <w:name w:val="E647F3EAA9534B19AA7F79FB59268A8A"/>
    <w:rsid w:val="006A0DB0"/>
  </w:style>
  <w:style w:type="paragraph" w:customStyle="1" w:styleId="9CD45458D9BC4E7AB4527E5648763BA6">
    <w:name w:val="9CD45458D9BC4E7AB4527E5648763BA6"/>
    <w:rsid w:val="006A0DB0"/>
  </w:style>
  <w:style w:type="paragraph" w:customStyle="1" w:styleId="52A20C6BCF70440AA95D5B383A6D9261">
    <w:name w:val="52A20C6BCF70440AA95D5B383A6D9261"/>
    <w:rsid w:val="006A0DB0"/>
  </w:style>
  <w:style w:type="paragraph" w:customStyle="1" w:styleId="7B0C7EBFD8B540E292E63FFCE0C49C96">
    <w:name w:val="7B0C7EBFD8B540E292E63FFCE0C49C96"/>
    <w:rsid w:val="006A0DB0"/>
  </w:style>
  <w:style w:type="paragraph" w:customStyle="1" w:styleId="87674BE30A254C879DF431A4C76B136D">
    <w:name w:val="87674BE30A254C879DF431A4C76B136D"/>
    <w:rsid w:val="006A0DB0"/>
  </w:style>
  <w:style w:type="paragraph" w:customStyle="1" w:styleId="E80C44FFC68E4F85B8FE7AD15017B641">
    <w:name w:val="E80C44FFC68E4F85B8FE7AD15017B641"/>
    <w:rsid w:val="006A0DB0"/>
  </w:style>
  <w:style w:type="paragraph" w:customStyle="1" w:styleId="132885177507463CBB3932C19E47D829">
    <w:name w:val="132885177507463CBB3932C19E47D829"/>
    <w:rsid w:val="006A0DB0"/>
  </w:style>
  <w:style w:type="paragraph" w:customStyle="1" w:styleId="4DBA544243C8472AB9CCC7568D513317">
    <w:name w:val="4DBA544243C8472AB9CCC7568D513317"/>
    <w:rsid w:val="006A0DB0"/>
  </w:style>
  <w:style w:type="paragraph" w:customStyle="1" w:styleId="0E21F97647AF4CE0B313D45D793CAA52">
    <w:name w:val="0E21F97647AF4CE0B313D45D793CAA52"/>
    <w:rsid w:val="006A0DB0"/>
  </w:style>
  <w:style w:type="paragraph" w:customStyle="1" w:styleId="A572F5992F994CEBAB76638582D3570D">
    <w:name w:val="A572F5992F994CEBAB76638582D3570D"/>
    <w:rsid w:val="006A0DB0"/>
  </w:style>
  <w:style w:type="paragraph" w:customStyle="1" w:styleId="5CF41360F2D245C084F6575DACEC703B">
    <w:name w:val="5CF41360F2D245C084F6575DACEC703B"/>
    <w:rsid w:val="006A0DB0"/>
  </w:style>
  <w:style w:type="paragraph" w:customStyle="1" w:styleId="8360CBE6411045B89F36E54901425269">
    <w:name w:val="8360CBE6411045B89F36E54901425269"/>
    <w:rsid w:val="006A0DB0"/>
  </w:style>
  <w:style w:type="paragraph" w:customStyle="1" w:styleId="5FE4C803D1EE44729BDFFF2B4577272F">
    <w:name w:val="5FE4C803D1EE44729BDFFF2B4577272F"/>
    <w:rsid w:val="006A0DB0"/>
  </w:style>
  <w:style w:type="paragraph" w:customStyle="1" w:styleId="A75CF01E27D44ABB9D3C2C491F28FEAC">
    <w:name w:val="A75CF01E27D44ABB9D3C2C491F28FEAC"/>
    <w:rsid w:val="006A0DB0"/>
  </w:style>
  <w:style w:type="paragraph" w:customStyle="1" w:styleId="0A0777F581484E52838145357930E0FC">
    <w:name w:val="0A0777F581484E52838145357930E0FC"/>
    <w:rsid w:val="006A0DB0"/>
  </w:style>
  <w:style w:type="paragraph" w:customStyle="1" w:styleId="C0613F7BF06949BF88AC985BC91F2BE7">
    <w:name w:val="C0613F7BF06949BF88AC985BC91F2BE7"/>
    <w:rsid w:val="006A0DB0"/>
  </w:style>
  <w:style w:type="paragraph" w:customStyle="1" w:styleId="BC63D018E3D0477081D99D3C06C92F40">
    <w:name w:val="BC63D018E3D0477081D99D3C06C92F40"/>
    <w:rsid w:val="006A0DB0"/>
  </w:style>
  <w:style w:type="paragraph" w:customStyle="1" w:styleId="C3CB7AD413F84149BD8E6C93220317BF">
    <w:name w:val="C3CB7AD413F84149BD8E6C93220317BF"/>
    <w:rsid w:val="006A0DB0"/>
  </w:style>
  <w:style w:type="paragraph" w:customStyle="1" w:styleId="7805BD4DC2794DC2B836E76899B6FAD4">
    <w:name w:val="7805BD4DC2794DC2B836E76899B6FAD4"/>
    <w:rsid w:val="006A0DB0"/>
  </w:style>
  <w:style w:type="paragraph" w:customStyle="1" w:styleId="2E1BC99AD3EB426FBC136768801808A5">
    <w:name w:val="2E1BC99AD3EB426FBC136768801808A5"/>
    <w:rsid w:val="006A0DB0"/>
  </w:style>
  <w:style w:type="paragraph" w:customStyle="1" w:styleId="0A5D3B54A01643A69C1E6C465683182E">
    <w:name w:val="0A5D3B54A01643A69C1E6C465683182E"/>
    <w:rsid w:val="006A0DB0"/>
  </w:style>
  <w:style w:type="paragraph" w:customStyle="1" w:styleId="EF47F354CC924B23979A2ED98F8B4C74">
    <w:name w:val="EF47F354CC924B23979A2ED98F8B4C74"/>
    <w:rsid w:val="006A0DB0"/>
  </w:style>
  <w:style w:type="paragraph" w:customStyle="1" w:styleId="20889875DAB9470D8890501BA8217327">
    <w:name w:val="20889875DAB9470D8890501BA8217327"/>
    <w:rsid w:val="006A0DB0"/>
  </w:style>
  <w:style w:type="paragraph" w:customStyle="1" w:styleId="E80AD4FCDCB14A16BEF96D77E3685FFB">
    <w:name w:val="E80AD4FCDCB14A16BEF96D77E3685FFB"/>
    <w:rsid w:val="006A0DB0"/>
  </w:style>
  <w:style w:type="paragraph" w:customStyle="1" w:styleId="18FAA9A1437C414FBA57819E1E11A89C">
    <w:name w:val="18FAA9A1437C414FBA57819E1E11A89C"/>
    <w:rsid w:val="006A0DB0"/>
  </w:style>
  <w:style w:type="paragraph" w:customStyle="1" w:styleId="84510B4CECB94030951C42B233DC284A">
    <w:name w:val="84510B4CECB94030951C42B233DC284A"/>
    <w:rsid w:val="006A0DB0"/>
  </w:style>
  <w:style w:type="paragraph" w:customStyle="1" w:styleId="8E65C5AC9D7644FDABFFA541D9CAF2E7">
    <w:name w:val="8E65C5AC9D7644FDABFFA541D9CAF2E7"/>
    <w:rsid w:val="006A0DB0"/>
  </w:style>
  <w:style w:type="paragraph" w:customStyle="1" w:styleId="6A8E8273ECA0410091CFEAB2B2860538">
    <w:name w:val="6A8E8273ECA0410091CFEAB2B2860538"/>
    <w:rsid w:val="006A0DB0"/>
  </w:style>
  <w:style w:type="paragraph" w:customStyle="1" w:styleId="E388A41AD6E149A594A6354EAB4FE1D7">
    <w:name w:val="E388A41AD6E149A594A6354EAB4FE1D7"/>
    <w:rsid w:val="006A0DB0"/>
  </w:style>
  <w:style w:type="paragraph" w:customStyle="1" w:styleId="7027C354BA374EDDBA578058003C152A">
    <w:name w:val="7027C354BA374EDDBA578058003C152A"/>
    <w:rsid w:val="006A0DB0"/>
  </w:style>
  <w:style w:type="paragraph" w:customStyle="1" w:styleId="40BD901A9DBD45EEB85C47AA40471E97">
    <w:name w:val="40BD901A9DBD45EEB85C47AA40471E97"/>
    <w:rsid w:val="006A0DB0"/>
  </w:style>
  <w:style w:type="paragraph" w:customStyle="1" w:styleId="5745B2F55F904C6D98360292F956489B">
    <w:name w:val="5745B2F55F904C6D98360292F956489B"/>
    <w:rsid w:val="006A0DB0"/>
  </w:style>
  <w:style w:type="paragraph" w:customStyle="1" w:styleId="FF8508484584494FA81F0815696574A4">
    <w:name w:val="FF8508484584494FA81F0815696574A4"/>
    <w:rsid w:val="006A0DB0"/>
  </w:style>
  <w:style w:type="paragraph" w:customStyle="1" w:styleId="4B614993AAC8476D882C65B8925DA5B3">
    <w:name w:val="4B614993AAC8476D882C65B8925DA5B3"/>
    <w:rsid w:val="006A0DB0"/>
  </w:style>
  <w:style w:type="paragraph" w:customStyle="1" w:styleId="027401BA89844CCBA442E032CF090F2E">
    <w:name w:val="027401BA89844CCBA442E032CF090F2E"/>
    <w:rsid w:val="006A0DB0"/>
  </w:style>
  <w:style w:type="paragraph" w:customStyle="1" w:styleId="876293AF8EB345678FEDA92C7CCF53BB">
    <w:name w:val="876293AF8EB345678FEDA92C7CCF53BB"/>
    <w:rsid w:val="006A0DB0"/>
  </w:style>
  <w:style w:type="paragraph" w:customStyle="1" w:styleId="8303C5786B804AF5939BBB5F3B2078CB">
    <w:name w:val="8303C5786B804AF5939BBB5F3B2078CB"/>
    <w:rsid w:val="006A0DB0"/>
  </w:style>
  <w:style w:type="paragraph" w:customStyle="1" w:styleId="BCA1A1B6048145EC9A61C75DF99D4A28">
    <w:name w:val="BCA1A1B6048145EC9A61C75DF99D4A28"/>
    <w:rsid w:val="006A0DB0"/>
  </w:style>
  <w:style w:type="paragraph" w:customStyle="1" w:styleId="A1837B74D6444C4FB80E169B20FFCD77">
    <w:name w:val="A1837B74D6444C4FB80E169B20FFCD77"/>
    <w:rsid w:val="006A0DB0"/>
  </w:style>
  <w:style w:type="paragraph" w:customStyle="1" w:styleId="3ABB07E1FA294E079F6BEDD3B5778747">
    <w:name w:val="3ABB07E1FA294E079F6BEDD3B5778747"/>
    <w:rsid w:val="006A0DB0"/>
  </w:style>
  <w:style w:type="paragraph" w:customStyle="1" w:styleId="13CE13ABC61A47379BEF826F5AB83159">
    <w:name w:val="13CE13ABC61A47379BEF826F5AB83159"/>
    <w:rsid w:val="006A0DB0"/>
  </w:style>
  <w:style w:type="paragraph" w:customStyle="1" w:styleId="E15F51319AC449AD8C94DA4A1CA79ED9">
    <w:name w:val="E15F51319AC449AD8C94DA4A1CA79ED9"/>
    <w:rsid w:val="006A0DB0"/>
  </w:style>
  <w:style w:type="paragraph" w:customStyle="1" w:styleId="40F35930BB4C4EDBAC629EFEEE8754EF">
    <w:name w:val="40F35930BB4C4EDBAC629EFEEE8754EF"/>
    <w:rsid w:val="006A0DB0"/>
  </w:style>
  <w:style w:type="paragraph" w:customStyle="1" w:styleId="F68029745ACE4721B50EB9BE1CA9E2A0">
    <w:name w:val="F68029745ACE4721B50EB9BE1CA9E2A0"/>
    <w:rsid w:val="006A0DB0"/>
  </w:style>
  <w:style w:type="paragraph" w:customStyle="1" w:styleId="F80D761375F6412E93F2034192505492">
    <w:name w:val="F80D761375F6412E93F2034192505492"/>
    <w:rsid w:val="006A0DB0"/>
  </w:style>
  <w:style w:type="paragraph" w:customStyle="1" w:styleId="BCBA4D5C1D90442ABE0CDA4AD8168844">
    <w:name w:val="BCBA4D5C1D90442ABE0CDA4AD8168844"/>
    <w:rsid w:val="006A0DB0"/>
  </w:style>
  <w:style w:type="paragraph" w:customStyle="1" w:styleId="6D17BA56BE1F4DC69A5A05AE02EE8381">
    <w:name w:val="6D17BA56BE1F4DC69A5A05AE02EE8381"/>
    <w:rsid w:val="006A0DB0"/>
  </w:style>
  <w:style w:type="paragraph" w:customStyle="1" w:styleId="86D49536D9ED4D0EB6FA7592C5B0AF37">
    <w:name w:val="86D49536D9ED4D0EB6FA7592C5B0AF37"/>
    <w:rsid w:val="006A0DB0"/>
  </w:style>
  <w:style w:type="paragraph" w:customStyle="1" w:styleId="22EE8176B4A54171839986F48C7EC328">
    <w:name w:val="22EE8176B4A54171839986F48C7EC328"/>
    <w:rsid w:val="006A0DB0"/>
  </w:style>
  <w:style w:type="paragraph" w:customStyle="1" w:styleId="6807B743514E4431B55F19D956568877">
    <w:name w:val="6807B743514E4431B55F19D956568877"/>
    <w:rsid w:val="006A0DB0"/>
  </w:style>
  <w:style w:type="paragraph" w:customStyle="1" w:styleId="1A941B2D25DE4F9BBF3F372626ADFCEF">
    <w:name w:val="1A941B2D25DE4F9BBF3F372626ADFCEF"/>
    <w:rsid w:val="006A0DB0"/>
  </w:style>
  <w:style w:type="paragraph" w:customStyle="1" w:styleId="16B542416FB4462B9EEF712E010B6E8A">
    <w:name w:val="16B542416FB4462B9EEF712E010B6E8A"/>
    <w:rsid w:val="006A0DB0"/>
  </w:style>
  <w:style w:type="paragraph" w:customStyle="1" w:styleId="28B48322485246D5A6CE8CD25FC72DD3">
    <w:name w:val="28B48322485246D5A6CE8CD25FC72DD3"/>
    <w:rsid w:val="006A0DB0"/>
  </w:style>
  <w:style w:type="paragraph" w:customStyle="1" w:styleId="62A2ACF08F2F49E38CFE0965A8B674E8">
    <w:name w:val="62A2ACF08F2F49E38CFE0965A8B674E8"/>
    <w:rsid w:val="006A0DB0"/>
  </w:style>
  <w:style w:type="paragraph" w:customStyle="1" w:styleId="94335967BC854872BBB972332DBD48C5">
    <w:name w:val="94335967BC854872BBB972332DBD48C5"/>
    <w:rsid w:val="006A0DB0"/>
  </w:style>
  <w:style w:type="paragraph" w:customStyle="1" w:styleId="F7B8987E2329451CB3CE6C1032314455">
    <w:name w:val="F7B8987E2329451CB3CE6C1032314455"/>
    <w:rsid w:val="006A0DB0"/>
  </w:style>
  <w:style w:type="paragraph" w:customStyle="1" w:styleId="47DF261954D74A90A71BDA2E6FEE6000">
    <w:name w:val="47DF261954D74A90A71BDA2E6FEE6000"/>
    <w:rsid w:val="006A0DB0"/>
  </w:style>
  <w:style w:type="paragraph" w:customStyle="1" w:styleId="3A736A27A67544C9A246907B7A1BCC15">
    <w:name w:val="3A736A27A67544C9A246907B7A1BCC15"/>
    <w:rsid w:val="006A0DB0"/>
  </w:style>
  <w:style w:type="paragraph" w:customStyle="1" w:styleId="AC597A65E6FF4E5599F40497EE3965EB">
    <w:name w:val="AC597A65E6FF4E5599F40497EE3965EB"/>
    <w:rsid w:val="006A0DB0"/>
  </w:style>
  <w:style w:type="paragraph" w:customStyle="1" w:styleId="4E5942C6D0F24840A1A00F04B6A6F7D4">
    <w:name w:val="4E5942C6D0F24840A1A00F04B6A6F7D4"/>
    <w:rsid w:val="006A0DB0"/>
  </w:style>
  <w:style w:type="paragraph" w:customStyle="1" w:styleId="929C10D0DBFC4393BFD996EFED700896">
    <w:name w:val="929C10D0DBFC4393BFD996EFED700896"/>
    <w:rsid w:val="006A0DB0"/>
  </w:style>
  <w:style w:type="paragraph" w:customStyle="1" w:styleId="4D5F6523E91943478D55C327E36426C2">
    <w:name w:val="4D5F6523E91943478D55C327E36426C2"/>
    <w:rsid w:val="006A0DB0"/>
  </w:style>
  <w:style w:type="paragraph" w:customStyle="1" w:styleId="2EB3480CD12E4A16A18F2F79039D7B60">
    <w:name w:val="2EB3480CD12E4A16A18F2F79039D7B60"/>
    <w:rsid w:val="006A0DB0"/>
  </w:style>
  <w:style w:type="paragraph" w:customStyle="1" w:styleId="E38E739F9F664539966A1E1268F744A1">
    <w:name w:val="E38E739F9F664539966A1E1268F744A1"/>
    <w:rsid w:val="006A0DB0"/>
  </w:style>
  <w:style w:type="paragraph" w:customStyle="1" w:styleId="9C4FDE8A87BC42A29811ABA840BC0C7E">
    <w:name w:val="9C4FDE8A87BC42A29811ABA840BC0C7E"/>
    <w:rsid w:val="006A0DB0"/>
  </w:style>
  <w:style w:type="paragraph" w:customStyle="1" w:styleId="63493860E2204DB5A65F7118363A15C2">
    <w:name w:val="63493860E2204DB5A65F7118363A15C2"/>
    <w:rsid w:val="006A0DB0"/>
  </w:style>
  <w:style w:type="paragraph" w:customStyle="1" w:styleId="8DB34F99855F47C09EEF6871E20D33F6">
    <w:name w:val="8DB34F99855F47C09EEF6871E20D33F6"/>
    <w:rsid w:val="006A0DB0"/>
  </w:style>
  <w:style w:type="paragraph" w:customStyle="1" w:styleId="09452C4DFC5B4F75A20AB204F19019C7">
    <w:name w:val="09452C4DFC5B4F75A20AB204F19019C7"/>
    <w:rsid w:val="006A0DB0"/>
  </w:style>
  <w:style w:type="paragraph" w:customStyle="1" w:styleId="47D5ADA4AE314AF5A4A1C3C524272571">
    <w:name w:val="47D5ADA4AE314AF5A4A1C3C524272571"/>
    <w:rsid w:val="006A0DB0"/>
  </w:style>
  <w:style w:type="paragraph" w:customStyle="1" w:styleId="5AED5974E9034945A3191FD63FAEBB70">
    <w:name w:val="5AED5974E9034945A3191FD63FAEBB70"/>
    <w:rsid w:val="006A0DB0"/>
  </w:style>
  <w:style w:type="paragraph" w:customStyle="1" w:styleId="EED1836B59D84FA3B36D2CE7F0078CFB">
    <w:name w:val="EED1836B59D84FA3B36D2CE7F0078CFB"/>
    <w:rsid w:val="006A0DB0"/>
  </w:style>
  <w:style w:type="paragraph" w:customStyle="1" w:styleId="1C1612302CC5402CAA1CD696B41F7B28">
    <w:name w:val="1C1612302CC5402CAA1CD696B41F7B28"/>
    <w:rsid w:val="006A0DB0"/>
  </w:style>
  <w:style w:type="paragraph" w:customStyle="1" w:styleId="25A4051E0CB346FF89997A642112DC15">
    <w:name w:val="25A4051E0CB346FF89997A642112DC15"/>
    <w:rsid w:val="006A0DB0"/>
  </w:style>
  <w:style w:type="paragraph" w:customStyle="1" w:styleId="0CE15F97BE4442CA925406C876290EBB">
    <w:name w:val="0CE15F97BE4442CA925406C876290EBB"/>
    <w:rsid w:val="006A0DB0"/>
  </w:style>
  <w:style w:type="paragraph" w:customStyle="1" w:styleId="7FB613F7F2384A0A807533D58A6B9870">
    <w:name w:val="7FB613F7F2384A0A807533D58A6B9870"/>
    <w:rsid w:val="006A0DB0"/>
  </w:style>
  <w:style w:type="paragraph" w:customStyle="1" w:styleId="ED3FDE9F9D134ED2B2E6E2BA0B9BCE43">
    <w:name w:val="ED3FDE9F9D134ED2B2E6E2BA0B9BCE43"/>
    <w:rsid w:val="006A0DB0"/>
  </w:style>
  <w:style w:type="paragraph" w:customStyle="1" w:styleId="239E5486F3D44C46822D3A03B32A5D4E">
    <w:name w:val="239E5486F3D44C46822D3A03B32A5D4E"/>
    <w:rsid w:val="006A0DB0"/>
  </w:style>
  <w:style w:type="paragraph" w:customStyle="1" w:styleId="2F86D707B1254608B493D42195AEDFF9">
    <w:name w:val="2F86D707B1254608B493D42195AEDFF9"/>
    <w:rsid w:val="006A0DB0"/>
  </w:style>
  <w:style w:type="paragraph" w:customStyle="1" w:styleId="CA797A3DBDC54292A2498A3583E4137D">
    <w:name w:val="CA797A3DBDC54292A2498A3583E4137D"/>
    <w:rsid w:val="006A0DB0"/>
  </w:style>
  <w:style w:type="paragraph" w:customStyle="1" w:styleId="C82B1BE20181471CB4E31812EC10000D">
    <w:name w:val="C82B1BE20181471CB4E31812EC10000D"/>
    <w:rsid w:val="006A0DB0"/>
  </w:style>
  <w:style w:type="paragraph" w:customStyle="1" w:styleId="02B28AEAF601440395BEE3E9F6C08A4D">
    <w:name w:val="02B28AEAF601440395BEE3E9F6C08A4D"/>
    <w:rsid w:val="006A0DB0"/>
  </w:style>
  <w:style w:type="paragraph" w:customStyle="1" w:styleId="DA3F47BA54A44F9BB97F66E2905DC246">
    <w:name w:val="DA3F47BA54A44F9BB97F66E2905DC246"/>
    <w:rsid w:val="006A0DB0"/>
  </w:style>
  <w:style w:type="paragraph" w:customStyle="1" w:styleId="481B0920B19A4530AE27AD5254B27954">
    <w:name w:val="481B0920B19A4530AE27AD5254B27954"/>
    <w:rsid w:val="006A0DB0"/>
  </w:style>
  <w:style w:type="paragraph" w:customStyle="1" w:styleId="12E8FC85A4FD4B598388562D99F66CFD">
    <w:name w:val="12E8FC85A4FD4B598388562D99F66CFD"/>
    <w:rsid w:val="006A0DB0"/>
  </w:style>
  <w:style w:type="paragraph" w:customStyle="1" w:styleId="EFA0206A3D4047238B238B0DCBDE2F86">
    <w:name w:val="EFA0206A3D4047238B238B0DCBDE2F86"/>
    <w:rsid w:val="006A0DB0"/>
  </w:style>
  <w:style w:type="paragraph" w:customStyle="1" w:styleId="17A82FFF623B42538851A21FE7FAD3E9">
    <w:name w:val="17A82FFF623B42538851A21FE7FAD3E9"/>
    <w:rsid w:val="006A0DB0"/>
  </w:style>
  <w:style w:type="paragraph" w:customStyle="1" w:styleId="8EEFD0448E5D4CC7992958DB8DE2B779">
    <w:name w:val="8EEFD0448E5D4CC7992958DB8DE2B779"/>
    <w:rsid w:val="006A0DB0"/>
  </w:style>
  <w:style w:type="paragraph" w:customStyle="1" w:styleId="C63B0F8BF2FE418F911CBED84973413D">
    <w:name w:val="C63B0F8BF2FE418F911CBED84973413D"/>
    <w:rsid w:val="006A0DB0"/>
  </w:style>
  <w:style w:type="paragraph" w:customStyle="1" w:styleId="2345A14AAB6243C2A668830EEF2B4B19">
    <w:name w:val="2345A14AAB6243C2A668830EEF2B4B19"/>
    <w:rsid w:val="006A0DB0"/>
  </w:style>
  <w:style w:type="paragraph" w:customStyle="1" w:styleId="529634E7E2EB442683AC64D4A9392B5A">
    <w:name w:val="529634E7E2EB442683AC64D4A9392B5A"/>
    <w:rsid w:val="006A0DB0"/>
  </w:style>
  <w:style w:type="paragraph" w:customStyle="1" w:styleId="18FEF02B37D0479AAC82E53DB8DEA125">
    <w:name w:val="18FEF02B37D0479AAC82E53DB8DEA125"/>
    <w:rsid w:val="006A0DB0"/>
  </w:style>
  <w:style w:type="paragraph" w:customStyle="1" w:styleId="1ABD8AB845C24ACABD07DC01F87FEC0A">
    <w:name w:val="1ABD8AB845C24ACABD07DC01F87FEC0A"/>
    <w:rsid w:val="006A0DB0"/>
  </w:style>
  <w:style w:type="paragraph" w:customStyle="1" w:styleId="9E0F6EC39651425DA841D9F6BC96496C">
    <w:name w:val="9E0F6EC39651425DA841D9F6BC96496C"/>
    <w:rsid w:val="006A0DB0"/>
  </w:style>
  <w:style w:type="paragraph" w:customStyle="1" w:styleId="BEEE813B1B7746CAA696536540DFC3A2">
    <w:name w:val="BEEE813B1B7746CAA696536540DFC3A2"/>
    <w:rsid w:val="006A0DB0"/>
  </w:style>
  <w:style w:type="paragraph" w:customStyle="1" w:styleId="4EA050CF40394C0799980C364FEA4E47">
    <w:name w:val="4EA050CF40394C0799980C364FEA4E47"/>
    <w:rsid w:val="006A0DB0"/>
  </w:style>
  <w:style w:type="paragraph" w:customStyle="1" w:styleId="9DE2F431D11C4922B53635EE503F9E3D">
    <w:name w:val="9DE2F431D11C4922B53635EE503F9E3D"/>
    <w:rsid w:val="006A0DB0"/>
  </w:style>
  <w:style w:type="paragraph" w:customStyle="1" w:styleId="4778F37D97384363BFEB87B6B12579AD">
    <w:name w:val="4778F37D97384363BFEB87B6B12579AD"/>
    <w:rsid w:val="006A0DB0"/>
  </w:style>
  <w:style w:type="paragraph" w:customStyle="1" w:styleId="A0506CB5ED424CADBE7A2116AF14DA1B">
    <w:name w:val="A0506CB5ED424CADBE7A2116AF14DA1B"/>
    <w:rsid w:val="006A0DB0"/>
  </w:style>
  <w:style w:type="paragraph" w:customStyle="1" w:styleId="492D1F351D4A4C91B8FFEEEBBA69F165">
    <w:name w:val="492D1F351D4A4C91B8FFEEEBBA69F165"/>
    <w:rsid w:val="006A0DB0"/>
  </w:style>
  <w:style w:type="paragraph" w:customStyle="1" w:styleId="5D060C7D016144568A16E8CD5CAD3849">
    <w:name w:val="5D060C7D016144568A16E8CD5CAD3849"/>
    <w:rsid w:val="006A0DB0"/>
  </w:style>
  <w:style w:type="paragraph" w:customStyle="1" w:styleId="C0FB2DC4F1214B908F36F212D46D2196">
    <w:name w:val="C0FB2DC4F1214B908F36F212D46D2196"/>
    <w:rsid w:val="006A0DB0"/>
  </w:style>
  <w:style w:type="paragraph" w:customStyle="1" w:styleId="DE0A9E12124D48E1B5F8D5FA42F59572">
    <w:name w:val="DE0A9E12124D48E1B5F8D5FA42F59572"/>
    <w:rsid w:val="006A0DB0"/>
  </w:style>
  <w:style w:type="paragraph" w:customStyle="1" w:styleId="23AE5409F4244D86B6590E669EFAEF69">
    <w:name w:val="23AE5409F4244D86B6590E669EFAEF69"/>
    <w:rsid w:val="006A0DB0"/>
  </w:style>
  <w:style w:type="paragraph" w:customStyle="1" w:styleId="AA9265AFF85D47D4903D5D04B57BADF3">
    <w:name w:val="AA9265AFF85D47D4903D5D04B57BADF3"/>
    <w:rsid w:val="006A0DB0"/>
  </w:style>
  <w:style w:type="paragraph" w:customStyle="1" w:styleId="19C67276D6E8459AB09F298610DF7894">
    <w:name w:val="19C67276D6E8459AB09F298610DF7894"/>
    <w:rsid w:val="006A0DB0"/>
  </w:style>
  <w:style w:type="paragraph" w:customStyle="1" w:styleId="6B925259B54745DAB2BAA38539132460">
    <w:name w:val="6B925259B54745DAB2BAA38539132460"/>
    <w:rsid w:val="006A0DB0"/>
  </w:style>
  <w:style w:type="paragraph" w:customStyle="1" w:styleId="8954574FEE784D69BE429524AA7B1055">
    <w:name w:val="8954574FEE784D69BE429524AA7B1055"/>
    <w:rsid w:val="006A0DB0"/>
  </w:style>
  <w:style w:type="paragraph" w:customStyle="1" w:styleId="176CE99342454AEBBFA7326C38B238C1">
    <w:name w:val="176CE99342454AEBBFA7326C38B238C1"/>
    <w:rsid w:val="006A0DB0"/>
  </w:style>
  <w:style w:type="paragraph" w:customStyle="1" w:styleId="086BC6F0F7C14F5C87A5B999CC22EDBB">
    <w:name w:val="086BC6F0F7C14F5C87A5B999CC22EDBB"/>
    <w:rsid w:val="006A0DB0"/>
  </w:style>
  <w:style w:type="paragraph" w:customStyle="1" w:styleId="7CEBC41A3B6A4BEC85F897D9278BDF94">
    <w:name w:val="7CEBC41A3B6A4BEC85F897D9278BDF94"/>
    <w:rsid w:val="006A0DB0"/>
  </w:style>
  <w:style w:type="paragraph" w:customStyle="1" w:styleId="4844863E6A9A476282BC6A4756C2288F">
    <w:name w:val="4844863E6A9A476282BC6A4756C2288F"/>
    <w:rsid w:val="006A0DB0"/>
  </w:style>
  <w:style w:type="paragraph" w:customStyle="1" w:styleId="EFB6ABDE55154AB0AFE9A5084D6EE233">
    <w:name w:val="EFB6ABDE55154AB0AFE9A5084D6EE233"/>
    <w:rsid w:val="006A0DB0"/>
  </w:style>
  <w:style w:type="paragraph" w:customStyle="1" w:styleId="7301B262CC0E4116AD4F55A541AF8ACD">
    <w:name w:val="7301B262CC0E4116AD4F55A541AF8ACD"/>
    <w:rsid w:val="006A0DB0"/>
  </w:style>
  <w:style w:type="paragraph" w:customStyle="1" w:styleId="8D73EAB5C6994DE68BAE5D427081D050">
    <w:name w:val="8D73EAB5C6994DE68BAE5D427081D050"/>
    <w:rsid w:val="006A0DB0"/>
  </w:style>
  <w:style w:type="paragraph" w:customStyle="1" w:styleId="1A6BE5E4B7DE4C1599C1A1FB1B5C0A47">
    <w:name w:val="1A6BE5E4B7DE4C1599C1A1FB1B5C0A47"/>
    <w:rsid w:val="006A0DB0"/>
  </w:style>
  <w:style w:type="paragraph" w:customStyle="1" w:styleId="EE73CF10DD1D4F29B7B98741CA92A0EB">
    <w:name w:val="EE73CF10DD1D4F29B7B98741CA92A0EB"/>
    <w:rsid w:val="006A0DB0"/>
  </w:style>
  <w:style w:type="paragraph" w:customStyle="1" w:styleId="711D1F8B7B7E4611B8FD0D7F93DFB2C4">
    <w:name w:val="711D1F8B7B7E4611B8FD0D7F93DFB2C4"/>
    <w:rsid w:val="006A0DB0"/>
  </w:style>
  <w:style w:type="paragraph" w:customStyle="1" w:styleId="F53A1F79F5944FDD93300C4810A5CBB4">
    <w:name w:val="F53A1F79F5944FDD93300C4810A5CBB4"/>
    <w:rsid w:val="006A0DB0"/>
  </w:style>
  <w:style w:type="paragraph" w:customStyle="1" w:styleId="1C1ECA6C598347789C71AFE6F3A085C2">
    <w:name w:val="1C1ECA6C598347789C71AFE6F3A085C2"/>
    <w:rsid w:val="006A0DB0"/>
  </w:style>
  <w:style w:type="paragraph" w:customStyle="1" w:styleId="E95E03413451408E91774B4D54700321">
    <w:name w:val="E95E03413451408E91774B4D54700321"/>
    <w:rsid w:val="006A0DB0"/>
  </w:style>
  <w:style w:type="paragraph" w:customStyle="1" w:styleId="99FB536249C944AC9EDF9C5672F6D1EF">
    <w:name w:val="99FB536249C944AC9EDF9C5672F6D1EF"/>
    <w:rsid w:val="006A0DB0"/>
  </w:style>
  <w:style w:type="paragraph" w:customStyle="1" w:styleId="910F4D2272CF4ACEA23075F44B94E3B1">
    <w:name w:val="910F4D2272CF4ACEA23075F44B94E3B1"/>
    <w:rsid w:val="006A0DB0"/>
  </w:style>
  <w:style w:type="paragraph" w:customStyle="1" w:styleId="E4A19B5042284F6087ACA31311F93AF2">
    <w:name w:val="E4A19B5042284F6087ACA31311F93AF2"/>
    <w:rsid w:val="006A0DB0"/>
  </w:style>
  <w:style w:type="paragraph" w:customStyle="1" w:styleId="27CA841617E142D7817BACCF934568EF">
    <w:name w:val="27CA841617E142D7817BACCF934568EF"/>
    <w:rsid w:val="006A0DB0"/>
  </w:style>
  <w:style w:type="paragraph" w:customStyle="1" w:styleId="23B141F551254A8A80B1103214A661A8">
    <w:name w:val="23B141F551254A8A80B1103214A661A8"/>
    <w:rsid w:val="006A0DB0"/>
  </w:style>
  <w:style w:type="paragraph" w:customStyle="1" w:styleId="A05591280BCF4ECDBEAA31329443D30F">
    <w:name w:val="A05591280BCF4ECDBEAA31329443D30F"/>
    <w:rsid w:val="006A0DB0"/>
  </w:style>
  <w:style w:type="paragraph" w:customStyle="1" w:styleId="7F7856B3641F440F9DABDDFE46FE62EC">
    <w:name w:val="7F7856B3641F440F9DABDDFE46FE62EC"/>
    <w:rsid w:val="006A0DB0"/>
  </w:style>
  <w:style w:type="paragraph" w:customStyle="1" w:styleId="50F9D442899F45618C82F24D4B646041">
    <w:name w:val="50F9D442899F45618C82F24D4B646041"/>
    <w:rsid w:val="006A0DB0"/>
  </w:style>
  <w:style w:type="paragraph" w:customStyle="1" w:styleId="05B0FCD70DF14B43BA8BF34D5C673535">
    <w:name w:val="05B0FCD70DF14B43BA8BF34D5C673535"/>
    <w:rsid w:val="006A0DB0"/>
  </w:style>
  <w:style w:type="paragraph" w:customStyle="1" w:styleId="B212E6015587463099A47211E1B354F3">
    <w:name w:val="B212E6015587463099A47211E1B354F3"/>
    <w:rsid w:val="006A0DB0"/>
  </w:style>
  <w:style w:type="paragraph" w:customStyle="1" w:styleId="CBE210AC9B574921B086FB4A38FFC013">
    <w:name w:val="CBE210AC9B574921B086FB4A38FFC013"/>
    <w:rsid w:val="006A0DB0"/>
  </w:style>
  <w:style w:type="paragraph" w:customStyle="1" w:styleId="7237177712BC439789062FA03C355234">
    <w:name w:val="7237177712BC439789062FA03C355234"/>
    <w:rsid w:val="006A0DB0"/>
  </w:style>
  <w:style w:type="paragraph" w:customStyle="1" w:styleId="1DAEFF68956C495C89AC20B85D3E8E98">
    <w:name w:val="1DAEFF68956C495C89AC20B85D3E8E98"/>
    <w:rsid w:val="006A0DB0"/>
  </w:style>
  <w:style w:type="paragraph" w:customStyle="1" w:styleId="E87922994E094BDB932EDD8D3661B18E">
    <w:name w:val="E87922994E094BDB932EDD8D3661B18E"/>
    <w:rsid w:val="006A0DB0"/>
  </w:style>
  <w:style w:type="paragraph" w:customStyle="1" w:styleId="240CE727C1AA43C38BC797A674FA3031">
    <w:name w:val="240CE727C1AA43C38BC797A674FA3031"/>
    <w:rsid w:val="006A0DB0"/>
  </w:style>
  <w:style w:type="paragraph" w:customStyle="1" w:styleId="420CC2C1EE57479F9555E24235BCDC07">
    <w:name w:val="420CC2C1EE57479F9555E24235BCDC07"/>
    <w:rsid w:val="006A0DB0"/>
  </w:style>
  <w:style w:type="paragraph" w:customStyle="1" w:styleId="3E238092B6AC448783FF80B3ABBD4290">
    <w:name w:val="3E238092B6AC448783FF80B3ABBD4290"/>
    <w:rsid w:val="006A0DB0"/>
  </w:style>
  <w:style w:type="paragraph" w:customStyle="1" w:styleId="048282C10E5F4BFD99F2CFEFA6061C3E">
    <w:name w:val="048282C10E5F4BFD99F2CFEFA6061C3E"/>
    <w:rsid w:val="006A0DB0"/>
  </w:style>
  <w:style w:type="paragraph" w:customStyle="1" w:styleId="C718EA65185341DFB9D53B21B0BEB5F1">
    <w:name w:val="C718EA65185341DFB9D53B21B0BEB5F1"/>
    <w:rsid w:val="006A0DB0"/>
  </w:style>
  <w:style w:type="paragraph" w:customStyle="1" w:styleId="58D5DE1086594E969A44336CD00CB32B">
    <w:name w:val="58D5DE1086594E969A44336CD00CB32B"/>
    <w:rsid w:val="006A0DB0"/>
  </w:style>
  <w:style w:type="paragraph" w:customStyle="1" w:styleId="08083C544E51488286EB45146CDFD510">
    <w:name w:val="08083C544E51488286EB45146CDFD510"/>
    <w:rsid w:val="006A0DB0"/>
  </w:style>
  <w:style w:type="paragraph" w:customStyle="1" w:styleId="4589AB563E894B3CA1661AE9F355129E">
    <w:name w:val="4589AB563E894B3CA1661AE9F355129E"/>
    <w:rsid w:val="006A0DB0"/>
  </w:style>
  <w:style w:type="paragraph" w:customStyle="1" w:styleId="0C05770660614D63952C90D7EB8EE38A">
    <w:name w:val="0C05770660614D63952C90D7EB8EE38A"/>
    <w:rsid w:val="006A0DB0"/>
  </w:style>
  <w:style w:type="paragraph" w:customStyle="1" w:styleId="3AAA4B1FD5AF489393119C74222AADEB">
    <w:name w:val="3AAA4B1FD5AF489393119C74222AADEB"/>
    <w:rsid w:val="006A0DB0"/>
  </w:style>
  <w:style w:type="paragraph" w:customStyle="1" w:styleId="B894164E4AEC49CC9CFCE21F4B301391">
    <w:name w:val="B894164E4AEC49CC9CFCE21F4B301391"/>
    <w:rsid w:val="006A0DB0"/>
  </w:style>
  <w:style w:type="paragraph" w:customStyle="1" w:styleId="F567F3B64B2741E49877CDAB00E12A23">
    <w:name w:val="F567F3B64B2741E49877CDAB00E12A23"/>
    <w:rsid w:val="006A0DB0"/>
  </w:style>
  <w:style w:type="paragraph" w:customStyle="1" w:styleId="3845FBF8C91E4D0E941774F03DE804EB">
    <w:name w:val="3845FBF8C91E4D0E941774F03DE804EB"/>
    <w:rsid w:val="006A0DB0"/>
  </w:style>
  <w:style w:type="paragraph" w:customStyle="1" w:styleId="9A1CBD23145B4464B574DB63C3FCDC70">
    <w:name w:val="9A1CBD23145B4464B574DB63C3FCDC70"/>
    <w:rsid w:val="006A0DB0"/>
  </w:style>
  <w:style w:type="paragraph" w:customStyle="1" w:styleId="88CCDC5A3790485193DC7B757CE2D698">
    <w:name w:val="88CCDC5A3790485193DC7B757CE2D698"/>
    <w:rsid w:val="006A0DB0"/>
  </w:style>
  <w:style w:type="paragraph" w:customStyle="1" w:styleId="421269A5AEF4468F944B3060F4ACA49D">
    <w:name w:val="421269A5AEF4468F944B3060F4ACA49D"/>
    <w:rsid w:val="006A0DB0"/>
  </w:style>
  <w:style w:type="paragraph" w:customStyle="1" w:styleId="D79DA87B20DE42739ED82EF50E69AD7B">
    <w:name w:val="D79DA87B20DE42739ED82EF50E69AD7B"/>
    <w:rsid w:val="006A0DB0"/>
  </w:style>
  <w:style w:type="paragraph" w:customStyle="1" w:styleId="94E6FE3A23FC41FEA80F6E5438C5B249">
    <w:name w:val="94E6FE3A23FC41FEA80F6E5438C5B249"/>
    <w:rsid w:val="006A0DB0"/>
  </w:style>
  <w:style w:type="paragraph" w:customStyle="1" w:styleId="146410116E9840249787BC08B87567F5">
    <w:name w:val="146410116E9840249787BC08B87567F5"/>
    <w:rsid w:val="006A0DB0"/>
  </w:style>
  <w:style w:type="paragraph" w:customStyle="1" w:styleId="8C7CB40729EB4987AE5F80D4C1D28F0E">
    <w:name w:val="8C7CB40729EB4987AE5F80D4C1D28F0E"/>
    <w:rsid w:val="006A0DB0"/>
  </w:style>
  <w:style w:type="paragraph" w:customStyle="1" w:styleId="FCEB0E927ACC43D28236BAF8800D578D">
    <w:name w:val="FCEB0E927ACC43D28236BAF8800D578D"/>
    <w:rsid w:val="006A0DB0"/>
  </w:style>
  <w:style w:type="paragraph" w:customStyle="1" w:styleId="B3F511B384B440B39D86C6103580D879">
    <w:name w:val="B3F511B384B440B39D86C6103580D879"/>
    <w:rsid w:val="006A0DB0"/>
  </w:style>
  <w:style w:type="paragraph" w:customStyle="1" w:styleId="A8D0D39CEEF5412EB960665EACD5365F">
    <w:name w:val="A8D0D39CEEF5412EB960665EACD5365F"/>
    <w:rsid w:val="006A0DB0"/>
  </w:style>
  <w:style w:type="paragraph" w:customStyle="1" w:styleId="9357B419A8564D9D93031A72CE21720D">
    <w:name w:val="9357B419A8564D9D93031A72CE21720D"/>
    <w:rsid w:val="006A0DB0"/>
  </w:style>
  <w:style w:type="paragraph" w:customStyle="1" w:styleId="56107259D68C44A1A1DE5B7B0A6BC738">
    <w:name w:val="56107259D68C44A1A1DE5B7B0A6BC738"/>
    <w:rsid w:val="006A0DB0"/>
  </w:style>
  <w:style w:type="paragraph" w:customStyle="1" w:styleId="84E39CABC4D446D9837AE6C6105B60BD">
    <w:name w:val="84E39CABC4D446D9837AE6C6105B60BD"/>
    <w:rsid w:val="006A0DB0"/>
  </w:style>
  <w:style w:type="paragraph" w:customStyle="1" w:styleId="37163854E3BF44AF826D4F94216F30C7">
    <w:name w:val="37163854E3BF44AF826D4F94216F30C7"/>
    <w:rsid w:val="006A0DB0"/>
  </w:style>
  <w:style w:type="paragraph" w:customStyle="1" w:styleId="E2143A01CAA84D64B8934E33FF160AFE">
    <w:name w:val="E2143A01CAA84D64B8934E33FF160AFE"/>
    <w:rsid w:val="006A0DB0"/>
  </w:style>
  <w:style w:type="paragraph" w:customStyle="1" w:styleId="1362D1565F54410CBA406BC64B457129">
    <w:name w:val="1362D1565F54410CBA406BC64B457129"/>
    <w:rsid w:val="006A0DB0"/>
  </w:style>
  <w:style w:type="paragraph" w:customStyle="1" w:styleId="5D30D6E2E65948A1B309271B29B92C86">
    <w:name w:val="5D30D6E2E65948A1B309271B29B92C86"/>
    <w:rsid w:val="006A0DB0"/>
  </w:style>
  <w:style w:type="paragraph" w:customStyle="1" w:styleId="93F50E943F524C09A73D32AE1A93EB53">
    <w:name w:val="93F50E943F524C09A73D32AE1A93EB53"/>
    <w:rsid w:val="006A0DB0"/>
  </w:style>
  <w:style w:type="paragraph" w:customStyle="1" w:styleId="BA6B3DAA08CC48B0AF23B52C71592D19">
    <w:name w:val="BA6B3DAA08CC48B0AF23B52C71592D19"/>
    <w:rsid w:val="006A0DB0"/>
  </w:style>
  <w:style w:type="paragraph" w:customStyle="1" w:styleId="4BD21D118DFC4292B647A0DFB45A312F">
    <w:name w:val="4BD21D118DFC4292B647A0DFB45A312F"/>
    <w:rsid w:val="006A0DB0"/>
  </w:style>
  <w:style w:type="paragraph" w:customStyle="1" w:styleId="05871705CCBF45F58EDB110183BF0161">
    <w:name w:val="05871705CCBF45F58EDB110183BF0161"/>
    <w:rsid w:val="006A0DB0"/>
  </w:style>
  <w:style w:type="paragraph" w:customStyle="1" w:styleId="57DD02DFA5D543C0A29617C7048E1892">
    <w:name w:val="57DD02DFA5D543C0A29617C7048E1892"/>
    <w:rsid w:val="006A0DB0"/>
  </w:style>
  <w:style w:type="paragraph" w:customStyle="1" w:styleId="8DE10AE2D76C465188E83FCD838E21E5">
    <w:name w:val="8DE10AE2D76C465188E83FCD838E21E5"/>
    <w:rsid w:val="006A0DB0"/>
  </w:style>
  <w:style w:type="paragraph" w:customStyle="1" w:styleId="9230847186F74CBDB56A063B689EB5FE">
    <w:name w:val="9230847186F74CBDB56A063B689EB5FE"/>
    <w:rsid w:val="006A0DB0"/>
  </w:style>
  <w:style w:type="paragraph" w:customStyle="1" w:styleId="E45879F90E7A4D5EA4E42B47E216D1BE">
    <w:name w:val="E45879F90E7A4D5EA4E42B47E216D1BE"/>
    <w:rsid w:val="006A0DB0"/>
  </w:style>
  <w:style w:type="paragraph" w:customStyle="1" w:styleId="3C272DB18A984B84AACAEC7AFC63D119">
    <w:name w:val="3C272DB18A984B84AACAEC7AFC63D119"/>
    <w:rsid w:val="006A0DB0"/>
  </w:style>
  <w:style w:type="paragraph" w:customStyle="1" w:styleId="88075602C4734670B00F2AE4A574AD11">
    <w:name w:val="88075602C4734670B00F2AE4A574AD11"/>
    <w:rsid w:val="006A0DB0"/>
  </w:style>
  <w:style w:type="paragraph" w:customStyle="1" w:styleId="010AF5D1F66E4619851510EE136956CB">
    <w:name w:val="010AF5D1F66E4619851510EE136956CB"/>
    <w:rsid w:val="006A0DB0"/>
  </w:style>
  <w:style w:type="paragraph" w:customStyle="1" w:styleId="BECB0EEC4D9C4FCDA06984A79209EE54">
    <w:name w:val="BECB0EEC4D9C4FCDA06984A79209EE54"/>
    <w:rsid w:val="006A0DB0"/>
  </w:style>
  <w:style w:type="paragraph" w:customStyle="1" w:styleId="7B9165284A0F4669AAE43ABA5BAD9C9E">
    <w:name w:val="7B9165284A0F4669AAE43ABA5BAD9C9E"/>
    <w:rsid w:val="006A0DB0"/>
  </w:style>
  <w:style w:type="paragraph" w:customStyle="1" w:styleId="B7FBF476E27E4CACAAC3A39965240CED">
    <w:name w:val="B7FBF476E27E4CACAAC3A39965240CED"/>
    <w:rsid w:val="006A0DB0"/>
  </w:style>
  <w:style w:type="paragraph" w:customStyle="1" w:styleId="569CF3099BFF4ED9836586A07D747F13">
    <w:name w:val="569CF3099BFF4ED9836586A07D747F13"/>
    <w:rsid w:val="006A0DB0"/>
  </w:style>
  <w:style w:type="paragraph" w:customStyle="1" w:styleId="9246694321A24DB19F00240D97DA14C3">
    <w:name w:val="9246694321A24DB19F00240D97DA14C3"/>
    <w:rsid w:val="006A0DB0"/>
  </w:style>
  <w:style w:type="paragraph" w:customStyle="1" w:styleId="6FB4A79A033445199DA512712EA13376">
    <w:name w:val="6FB4A79A033445199DA512712EA13376"/>
    <w:rsid w:val="006A0DB0"/>
  </w:style>
  <w:style w:type="paragraph" w:customStyle="1" w:styleId="20D6645D0116494396DA0699C86CB585">
    <w:name w:val="20D6645D0116494396DA0699C86CB585"/>
    <w:rsid w:val="006A0DB0"/>
  </w:style>
  <w:style w:type="paragraph" w:customStyle="1" w:styleId="498EE826E59342C5972CCDFD5FDC5E73">
    <w:name w:val="498EE826E59342C5972CCDFD5FDC5E73"/>
    <w:rsid w:val="006A0DB0"/>
  </w:style>
  <w:style w:type="paragraph" w:customStyle="1" w:styleId="DC9092F3802F44EFA6E2ED5A758F20F7">
    <w:name w:val="DC9092F3802F44EFA6E2ED5A758F20F7"/>
    <w:rsid w:val="006A0DB0"/>
  </w:style>
  <w:style w:type="paragraph" w:customStyle="1" w:styleId="6E70A57A780649D2932C86D5BBF502C0">
    <w:name w:val="6E70A57A780649D2932C86D5BBF502C0"/>
    <w:rsid w:val="006A0DB0"/>
  </w:style>
  <w:style w:type="paragraph" w:customStyle="1" w:styleId="11F0144CC63C4FB481C0731D97553FB3">
    <w:name w:val="11F0144CC63C4FB481C0731D97553FB3"/>
    <w:rsid w:val="006A0DB0"/>
  </w:style>
  <w:style w:type="paragraph" w:customStyle="1" w:styleId="9899A8F5AC4F4C5796C14B281BC11D1F">
    <w:name w:val="9899A8F5AC4F4C5796C14B281BC11D1F"/>
    <w:rsid w:val="006A0DB0"/>
  </w:style>
  <w:style w:type="paragraph" w:customStyle="1" w:styleId="CCD7D9338A9E45A0937C7F499D97A668">
    <w:name w:val="CCD7D9338A9E45A0937C7F499D97A668"/>
    <w:rsid w:val="006A0DB0"/>
  </w:style>
  <w:style w:type="paragraph" w:customStyle="1" w:styleId="EB932C62A30A4651ADDDFFC9D997C86F">
    <w:name w:val="EB932C62A30A4651ADDDFFC9D997C86F"/>
    <w:rsid w:val="006A0DB0"/>
  </w:style>
  <w:style w:type="paragraph" w:customStyle="1" w:styleId="4BA051D694764BB78CF0A33096538DBF">
    <w:name w:val="4BA051D694764BB78CF0A33096538DBF"/>
    <w:rsid w:val="006A0DB0"/>
  </w:style>
  <w:style w:type="paragraph" w:customStyle="1" w:styleId="A3FEA2A0D5484B3A96925FD754383015">
    <w:name w:val="A3FEA2A0D5484B3A96925FD754383015"/>
    <w:rsid w:val="006A0DB0"/>
  </w:style>
  <w:style w:type="paragraph" w:customStyle="1" w:styleId="3B7C974A412D4074B7E975303230CEDE">
    <w:name w:val="3B7C974A412D4074B7E975303230CEDE"/>
    <w:rsid w:val="006A0DB0"/>
  </w:style>
  <w:style w:type="paragraph" w:customStyle="1" w:styleId="0FCDB956EDF0440B8C1EC5775DD909F3">
    <w:name w:val="0FCDB956EDF0440B8C1EC5775DD909F3"/>
    <w:rsid w:val="006A0DB0"/>
  </w:style>
  <w:style w:type="paragraph" w:customStyle="1" w:styleId="CAC3A7226D0B4EEEBC208CD29893B5B1">
    <w:name w:val="CAC3A7226D0B4EEEBC208CD29893B5B1"/>
    <w:rsid w:val="006A0DB0"/>
  </w:style>
  <w:style w:type="paragraph" w:customStyle="1" w:styleId="E5E78A127DEF46A9A1CB7C5AA32FE7C4">
    <w:name w:val="E5E78A127DEF46A9A1CB7C5AA32FE7C4"/>
    <w:rsid w:val="006A0DB0"/>
  </w:style>
  <w:style w:type="paragraph" w:customStyle="1" w:styleId="D89C26D6805F4C01BC6C5FDA92A539DE">
    <w:name w:val="D89C26D6805F4C01BC6C5FDA92A539DE"/>
    <w:rsid w:val="006A0DB0"/>
  </w:style>
  <w:style w:type="paragraph" w:customStyle="1" w:styleId="D52B9E8764634FE297B536763C18467B">
    <w:name w:val="D52B9E8764634FE297B536763C18467B"/>
    <w:rsid w:val="006A0DB0"/>
  </w:style>
  <w:style w:type="paragraph" w:customStyle="1" w:styleId="24F7D9CF38FB4A93A6057132403FD0D5">
    <w:name w:val="24F7D9CF38FB4A93A6057132403FD0D5"/>
    <w:rsid w:val="006A0DB0"/>
  </w:style>
  <w:style w:type="paragraph" w:customStyle="1" w:styleId="22B9F6DDB66A40BA9332EA82B652FDE7">
    <w:name w:val="22B9F6DDB66A40BA9332EA82B652FDE7"/>
    <w:rsid w:val="006A0DB0"/>
  </w:style>
  <w:style w:type="paragraph" w:customStyle="1" w:styleId="5DF4178F14DF46428F66684A0501D24E">
    <w:name w:val="5DF4178F14DF46428F66684A0501D24E"/>
    <w:rsid w:val="006A0DB0"/>
  </w:style>
  <w:style w:type="paragraph" w:customStyle="1" w:styleId="F0E49C1717BA4598928EEF559676AB7F">
    <w:name w:val="F0E49C1717BA4598928EEF559676AB7F"/>
    <w:rsid w:val="006A0DB0"/>
  </w:style>
  <w:style w:type="paragraph" w:customStyle="1" w:styleId="114FBF9F6AC14445B9B5DADDAAEDCE3C">
    <w:name w:val="114FBF9F6AC14445B9B5DADDAAEDCE3C"/>
    <w:rsid w:val="006A0DB0"/>
  </w:style>
  <w:style w:type="paragraph" w:customStyle="1" w:styleId="94492863636B4B81ADD988AE6CD211DE">
    <w:name w:val="94492863636B4B81ADD988AE6CD211DE"/>
    <w:rsid w:val="006A0DB0"/>
  </w:style>
  <w:style w:type="paragraph" w:customStyle="1" w:styleId="0DA7A4680FE94F2A9E818D662A828608">
    <w:name w:val="0DA7A4680FE94F2A9E818D662A828608"/>
    <w:rsid w:val="006A0DB0"/>
  </w:style>
  <w:style w:type="paragraph" w:customStyle="1" w:styleId="6BFF5F54AA3E453B8AF21D48DAEC3E97">
    <w:name w:val="6BFF5F54AA3E453B8AF21D48DAEC3E97"/>
    <w:rsid w:val="006A0DB0"/>
  </w:style>
  <w:style w:type="paragraph" w:customStyle="1" w:styleId="E4CA7628C7614F0499F4F765D43551E0">
    <w:name w:val="E4CA7628C7614F0499F4F765D43551E0"/>
    <w:rsid w:val="006A0DB0"/>
  </w:style>
  <w:style w:type="paragraph" w:customStyle="1" w:styleId="11DCA5725794470397F687FAAC8CB5F0">
    <w:name w:val="11DCA5725794470397F687FAAC8CB5F0"/>
    <w:rsid w:val="006A0DB0"/>
  </w:style>
  <w:style w:type="paragraph" w:customStyle="1" w:styleId="8B33E046C69343509B2CA30405B32205">
    <w:name w:val="8B33E046C69343509B2CA30405B32205"/>
    <w:rsid w:val="006A0DB0"/>
  </w:style>
  <w:style w:type="paragraph" w:customStyle="1" w:styleId="5282A2E3FCDE42CDBF4EBE0A47B23F7F">
    <w:name w:val="5282A2E3FCDE42CDBF4EBE0A47B23F7F"/>
    <w:rsid w:val="006A0DB0"/>
  </w:style>
  <w:style w:type="paragraph" w:customStyle="1" w:styleId="CDE272F1540E4247968B1BFEFAEF9CD4">
    <w:name w:val="CDE272F1540E4247968B1BFEFAEF9CD4"/>
    <w:rsid w:val="006A0DB0"/>
  </w:style>
  <w:style w:type="paragraph" w:customStyle="1" w:styleId="CC803CE434CB4BA097046126D3B7B7B0">
    <w:name w:val="CC803CE434CB4BA097046126D3B7B7B0"/>
    <w:rsid w:val="006A0DB0"/>
  </w:style>
  <w:style w:type="paragraph" w:customStyle="1" w:styleId="04C847C58EF9460C9C19FAAB307D4991">
    <w:name w:val="04C847C58EF9460C9C19FAAB307D4991"/>
    <w:rsid w:val="006A0DB0"/>
  </w:style>
  <w:style w:type="paragraph" w:customStyle="1" w:styleId="72BBB3FE85EC44AFA3A5B480F8A6568A">
    <w:name w:val="72BBB3FE85EC44AFA3A5B480F8A6568A"/>
    <w:rsid w:val="006A0DB0"/>
  </w:style>
  <w:style w:type="paragraph" w:customStyle="1" w:styleId="0BFB31EBE39D4438A0B0D4B79FB305F9">
    <w:name w:val="0BFB31EBE39D4438A0B0D4B79FB305F9"/>
    <w:rsid w:val="006A0DB0"/>
  </w:style>
  <w:style w:type="paragraph" w:customStyle="1" w:styleId="185207DFB5A34D60B73F4E2DA14A59D2">
    <w:name w:val="185207DFB5A34D60B73F4E2DA14A59D2"/>
    <w:rsid w:val="006A0DB0"/>
  </w:style>
  <w:style w:type="paragraph" w:customStyle="1" w:styleId="98A256855C354B589447B6B01819BD97">
    <w:name w:val="98A256855C354B589447B6B01819BD97"/>
    <w:rsid w:val="006A0DB0"/>
  </w:style>
  <w:style w:type="paragraph" w:customStyle="1" w:styleId="D7768365BBD442958925D126FDE7CB4D">
    <w:name w:val="D7768365BBD442958925D126FDE7CB4D"/>
    <w:rsid w:val="006A0DB0"/>
  </w:style>
  <w:style w:type="paragraph" w:customStyle="1" w:styleId="8A3BAA17FABD401D85D63AA0E98CE66B">
    <w:name w:val="8A3BAA17FABD401D85D63AA0E98CE66B"/>
    <w:rsid w:val="006A0DB0"/>
  </w:style>
  <w:style w:type="paragraph" w:customStyle="1" w:styleId="E3E4C1862C964189B66DE49361D8A313">
    <w:name w:val="E3E4C1862C964189B66DE49361D8A313"/>
    <w:rsid w:val="006A0DB0"/>
  </w:style>
  <w:style w:type="paragraph" w:customStyle="1" w:styleId="202BD2B4616044FDBAF151AC4BC5B694">
    <w:name w:val="202BD2B4616044FDBAF151AC4BC5B694"/>
    <w:rsid w:val="006A0DB0"/>
  </w:style>
  <w:style w:type="paragraph" w:customStyle="1" w:styleId="C3B883255647405692452BB095F6C136">
    <w:name w:val="C3B883255647405692452BB095F6C136"/>
    <w:rsid w:val="006A0DB0"/>
  </w:style>
  <w:style w:type="paragraph" w:customStyle="1" w:styleId="84B2B934E90A460383900924CFB39DEB">
    <w:name w:val="84B2B934E90A460383900924CFB39DEB"/>
    <w:rsid w:val="006A0DB0"/>
  </w:style>
  <w:style w:type="paragraph" w:customStyle="1" w:styleId="92FEBBCDA01849A183B32AD2C5372AC9">
    <w:name w:val="92FEBBCDA01849A183B32AD2C5372AC9"/>
    <w:rsid w:val="006A0DB0"/>
  </w:style>
  <w:style w:type="paragraph" w:customStyle="1" w:styleId="4CC5C6DAF55F4727BA56FA636F206D6C">
    <w:name w:val="4CC5C6DAF55F4727BA56FA636F206D6C"/>
    <w:rsid w:val="006A0DB0"/>
  </w:style>
  <w:style w:type="paragraph" w:customStyle="1" w:styleId="A0FB52E493F046CE8522D77B8CB99A48">
    <w:name w:val="A0FB52E493F046CE8522D77B8CB99A48"/>
    <w:rsid w:val="006A0DB0"/>
  </w:style>
  <w:style w:type="paragraph" w:customStyle="1" w:styleId="1316D9DC2E88434BB3AD13ACE8FE0EDC">
    <w:name w:val="1316D9DC2E88434BB3AD13ACE8FE0EDC"/>
    <w:rsid w:val="006A0DB0"/>
  </w:style>
  <w:style w:type="paragraph" w:customStyle="1" w:styleId="D6B9DA38FFC240D1BD1A6A55C9376921">
    <w:name w:val="D6B9DA38FFC240D1BD1A6A55C9376921"/>
    <w:rsid w:val="006A0DB0"/>
  </w:style>
  <w:style w:type="paragraph" w:customStyle="1" w:styleId="BCB7D22AA3404C11AF5E7F14AEBDB24E">
    <w:name w:val="BCB7D22AA3404C11AF5E7F14AEBDB24E"/>
    <w:rsid w:val="006A0DB0"/>
  </w:style>
  <w:style w:type="paragraph" w:customStyle="1" w:styleId="99302EB612244C6AB5D0B76683AFB0F5">
    <w:name w:val="99302EB612244C6AB5D0B76683AFB0F5"/>
    <w:rsid w:val="006A0DB0"/>
  </w:style>
  <w:style w:type="paragraph" w:customStyle="1" w:styleId="39A16ECC4D1E48D4B67EC16852EE616C">
    <w:name w:val="39A16ECC4D1E48D4B67EC16852EE616C"/>
    <w:rsid w:val="006A0DB0"/>
  </w:style>
  <w:style w:type="paragraph" w:customStyle="1" w:styleId="53FE5DE231A0428CBA84AFB4AF7B982B">
    <w:name w:val="53FE5DE231A0428CBA84AFB4AF7B982B"/>
    <w:rsid w:val="006A0DB0"/>
  </w:style>
  <w:style w:type="paragraph" w:customStyle="1" w:styleId="016A3876FE8E4815A6E424E41D9D7D72">
    <w:name w:val="016A3876FE8E4815A6E424E41D9D7D72"/>
    <w:rsid w:val="006A0DB0"/>
  </w:style>
  <w:style w:type="paragraph" w:customStyle="1" w:styleId="36DCF41BB510422EB4A98B3087E314BC">
    <w:name w:val="36DCF41BB510422EB4A98B3087E314BC"/>
    <w:rsid w:val="006A0DB0"/>
  </w:style>
  <w:style w:type="paragraph" w:customStyle="1" w:styleId="A1B36DDF18BF4E3DBF698705B00981FD">
    <w:name w:val="A1B36DDF18BF4E3DBF698705B00981FD"/>
    <w:rsid w:val="006A0DB0"/>
  </w:style>
  <w:style w:type="paragraph" w:customStyle="1" w:styleId="8D31937AF1FB4A1FA44A8A6005AA4C12">
    <w:name w:val="8D31937AF1FB4A1FA44A8A6005AA4C12"/>
    <w:rsid w:val="006A0DB0"/>
  </w:style>
  <w:style w:type="paragraph" w:customStyle="1" w:styleId="E369D6BCEE234BA689B6773980E20A61">
    <w:name w:val="E369D6BCEE234BA689B6773980E20A61"/>
    <w:rsid w:val="006A0DB0"/>
  </w:style>
  <w:style w:type="paragraph" w:customStyle="1" w:styleId="C0BD2A4FA8DC46D18B8EF66B3ED71B3D">
    <w:name w:val="C0BD2A4FA8DC46D18B8EF66B3ED71B3D"/>
    <w:rsid w:val="006A0DB0"/>
  </w:style>
  <w:style w:type="paragraph" w:customStyle="1" w:styleId="7F40AFB731A745C8880E991977877950">
    <w:name w:val="7F40AFB731A745C8880E991977877950"/>
    <w:rsid w:val="006A0DB0"/>
  </w:style>
  <w:style w:type="paragraph" w:customStyle="1" w:styleId="34BCAF7FBC394F85A9EFC6EF59347532">
    <w:name w:val="34BCAF7FBC394F85A9EFC6EF59347532"/>
    <w:rsid w:val="006A0DB0"/>
  </w:style>
  <w:style w:type="paragraph" w:customStyle="1" w:styleId="187BB2EB5DEE480B96D85585BA1E11B9">
    <w:name w:val="187BB2EB5DEE480B96D85585BA1E11B9"/>
    <w:rsid w:val="006A0DB0"/>
  </w:style>
  <w:style w:type="paragraph" w:customStyle="1" w:styleId="538EA17B942E4EBA9EE32CB2BAFFED3F">
    <w:name w:val="538EA17B942E4EBA9EE32CB2BAFFED3F"/>
    <w:rsid w:val="006A0DB0"/>
  </w:style>
  <w:style w:type="paragraph" w:customStyle="1" w:styleId="0D0EACD5EB51466A99D9E7399CABEA1B">
    <w:name w:val="0D0EACD5EB51466A99D9E7399CABEA1B"/>
    <w:rsid w:val="006A0DB0"/>
  </w:style>
  <w:style w:type="paragraph" w:customStyle="1" w:styleId="F6EFC2A0A3BF4C8F9C76419887EE22C5">
    <w:name w:val="F6EFC2A0A3BF4C8F9C76419887EE22C5"/>
    <w:rsid w:val="006A0DB0"/>
  </w:style>
  <w:style w:type="paragraph" w:customStyle="1" w:styleId="488F805FDA57409F846993DB14C23A70">
    <w:name w:val="488F805FDA57409F846993DB14C23A70"/>
    <w:rsid w:val="006A0DB0"/>
  </w:style>
  <w:style w:type="paragraph" w:customStyle="1" w:styleId="50950187A2264F5088B3B288C62A3E74">
    <w:name w:val="50950187A2264F5088B3B288C62A3E74"/>
    <w:rsid w:val="006A0DB0"/>
  </w:style>
  <w:style w:type="paragraph" w:customStyle="1" w:styleId="0625E00592014446884B3482C1A39DEE">
    <w:name w:val="0625E00592014446884B3482C1A39DEE"/>
    <w:rsid w:val="006A0DB0"/>
  </w:style>
  <w:style w:type="paragraph" w:customStyle="1" w:styleId="F738143E479249749D18DC38E82F99E5">
    <w:name w:val="F738143E479249749D18DC38E82F99E5"/>
    <w:rsid w:val="006A0DB0"/>
  </w:style>
  <w:style w:type="paragraph" w:customStyle="1" w:styleId="4F489BF9D0DF4DCE8D62BEF0D30158F3">
    <w:name w:val="4F489BF9D0DF4DCE8D62BEF0D30158F3"/>
    <w:rsid w:val="006A0DB0"/>
  </w:style>
  <w:style w:type="paragraph" w:customStyle="1" w:styleId="4DB7A6E0D64148AEB4BE0FFD928F463B">
    <w:name w:val="4DB7A6E0D64148AEB4BE0FFD928F463B"/>
    <w:rsid w:val="006A0DB0"/>
  </w:style>
  <w:style w:type="paragraph" w:customStyle="1" w:styleId="E4D88AAE9A2D4279AF6E0532F668B468">
    <w:name w:val="E4D88AAE9A2D4279AF6E0532F668B468"/>
    <w:rsid w:val="006A0DB0"/>
  </w:style>
  <w:style w:type="paragraph" w:customStyle="1" w:styleId="FC236BB60EBD4B31AA5B8DABE7F0A133">
    <w:name w:val="FC236BB60EBD4B31AA5B8DABE7F0A133"/>
    <w:rsid w:val="006A0DB0"/>
  </w:style>
  <w:style w:type="paragraph" w:customStyle="1" w:styleId="CC0584DF98364A40A79BF8CFF5981D52">
    <w:name w:val="CC0584DF98364A40A79BF8CFF5981D52"/>
    <w:rsid w:val="006A0DB0"/>
  </w:style>
  <w:style w:type="paragraph" w:customStyle="1" w:styleId="ED771F68B25B40F3BFD17BC1DE36AF6E">
    <w:name w:val="ED771F68B25B40F3BFD17BC1DE36AF6E"/>
    <w:rsid w:val="006A0DB0"/>
  </w:style>
  <w:style w:type="paragraph" w:customStyle="1" w:styleId="80DD740E6E7C44ADBD724A8D85FF07DF">
    <w:name w:val="80DD740E6E7C44ADBD724A8D85FF07DF"/>
    <w:rsid w:val="006A0DB0"/>
  </w:style>
  <w:style w:type="paragraph" w:customStyle="1" w:styleId="7AAF07835572429399F0C6FF9F689EF0">
    <w:name w:val="7AAF07835572429399F0C6FF9F689EF0"/>
    <w:rsid w:val="006A0DB0"/>
  </w:style>
  <w:style w:type="paragraph" w:customStyle="1" w:styleId="6EC67FB9E42B41C98FF829872E656E4B">
    <w:name w:val="6EC67FB9E42B41C98FF829872E656E4B"/>
    <w:rsid w:val="006A0DB0"/>
  </w:style>
  <w:style w:type="paragraph" w:customStyle="1" w:styleId="26FAF9FB0385470AAD89D0E00392F23C">
    <w:name w:val="26FAF9FB0385470AAD89D0E00392F23C"/>
    <w:rsid w:val="006A0DB0"/>
  </w:style>
  <w:style w:type="paragraph" w:customStyle="1" w:styleId="C518FC8B02CD4CD78AE0AAB612673305">
    <w:name w:val="C518FC8B02CD4CD78AE0AAB612673305"/>
    <w:rsid w:val="006A0DB0"/>
  </w:style>
  <w:style w:type="paragraph" w:customStyle="1" w:styleId="D6DB010AC6DA47C2A897562AE0500FA2">
    <w:name w:val="D6DB010AC6DA47C2A897562AE0500FA2"/>
    <w:rsid w:val="006A0DB0"/>
  </w:style>
  <w:style w:type="paragraph" w:customStyle="1" w:styleId="62C263C6217645E4B1AECA4DD5B7D33D">
    <w:name w:val="62C263C6217645E4B1AECA4DD5B7D33D"/>
    <w:rsid w:val="006A0DB0"/>
  </w:style>
  <w:style w:type="paragraph" w:customStyle="1" w:styleId="217E2ED78DF94511A852CA7043C3F4E2">
    <w:name w:val="217E2ED78DF94511A852CA7043C3F4E2"/>
    <w:rsid w:val="006A0DB0"/>
  </w:style>
  <w:style w:type="paragraph" w:customStyle="1" w:styleId="8AC7E371FA3B4AC19956E0DEAEB07B9A">
    <w:name w:val="8AC7E371FA3B4AC19956E0DEAEB07B9A"/>
    <w:rsid w:val="006A0DB0"/>
  </w:style>
  <w:style w:type="paragraph" w:customStyle="1" w:styleId="4FC22ABF447442C9ABE57ACE35B0E809">
    <w:name w:val="4FC22ABF447442C9ABE57ACE35B0E809"/>
    <w:rsid w:val="006A0DB0"/>
  </w:style>
  <w:style w:type="paragraph" w:customStyle="1" w:styleId="E1389F85144D4E8BA712349FB4B20CA3">
    <w:name w:val="E1389F85144D4E8BA712349FB4B20CA3"/>
    <w:rsid w:val="006A0DB0"/>
  </w:style>
  <w:style w:type="paragraph" w:customStyle="1" w:styleId="B9B0D2EC98224AA9B9FF5DDA4B550218">
    <w:name w:val="B9B0D2EC98224AA9B9FF5DDA4B550218"/>
    <w:rsid w:val="006A0DB0"/>
  </w:style>
  <w:style w:type="paragraph" w:customStyle="1" w:styleId="FFE9D0AEB33046CAA2BE3E5FAFF06335">
    <w:name w:val="FFE9D0AEB33046CAA2BE3E5FAFF06335"/>
    <w:rsid w:val="006A0DB0"/>
  </w:style>
  <w:style w:type="paragraph" w:customStyle="1" w:styleId="61638C0A1F794E199DAEC758D6E63D1B">
    <w:name w:val="61638C0A1F794E199DAEC758D6E63D1B"/>
    <w:rsid w:val="006A0DB0"/>
  </w:style>
  <w:style w:type="paragraph" w:customStyle="1" w:styleId="EE268932A1B64E34ADCA461014906439">
    <w:name w:val="EE268932A1B64E34ADCA461014906439"/>
    <w:rsid w:val="006A0DB0"/>
  </w:style>
  <w:style w:type="paragraph" w:customStyle="1" w:styleId="9D6E12A9F3DF4A559B23824D15693B32">
    <w:name w:val="9D6E12A9F3DF4A559B23824D15693B32"/>
    <w:rsid w:val="006A0DB0"/>
  </w:style>
  <w:style w:type="paragraph" w:customStyle="1" w:styleId="000F5E79C4E84BCBA6E719E1CA2CF504">
    <w:name w:val="000F5E79C4E84BCBA6E719E1CA2CF504"/>
    <w:rsid w:val="006A0DB0"/>
  </w:style>
  <w:style w:type="paragraph" w:customStyle="1" w:styleId="143080983E19404583E67F31DCE7E845">
    <w:name w:val="143080983E19404583E67F31DCE7E845"/>
    <w:rsid w:val="006A0DB0"/>
  </w:style>
  <w:style w:type="paragraph" w:customStyle="1" w:styleId="A434753E1E364B7FBFCBDF3B51AEB34A">
    <w:name w:val="A434753E1E364B7FBFCBDF3B51AEB34A"/>
    <w:rsid w:val="006A0DB0"/>
  </w:style>
  <w:style w:type="paragraph" w:customStyle="1" w:styleId="EB105D62F7134089BA24EDAE037B4AAC">
    <w:name w:val="EB105D62F7134089BA24EDAE037B4AAC"/>
    <w:rsid w:val="006A0DB0"/>
  </w:style>
  <w:style w:type="paragraph" w:customStyle="1" w:styleId="EAEBC6EA6FB742FBBA619D1387CF3407">
    <w:name w:val="EAEBC6EA6FB742FBBA619D1387CF3407"/>
    <w:rsid w:val="006A0DB0"/>
  </w:style>
  <w:style w:type="paragraph" w:customStyle="1" w:styleId="573DB40D9D3E46428EB6DF7681189BC3">
    <w:name w:val="573DB40D9D3E46428EB6DF7681189BC3"/>
    <w:rsid w:val="006A0DB0"/>
  </w:style>
  <w:style w:type="paragraph" w:customStyle="1" w:styleId="4118FD10D21E48D984ED84C6E0A614FD">
    <w:name w:val="4118FD10D21E48D984ED84C6E0A614FD"/>
    <w:rsid w:val="0080156A"/>
  </w:style>
  <w:style w:type="paragraph" w:customStyle="1" w:styleId="141ED50056A74D288D618476AB9D7114">
    <w:name w:val="141ED50056A74D288D618476AB9D7114"/>
    <w:rsid w:val="0080156A"/>
  </w:style>
  <w:style w:type="paragraph" w:customStyle="1" w:styleId="2D85351EE51A4FA39D4CD427E037E9E2">
    <w:name w:val="2D85351EE51A4FA39D4CD427E037E9E2"/>
    <w:rsid w:val="0080156A"/>
  </w:style>
  <w:style w:type="paragraph" w:customStyle="1" w:styleId="93C011AC955147669D6B14599DCC63BE">
    <w:name w:val="93C011AC955147669D6B14599DCC63BE"/>
    <w:rsid w:val="0080156A"/>
  </w:style>
  <w:style w:type="paragraph" w:customStyle="1" w:styleId="14C36A1445A043889598E6460D1B3F7B">
    <w:name w:val="14C36A1445A043889598E6460D1B3F7B"/>
    <w:rsid w:val="0080156A"/>
  </w:style>
  <w:style w:type="paragraph" w:customStyle="1" w:styleId="D8C17138269748E995BF6B33E3323458">
    <w:name w:val="D8C17138269748E995BF6B33E3323458"/>
    <w:rsid w:val="0080156A"/>
  </w:style>
  <w:style w:type="paragraph" w:customStyle="1" w:styleId="1281FE1F9D424638BB11E859B765CED3">
    <w:name w:val="1281FE1F9D424638BB11E859B765CED3"/>
    <w:rsid w:val="0080156A"/>
  </w:style>
  <w:style w:type="paragraph" w:customStyle="1" w:styleId="9B00B35D7B8B4FE88BEB0FB9DB34AC42">
    <w:name w:val="9B00B35D7B8B4FE88BEB0FB9DB34AC42"/>
    <w:rsid w:val="0080156A"/>
  </w:style>
  <w:style w:type="paragraph" w:customStyle="1" w:styleId="D2129E46749B4617B33E10DD21D8C764">
    <w:name w:val="D2129E46749B4617B33E10DD21D8C764"/>
    <w:rsid w:val="0080156A"/>
  </w:style>
  <w:style w:type="paragraph" w:customStyle="1" w:styleId="ADE80E0DC92147E897742FF9D54431E0">
    <w:name w:val="ADE80E0DC92147E897742FF9D54431E0"/>
    <w:rsid w:val="0080156A"/>
  </w:style>
  <w:style w:type="paragraph" w:customStyle="1" w:styleId="BA09D309EFBB48FD9D45AC0A8EA2D8D0">
    <w:name w:val="BA09D309EFBB48FD9D45AC0A8EA2D8D0"/>
    <w:rsid w:val="0080156A"/>
  </w:style>
  <w:style w:type="paragraph" w:customStyle="1" w:styleId="32186A0D5BF549E2B3785BBCFF7CBF31">
    <w:name w:val="32186A0D5BF549E2B3785BBCFF7CBF31"/>
    <w:rsid w:val="0080156A"/>
  </w:style>
  <w:style w:type="paragraph" w:customStyle="1" w:styleId="F807AA413F57471FA371EA3384245A7F">
    <w:name w:val="F807AA413F57471FA371EA3384245A7F"/>
    <w:rsid w:val="0080156A"/>
  </w:style>
  <w:style w:type="paragraph" w:customStyle="1" w:styleId="845A3E06ACF64ABBA5136393391ACEE5">
    <w:name w:val="845A3E06ACF64ABBA5136393391ACEE5"/>
    <w:rsid w:val="0080156A"/>
  </w:style>
  <w:style w:type="paragraph" w:customStyle="1" w:styleId="2F0E1DAC904C45708707E32E281EC629">
    <w:name w:val="2F0E1DAC904C45708707E32E281EC629"/>
    <w:rsid w:val="0080156A"/>
  </w:style>
  <w:style w:type="paragraph" w:customStyle="1" w:styleId="DDF33C5B32654298A97E388AC7671C01">
    <w:name w:val="DDF33C5B32654298A97E388AC7671C01"/>
    <w:rsid w:val="0080156A"/>
  </w:style>
  <w:style w:type="paragraph" w:customStyle="1" w:styleId="58D4153C3AE34063818DA2E1C7646A39">
    <w:name w:val="58D4153C3AE34063818DA2E1C7646A39"/>
    <w:rsid w:val="0080156A"/>
  </w:style>
  <w:style w:type="paragraph" w:customStyle="1" w:styleId="05FB7C831635480F9A1B73A3F31E271A">
    <w:name w:val="05FB7C831635480F9A1B73A3F31E271A"/>
    <w:rsid w:val="0080156A"/>
  </w:style>
  <w:style w:type="paragraph" w:customStyle="1" w:styleId="079C203E188D4CA6BEA408A69B874D94">
    <w:name w:val="079C203E188D4CA6BEA408A69B874D94"/>
    <w:rsid w:val="0080156A"/>
  </w:style>
  <w:style w:type="paragraph" w:customStyle="1" w:styleId="AE66D947C8134354B51D3ADC1B4B6114">
    <w:name w:val="AE66D947C8134354B51D3ADC1B4B6114"/>
    <w:rsid w:val="0080156A"/>
  </w:style>
  <w:style w:type="paragraph" w:customStyle="1" w:styleId="DE0818ABF48F4228951D901546FB4B01">
    <w:name w:val="DE0818ABF48F4228951D901546FB4B01"/>
    <w:rsid w:val="0080156A"/>
  </w:style>
  <w:style w:type="paragraph" w:customStyle="1" w:styleId="6F4ECB4607BA4537AB13E73BCF06B134">
    <w:name w:val="6F4ECB4607BA4537AB13E73BCF06B134"/>
    <w:rsid w:val="0080156A"/>
  </w:style>
  <w:style w:type="paragraph" w:customStyle="1" w:styleId="FCD253D972E548DD9E75F6457E2F149B">
    <w:name w:val="FCD253D972E548DD9E75F6457E2F149B"/>
    <w:rsid w:val="0080156A"/>
  </w:style>
  <w:style w:type="paragraph" w:customStyle="1" w:styleId="369931B03492405AA12CE29FAB59B620">
    <w:name w:val="369931B03492405AA12CE29FAB59B620"/>
    <w:rsid w:val="0080156A"/>
  </w:style>
  <w:style w:type="paragraph" w:customStyle="1" w:styleId="C4D692F781E84D2298DB92710C1FE59B">
    <w:name w:val="C4D692F781E84D2298DB92710C1FE59B"/>
    <w:rsid w:val="0080156A"/>
  </w:style>
  <w:style w:type="paragraph" w:customStyle="1" w:styleId="EB373DC3F32546AE9BC9C46B3ECB7B5F">
    <w:name w:val="EB373DC3F32546AE9BC9C46B3ECB7B5F"/>
    <w:rsid w:val="0080156A"/>
  </w:style>
  <w:style w:type="paragraph" w:customStyle="1" w:styleId="A31C1E274A594895932283F3E43E78E3">
    <w:name w:val="A31C1E274A594895932283F3E43E78E3"/>
    <w:rsid w:val="0080156A"/>
  </w:style>
  <w:style w:type="paragraph" w:customStyle="1" w:styleId="B4FE522E0F3D45348660FD48DB764FB8">
    <w:name w:val="B4FE522E0F3D45348660FD48DB764FB8"/>
    <w:rsid w:val="0080156A"/>
  </w:style>
  <w:style w:type="paragraph" w:customStyle="1" w:styleId="FFE995572F49452CA9D42B073CF2AF8E">
    <w:name w:val="FFE995572F49452CA9D42B073CF2AF8E"/>
    <w:rsid w:val="0080156A"/>
  </w:style>
  <w:style w:type="paragraph" w:customStyle="1" w:styleId="2E02491FEEE04BFD83FF8BE711CC7A2F">
    <w:name w:val="2E02491FEEE04BFD83FF8BE711CC7A2F"/>
    <w:rsid w:val="0080156A"/>
  </w:style>
  <w:style w:type="paragraph" w:customStyle="1" w:styleId="BDEAE29F68434667B3AA74FC5C7F5F0E">
    <w:name w:val="BDEAE29F68434667B3AA74FC5C7F5F0E"/>
    <w:rsid w:val="0080156A"/>
  </w:style>
  <w:style w:type="paragraph" w:customStyle="1" w:styleId="5ABB82AC6FCF4A368CF7EBA3FB2728B7">
    <w:name w:val="5ABB82AC6FCF4A368CF7EBA3FB2728B7"/>
    <w:rsid w:val="0080156A"/>
  </w:style>
  <w:style w:type="paragraph" w:customStyle="1" w:styleId="E67D891726674AD4AFD5B67FC0AF8CFB">
    <w:name w:val="E67D891726674AD4AFD5B67FC0AF8CFB"/>
    <w:rsid w:val="0080156A"/>
  </w:style>
  <w:style w:type="paragraph" w:customStyle="1" w:styleId="19EC2CCA0CEE4F899CB3E91C1FDC4880">
    <w:name w:val="19EC2CCA0CEE4F899CB3E91C1FDC4880"/>
    <w:rsid w:val="0080156A"/>
  </w:style>
  <w:style w:type="paragraph" w:customStyle="1" w:styleId="C5F59A7399B14A7DB4D084086C0DFF00">
    <w:name w:val="C5F59A7399B14A7DB4D084086C0DFF00"/>
    <w:rsid w:val="0080156A"/>
  </w:style>
  <w:style w:type="paragraph" w:customStyle="1" w:styleId="A9F879B0649445BCB60017386A75D44C">
    <w:name w:val="A9F879B0649445BCB60017386A75D44C"/>
    <w:rsid w:val="0080156A"/>
  </w:style>
  <w:style w:type="paragraph" w:customStyle="1" w:styleId="CC121F9D88024E89A433DA163D155702">
    <w:name w:val="CC121F9D88024E89A433DA163D155702"/>
    <w:rsid w:val="0080156A"/>
  </w:style>
  <w:style w:type="paragraph" w:customStyle="1" w:styleId="7966ACAB5AF744E9ADADF31FCFBF5873">
    <w:name w:val="7966ACAB5AF744E9ADADF31FCFBF5873"/>
    <w:rsid w:val="0080156A"/>
  </w:style>
  <w:style w:type="paragraph" w:customStyle="1" w:styleId="688EF471336F4494A2733AAD06080101">
    <w:name w:val="688EF471336F4494A2733AAD06080101"/>
    <w:rsid w:val="0080156A"/>
  </w:style>
  <w:style w:type="paragraph" w:customStyle="1" w:styleId="FBFADF5643CF41F3892B41F62DC2ACB0">
    <w:name w:val="FBFADF5643CF41F3892B41F62DC2ACB0"/>
    <w:rsid w:val="0080156A"/>
  </w:style>
  <w:style w:type="paragraph" w:customStyle="1" w:styleId="3714CD96D2164C3F92C2681D46892AB2">
    <w:name w:val="3714CD96D2164C3F92C2681D46892AB2"/>
    <w:rsid w:val="0080156A"/>
  </w:style>
  <w:style w:type="paragraph" w:customStyle="1" w:styleId="A3E56D6AA9194BCE95C492FAE1568C18">
    <w:name w:val="A3E56D6AA9194BCE95C492FAE1568C18"/>
    <w:rsid w:val="0080156A"/>
  </w:style>
  <w:style w:type="paragraph" w:customStyle="1" w:styleId="64262953B8684180BA93F4624DEDE2CE">
    <w:name w:val="64262953B8684180BA93F4624DEDE2CE"/>
    <w:rsid w:val="0080156A"/>
  </w:style>
  <w:style w:type="paragraph" w:customStyle="1" w:styleId="E285A5F1BE6044BB86749B800D87D194">
    <w:name w:val="E285A5F1BE6044BB86749B800D87D194"/>
    <w:rsid w:val="0080156A"/>
  </w:style>
  <w:style w:type="paragraph" w:customStyle="1" w:styleId="C74532707DFE4A10A792335518066618">
    <w:name w:val="C74532707DFE4A10A792335518066618"/>
    <w:rsid w:val="0080156A"/>
  </w:style>
  <w:style w:type="paragraph" w:customStyle="1" w:styleId="40EE62319BB14F43828958F51BBC1204">
    <w:name w:val="40EE62319BB14F43828958F51BBC1204"/>
    <w:rsid w:val="0080156A"/>
  </w:style>
  <w:style w:type="paragraph" w:customStyle="1" w:styleId="3102036867D44118828F9818B7B35124">
    <w:name w:val="3102036867D44118828F9818B7B35124"/>
    <w:rsid w:val="0080156A"/>
  </w:style>
  <w:style w:type="paragraph" w:customStyle="1" w:styleId="8F0352FE23374C9A8BA5C6D8FBB11ED5">
    <w:name w:val="8F0352FE23374C9A8BA5C6D8FBB11ED5"/>
    <w:rsid w:val="0080156A"/>
  </w:style>
  <w:style w:type="paragraph" w:customStyle="1" w:styleId="3EA2EF63B3EB48AA9E9E5988C2EEADD5">
    <w:name w:val="3EA2EF63B3EB48AA9E9E5988C2EEADD5"/>
    <w:rsid w:val="0080156A"/>
  </w:style>
  <w:style w:type="paragraph" w:customStyle="1" w:styleId="96B27D5171AD4F3B8BB6C7E6FBAD4BA2">
    <w:name w:val="96B27D5171AD4F3B8BB6C7E6FBAD4BA2"/>
    <w:rsid w:val="0080156A"/>
  </w:style>
  <w:style w:type="paragraph" w:customStyle="1" w:styleId="1C004028D606456DA1D6A8501BB61CA4">
    <w:name w:val="1C004028D606456DA1D6A8501BB61CA4"/>
    <w:rsid w:val="0080156A"/>
  </w:style>
  <w:style w:type="paragraph" w:customStyle="1" w:styleId="216124EE151241299396EF3B9CE94C24">
    <w:name w:val="216124EE151241299396EF3B9CE94C24"/>
    <w:rsid w:val="0080156A"/>
  </w:style>
  <w:style w:type="paragraph" w:customStyle="1" w:styleId="39612FD46AF6429DA75061A87EAFE464">
    <w:name w:val="39612FD46AF6429DA75061A87EAFE464"/>
    <w:rsid w:val="0080156A"/>
  </w:style>
  <w:style w:type="paragraph" w:customStyle="1" w:styleId="DA146B9A0FA74D55A32377D8B166C835">
    <w:name w:val="DA146B9A0FA74D55A32377D8B166C835"/>
    <w:rsid w:val="0080156A"/>
  </w:style>
  <w:style w:type="paragraph" w:customStyle="1" w:styleId="D391B207F3E84EBA9BAE924BF51614C3">
    <w:name w:val="D391B207F3E84EBA9BAE924BF51614C3"/>
    <w:rsid w:val="0080156A"/>
  </w:style>
  <w:style w:type="paragraph" w:customStyle="1" w:styleId="4112943A654A43F7961907FEB10565B4">
    <w:name w:val="4112943A654A43F7961907FEB10565B4"/>
    <w:rsid w:val="0080156A"/>
  </w:style>
  <w:style w:type="paragraph" w:customStyle="1" w:styleId="9ABC708BA49948D9BF121C491340D408">
    <w:name w:val="9ABC708BA49948D9BF121C491340D408"/>
    <w:rsid w:val="0080156A"/>
  </w:style>
  <w:style w:type="paragraph" w:customStyle="1" w:styleId="CF7B3B0797C44A17B674C9143FC2CF08">
    <w:name w:val="CF7B3B0797C44A17B674C9143FC2CF08"/>
    <w:rsid w:val="0080156A"/>
  </w:style>
  <w:style w:type="paragraph" w:customStyle="1" w:styleId="B76D6F1CD37A4B71B49D2B4D0786AFC5">
    <w:name w:val="B76D6F1CD37A4B71B49D2B4D0786AFC5"/>
    <w:rsid w:val="0080156A"/>
  </w:style>
  <w:style w:type="paragraph" w:customStyle="1" w:styleId="487E9D96A5E6499483749E827A96AE83">
    <w:name w:val="487E9D96A5E6499483749E827A96AE83"/>
    <w:rsid w:val="0080156A"/>
  </w:style>
  <w:style w:type="paragraph" w:customStyle="1" w:styleId="B0C559FAAB2042F4B24FD84954124114">
    <w:name w:val="B0C559FAAB2042F4B24FD84954124114"/>
    <w:rsid w:val="0080156A"/>
  </w:style>
  <w:style w:type="paragraph" w:customStyle="1" w:styleId="539CDD75C9F640ED9F5C603E5ACD35CF">
    <w:name w:val="539CDD75C9F640ED9F5C603E5ACD35CF"/>
    <w:rsid w:val="0080156A"/>
  </w:style>
  <w:style w:type="paragraph" w:customStyle="1" w:styleId="5BE153C9E67D4D97BEE8394B63815BB5">
    <w:name w:val="5BE153C9E67D4D97BEE8394B63815BB5"/>
    <w:rsid w:val="0080156A"/>
  </w:style>
  <w:style w:type="paragraph" w:customStyle="1" w:styleId="D2B8ECA142944ED2A1F824310D373D5C">
    <w:name w:val="D2B8ECA142944ED2A1F824310D373D5C"/>
    <w:rsid w:val="0080156A"/>
  </w:style>
  <w:style w:type="paragraph" w:customStyle="1" w:styleId="148D88E3E55742BDAB035166254F30A6">
    <w:name w:val="148D88E3E55742BDAB035166254F30A6"/>
    <w:rsid w:val="0080156A"/>
  </w:style>
  <w:style w:type="paragraph" w:customStyle="1" w:styleId="BD0FD5B5C3814FD5BA6DF755FDDD886F">
    <w:name w:val="BD0FD5B5C3814FD5BA6DF755FDDD886F"/>
    <w:rsid w:val="0080156A"/>
  </w:style>
  <w:style w:type="paragraph" w:customStyle="1" w:styleId="26C90881EFF04169AECB4FF27462909B">
    <w:name w:val="26C90881EFF04169AECB4FF27462909B"/>
    <w:rsid w:val="0080156A"/>
  </w:style>
  <w:style w:type="paragraph" w:customStyle="1" w:styleId="20BDB6CDDAF54EF7AC4ABACBDA46F0A3">
    <w:name w:val="20BDB6CDDAF54EF7AC4ABACBDA46F0A3"/>
    <w:rsid w:val="0080156A"/>
  </w:style>
  <w:style w:type="paragraph" w:customStyle="1" w:styleId="3E6F438FB359437BBD073F996627EE78">
    <w:name w:val="3E6F438FB359437BBD073F996627EE78"/>
    <w:rsid w:val="0080156A"/>
  </w:style>
  <w:style w:type="paragraph" w:customStyle="1" w:styleId="97219DC5FD4F4AE28AB8B28F7DEB4C61">
    <w:name w:val="97219DC5FD4F4AE28AB8B28F7DEB4C61"/>
    <w:rsid w:val="0080156A"/>
  </w:style>
  <w:style w:type="paragraph" w:customStyle="1" w:styleId="E4F27AD901A247399FB6ECDFE4A2C37B">
    <w:name w:val="E4F27AD901A247399FB6ECDFE4A2C37B"/>
    <w:rsid w:val="0080156A"/>
  </w:style>
  <w:style w:type="paragraph" w:customStyle="1" w:styleId="8CDDB4DDFF0D47489CA220C4A10D77A2">
    <w:name w:val="8CDDB4DDFF0D47489CA220C4A10D77A2"/>
    <w:rsid w:val="0080156A"/>
  </w:style>
  <w:style w:type="paragraph" w:customStyle="1" w:styleId="0BF20B95EFA64606B470988306FF6163">
    <w:name w:val="0BF20B95EFA64606B470988306FF6163"/>
    <w:rsid w:val="0080156A"/>
  </w:style>
  <w:style w:type="paragraph" w:customStyle="1" w:styleId="9194ABEA159E422E95AC6F0D5731F198">
    <w:name w:val="9194ABEA159E422E95AC6F0D5731F198"/>
    <w:rsid w:val="0080156A"/>
  </w:style>
  <w:style w:type="paragraph" w:customStyle="1" w:styleId="11439BDEEF2F4B08A35F76E121C74AEF">
    <w:name w:val="11439BDEEF2F4B08A35F76E121C74AEF"/>
    <w:rsid w:val="0080156A"/>
  </w:style>
  <w:style w:type="paragraph" w:customStyle="1" w:styleId="46D8E535A78F4E14BF37D6EE7CBD359D">
    <w:name w:val="46D8E535A78F4E14BF37D6EE7CBD359D"/>
    <w:rsid w:val="0080156A"/>
  </w:style>
  <w:style w:type="paragraph" w:customStyle="1" w:styleId="6E45079B64F94677B424192C6B36DCF0">
    <w:name w:val="6E45079B64F94677B424192C6B36DCF0"/>
    <w:rsid w:val="0080156A"/>
  </w:style>
  <w:style w:type="paragraph" w:customStyle="1" w:styleId="619522AFA4BB4D229DE0751EFD75ED51">
    <w:name w:val="619522AFA4BB4D229DE0751EFD75ED51"/>
    <w:rsid w:val="0080156A"/>
  </w:style>
  <w:style w:type="paragraph" w:customStyle="1" w:styleId="F587F6478493461BAAF2C395EC41E489">
    <w:name w:val="F587F6478493461BAAF2C395EC41E489"/>
    <w:rsid w:val="0080156A"/>
  </w:style>
  <w:style w:type="paragraph" w:customStyle="1" w:styleId="72C92B8A25534224A39FDC490F4F2DF8">
    <w:name w:val="72C92B8A25534224A39FDC490F4F2DF8"/>
    <w:rsid w:val="0080156A"/>
  </w:style>
  <w:style w:type="paragraph" w:customStyle="1" w:styleId="3FCA50E79BD74C49AA1B589A9261019A">
    <w:name w:val="3FCA50E79BD74C49AA1B589A9261019A"/>
    <w:rsid w:val="0080156A"/>
  </w:style>
  <w:style w:type="paragraph" w:customStyle="1" w:styleId="A317F570D0624885AED0DA74F25F997F">
    <w:name w:val="A317F570D0624885AED0DA74F25F997F"/>
    <w:rsid w:val="0080156A"/>
  </w:style>
  <w:style w:type="paragraph" w:customStyle="1" w:styleId="F241C75502BF41279493AD1CB9D33856">
    <w:name w:val="F241C75502BF41279493AD1CB9D33856"/>
    <w:rsid w:val="0080156A"/>
  </w:style>
  <w:style w:type="paragraph" w:customStyle="1" w:styleId="5A970004E6434E5D9088161DEC7B2000">
    <w:name w:val="5A970004E6434E5D9088161DEC7B2000"/>
    <w:rsid w:val="0080156A"/>
  </w:style>
  <w:style w:type="paragraph" w:customStyle="1" w:styleId="7FBE17069B254E00A0D8C7467B207F47">
    <w:name w:val="7FBE17069B254E00A0D8C7467B207F47"/>
    <w:rsid w:val="0080156A"/>
  </w:style>
  <w:style w:type="paragraph" w:customStyle="1" w:styleId="70DEAD8DA13C482EAF774D20169BAD7F">
    <w:name w:val="70DEAD8DA13C482EAF774D20169BAD7F"/>
    <w:rsid w:val="0080156A"/>
  </w:style>
  <w:style w:type="paragraph" w:customStyle="1" w:styleId="8DAE7F1EAF314168813C675DE1881837">
    <w:name w:val="8DAE7F1EAF314168813C675DE1881837"/>
    <w:rsid w:val="0080156A"/>
  </w:style>
  <w:style w:type="paragraph" w:customStyle="1" w:styleId="D5BC72378B394B40A67AA74934C251D8">
    <w:name w:val="D5BC72378B394B40A67AA74934C251D8"/>
    <w:rsid w:val="0080156A"/>
  </w:style>
  <w:style w:type="paragraph" w:customStyle="1" w:styleId="870881B49906406DB0F28BFFE1AF20CF">
    <w:name w:val="870881B49906406DB0F28BFFE1AF20CF"/>
    <w:rsid w:val="0080156A"/>
  </w:style>
  <w:style w:type="paragraph" w:customStyle="1" w:styleId="6F2AB8E8BFBF44148E1D72BC83EADA59">
    <w:name w:val="6F2AB8E8BFBF44148E1D72BC83EADA59"/>
    <w:rsid w:val="0080156A"/>
  </w:style>
  <w:style w:type="paragraph" w:customStyle="1" w:styleId="CF764854E09D4B089605AABF11BC93E9">
    <w:name w:val="CF764854E09D4B089605AABF11BC93E9"/>
    <w:rsid w:val="0080156A"/>
  </w:style>
  <w:style w:type="paragraph" w:customStyle="1" w:styleId="AC04F6B0865C44E9A605BCF41948FD1D">
    <w:name w:val="AC04F6B0865C44E9A605BCF41948FD1D"/>
    <w:rsid w:val="0080156A"/>
  </w:style>
  <w:style w:type="paragraph" w:customStyle="1" w:styleId="91EAE9CEE289438497DA4EA354A27F1A">
    <w:name w:val="91EAE9CEE289438497DA4EA354A27F1A"/>
    <w:rsid w:val="0080156A"/>
  </w:style>
  <w:style w:type="paragraph" w:customStyle="1" w:styleId="8E8B7F20348E47EB9E61269AAF0E9858">
    <w:name w:val="8E8B7F20348E47EB9E61269AAF0E9858"/>
    <w:rsid w:val="0080156A"/>
  </w:style>
  <w:style w:type="paragraph" w:customStyle="1" w:styleId="23574842C4544B37BA7D42EE1EF9302F">
    <w:name w:val="23574842C4544B37BA7D42EE1EF9302F"/>
    <w:rsid w:val="0080156A"/>
  </w:style>
  <w:style w:type="paragraph" w:customStyle="1" w:styleId="89CF1E50CC7344859CA9E02DFF237DCC">
    <w:name w:val="89CF1E50CC7344859CA9E02DFF237DCC"/>
    <w:rsid w:val="0080156A"/>
  </w:style>
  <w:style w:type="paragraph" w:customStyle="1" w:styleId="37A7F291E64246B698AEC7767DB1E0E7">
    <w:name w:val="37A7F291E64246B698AEC7767DB1E0E7"/>
    <w:rsid w:val="0080156A"/>
  </w:style>
  <w:style w:type="paragraph" w:customStyle="1" w:styleId="6291BCD9C9CA421AADA3A00CEAD5A41F">
    <w:name w:val="6291BCD9C9CA421AADA3A00CEAD5A41F"/>
    <w:rsid w:val="0080156A"/>
  </w:style>
  <w:style w:type="paragraph" w:customStyle="1" w:styleId="61646B19780F439C9273078376BA1EB5">
    <w:name w:val="61646B19780F439C9273078376BA1EB5"/>
    <w:rsid w:val="0080156A"/>
  </w:style>
  <w:style w:type="paragraph" w:customStyle="1" w:styleId="F2116AF483474EF893B39995559FD0F1">
    <w:name w:val="F2116AF483474EF893B39995559FD0F1"/>
    <w:rsid w:val="0080156A"/>
  </w:style>
  <w:style w:type="paragraph" w:customStyle="1" w:styleId="524658E6C0E94266BE25AB17E65BF041">
    <w:name w:val="524658E6C0E94266BE25AB17E65BF041"/>
    <w:rsid w:val="0080156A"/>
  </w:style>
  <w:style w:type="paragraph" w:customStyle="1" w:styleId="D56F0FCDF8A54383A9E2216A8C08AD82">
    <w:name w:val="D56F0FCDF8A54383A9E2216A8C08AD82"/>
    <w:rsid w:val="0080156A"/>
  </w:style>
  <w:style w:type="paragraph" w:customStyle="1" w:styleId="165890515818494BB333EA167D058CC1">
    <w:name w:val="165890515818494BB333EA167D058CC1"/>
    <w:rsid w:val="0080156A"/>
  </w:style>
  <w:style w:type="paragraph" w:customStyle="1" w:styleId="9C2DF75608534089A88ED5E1F2AAEF03">
    <w:name w:val="9C2DF75608534089A88ED5E1F2AAEF03"/>
    <w:rsid w:val="0080156A"/>
  </w:style>
  <w:style w:type="paragraph" w:customStyle="1" w:styleId="D61740CC7B294FBD961180A2A15663CD">
    <w:name w:val="D61740CC7B294FBD961180A2A15663CD"/>
    <w:rsid w:val="0080156A"/>
  </w:style>
  <w:style w:type="paragraph" w:customStyle="1" w:styleId="9748EF853F934E858620CB4191390B60">
    <w:name w:val="9748EF853F934E858620CB4191390B60"/>
    <w:rsid w:val="0080156A"/>
  </w:style>
  <w:style w:type="paragraph" w:customStyle="1" w:styleId="21D5915380E147799213F3DE0926C13F">
    <w:name w:val="21D5915380E147799213F3DE0926C13F"/>
    <w:rsid w:val="0080156A"/>
  </w:style>
  <w:style w:type="paragraph" w:customStyle="1" w:styleId="74213F0F965A4DEFB770038817245E84">
    <w:name w:val="74213F0F965A4DEFB770038817245E84"/>
    <w:rsid w:val="0080156A"/>
  </w:style>
  <w:style w:type="paragraph" w:customStyle="1" w:styleId="AB0AF3ABB03A49FABE50018826291085">
    <w:name w:val="AB0AF3ABB03A49FABE50018826291085"/>
    <w:rsid w:val="0080156A"/>
  </w:style>
  <w:style w:type="paragraph" w:customStyle="1" w:styleId="D340E18F231E433896DA23C4C7D143FA">
    <w:name w:val="D340E18F231E433896DA23C4C7D143FA"/>
    <w:rsid w:val="0080156A"/>
  </w:style>
  <w:style w:type="paragraph" w:customStyle="1" w:styleId="1805070C5DFC4E18AF3F03C8DDEA315D">
    <w:name w:val="1805070C5DFC4E18AF3F03C8DDEA315D"/>
    <w:rsid w:val="0080156A"/>
  </w:style>
  <w:style w:type="paragraph" w:customStyle="1" w:styleId="6CC93C50F0D8476BAAF5DF07B1161E5E">
    <w:name w:val="6CC93C50F0D8476BAAF5DF07B1161E5E"/>
    <w:rsid w:val="0080156A"/>
  </w:style>
  <w:style w:type="paragraph" w:customStyle="1" w:styleId="741A829FB02045FD85A3D1A36897E2F2">
    <w:name w:val="741A829FB02045FD85A3D1A36897E2F2"/>
    <w:rsid w:val="0080156A"/>
  </w:style>
  <w:style w:type="paragraph" w:customStyle="1" w:styleId="43951DE6EA4842DA80D7772202B0EB6F">
    <w:name w:val="43951DE6EA4842DA80D7772202B0EB6F"/>
    <w:rsid w:val="0080156A"/>
  </w:style>
  <w:style w:type="paragraph" w:customStyle="1" w:styleId="BF9C2493FAC24C93A304E51B0084F24B">
    <w:name w:val="BF9C2493FAC24C93A304E51B0084F24B"/>
    <w:rsid w:val="0080156A"/>
  </w:style>
  <w:style w:type="paragraph" w:customStyle="1" w:styleId="501CA7D7D40A479BB77439A39141681C">
    <w:name w:val="501CA7D7D40A479BB77439A39141681C"/>
    <w:rsid w:val="0080156A"/>
  </w:style>
  <w:style w:type="paragraph" w:customStyle="1" w:styleId="E8EED76603D943CD99A076CB571F487D">
    <w:name w:val="E8EED76603D943CD99A076CB571F487D"/>
    <w:rsid w:val="0080156A"/>
  </w:style>
  <w:style w:type="paragraph" w:customStyle="1" w:styleId="EF716CD3E4164313BB8ACCB2B4E2FD67">
    <w:name w:val="EF716CD3E4164313BB8ACCB2B4E2FD67"/>
    <w:rsid w:val="0080156A"/>
  </w:style>
  <w:style w:type="paragraph" w:customStyle="1" w:styleId="4BB13FC6F19343B38EBBD60BF358A2C0">
    <w:name w:val="4BB13FC6F19343B38EBBD60BF358A2C0"/>
    <w:rsid w:val="0080156A"/>
  </w:style>
  <w:style w:type="paragraph" w:customStyle="1" w:styleId="F347516934184322A2FA81BCDDD9CC6A">
    <w:name w:val="F347516934184322A2FA81BCDDD9CC6A"/>
    <w:rsid w:val="0080156A"/>
  </w:style>
  <w:style w:type="paragraph" w:customStyle="1" w:styleId="03F2A71E0B0E4E69B521FDD68CB372C2">
    <w:name w:val="03F2A71E0B0E4E69B521FDD68CB372C2"/>
    <w:rsid w:val="0080156A"/>
  </w:style>
  <w:style w:type="paragraph" w:customStyle="1" w:styleId="4236630AC0EC4FC3A4B365FF05AA2787">
    <w:name w:val="4236630AC0EC4FC3A4B365FF05AA2787"/>
    <w:rsid w:val="0080156A"/>
  </w:style>
  <w:style w:type="paragraph" w:customStyle="1" w:styleId="12E6E8CE711D4A4498FF16D195D2C9F3">
    <w:name w:val="12E6E8CE711D4A4498FF16D195D2C9F3"/>
    <w:rsid w:val="0080156A"/>
  </w:style>
  <w:style w:type="paragraph" w:customStyle="1" w:styleId="5EAC222C26824DE1A37AAB657FD9471F">
    <w:name w:val="5EAC222C26824DE1A37AAB657FD9471F"/>
    <w:rsid w:val="0080156A"/>
  </w:style>
  <w:style w:type="paragraph" w:customStyle="1" w:styleId="31124907724643C5B287F965EEB815FC">
    <w:name w:val="31124907724643C5B287F965EEB815FC"/>
    <w:rsid w:val="0080156A"/>
  </w:style>
  <w:style w:type="paragraph" w:customStyle="1" w:styleId="DEEAECEA676A48BCB4131992847C564C">
    <w:name w:val="DEEAECEA676A48BCB4131992847C564C"/>
    <w:rsid w:val="0080156A"/>
  </w:style>
  <w:style w:type="paragraph" w:customStyle="1" w:styleId="8632F54DDD98441CAE9F73F9C656F610">
    <w:name w:val="8632F54DDD98441CAE9F73F9C656F610"/>
    <w:rsid w:val="0080156A"/>
  </w:style>
  <w:style w:type="paragraph" w:customStyle="1" w:styleId="49477D00290E406C8F29E6F08AB570D5">
    <w:name w:val="49477D00290E406C8F29E6F08AB570D5"/>
    <w:rsid w:val="0080156A"/>
  </w:style>
  <w:style w:type="paragraph" w:customStyle="1" w:styleId="A707986668284A688902F5ADB1C9D775">
    <w:name w:val="A707986668284A688902F5ADB1C9D775"/>
    <w:rsid w:val="0080156A"/>
  </w:style>
  <w:style w:type="paragraph" w:customStyle="1" w:styleId="535850A7BC2543019169C2DCC3A71F3D">
    <w:name w:val="535850A7BC2543019169C2DCC3A71F3D"/>
    <w:rsid w:val="0080156A"/>
  </w:style>
  <w:style w:type="paragraph" w:customStyle="1" w:styleId="D0147233621344349E20A07452DDE4F1">
    <w:name w:val="D0147233621344349E20A07452DDE4F1"/>
    <w:rsid w:val="0080156A"/>
  </w:style>
  <w:style w:type="paragraph" w:customStyle="1" w:styleId="50E44A737B2D4C309A8FE22E99E62165">
    <w:name w:val="50E44A737B2D4C309A8FE22E99E62165"/>
    <w:rsid w:val="0080156A"/>
  </w:style>
  <w:style w:type="paragraph" w:customStyle="1" w:styleId="874B00E2E2AC45C6B4BA0C99043FD9D1">
    <w:name w:val="874B00E2E2AC45C6B4BA0C99043FD9D1"/>
    <w:rsid w:val="0080156A"/>
  </w:style>
  <w:style w:type="paragraph" w:customStyle="1" w:styleId="A590615FA1C946D4BCD9C3F369D4DD67">
    <w:name w:val="A590615FA1C946D4BCD9C3F369D4DD67"/>
    <w:rsid w:val="0080156A"/>
  </w:style>
  <w:style w:type="paragraph" w:customStyle="1" w:styleId="A09FCB3897F34C8B98B7CCEE31361A11">
    <w:name w:val="A09FCB3897F34C8B98B7CCEE31361A11"/>
    <w:rsid w:val="0080156A"/>
  </w:style>
  <w:style w:type="paragraph" w:customStyle="1" w:styleId="5829B83BA4FE4155ABBEAFCF4E546B6F">
    <w:name w:val="5829B83BA4FE4155ABBEAFCF4E546B6F"/>
    <w:rsid w:val="0080156A"/>
  </w:style>
  <w:style w:type="paragraph" w:customStyle="1" w:styleId="621A6FB8D9BE4019956ED5E08B72BFC9">
    <w:name w:val="621A6FB8D9BE4019956ED5E08B72BFC9"/>
    <w:rsid w:val="0080156A"/>
  </w:style>
  <w:style w:type="paragraph" w:customStyle="1" w:styleId="78144FBF0DD84EE7A1836B82062E0694">
    <w:name w:val="78144FBF0DD84EE7A1836B82062E0694"/>
    <w:rsid w:val="0080156A"/>
  </w:style>
  <w:style w:type="paragraph" w:customStyle="1" w:styleId="04E44D48F4E944EBBC35A118F2592B34">
    <w:name w:val="04E44D48F4E944EBBC35A118F2592B34"/>
    <w:rsid w:val="0080156A"/>
  </w:style>
  <w:style w:type="paragraph" w:customStyle="1" w:styleId="DA70AABB88FC4C488D1042BA256A4CD3">
    <w:name w:val="DA70AABB88FC4C488D1042BA256A4CD3"/>
    <w:rsid w:val="0080156A"/>
  </w:style>
  <w:style w:type="paragraph" w:customStyle="1" w:styleId="A3E06C55EC1C41A59A40C9AC6B8792F1">
    <w:name w:val="A3E06C55EC1C41A59A40C9AC6B8792F1"/>
    <w:rsid w:val="0080156A"/>
  </w:style>
  <w:style w:type="paragraph" w:customStyle="1" w:styleId="08571588EB124187ADAAFDC8CB5B96B1">
    <w:name w:val="08571588EB124187ADAAFDC8CB5B96B1"/>
    <w:rsid w:val="0080156A"/>
  </w:style>
  <w:style w:type="paragraph" w:customStyle="1" w:styleId="71D7378B691C4EBEB16BB164E244B2F5">
    <w:name w:val="71D7378B691C4EBEB16BB164E244B2F5"/>
    <w:rsid w:val="0080156A"/>
  </w:style>
  <w:style w:type="paragraph" w:customStyle="1" w:styleId="3E04B5C3EAE14F7298032914B91907E4">
    <w:name w:val="3E04B5C3EAE14F7298032914B91907E4"/>
    <w:rsid w:val="0080156A"/>
  </w:style>
  <w:style w:type="paragraph" w:customStyle="1" w:styleId="6211FE7AAA3249B6BFA58367594445B8">
    <w:name w:val="6211FE7AAA3249B6BFA58367594445B8"/>
    <w:rsid w:val="0080156A"/>
  </w:style>
  <w:style w:type="paragraph" w:customStyle="1" w:styleId="E52E08E9AAF3474994D95992C4284C12">
    <w:name w:val="E52E08E9AAF3474994D95992C4284C12"/>
    <w:rsid w:val="0080156A"/>
  </w:style>
  <w:style w:type="paragraph" w:customStyle="1" w:styleId="9A7A8B9C3B544F64825EB55F37368E12">
    <w:name w:val="9A7A8B9C3B544F64825EB55F37368E12"/>
    <w:rsid w:val="0080156A"/>
  </w:style>
  <w:style w:type="paragraph" w:customStyle="1" w:styleId="F1D21F99FE9B43BF9A6301D4C26CEF50">
    <w:name w:val="F1D21F99FE9B43BF9A6301D4C26CEF50"/>
    <w:rsid w:val="0080156A"/>
  </w:style>
  <w:style w:type="paragraph" w:customStyle="1" w:styleId="42EEAC34D87C4189BC55213DE4EF9A2D">
    <w:name w:val="42EEAC34D87C4189BC55213DE4EF9A2D"/>
    <w:rsid w:val="0080156A"/>
  </w:style>
  <w:style w:type="paragraph" w:customStyle="1" w:styleId="1FFA638AE8E34ECA96DEB092A5F8293A">
    <w:name w:val="1FFA638AE8E34ECA96DEB092A5F8293A"/>
    <w:rsid w:val="0080156A"/>
  </w:style>
  <w:style w:type="paragraph" w:customStyle="1" w:styleId="1FBFF139EC064D6FADAEEDB21AE8F905">
    <w:name w:val="1FBFF139EC064D6FADAEEDB21AE8F905"/>
    <w:rsid w:val="0080156A"/>
  </w:style>
  <w:style w:type="paragraph" w:customStyle="1" w:styleId="0F860C223A104E0C9B46C41D7B7D63CE">
    <w:name w:val="0F860C223A104E0C9B46C41D7B7D63CE"/>
    <w:rsid w:val="0080156A"/>
  </w:style>
  <w:style w:type="paragraph" w:customStyle="1" w:styleId="F6B5E513DB444C2284BD151292122F31">
    <w:name w:val="F6B5E513DB444C2284BD151292122F31"/>
    <w:rsid w:val="0080156A"/>
  </w:style>
  <w:style w:type="paragraph" w:customStyle="1" w:styleId="B9875719DA904888ABF1B78ADDA8CD43">
    <w:name w:val="B9875719DA904888ABF1B78ADDA8CD43"/>
    <w:rsid w:val="0080156A"/>
  </w:style>
  <w:style w:type="paragraph" w:customStyle="1" w:styleId="43EBEC2D40A94A229E7540BB8F437EE0">
    <w:name w:val="43EBEC2D40A94A229E7540BB8F437EE0"/>
    <w:rsid w:val="0080156A"/>
  </w:style>
  <w:style w:type="paragraph" w:customStyle="1" w:styleId="E6EC836C4A7D46BD935D492FA7E671FC">
    <w:name w:val="E6EC836C4A7D46BD935D492FA7E671FC"/>
    <w:rsid w:val="0080156A"/>
  </w:style>
  <w:style w:type="paragraph" w:customStyle="1" w:styleId="F194DADA9B44418EB76C79FB4F3DD09C">
    <w:name w:val="F194DADA9B44418EB76C79FB4F3DD09C"/>
    <w:rsid w:val="0080156A"/>
  </w:style>
  <w:style w:type="paragraph" w:customStyle="1" w:styleId="2BB1151ADCB64D0F924D0CFBAF47D204">
    <w:name w:val="2BB1151ADCB64D0F924D0CFBAF47D204"/>
    <w:rsid w:val="0080156A"/>
  </w:style>
  <w:style w:type="paragraph" w:customStyle="1" w:styleId="E3F9BF2292E24966ADC002169D1A2156">
    <w:name w:val="E3F9BF2292E24966ADC002169D1A2156"/>
    <w:rsid w:val="0080156A"/>
  </w:style>
  <w:style w:type="paragraph" w:customStyle="1" w:styleId="697D57E6013545A09A7AC7579410CE75">
    <w:name w:val="697D57E6013545A09A7AC7579410CE75"/>
    <w:rsid w:val="0080156A"/>
  </w:style>
  <w:style w:type="paragraph" w:customStyle="1" w:styleId="D6D4320C34EF4253BF68627025CFC96B">
    <w:name w:val="D6D4320C34EF4253BF68627025CFC96B"/>
    <w:rsid w:val="0080156A"/>
  </w:style>
  <w:style w:type="paragraph" w:customStyle="1" w:styleId="B5EEA80D9B224695893C5C0CFFC64A21">
    <w:name w:val="B5EEA80D9B224695893C5C0CFFC64A21"/>
    <w:rsid w:val="0080156A"/>
  </w:style>
  <w:style w:type="paragraph" w:customStyle="1" w:styleId="A21B66A74B8E4317B128200E06EEDFE8">
    <w:name w:val="A21B66A74B8E4317B128200E06EEDFE8"/>
    <w:rsid w:val="0080156A"/>
  </w:style>
  <w:style w:type="paragraph" w:customStyle="1" w:styleId="862A9D49A00742F78E28D4F750CB1831">
    <w:name w:val="862A9D49A00742F78E28D4F750CB1831"/>
    <w:rsid w:val="0080156A"/>
  </w:style>
  <w:style w:type="paragraph" w:customStyle="1" w:styleId="18B019F0A02F4BFAADDC19C8A7FAF82F">
    <w:name w:val="18B019F0A02F4BFAADDC19C8A7FAF82F"/>
    <w:rsid w:val="0080156A"/>
  </w:style>
  <w:style w:type="paragraph" w:customStyle="1" w:styleId="9B5BCD340D524CE7A0836752EEFFD5A7">
    <w:name w:val="9B5BCD340D524CE7A0836752EEFFD5A7"/>
    <w:rsid w:val="0080156A"/>
  </w:style>
  <w:style w:type="paragraph" w:customStyle="1" w:styleId="D9C0AE6E72B64D28808746597866AD71">
    <w:name w:val="D9C0AE6E72B64D28808746597866AD71"/>
    <w:rsid w:val="0080156A"/>
  </w:style>
  <w:style w:type="paragraph" w:customStyle="1" w:styleId="37F705C016A54E92A61D994E940A4785">
    <w:name w:val="37F705C016A54E92A61D994E940A4785"/>
    <w:rsid w:val="0080156A"/>
  </w:style>
  <w:style w:type="paragraph" w:customStyle="1" w:styleId="555DA3D8EED34445898C22DA4B358227">
    <w:name w:val="555DA3D8EED34445898C22DA4B358227"/>
    <w:rsid w:val="0080156A"/>
  </w:style>
  <w:style w:type="paragraph" w:customStyle="1" w:styleId="3C85509C638A4B26AB9106D91AEC6221">
    <w:name w:val="3C85509C638A4B26AB9106D91AEC6221"/>
    <w:rsid w:val="0080156A"/>
  </w:style>
  <w:style w:type="paragraph" w:customStyle="1" w:styleId="CB9F63775DF9480A836DB1BF119EE5C8">
    <w:name w:val="CB9F63775DF9480A836DB1BF119EE5C8"/>
    <w:rsid w:val="0080156A"/>
  </w:style>
  <w:style w:type="paragraph" w:customStyle="1" w:styleId="46680E5994104C8FB2BC7B79EC200C1D">
    <w:name w:val="46680E5994104C8FB2BC7B79EC200C1D"/>
    <w:rsid w:val="0080156A"/>
  </w:style>
  <w:style w:type="paragraph" w:customStyle="1" w:styleId="99F6FEF1B22A46D082019447BBB99339">
    <w:name w:val="99F6FEF1B22A46D082019447BBB99339"/>
    <w:rsid w:val="0080156A"/>
  </w:style>
  <w:style w:type="paragraph" w:customStyle="1" w:styleId="9430F309E7EC4C1E9E40D6D0061DB189">
    <w:name w:val="9430F309E7EC4C1E9E40D6D0061DB189"/>
    <w:rsid w:val="0080156A"/>
  </w:style>
  <w:style w:type="paragraph" w:customStyle="1" w:styleId="39B09E104A354830ABC1DCA93B5BA1B0">
    <w:name w:val="39B09E104A354830ABC1DCA93B5BA1B0"/>
    <w:rsid w:val="0080156A"/>
  </w:style>
  <w:style w:type="paragraph" w:customStyle="1" w:styleId="36D79D97487A45D0969D4A1E621ADED6">
    <w:name w:val="36D79D97487A45D0969D4A1E621ADED6"/>
    <w:rsid w:val="0080156A"/>
  </w:style>
  <w:style w:type="paragraph" w:customStyle="1" w:styleId="359B05DCB43746BD851F9ED10829EC45">
    <w:name w:val="359B05DCB43746BD851F9ED10829EC45"/>
    <w:rsid w:val="0080156A"/>
  </w:style>
  <w:style w:type="paragraph" w:customStyle="1" w:styleId="9E91740CB8A94231A5BCE3FD52E9F9B5">
    <w:name w:val="9E91740CB8A94231A5BCE3FD52E9F9B5"/>
    <w:rsid w:val="0080156A"/>
  </w:style>
  <w:style w:type="paragraph" w:customStyle="1" w:styleId="159D8E54606247F9BD483C3E5B67D25E">
    <w:name w:val="159D8E54606247F9BD483C3E5B67D25E"/>
    <w:rsid w:val="0080156A"/>
  </w:style>
  <w:style w:type="paragraph" w:customStyle="1" w:styleId="37F389292B12430A9829BE3300C254D2">
    <w:name w:val="37F389292B12430A9829BE3300C254D2"/>
    <w:rsid w:val="0080156A"/>
  </w:style>
  <w:style w:type="paragraph" w:customStyle="1" w:styleId="5C92621FDF2B459380F797566B18DD1A">
    <w:name w:val="5C92621FDF2B459380F797566B18DD1A"/>
    <w:rsid w:val="0080156A"/>
  </w:style>
  <w:style w:type="paragraph" w:customStyle="1" w:styleId="A09CC5664B1045609825C4F7B75D4184">
    <w:name w:val="A09CC5664B1045609825C4F7B75D4184"/>
    <w:rsid w:val="0080156A"/>
  </w:style>
  <w:style w:type="paragraph" w:customStyle="1" w:styleId="E6709C977B044121A9A7D42C97D9E641">
    <w:name w:val="E6709C977B044121A9A7D42C97D9E641"/>
    <w:rsid w:val="0080156A"/>
  </w:style>
  <w:style w:type="paragraph" w:customStyle="1" w:styleId="A25BD21EFF09454AAFAF5FBEC780E340">
    <w:name w:val="A25BD21EFF09454AAFAF5FBEC780E340"/>
    <w:rsid w:val="0080156A"/>
  </w:style>
  <w:style w:type="paragraph" w:customStyle="1" w:styleId="C52432ED5A1F432780494934E86D2729">
    <w:name w:val="C52432ED5A1F432780494934E86D2729"/>
    <w:rsid w:val="0080156A"/>
  </w:style>
  <w:style w:type="paragraph" w:customStyle="1" w:styleId="749328CA2E434235A67D84149D963E86">
    <w:name w:val="749328CA2E434235A67D84149D963E86"/>
    <w:rsid w:val="0080156A"/>
  </w:style>
  <w:style w:type="paragraph" w:customStyle="1" w:styleId="286D2A280FE04933BF6ADE2E8E79C5F9">
    <w:name w:val="286D2A280FE04933BF6ADE2E8E79C5F9"/>
    <w:rsid w:val="0080156A"/>
  </w:style>
  <w:style w:type="paragraph" w:customStyle="1" w:styleId="FA0121833A854189B27364BEAEF779CC">
    <w:name w:val="FA0121833A854189B27364BEAEF779CC"/>
    <w:rsid w:val="0080156A"/>
  </w:style>
  <w:style w:type="paragraph" w:customStyle="1" w:styleId="BD97B5D230764BADB47E0659ED5588BB">
    <w:name w:val="BD97B5D230764BADB47E0659ED5588BB"/>
    <w:rsid w:val="0080156A"/>
  </w:style>
  <w:style w:type="paragraph" w:customStyle="1" w:styleId="5883324A8DED46FD8880F976C81D2D7C">
    <w:name w:val="5883324A8DED46FD8880F976C81D2D7C"/>
    <w:rsid w:val="0080156A"/>
  </w:style>
  <w:style w:type="paragraph" w:customStyle="1" w:styleId="9D842A71FA984782AA6F064DA766E476">
    <w:name w:val="9D842A71FA984782AA6F064DA766E476"/>
    <w:rsid w:val="0080156A"/>
  </w:style>
  <w:style w:type="paragraph" w:customStyle="1" w:styleId="7DF8EF15C1CE4C9D8DA814097BFECC61">
    <w:name w:val="7DF8EF15C1CE4C9D8DA814097BFECC61"/>
    <w:rsid w:val="0080156A"/>
  </w:style>
  <w:style w:type="paragraph" w:customStyle="1" w:styleId="64A605CF7BF54790A94423BB4DE1AAE5">
    <w:name w:val="64A605CF7BF54790A94423BB4DE1AAE5"/>
    <w:rsid w:val="0080156A"/>
  </w:style>
  <w:style w:type="paragraph" w:customStyle="1" w:styleId="E0078BCDE49E40889EEF96690BC32E81">
    <w:name w:val="E0078BCDE49E40889EEF96690BC32E81"/>
    <w:rsid w:val="0080156A"/>
  </w:style>
  <w:style w:type="paragraph" w:customStyle="1" w:styleId="FA57A1D7EBA7466F9BEA1929A3C535BC">
    <w:name w:val="FA57A1D7EBA7466F9BEA1929A3C535BC"/>
    <w:rsid w:val="0080156A"/>
  </w:style>
  <w:style w:type="paragraph" w:customStyle="1" w:styleId="FDD71197E14A4BB5B0349976F4554CDF">
    <w:name w:val="FDD71197E14A4BB5B0349976F4554CDF"/>
    <w:rsid w:val="0080156A"/>
  </w:style>
  <w:style w:type="paragraph" w:customStyle="1" w:styleId="8EB28C1661CE427EA6EC0890F3816CAA">
    <w:name w:val="8EB28C1661CE427EA6EC0890F3816CAA"/>
    <w:rsid w:val="0080156A"/>
  </w:style>
  <w:style w:type="paragraph" w:customStyle="1" w:styleId="AF5FDBD6E634462BA5EA66FCBFDD1C69">
    <w:name w:val="AF5FDBD6E634462BA5EA66FCBFDD1C69"/>
    <w:rsid w:val="0080156A"/>
  </w:style>
  <w:style w:type="paragraph" w:customStyle="1" w:styleId="8B5E0486BFAB401B8E75ECFD5C7B984D">
    <w:name w:val="8B5E0486BFAB401B8E75ECFD5C7B984D"/>
    <w:rsid w:val="0080156A"/>
  </w:style>
  <w:style w:type="paragraph" w:customStyle="1" w:styleId="DF77BAF51EFC4736AD75A64933A6ACA8">
    <w:name w:val="DF77BAF51EFC4736AD75A64933A6ACA8"/>
    <w:rsid w:val="0080156A"/>
  </w:style>
  <w:style w:type="paragraph" w:customStyle="1" w:styleId="B95917CDF37944158DF9C5FA84948B72">
    <w:name w:val="B95917CDF37944158DF9C5FA84948B72"/>
    <w:rsid w:val="0080156A"/>
  </w:style>
  <w:style w:type="paragraph" w:customStyle="1" w:styleId="988121E61B774CB0A3476FD5013BB5EB">
    <w:name w:val="988121E61B774CB0A3476FD5013BB5EB"/>
    <w:rsid w:val="0080156A"/>
  </w:style>
  <w:style w:type="paragraph" w:customStyle="1" w:styleId="0EE89896FACE4569A72CD62471392737">
    <w:name w:val="0EE89896FACE4569A72CD62471392737"/>
    <w:rsid w:val="0080156A"/>
  </w:style>
  <w:style w:type="paragraph" w:customStyle="1" w:styleId="EDA91C6253474BE6AFB1335B02673E59">
    <w:name w:val="EDA91C6253474BE6AFB1335B02673E59"/>
    <w:rsid w:val="0080156A"/>
  </w:style>
  <w:style w:type="paragraph" w:customStyle="1" w:styleId="5124EED63E5A46F2A1BB7F23313B0D77">
    <w:name w:val="5124EED63E5A46F2A1BB7F23313B0D77"/>
    <w:rsid w:val="0080156A"/>
  </w:style>
  <w:style w:type="paragraph" w:customStyle="1" w:styleId="6D58B3CBAD3840B2AF55ACB8B5D930F1">
    <w:name w:val="6D58B3CBAD3840B2AF55ACB8B5D930F1"/>
    <w:rsid w:val="0080156A"/>
  </w:style>
  <w:style w:type="paragraph" w:customStyle="1" w:styleId="A4A9EB9A543649729B93025FE97BA6F3">
    <w:name w:val="A4A9EB9A543649729B93025FE97BA6F3"/>
    <w:rsid w:val="0080156A"/>
  </w:style>
  <w:style w:type="paragraph" w:customStyle="1" w:styleId="8323E64560484683B057D5ACDEACFA23">
    <w:name w:val="8323E64560484683B057D5ACDEACFA23"/>
    <w:rsid w:val="0080156A"/>
  </w:style>
  <w:style w:type="paragraph" w:customStyle="1" w:styleId="33CACA31EBE44AF2A1F19AE60FF93553">
    <w:name w:val="33CACA31EBE44AF2A1F19AE60FF93553"/>
    <w:rsid w:val="0080156A"/>
  </w:style>
  <w:style w:type="paragraph" w:customStyle="1" w:styleId="5B047169BFDB481DB6A1BE64CA659E12">
    <w:name w:val="5B047169BFDB481DB6A1BE64CA659E12"/>
    <w:rsid w:val="0080156A"/>
  </w:style>
  <w:style w:type="paragraph" w:customStyle="1" w:styleId="F75369FD327442508766ADCE1D356370">
    <w:name w:val="F75369FD327442508766ADCE1D356370"/>
    <w:rsid w:val="0080156A"/>
  </w:style>
  <w:style w:type="paragraph" w:customStyle="1" w:styleId="A6DDCE7DAD844238850B3FFA3D7989A5">
    <w:name w:val="A6DDCE7DAD844238850B3FFA3D7989A5"/>
    <w:rsid w:val="0080156A"/>
  </w:style>
  <w:style w:type="paragraph" w:customStyle="1" w:styleId="55180973D0FD49AE9F0FCDB851272474">
    <w:name w:val="55180973D0FD49AE9F0FCDB851272474"/>
    <w:rsid w:val="0080156A"/>
  </w:style>
  <w:style w:type="paragraph" w:customStyle="1" w:styleId="45632DB12B91488B9C4B3C9B9B3A8C11">
    <w:name w:val="45632DB12B91488B9C4B3C9B9B3A8C11"/>
    <w:rsid w:val="0080156A"/>
  </w:style>
  <w:style w:type="paragraph" w:customStyle="1" w:styleId="19DB02C3A3694CA8BE81E151278AB281">
    <w:name w:val="19DB02C3A3694CA8BE81E151278AB281"/>
    <w:rsid w:val="0080156A"/>
  </w:style>
  <w:style w:type="paragraph" w:customStyle="1" w:styleId="98BC65BEFCCE4A1FB1F7076FC4D26AD8">
    <w:name w:val="98BC65BEFCCE4A1FB1F7076FC4D26AD8"/>
    <w:rsid w:val="0080156A"/>
  </w:style>
  <w:style w:type="paragraph" w:customStyle="1" w:styleId="50CBC2FAD23F4A44AD0EC626F7429C29">
    <w:name w:val="50CBC2FAD23F4A44AD0EC626F7429C29"/>
    <w:rsid w:val="0080156A"/>
  </w:style>
  <w:style w:type="paragraph" w:customStyle="1" w:styleId="D4FC360FD5494E9DBF9F194F201FEC7D">
    <w:name w:val="D4FC360FD5494E9DBF9F194F201FEC7D"/>
    <w:rsid w:val="0080156A"/>
  </w:style>
  <w:style w:type="paragraph" w:customStyle="1" w:styleId="390CB78ED70842C4AF23FAC8C0C47CAC">
    <w:name w:val="390CB78ED70842C4AF23FAC8C0C47CAC"/>
    <w:rsid w:val="0080156A"/>
  </w:style>
  <w:style w:type="paragraph" w:customStyle="1" w:styleId="C2F4D1B45A8B4F68B1B80C30A5A0D56B">
    <w:name w:val="C2F4D1B45A8B4F68B1B80C30A5A0D56B"/>
    <w:rsid w:val="0080156A"/>
  </w:style>
  <w:style w:type="paragraph" w:customStyle="1" w:styleId="83250B3F17654B1CA28C65E1D6B7F958">
    <w:name w:val="83250B3F17654B1CA28C65E1D6B7F958"/>
    <w:rsid w:val="0080156A"/>
  </w:style>
  <w:style w:type="paragraph" w:customStyle="1" w:styleId="A0C56D63681545578067F0E5EF7143C2">
    <w:name w:val="A0C56D63681545578067F0E5EF7143C2"/>
    <w:rsid w:val="0080156A"/>
  </w:style>
  <w:style w:type="paragraph" w:customStyle="1" w:styleId="5A8143B6CE0942F38C4FC608047C1F6F">
    <w:name w:val="5A8143B6CE0942F38C4FC608047C1F6F"/>
    <w:rsid w:val="0080156A"/>
  </w:style>
  <w:style w:type="paragraph" w:customStyle="1" w:styleId="A42F37A61DE443C4A99119E54A0205C4">
    <w:name w:val="A42F37A61DE443C4A99119E54A0205C4"/>
    <w:rsid w:val="0080156A"/>
  </w:style>
  <w:style w:type="paragraph" w:customStyle="1" w:styleId="50A0409F7537425981D94A58CED020A2">
    <w:name w:val="50A0409F7537425981D94A58CED020A2"/>
    <w:rsid w:val="0080156A"/>
  </w:style>
  <w:style w:type="paragraph" w:customStyle="1" w:styleId="17AA5B1794A543F29139C9DF1F1C66C5">
    <w:name w:val="17AA5B1794A543F29139C9DF1F1C66C5"/>
    <w:rsid w:val="0080156A"/>
  </w:style>
  <w:style w:type="paragraph" w:customStyle="1" w:styleId="EBE5EC3B4B0340A89128CE5D24BD7003">
    <w:name w:val="EBE5EC3B4B0340A89128CE5D24BD7003"/>
    <w:rsid w:val="0080156A"/>
  </w:style>
  <w:style w:type="paragraph" w:customStyle="1" w:styleId="E956B7A0F2F94B50B0CD561AB70D2C6D">
    <w:name w:val="E956B7A0F2F94B50B0CD561AB70D2C6D"/>
    <w:rsid w:val="0080156A"/>
  </w:style>
  <w:style w:type="paragraph" w:customStyle="1" w:styleId="7D0DB61C2FE74D72A040F08E5256155F">
    <w:name w:val="7D0DB61C2FE74D72A040F08E5256155F"/>
    <w:rsid w:val="0080156A"/>
  </w:style>
  <w:style w:type="paragraph" w:customStyle="1" w:styleId="67AEB8F44BC14D0E8972A43383AAE5F0">
    <w:name w:val="67AEB8F44BC14D0E8972A43383AAE5F0"/>
    <w:rsid w:val="0080156A"/>
  </w:style>
  <w:style w:type="paragraph" w:customStyle="1" w:styleId="B384EA9D4C8041EFBAAF0F6C482D24AB">
    <w:name w:val="B384EA9D4C8041EFBAAF0F6C482D24AB"/>
    <w:rsid w:val="0080156A"/>
  </w:style>
  <w:style w:type="paragraph" w:customStyle="1" w:styleId="3A56C02FFFB74579BCEF17F2C8F0F993">
    <w:name w:val="3A56C02FFFB74579BCEF17F2C8F0F993"/>
    <w:rsid w:val="0080156A"/>
  </w:style>
  <w:style w:type="paragraph" w:customStyle="1" w:styleId="04445D803D7740519681B1FE21A67DF8">
    <w:name w:val="04445D803D7740519681B1FE21A67DF8"/>
    <w:rsid w:val="0080156A"/>
  </w:style>
  <w:style w:type="paragraph" w:customStyle="1" w:styleId="FB8A5618A66747AEA88394D0FE12C9EF">
    <w:name w:val="FB8A5618A66747AEA88394D0FE12C9EF"/>
    <w:rsid w:val="0080156A"/>
  </w:style>
  <w:style w:type="paragraph" w:customStyle="1" w:styleId="1B4AE643DC72425688905C5FADF1D0EA">
    <w:name w:val="1B4AE643DC72425688905C5FADF1D0EA"/>
    <w:rsid w:val="0080156A"/>
  </w:style>
  <w:style w:type="paragraph" w:customStyle="1" w:styleId="05D545A14D7B4E2AACCE1FF8A3DED9CA">
    <w:name w:val="05D545A14D7B4E2AACCE1FF8A3DED9CA"/>
    <w:rsid w:val="0080156A"/>
  </w:style>
  <w:style w:type="paragraph" w:customStyle="1" w:styleId="2C662C113D1C4EB390CEC28267947ECB">
    <w:name w:val="2C662C113D1C4EB390CEC28267947ECB"/>
    <w:rsid w:val="0080156A"/>
  </w:style>
  <w:style w:type="paragraph" w:customStyle="1" w:styleId="078A4A5F665B4C56844F29B8A2C16F3E">
    <w:name w:val="078A4A5F665B4C56844F29B8A2C16F3E"/>
    <w:rsid w:val="0080156A"/>
  </w:style>
  <w:style w:type="paragraph" w:customStyle="1" w:styleId="1271A4D88CB447DD9157493E00C19CB4">
    <w:name w:val="1271A4D88CB447DD9157493E00C19CB4"/>
    <w:rsid w:val="0080156A"/>
  </w:style>
  <w:style w:type="paragraph" w:customStyle="1" w:styleId="1E70F013B34A412B873491E949F4518F">
    <w:name w:val="1E70F013B34A412B873491E949F4518F"/>
    <w:rsid w:val="0080156A"/>
  </w:style>
  <w:style w:type="paragraph" w:customStyle="1" w:styleId="89AB4186FBB04C12B3F498666A3C7A55">
    <w:name w:val="89AB4186FBB04C12B3F498666A3C7A55"/>
    <w:rsid w:val="0080156A"/>
  </w:style>
  <w:style w:type="paragraph" w:customStyle="1" w:styleId="C909F536ACE94C65A14AA9958D81FA99">
    <w:name w:val="C909F536ACE94C65A14AA9958D81FA99"/>
    <w:rsid w:val="0080156A"/>
  </w:style>
  <w:style w:type="paragraph" w:customStyle="1" w:styleId="ED1FE2DA7AF34172AEB75CE7AA57E23E">
    <w:name w:val="ED1FE2DA7AF34172AEB75CE7AA57E23E"/>
    <w:rsid w:val="0080156A"/>
  </w:style>
  <w:style w:type="paragraph" w:customStyle="1" w:styleId="56FE44338757416E8A77BE7222DC1E7E">
    <w:name w:val="56FE44338757416E8A77BE7222DC1E7E"/>
    <w:rsid w:val="0080156A"/>
  </w:style>
  <w:style w:type="paragraph" w:customStyle="1" w:styleId="778F69373CB547E0A644E07AB05256BE">
    <w:name w:val="778F69373CB547E0A644E07AB05256BE"/>
    <w:rsid w:val="0080156A"/>
  </w:style>
  <w:style w:type="paragraph" w:customStyle="1" w:styleId="9709EFBDA10D4DE5B510C4CF58777619">
    <w:name w:val="9709EFBDA10D4DE5B510C4CF58777619"/>
    <w:rsid w:val="0080156A"/>
  </w:style>
  <w:style w:type="paragraph" w:customStyle="1" w:styleId="3509209527754DBBB6319F0057FAB8C7">
    <w:name w:val="3509209527754DBBB6319F0057FAB8C7"/>
    <w:rsid w:val="0080156A"/>
  </w:style>
  <w:style w:type="paragraph" w:customStyle="1" w:styleId="5FA54FEE9B9149CC936CCC0FACF1ABD5">
    <w:name w:val="5FA54FEE9B9149CC936CCC0FACF1ABD5"/>
    <w:rsid w:val="0080156A"/>
  </w:style>
  <w:style w:type="paragraph" w:customStyle="1" w:styleId="D6FFECE917684F04B455CF8C77E4D9E5">
    <w:name w:val="D6FFECE917684F04B455CF8C77E4D9E5"/>
    <w:rsid w:val="0080156A"/>
  </w:style>
  <w:style w:type="paragraph" w:customStyle="1" w:styleId="FE5C732F093A41B2AAD180E2A910BB0A">
    <w:name w:val="FE5C732F093A41B2AAD180E2A910BB0A"/>
    <w:rsid w:val="0080156A"/>
  </w:style>
  <w:style w:type="paragraph" w:customStyle="1" w:styleId="F02474C96CD540C684AD85D16EA84B66">
    <w:name w:val="F02474C96CD540C684AD85D16EA84B66"/>
    <w:rsid w:val="0080156A"/>
  </w:style>
  <w:style w:type="paragraph" w:customStyle="1" w:styleId="FDB44A9BBB5F40D3B014E346D6767C4F">
    <w:name w:val="FDB44A9BBB5F40D3B014E346D6767C4F"/>
    <w:rsid w:val="0080156A"/>
  </w:style>
  <w:style w:type="paragraph" w:customStyle="1" w:styleId="E9C95154558C42ECBAAE733C01ADDCEF">
    <w:name w:val="E9C95154558C42ECBAAE733C01ADDCEF"/>
    <w:rsid w:val="0080156A"/>
  </w:style>
  <w:style w:type="paragraph" w:customStyle="1" w:styleId="91A846CE739C4A1B9AE585C5C20B25FE">
    <w:name w:val="91A846CE739C4A1B9AE585C5C20B25FE"/>
    <w:rsid w:val="0080156A"/>
  </w:style>
  <w:style w:type="paragraph" w:customStyle="1" w:styleId="363AF6DB458A40B983F66376482F64DA">
    <w:name w:val="363AF6DB458A40B983F66376482F64DA"/>
    <w:rsid w:val="0080156A"/>
  </w:style>
  <w:style w:type="paragraph" w:customStyle="1" w:styleId="1CB7D9602FB041F39DBFDC423D4EEEEA">
    <w:name w:val="1CB7D9602FB041F39DBFDC423D4EEEEA"/>
    <w:rsid w:val="0080156A"/>
  </w:style>
  <w:style w:type="paragraph" w:customStyle="1" w:styleId="D7343ADF96B64C4DAB64FB53F0BC0891">
    <w:name w:val="D7343ADF96B64C4DAB64FB53F0BC0891"/>
    <w:rsid w:val="00AA3D16"/>
  </w:style>
  <w:style w:type="paragraph" w:customStyle="1" w:styleId="74D8EA316EA343CEB80705655F23195F">
    <w:name w:val="74D8EA316EA343CEB80705655F23195F"/>
    <w:rsid w:val="00AA3D16"/>
  </w:style>
  <w:style w:type="paragraph" w:customStyle="1" w:styleId="27A455A80E0E484B8C21F81E83A1DE33">
    <w:name w:val="27A455A80E0E484B8C21F81E83A1DE33"/>
    <w:rsid w:val="00AA3D16"/>
  </w:style>
  <w:style w:type="paragraph" w:customStyle="1" w:styleId="06FEA361DB584AB6A9ED9C0C794F941D">
    <w:name w:val="06FEA361DB584AB6A9ED9C0C794F941D"/>
    <w:rsid w:val="00AA3D16"/>
  </w:style>
  <w:style w:type="paragraph" w:customStyle="1" w:styleId="4821D3BA6EF44FC894654FF4A7B0DF30">
    <w:name w:val="4821D3BA6EF44FC894654FF4A7B0DF30"/>
    <w:rsid w:val="00AA3D16"/>
  </w:style>
  <w:style w:type="paragraph" w:customStyle="1" w:styleId="E345C622D3294DDEAD6E52003AB8289D">
    <w:name w:val="E345C622D3294DDEAD6E52003AB8289D"/>
    <w:rsid w:val="00AA3D16"/>
  </w:style>
  <w:style w:type="paragraph" w:customStyle="1" w:styleId="C120AF62F20742A4980BAFDE38E3D95A">
    <w:name w:val="C120AF62F20742A4980BAFDE38E3D95A"/>
    <w:rsid w:val="00AA3D16"/>
  </w:style>
  <w:style w:type="paragraph" w:customStyle="1" w:styleId="F634FF6756C54AAA9D4EE9317DF79D92">
    <w:name w:val="F634FF6756C54AAA9D4EE9317DF79D92"/>
    <w:rsid w:val="00AA3D16"/>
  </w:style>
  <w:style w:type="paragraph" w:customStyle="1" w:styleId="9CB5B49A89444688A630A6A4A39C9CFE">
    <w:name w:val="9CB5B49A89444688A630A6A4A39C9CFE"/>
    <w:rsid w:val="00AA3D16"/>
  </w:style>
  <w:style w:type="paragraph" w:customStyle="1" w:styleId="171434EE3986449BAA5C90E2AD6A67BA">
    <w:name w:val="171434EE3986449BAA5C90E2AD6A67BA"/>
    <w:rsid w:val="00AA3D16"/>
  </w:style>
  <w:style w:type="paragraph" w:customStyle="1" w:styleId="A1263547F29B491B8471D9EEE1291374">
    <w:name w:val="A1263547F29B491B8471D9EEE1291374"/>
    <w:rsid w:val="00AA3D16"/>
  </w:style>
  <w:style w:type="paragraph" w:customStyle="1" w:styleId="17CDF9D4012C4C5088026A50C5DA3228">
    <w:name w:val="17CDF9D4012C4C5088026A50C5DA3228"/>
    <w:rsid w:val="00AA3D16"/>
  </w:style>
  <w:style w:type="paragraph" w:customStyle="1" w:styleId="88FF99EE83F4480CA1AB21D79D811DFA">
    <w:name w:val="88FF99EE83F4480CA1AB21D79D811DFA"/>
    <w:rsid w:val="00AA3D16"/>
  </w:style>
  <w:style w:type="paragraph" w:customStyle="1" w:styleId="22432D230B7344239D60AA2251AA1E4D">
    <w:name w:val="22432D230B7344239D60AA2251AA1E4D"/>
    <w:rsid w:val="00AA3D16"/>
  </w:style>
  <w:style w:type="paragraph" w:customStyle="1" w:styleId="78319CC46D624CB684577A748D22578F">
    <w:name w:val="78319CC46D624CB684577A748D22578F"/>
    <w:rsid w:val="00AA3D16"/>
  </w:style>
  <w:style w:type="paragraph" w:customStyle="1" w:styleId="BB116AB4E9C04D07841A50B2DC5AA320">
    <w:name w:val="BB116AB4E9C04D07841A50B2DC5AA320"/>
    <w:rsid w:val="00AA3D16"/>
  </w:style>
  <w:style w:type="paragraph" w:customStyle="1" w:styleId="26F24E81D9EA4854A96D3FCD570D66E0">
    <w:name w:val="26F24E81D9EA4854A96D3FCD570D66E0"/>
    <w:rsid w:val="00AA3D16"/>
  </w:style>
  <w:style w:type="paragraph" w:customStyle="1" w:styleId="7A4A5928A8C84120813C7C5A98C9B4C4">
    <w:name w:val="7A4A5928A8C84120813C7C5A98C9B4C4"/>
    <w:rsid w:val="00AA3D16"/>
  </w:style>
  <w:style w:type="paragraph" w:customStyle="1" w:styleId="EA79CE5A5E1449A787A90F65785D310D">
    <w:name w:val="EA79CE5A5E1449A787A90F65785D310D"/>
    <w:rsid w:val="00AA3D16"/>
  </w:style>
  <w:style w:type="paragraph" w:customStyle="1" w:styleId="B5854089CEE34CACB6B934F86E937FB2">
    <w:name w:val="B5854089CEE34CACB6B934F86E937FB2"/>
    <w:rsid w:val="00AA3D16"/>
  </w:style>
  <w:style w:type="paragraph" w:customStyle="1" w:styleId="7B87E0AB50ED4E7E93C4B1EADABD19FC">
    <w:name w:val="7B87E0AB50ED4E7E93C4B1EADABD19FC"/>
    <w:rsid w:val="00AA3D16"/>
  </w:style>
  <w:style w:type="paragraph" w:customStyle="1" w:styleId="57DDDA9F33274DCABB8487D989094770">
    <w:name w:val="57DDDA9F33274DCABB8487D989094770"/>
    <w:rsid w:val="00AA3D16"/>
  </w:style>
  <w:style w:type="paragraph" w:customStyle="1" w:styleId="F41B78A82A7C43A1A922ECE7DF9CEA2A">
    <w:name w:val="F41B78A82A7C43A1A922ECE7DF9CEA2A"/>
    <w:rsid w:val="00AA3D16"/>
  </w:style>
  <w:style w:type="paragraph" w:customStyle="1" w:styleId="98B713EB1F554CE8ADFDB3EDD0DB3D8C">
    <w:name w:val="98B713EB1F554CE8ADFDB3EDD0DB3D8C"/>
    <w:rsid w:val="00AA3D16"/>
  </w:style>
  <w:style w:type="paragraph" w:customStyle="1" w:styleId="7D41F583190B42F489851935225675AC">
    <w:name w:val="7D41F583190B42F489851935225675AC"/>
    <w:rsid w:val="00AA3D16"/>
  </w:style>
  <w:style w:type="paragraph" w:customStyle="1" w:styleId="7BF76556D7284002BB3850848B705C8A">
    <w:name w:val="7BF76556D7284002BB3850848B705C8A"/>
    <w:rsid w:val="00AA3D16"/>
  </w:style>
  <w:style w:type="paragraph" w:customStyle="1" w:styleId="B676B2A3CD5F46F6907C061826F0D7BE">
    <w:name w:val="B676B2A3CD5F46F6907C061826F0D7BE"/>
    <w:rsid w:val="00095B5F"/>
  </w:style>
  <w:style w:type="paragraph" w:customStyle="1" w:styleId="D71E09BF060F44649C049F5596AC84CF">
    <w:name w:val="D71E09BF060F44649C049F5596AC84CF"/>
    <w:rsid w:val="00095B5F"/>
  </w:style>
  <w:style w:type="paragraph" w:customStyle="1" w:styleId="8B549443FA4D44D3977B29B52F12597F">
    <w:name w:val="8B549443FA4D44D3977B29B52F12597F"/>
    <w:rsid w:val="00095B5F"/>
  </w:style>
  <w:style w:type="paragraph" w:customStyle="1" w:styleId="4FAB98895C2F4AEE8ED99C13E6AB94FD">
    <w:name w:val="4FAB98895C2F4AEE8ED99C13E6AB94FD"/>
    <w:rsid w:val="00095B5F"/>
  </w:style>
  <w:style w:type="paragraph" w:customStyle="1" w:styleId="7292A0BD7C464DCA90CF225865EE62B1">
    <w:name w:val="7292A0BD7C464DCA90CF225865EE62B1"/>
    <w:rsid w:val="00095B5F"/>
  </w:style>
  <w:style w:type="paragraph" w:customStyle="1" w:styleId="00FDF1B131AB430DB50BFEE7298D2BDE">
    <w:name w:val="00FDF1B131AB430DB50BFEE7298D2BDE"/>
    <w:rsid w:val="00095B5F"/>
  </w:style>
  <w:style w:type="paragraph" w:customStyle="1" w:styleId="823B80915E4D40B2848AB741DE70A53E">
    <w:name w:val="823B80915E4D40B2848AB741DE70A53E"/>
    <w:rsid w:val="00095B5F"/>
  </w:style>
  <w:style w:type="paragraph" w:customStyle="1" w:styleId="806D847DC1744C9698460DD9C49F4634">
    <w:name w:val="806D847DC1744C9698460DD9C49F4634"/>
    <w:rsid w:val="00095B5F"/>
  </w:style>
  <w:style w:type="paragraph" w:customStyle="1" w:styleId="66F017C86F8C4E29829089F22CA4ACB1">
    <w:name w:val="66F017C86F8C4E29829089F22CA4ACB1"/>
    <w:rsid w:val="00095B5F"/>
  </w:style>
  <w:style w:type="paragraph" w:customStyle="1" w:styleId="8D5E162375B74D58ADA6F3F29CF85AF1">
    <w:name w:val="8D5E162375B74D58ADA6F3F29CF85AF1"/>
    <w:rsid w:val="00095B5F"/>
  </w:style>
  <w:style w:type="paragraph" w:customStyle="1" w:styleId="0F93A48E087241E495C4F03E696529E5">
    <w:name w:val="0F93A48E087241E495C4F03E696529E5"/>
    <w:rsid w:val="00095B5F"/>
  </w:style>
  <w:style w:type="paragraph" w:customStyle="1" w:styleId="B96885609DD94305BBC24F6498E994E8">
    <w:name w:val="B96885609DD94305BBC24F6498E994E8"/>
    <w:rsid w:val="00095B5F"/>
  </w:style>
  <w:style w:type="paragraph" w:customStyle="1" w:styleId="5EC3303BAF564D61A95CF2CF303C78A0">
    <w:name w:val="5EC3303BAF564D61A95CF2CF303C78A0"/>
    <w:rsid w:val="00095B5F"/>
  </w:style>
  <w:style w:type="paragraph" w:customStyle="1" w:styleId="73E610A9861142EF834D670761289929">
    <w:name w:val="73E610A9861142EF834D670761289929"/>
    <w:rsid w:val="00095B5F"/>
  </w:style>
  <w:style w:type="paragraph" w:customStyle="1" w:styleId="65A6F491B5E84BF49A93506E275DFAE1">
    <w:name w:val="65A6F491B5E84BF49A93506E275DFAE1"/>
    <w:rsid w:val="00095B5F"/>
  </w:style>
  <w:style w:type="paragraph" w:customStyle="1" w:styleId="1D2835EF026E42828C74A088BB63B61E">
    <w:name w:val="1D2835EF026E42828C74A088BB63B61E"/>
    <w:rsid w:val="00095B5F"/>
  </w:style>
  <w:style w:type="paragraph" w:customStyle="1" w:styleId="18BFC511E8D84F88ADDB3A53A6D49A1E">
    <w:name w:val="18BFC511E8D84F88ADDB3A53A6D49A1E"/>
    <w:rsid w:val="00095B5F"/>
  </w:style>
  <w:style w:type="paragraph" w:customStyle="1" w:styleId="CD9E1168F74345A989A5A2503FB62B54">
    <w:name w:val="CD9E1168F74345A989A5A2503FB62B54"/>
    <w:rsid w:val="00095B5F"/>
  </w:style>
  <w:style w:type="paragraph" w:customStyle="1" w:styleId="EC07014101374A1AA6F10D43915203D2">
    <w:name w:val="EC07014101374A1AA6F10D43915203D2"/>
    <w:rsid w:val="00095B5F"/>
  </w:style>
  <w:style w:type="paragraph" w:customStyle="1" w:styleId="3C1E0C2B995B49C2A5E8A14DBC006374">
    <w:name w:val="3C1E0C2B995B49C2A5E8A14DBC006374"/>
    <w:rsid w:val="00095B5F"/>
  </w:style>
  <w:style w:type="paragraph" w:customStyle="1" w:styleId="9BAE932443C44A8FACCC2FD732254F48">
    <w:name w:val="9BAE932443C44A8FACCC2FD732254F48"/>
    <w:rsid w:val="00095B5F"/>
  </w:style>
  <w:style w:type="paragraph" w:customStyle="1" w:styleId="17247EF7EA484C3B8438EEA65DA54D9B">
    <w:name w:val="17247EF7EA484C3B8438EEA65DA54D9B"/>
    <w:rsid w:val="00095B5F"/>
  </w:style>
  <w:style w:type="paragraph" w:customStyle="1" w:styleId="C10B5B3DCE4B42C281C1EB0CE17AE2EE">
    <w:name w:val="C10B5B3DCE4B42C281C1EB0CE17AE2EE"/>
    <w:rsid w:val="00095B5F"/>
  </w:style>
  <w:style w:type="paragraph" w:customStyle="1" w:styleId="8AFFE13D602442CF9C6B8BD2AC1E6975">
    <w:name w:val="8AFFE13D602442CF9C6B8BD2AC1E6975"/>
    <w:rsid w:val="00095B5F"/>
  </w:style>
  <w:style w:type="paragraph" w:customStyle="1" w:styleId="6B94726E24A94B5BAB92DD59BFD2BE6C">
    <w:name w:val="6B94726E24A94B5BAB92DD59BFD2BE6C"/>
    <w:rsid w:val="00095B5F"/>
  </w:style>
  <w:style w:type="paragraph" w:customStyle="1" w:styleId="4B23A0C4CD6D42FE910907500ECDBF6C">
    <w:name w:val="4B23A0C4CD6D42FE910907500ECDBF6C"/>
    <w:rsid w:val="00095B5F"/>
  </w:style>
  <w:style w:type="paragraph" w:customStyle="1" w:styleId="0D328AB56F2144D8A1A623B6442C6418">
    <w:name w:val="0D328AB56F2144D8A1A623B6442C6418"/>
    <w:rsid w:val="00095B5F"/>
  </w:style>
  <w:style w:type="paragraph" w:customStyle="1" w:styleId="929A47CD7D8B4CD5AF7706C2D847274D">
    <w:name w:val="929A47CD7D8B4CD5AF7706C2D847274D"/>
    <w:rsid w:val="00095B5F"/>
  </w:style>
  <w:style w:type="paragraph" w:customStyle="1" w:styleId="F2B2980AED8240FC81C0294612E66A81">
    <w:name w:val="F2B2980AED8240FC81C0294612E66A81"/>
    <w:rsid w:val="00095B5F"/>
  </w:style>
  <w:style w:type="paragraph" w:customStyle="1" w:styleId="4336887981284243810C8AF4F3C3511F">
    <w:name w:val="4336887981284243810C8AF4F3C3511F"/>
    <w:rsid w:val="00095B5F"/>
  </w:style>
  <w:style w:type="paragraph" w:customStyle="1" w:styleId="619766717C7644C292816E863505C642">
    <w:name w:val="619766717C7644C292816E863505C642"/>
    <w:rsid w:val="00095B5F"/>
  </w:style>
  <w:style w:type="paragraph" w:customStyle="1" w:styleId="938974DB32BF46809E8537C31F243636">
    <w:name w:val="938974DB32BF46809E8537C31F243636"/>
    <w:rsid w:val="00095B5F"/>
  </w:style>
  <w:style w:type="paragraph" w:customStyle="1" w:styleId="E9C520E0B44F4095B6A7AC9A79E9420C">
    <w:name w:val="E9C520E0B44F4095B6A7AC9A79E9420C"/>
    <w:rsid w:val="00095B5F"/>
  </w:style>
  <w:style w:type="paragraph" w:customStyle="1" w:styleId="28E928D6CB664D239F86C90D9851BE1F">
    <w:name w:val="28E928D6CB664D239F86C90D9851BE1F"/>
    <w:rsid w:val="00095B5F"/>
  </w:style>
  <w:style w:type="paragraph" w:customStyle="1" w:styleId="6C81C37284774A30BF22283FCDDE1906">
    <w:name w:val="6C81C37284774A30BF22283FCDDE1906"/>
    <w:rsid w:val="00095B5F"/>
  </w:style>
  <w:style w:type="paragraph" w:customStyle="1" w:styleId="E90347BC5CEA4D28942EF19C8BFCC815">
    <w:name w:val="E90347BC5CEA4D28942EF19C8BFCC815"/>
    <w:rsid w:val="00095B5F"/>
  </w:style>
  <w:style w:type="paragraph" w:customStyle="1" w:styleId="EBEC91567FCF4BB0B2F575A0F21A704B">
    <w:name w:val="EBEC91567FCF4BB0B2F575A0F21A704B"/>
    <w:rsid w:val="00095B5F"/>
  </w:style>
  <w:style w:type="paragraph" w:customStyle="1" w:styleId="FB7A1EC73EA14D4DA77E03879EA5B1BD">
    <w:name w:val="FB7A1EC73EA14D4DA77E03879EA5B1BD"/>
    <w:rsid w:val="00095B5F"/>
  </w:style>
  <w:style w:type="paragraph" w:customStyle="1" w:styleId="AE1111EBA86E4F5CB0F9E94D97CBE2C9">
    <w:name w:val="AE1111EBA86E4F5CB0F9E94D97CBE2C9"/>
    <w:rsid w:val="00095B5F"/>
  </w:style>
  <w:style w:type="paragraph" w:customStyle="1" w:styleId="EC99F79E48944F9393C25672439C9038">
    <w:name w:val="EC99F79E48944F9393C25672439C9038"/>
    <w:rsid w:val="00095B5F"/>
  </w:style>
  <w:style w:type="paragraph" w:customStyle="1" w:styleId="5005A416095B4E27A06B1BF0441525DD">
    <w:name w:val="5005A416095B4E27A06B1BF0441525DD"/>
    <w:rsid w:val="00095B5F"/>
  </w:style>
  <w:style w:type="paragraph" w:customStyle="1" w:styleId="E6A20FEDE7CC470DA8E204F1216B8AF9">
    <w:name w:val="E6A20FEDE7CC470DA8E204F1216B8AF9"/>
    <w:rsid w:val="00095B5F"/>
  </w:style>
  <w:style w:type="paragraph" w:customStyle="1" w:styleId="5972B37ED3CC4D459EA206D3A8CD563E">
    <w:name w:val="5972B37ED3CC4D459EA206D3A8CD563E"/>
    <w:rsid w:val="00095B5F"/>
  </w:style>
  <w:style w:type="paragraph" w:customStyle="1" w:styleId="0E0D800649A74C79A72503B0B9157257">
    <w:name w:val="0E0D800649A74C79A72503B0B9157257"/>
    <w:rsid w:val="00095B5F"/>
  </w:style>
  <w:style w:type="paragraph" w:customStyle="1" w:styleId="8AC58575AB374CB09AF06D109AA68CA5">
    <w:name w:val="8AC58575AB374CB09AF06D109AA68CA5"/>
    <w:rsid w:val="00095B5F"/>
  </w:style>
  <w:style w:type="paragraph" w:customStyle="1" w:styleId="FE9F35A344A24D889C9873EAE9795462">
    <w:name w:val="FE9F35A344A24D889C9873EAE9795462"/>
    <w:rsid w:val="00095B5F"/>
  </w:style>
  <w:style w:type="paragraph" w:customStyle="1" w:styleId="4273CD023B0A447582C23547591B1ACD">
    <w:name w:val="4273CD023B0A447582C23547591B1ACD"/>
    <w:rsid w:val="00095B5F"/>
  </w:style>
  <w:style w:type="paragraph" w:customStyle="1" w:styleId="6C51C1AD20E54F099C26771E10D4ECCD">
    <w:name w:val="6C51C1AD20E54F099C26771E10D4ECCD"/>
    <w:rsid w:val="00095B5F"/>
  </w:style>
  <w:style w:type="paragraph" w:customStyle="1" w:styleId="F07827C1DB9C440C9AEB59BB60D15D6B">
    <w:name w:val="F07827C1DB9C440C9AEB59BB60D15D6B"/>
    <w:rsid w:val="00095B5F"/>
  </w:style>
  <w:style w:type="paragraph" w:customStyle="1" w:styleId="FAA5B71E08D94CC1A6404AD294A9EFED">
    <w:name w:val="FAA5B71E08D94CC1A6404AD294A9EFED"/>
    <w:rsid w:val="00095B5F"/>
  </w:style>
  <w:style w:type="paragraph" w:customStyle="1" w:styleId="81711E84BBF842F092E049F41EB92320">
    <w:name w:val="81711E84BBF842F092E049F41EB92320"/>
    <w:rsid w:val="00095B5F"/>
  </w:style>
  <w:style w:type="paragraph" w:customStyle="1" w:styleId="F8DBA4D7D32642E1A5ACBE08BB374261">
    <w:name w:val="F8DBA4D7D32642E1A5ACBE08BB374261"/>
    <w:rsid w:val="00095B5F"/>
  </w:style>
  <w:style w:type="paragraph" w:customStyle="1" w:styleId="1E86EA84C9B54F97B8790E9C0D601096">
    <w:name w:val="1E86EA84C9B54F97B8790E9C0D601096"/>
    <w:rsid w:val="00095B5F"/>
  </w:style>
  <w:style w:type="paragraph" w:customStyle="1" w:styleId="0DAF8748DFDA4B309E4D28DD99DC5E9A">
    <w:name w:val="0DAF8748DFDA4B309E4D28DD99DC5E9A"/>
    <w:rsid w:val="00095B5F"/>
  </w:style>
  <w:style w:type="paragraph" w:customStyle="1" w:styleId="AA05DA1438D74F6BA77DD5FC86941534">
    <w:name w:val="AA05DA1438D74F6BA77DD5FC86941534"/>
    <w:rsid w:val="00095B5F"/>
  </w:style>
  <w:style w:type="paragraph" w:customStyle="1" w:styleId="ACFD5993462C4A6392E079AF9C0AFB70">
    <w:name w:val="ACFD5993462C4A6392E079AF9C0AFB70"/>
    <w:rsid w:val="00095B5F"/>
  </w:style>
  <w:style w:type="paragraph" w:customStyle="1" w:styleId="FBBDB00F3133447A8485BC166CECFDA1">
    <w:name w:val="FBBDB00F3133447A8485BC166CECFDA1"/>
    <w:rsid w:val="00095B5F"/>
  </w:style>
  <w:style w:type="paragraph" w:customStyle="1" w:styleId="BDDF7E1BD1A94D3895C432359ACD0286">
    <w:name w:val="BDDF7E1BD1A94D3895C432359ACD0286"/>
    <w:rsid w:val="00095B5F"/>
  </w:style>
  <w:style w:type="paragraph" w:customStyle="1" w:styleId="5CFCB93193C34DF2ADD521E205837CF9">
    <w:name w:val="5CFCB93193C34DF2ADD521E205837CF9"/>
    <w:rsid w:val="00095B5F"/>
  </w:style>
  <w:style w:type="paragraph" w:customStyle="1" w:styleId="BED6F26755CF428896520A79DC93F36F">
    <w:name w:val="BED6F26755CF428896520A79DC93F36F"/>
    <w:rsid w:val="00095B5F"/>
  </w:style>
  <w:style w:type="paragraph" w:customStyle="1" w:styleId="5D8FFE83FEC743669DE4970643029B9C">
    <w:name w:val="5D8FFE83FEC743669DE4970643029B9C"/>
    <w:rsid w:val="00095B5F"/>
  </w:style>
  <w:style w:type="paragraph" w:customStyle="1" w:styleId="D9A0A273682145DEA06B400F1AE4813A">
    <w:name w:val="D9A0A273682145DEA06B400F1AE4813A"/>
    <w:rsid w:val="00095B5F"/>
  </w:style>
  <w:style w:type="paragraph" w:customStyle="1" w:styleId="506C92F434D14929AB7A47D066DB0076">
    <w:name w:val="506C92F434D14929AB7A47D066DB0076"/>
    <w:rsid w:val="00095B5F"/>
  </w:style>
  <w:style w:type="paragraph" w:customStyle="1" w:styleId="5C9AF9A72B154A068405A4EF0EB1CF48">
    <w:name w:val="5C9AF9A72B154A068405A4EF0EB1CF48"/>
    <w:rsid w:val="00095B5F"/>
  </w:style>
  <w:style w:type="paragraph" w:customStyle="1" w:styleId="75F616FDF433402D98B057929A8765DD">
    <w:name w:val="75F616FDF433402D98B057929A8765DD"/>
    <w:rsid w:val="00095B5F"/>
  </w:style>
  <w:style w:type="paragraph" w:customStyle="1" w:styleId="AEEE31D61D6F4CFD9DC2D5D898D04EF5">
    <w:name w:val="AEEE31D61D6F4CFD9DC2D5D898D04EF5"/>
    <w:rsid w:val="00095B5F"/>
  </w:style>
  <w:style w:type="paragraph" w:customStyle="1" w:styleId="DE99C1B2E1AC47B9992D5B21A0F36799">
    <w:name w:val="DE99C1B2E1AC47B9992D5B21A0F36799"/>
    <w:rsid w:val="00095B5F"/>
  </w:style>
  <w:style w:type="paragraph" w:customStyle="1" w:styleId="CE205EF54EE24C39B3EF260999A2626D">
    <w:name w:val="CE205EF54EE24C39B3EF260999A2626D"/>
    <w:rsid w:val="00095B5F"/>
  </w:style>
  <w:style w:type="paragraph" w:customStyle="1" w:styleId="141E0BDE60934824AEBFBF00A675F15B">
    <w:name w:val="141E0BDE60934824AEBFBF00A675F15B"/>
    <w:rsid w:val="00095B5F"/>
  </w:style>
  <w:style w:type="paragraph" w:customStyle="1" w:styleId="3E811D0C799A4B76B59EEF629EEDAEE1">
    <w:name w:val="3E811D0C799A4B76B59EEF629EEDAEE1"/>
    <w:rsid w:val="00095B5F"/>
  </w:style>
  <w:style w:type="paragraph" w:customStyle="1" w:styleId="25FBA1AA58494E23B0725B438649E488">
    <w:name w:val="25FBA1AA58494E23B0725B438649E488"/>
    <w:rsid w:val="00095B5F"/>
  </w:style>
  <w:style w:type="paragraph" w:customStyle="1" w:styleId="98CBA9EA524948F2AF4FFCF41B597608">
    <w:name w:val="98CBA9EA524948F2AF4FFCF41B597608"/>
    <w:rsid w:val="00095B5F"/>
  </w:style>
  <w:style w:type="paragraph" w:customStyle="1" w:styleId="A9039FC0350540EDA6CDC9BAA08C607E">
    <w:name w:val="A9039FC0350540EDA6CDC9BAA08C607E"/>
    <w:rsid w:val="00095B5F"/>
  </w:style>
  <w:style w:type="paragraph" w:customStyle="1" w:styleId="1A0B79A5E86E48B3BA4F535479F8AB10">
    <w:name w:val="1A0B79A5E86E48B3BA4F535479F8AB10"/>
    <w:rsid w:val="00095B5F"/>
  </w:style>
  <w:style w:type="paragraph" w:customStyle="1" w:styleId="C37B7EB5C6C749618B37E6B2DAB506AF">
    <w:name w:val="C37B7EB5C6C749618B37E6B2DAB506AF"/>
    <w:rsid w:val="00095B5F"/>
  </w:style>
  <w:style w:type="paragraph" w:customStyle="1" w:styleId="8148DF716415489B8374F6B1484D606F">
    <w:name w:val="8148DF716415489B8374F6B1484D606F"/>
    <w:rsid w:val="00095B5F"/>
  </w:style>
  <w:style w:type="paragraph" w:customStyle="1" w:styleId="FC212D86EE86484DA7D0C71041C402A6">
    <w:name w:val="FC212D86EE86484DA7D0C71041C402A6"/>
    <w:rsid w:val="00095B5F"/>
  </w:style>
  <w:style w:type="paragraph" w:customStyle="1" w:styleId="A08DAC7988214C29921CE8F9381BFCED">
    <w:name w:val="A08DAC7988214C29921CE8F9381BFCED"/>
    <w:rsid w:val="00095B5F"/>
  </w:style>
  <w:style w:type="paragraph" w:customStyle="1" w:styleId="454D3A2F29FC4879A2E11987FE3FDDB3">
    <w:name w:val="454D3A2F29FC4879A2E11987FE3FDDB3"/>
    <w:rsid w:val="00095B5F"/>
  </w:style>
  <w:style w:type="paragraph" w:customStyle="1" w:styleId="9C4D512BC2CA4742B85A2FFCB62A6722">
    <w:name w:val="9C4D512BC2CA4742B85A2FFCB62A6722"/>
    <w:rsid w:val="00095B5F"/>
  </w:style>
  <w:style w:type="paragraph" w:customStyle="1" w:styleId="F589FE06A5E94307B66849DCE8E77EB4">
    <w:name w:val="F589FE06A5E94307B66849DCE8E77EB4"/>
    <w:rsid w:val="00095B5F"/>
  </w:style>
  <w:style w:type="paragraph" w:customStyle="1" w:styleId="E389D1158F8C46888BF516F73FEC1BEE">
    <w:name w:val="E389D1158F8C46888BF516F73FEC1BEE"/>
    <w:rsid w:val="00095B5F"/>
  </w:style>
  <w:style w:type="paragraph" w:customStyle="1" w:styleId="EDB73ADC04C444D1B46017C1CA651D48">
    <w:name w:val="EDB73ADC04C444D1B46017C1CA651D48"/>
    <w:rsid w:val="00095B5F"/>
  </w:style>
  <w:style w:type="paragraph" w:customStyle="1" w:styleId="B8AD812B1544418AB670650BB59C1902">
    <w:name w:val="B8AD812B1544418AB670650BB59C1902"/>
    <w:rsid w:val="00095B5F"/>
  </w:style>
  <w:style w:type="paragraph" w:customStyle="1" w:styleId="2E7520936AA94175966D78DFEF54A934">
    <w:name w:val="2E7520936AA94175966D78DFEF54A934"/>
    <w:rsid w:val="00095B5F"/>
  </w:style>
  <w:style w:type="paragraph" w:customStyle="1" w:styleId="3373D81963A74D6C93399D1461B281F5">
    <w:name w:val="3373D81963A74D6C93399D1461B281F5"/>
    <w:rsid w:val="00095B5F"/>
  </w:style>
  <w:style w:type="paragraph" w:customStyle="1" w:styleId="D8278662E6594A3F916499B057C685BD">
    <w:name w:val="D8278662E6594A3F916499B057C685BD"/>
    <w:rsid w:val="00095B5F"/>
  </w:style>
  <w:style w:type="paragraph" w:customStyle="1" w:styleId="F3C947947CE24A1BA8F78C7DBAE08ABA">
    <w:name w:val="F3C947947CE24A1BA8F78C7DBAE08ABA"/>
    <w:rsid w:val="00095B5F"/>
  </w:style>
  <w:style w:type="paragraph" w:customStyle="1" w:styleId="8449C3025B3647BABEC1641CFD246879">
    <w:name w:val="8449C3025B3647BABEC1641CFD246879"/>
    <w:rsid w:val="00095B5F"/>
  </w:style>
  <w:style w:type="paragraph" w:customStyle="1" w:styleId="AEE045757A3349689DA6F016E5A997D9">
    <w:name w:val="AEE045757A3349689DA6F016E5A997D9"/>
    <w:rsid w:val="009C25AB"/>
  </w:style>
  <w:style w:type="paragraph" w:customStyle="1" w:styleId="78C6D70255074C8C81586386BF67E4D5">
    <w:name w:val="78C6D70255074C8C81586386BF67E4D5"/>
    <w:rsid w:val="009C25AB"/>
  </w:style>
  <w:style w:type="paragraph" w:customStyle="1" w:styleId="77C4A792FCA748D7B7C7DAAA761D4B1C">
    <w:name w:val="77C4A792FCA748D7B7C7DAAA761D4B1C"/>
    <w:rsid w:val="009C25AB"/>
  </w:style>
  <w:style w:type="paragraph" w:customStyle="1" w:styleId="57DDAE87DB904FAD9BE01ACC29F38980">
    <w:name w:val="57DDAE87DB904FAD9BE01ACC29F38980"/>
    <w:rsid w:val="009C25AB"/>
  </w:style>
  <w:style w:type="paragraph" w:customStyle="1" w:styleId="13266734B9E64903AE7BE03C5F77A06B">
    <w:name w:val="13266734B9E64903AE7BE03C5F77A06B"/>
    <w:rsid w:val="009C25AB"/>
  </w:style>
  <w:style w:type="paragraph" w:customStyle="1" w:styleId="C6056C0DF6B34E72BDA274E55EA1F21F">
    <w:name w:val="C6056C0DF6B34E72BDA274E55EA1F21F"/>
    <w:rsid w:val="009C25AB"/>
  </w:style>
  <w:style w:type="paragraph" w:customStyle="1" w:styleId="8FE8CAC0C7224670AE35E195C6A85260">
    <w:name w:val="8FE8CAC0C7224670AE35E195C6A85260"/>
    <w:rsid w:val="009C25AB"/>
  </w:style>
  <w:style w:type="paragraph" w:customStyle="1" w:styleId="971E562ED2D34DE68091C1B528872FDB">
    <w:name w:val="971E562ED2D34DE68091C1B528872FDB"/>
    <w:rsid w:val="009C25AB"/>
  </w:style>
  <w:style w:type="paragraph" w:customStyle="1" w:styleId="5F4BD92E50B340B194F2ED21B63D4412">
    <w:name w:val="5F4BD92E50B340B194F2ED21B63D4412"/>
    <w:rsid w:val="009C25AB"/>
  </w:style>
  <w:style w:type="paragraph" w:customStyle="1" w:styleId="AAA4837836394CF3AEED1BB816C80F73">
    <w:name w:val="AAA4837836394CF3AEED1BB816C80F73"/>
    <w:rsid w:val="009C25AB"/>
  </w:style>
  <w:style w:type="paragraph" w:customStyle="1" w:styleId="F5C8E6B5F2D54D1BACC031CFD2BCF2C6">
    <w:name w:val="F5C8E6B5F2D54D1BACC031CFD2BCF2C6"/>
    <w:rsid w:val="009C25AB"/>
  </w:style>
  <w:style w:type="paragraph" w:customStyle="1" w:styleId="E1738EA8B76E44D3AC3E449CD444BDC6">
    <w:name w:val="E1738EA8B76E44D3AC3E449CD444BDC6"/>
    <w:rsid w:val="009C25AB"/>
  </w:style>
  <w:style w:type="paragraph" w:customStyle="1" w:styleId="E9F1EA9C3C8F442DB7F8DC9FFC1B4020">
    <w:name w:val="E9F1EA9C3C8F442DB7F8DC9FFC1B4020"/>
    <w:rsid w:val="009C25AB"/>
  </w:style>
  <w:style w:type="paragraph" w:customStyle="1" w:styleId="BE623CAA37A943FC8C0CA1E916A2FDC2">
    <w:name w:val="BE623CAA37A943FC8C0CA1E916A2FDC2"/>
    <w:rsid w:val="009C25AB"/>
  </w:style>
  <w:style w:type="paragraph" w:customStyle="1" w:styleId="35149EB40BA94A16A91AD8A1AD7BE73A">
    <w:name w:val="35149EB40BA94A16A91AD8A1AD7BE73A"/>
    <w:rsid w:val="009C25AB"/>
  </w:style>
  <w:style w:type="paragraph" w:customStyle="1" w:styleId="E280433E517841FD84F4898075D99E8B">
    <w:name w:val="E280433E517841FD84F4898075D99E8B"/>
    <w:rsid w:val="009C25AB"/>
  </w:style>
  <w:style w:type="paragraph" w:customStyle="1" w:styleId="F0837694361D4F319481E5A0F64F3A3D">
    <w:name w:val="F0837694361D4F319481E5A0F64F3A3D"/>
    <w:rsid w:val="009C25AB"/>
  </w:style>
  <w:style w:type="paragraph" w:customStyle="1" w:styleId="5D95792B011742AA81F8639EDC0C6B6A">
    <w:name w:val="5D95792B011742AA81F8639EDC0C6B6A"/>
    <w:rsid w:val="009C25AB"/>
  </w:style>
  <w:style w:type="paragraph" w:customStyle="1" w:styleId="6A6FA3230E914244B74C7079DE0B847C">
    <w:name w:val="6A6FA3230E914244B74C7079DE0B847C"/>
    <w:rsid w:val="009C25AB"/>
  </w:style>
  <w:style w:type="paragraph" w:customStyle="1" w:styleId="71DDA1343EEC4E5FADF8385E3F9C4CDA">
    <w:name w:val="71DDA1343EEC4E5FADF8385E3F9C4CDA"/>
    <w:rsid w:val="009C25AB"/>
  </w:style>
  <w:style w:type="paragraph" w:customStyle="1" w:styleId="C1981C530A7C4C8D8EAA5904807C6553">
    <w:name w:val="C1981C530A7C4C8D8EAA5904807C6553"/>
    <w:rsid w:val="009C25AB"/>
  </w:style>
  <w:style w:type="paragraph" w:customStyle="1" w:styleId="EFB298C8C25D4E1C9AA34231E56121D4">
    <w:name w:val="EFB298C8C25D4E1C9AA34231E56121D4"/>
    <w:rsid w:val="009C25AB"/>
  </w:style>
  <w:style w:type="paragraph" w:customStyle="1" w:styleId="560BCF58736D4A5D8807D1DF992FBECD">
    <w:name w:val="560BCF58736D4A5D8807D1DF992FBECD"/>
    <w:rsid w:val="009C25AB"/>
  </w:style>
  <w:style w:type="paragraph" w:customStyle="1" w:styleId="BE09E10F0B43491E99034ABF5F096DA7">
    <w:name w:val="BE09E10F0B43491E99034ABF5F096DA7"/>
    <w:rsid w:val="009C25AB"/>
  </w:style>
  <w:style w:type="paragraph" w:customStyle="1" w:styleId="B09845FBD77042CE89227B0973DA7A1D">
    <w:name w:val="B09845FBD77042CE89227B0973DA7A1D"/>
    <w:rsid w:val="009C25AB"/>
  </w:style>
  <w:style w:type="paragraph" w:customStyle="1" w:styleId="64737C37B5104EE088DCD2DA0226DA66">
    <w:name w:val="64737C37B5104EE088DCD2DA0226DA66"/>
    <w:rsid w:val="009C25AB"/>
  </w:style>
  <w:style w:type="paragraph" w:customStyle="1" w:styleId="40AE745E1E6D458B8BB93C52753D74C2">
    <w:name w:val="40AE745E1E6D458B8BB93C52753D74C2"/>
    <w:rsid w:val="009C25AB"/>
  </w:style>
  <w:style w:type="paragraph" w:customStyle="1" w:styleId="C6506F3DEBD0454985FA49BB04233942">
    <w:name w:val="C6506F3DEBD0454985FA49BB04233942"/>
    <w:rsid w:val="009C25AB"/>
  </w:style>
  <w:style w:type="paragraph" w:customStyle="1" w:styleId="E6CF280FCBA743D59C6C3FD189C94D16">
    <w:name w:val="E6CF280FCBA743D59C6C3FD189C94D16"/>
    <w:rsid w:val="009C25AB"/>
  </w:style>
  <w:style w:type="paragraph" w:customStyle="1" w:styleId="EF86BD15FA3F42498F761D8EA2508A1A">
    <w:name w:val="EF86BD15FA3F42498F761D8EA2508A1A"/>
    <w:rsid w:val="009C25AB"/>
  </w:style>
  <w:style w:type="paragraph" w:customStyle="1" w:styleId="24B57CC7F6F549568B377FDDB0162E95">
    <w:name w:val="24B57CC7F6F549568B377FDDB0162E95"/>
    <w:rsid w:val="009C25AB"/>
  </w:style>
  <w:style w:type="paragraph" w:customStyle="1" w:styleId="16E7183151A348EA9C048ABECB3774F4">
    <w:name w:val="16E7183151A348EA9C048ABECB3774F4"/>
    <w:rsid w:val="009C25AB"/>
  </w:style>
  <w:style w:type="paragraph" w:customStyle="1" w:styleId="5FA47032B1A9475AAB2EC0C05530110A">
    <w:name w:val="5FA47032B1A9475AAB2EC0C05530110A"/>
    <w:rsid w:val="009C25AB"/>
  </w:style>
  <w:style w:type="paragraph" w:customStyle="1" w:styleId="48354C9147014ADAA8D40151B6EA41E7">
    <w:name w:val="48354C9147014ADAA8D40151B6EA41E7"/>
    <w:rsid w:val="009C25AB"/>
  </w:style>
  <w:style w:type="paragraph" w:customStyle="1" w:styleId="8A52D6C60AF34C97B30FCDC656E352F5">
    <w:name w:val="8A52D6C60AF34C97B30FCDC656E352F5"/>
    <w:rsid w:val="009C25AB"/>
  </w:style>
  <w:style w:type="paragraph" w:customStyle="1" w:styleId="8C5ACE188C3A49E79B2F60777EAC205A">
    <w:name w:val="8C5ACE188C3A49E79B2F60777EAC205A"/>
    <w:rsid w:val="009C25AB"/>
  </w:style>
  <w:style w:type="paragraph" w:customStyle="1" w:styleId="01B58193B42342D2BBB0AF6387A141B1">
    <w:name w:val="01B58193B42342D2BBB0AF6387A141B1"/>
    <w:rsid w:val="009C25AB"/>
  </w:style>
  <w:style w:type="paragraph" w:customStyle="1" w:styleId="46D1DABEB4794252AE5BE239186A73E2">
    <w:name w:val="46D1DABEB4794252AE5BE239186A73E2"/>
    <w:rsid w:val="009C25AB"/>
  </w:style>
  <w:style w:type="paragraph" w:customStyle="1" w:styleId="696BA19BC8184035981249F05566C130">
    <w:name w:val="696BA19BC8184035981249F05566C130"/>
    <w:rsid w:val="009C25AB"/>
  </w:style>
  <w:style w:type="paragraph" w:customStyle="1" w:styleId="5CF085FE46FD4B68AD834FD149C94B63">
    <w:name w:val="5CF085FE46FD4B68AD834FD149C94B63"/>
    <w:rsid w:val="009C25AB"/>
  </w:style>
  <w:style w:type="paragraph" w:customStyle="1" w:styleId="A444FF8541DF4290BCD4C0A0D59BF0A2">
    <w:name w:val="A444FF8541DF4290BCD4C0A0D59BF0A2"/>
    <w:rsid w:val="009C25AB"/>
  </w:style>
  <w:style w:type="paragraph" w:customStyle="1" w:styleId="A3E7A7DDB0404F62A9FA7B56C4C1DC6B">
    <w:name w:val="A3E7A7DDB0404F62A9FA7B56C4C1DC6B"/>
    <w:rsid w:val="009C25AB"/>
  </w:style>
  <w:style w:type="paragraph" w:customStyle="1" w:styleId="9B181397798247EBA3285738A0706119">
    <w:name w:val="9B181397798247EBA3285738A0706119"/>
    <w:rsid w:val="009C25AB"/>
  </w:style>
  <w:style w:type="paragraph" w:customStyle="1" w:styleId="5B3CB402C6274B9194F61BBBFE030935">
    <w:name w:val="5B3CB402C6274B9194F61BBBFE030935"/>
    <w:rsid w:val="009C25AB"/>
  </w:style>
  <w:style w:type="paragraph" w:customStyle="1" w:styleId="7AC01D7690644CB89DFD51AE819C5C2C">
    <w:name w:val="7AC01D7690644CB89DFD51AE819C5C2C"/>
    <w:rsid w:val="009C25AB"/>
  </w:style>
  <w:style w:type="paragraph" w:customStyle="1" w:styleId="A48380CE41574735826E1EB3690E419A">
    <w:name w:val="A48380CE41574735826E1EB3690E419A"/>
    <w:rsid w:val="009C25AB"/>
  </w:style>
  <w:style w:type="paragraph" w:customStyle="1" w:styleId="C07A239D180B4179A248563DA42AA724">
    <w:name w:val="C07A239D180B4179A248563DA42AA724"/>
    <w:rsid w:val="009C25AB"/>
  </w:style>
  <w:style w:type="paragraph" w:customStyle="1" w:styleId="26A6E683DF9D4510854BB93460F7EA6F">
    <w:name w:val="26A6E683DF9D4510854BB93460F7EA6F"/>
    <w:rsid w:val="009C25AB"/>
  </w:style>
  <w:style w:type="paragraph" w:customStyle="1" w:styleId="907212CD6418490297ABBF46B55D42D9">
    <w:name w:val="907212CD6418490297ABBF46B55D42D9"/>
    <w:rsid w:val="009C25AB"/>
  </w:style>
  <w:style w:type="paragraph" w:customStyle="1" w:styleId="77FC9C68288C469991951E1F650F1AEC">
    <w:name w:val="77FC9C68288C469991951E1F650F1AEC"/>
    <w:rsid w:val="009C25AB"/>
  </w:style>
  <w:style w:type="paragraph" w:customStyle="1" w:styleId="89519171CD3A48929152EC4E3F04569E">
    <w:name w:val="89519171CD3A48929152EC4E3F04569E"/>
    <w:rsid w:val="009C25AB"/>
  </w:style>
  <w:style w:type="paragraph" w:customStyle="1" w:styleId="5A28D144D3AA4C5E89C22CE814055AB4">
    <w:name w:val="5A28D144D3AA4C5E89C22CE814055AB4"/>
    <w:rsid w:val="009C25AB"/>
  </w:style>
  <w:style w:type="paragraph" w:customStyle="1" w:styleId="88FC4D56293E48189DF8DC1CD003C73A">
    <w:name w:val="88FC4D56293E48189DF8DC1CD003C73A"/>
    <w:rsid w:val="009C25AB"/>
  </w:style>
  <w:style w:type="paragraph" w:customStyle="1" w:styleId="285404915A5C4DA19CEAA0C778E10AB2">
    <w:name w:val="285404915A5C4DA19CEAA0C778E10AB2"/>
    <w:rsid w:val="009C25AB"/>
  </w:style>
  <w:style w:type="paragraph" w:customStyle="1" w:styleId="C834AD9F3D89409BBD4F1473F246B63B">
    <w:name w:val="C834AD9F3D89409BBD4F1473F246B63B"/>
    <w:rsid w:val="009C25AB"/>
  </w:style>
  <w:style w:type="paragraph" w:customStyle="1" w:styleId="D0B105A0810B437291B75C0D7A3522A1">
    <w:name w:val="D0B105A0810B437291B75C0D7A3522A1"/>
    <w:rsid w:val="009C25AB"/>
  </w:style>
  <w:style w:type="paragraph" w:customStyle="1" w:styleId="21D842109F4A4A4B857D3B207B75FA3F">
    <w:name w:val="21D842109F4A4A4B857D3B207B75FA3F"/>
    <w:rsid w:val="009C25AB"/>
  </w:style>
  <w:style w:type="paragraph" w:customStyle="1" w:styleId="D7FC7AC599AE4570B17DD6E5A4F48343">
    <w:name w:val="D7FC7AC599AE4570B17DD6E5A4F48343"/>
    <w:rsid w:val="009C25AB"/>
  </w:style>
  <w:style w:type="paragraph" w:customStyle="1" w:styleId="901115103F7E4E019F72580B2FA88649">
    <w:name w:val="901115103F7E4E019F72580B2FA88649"/>
    <w:rsid w:val="009C25AB"/>
  </w:style>
  <w:style w:type="paragraph" w:customStyle="1" w:styleId="89377FE2C73E4370A520875A4F571743">
    <w:name w:val="89377FE2C73E4370A520875A4F571743"/>
    <w:rsid w:val="009C25AB"/>
  </w:style>
  <w:style w:type="paragraph" w:customStyle="1" w:styleId="EE1322564BC44163A3B1D14F110F34F9">
    <w:name w:val="EE1322564BC44163A3B1D14F110F34F9"/>
    <w:rsid w:val="009C25AB"/>
  </w:style>
  <w:style w:type="paragraph" w:customStyle="1" w:styleId="C539EED1A18B45D3B6A4145885DC3003">
    <w:name w:val="C539EED1A18B45D3B6A4145885DC3003"/>
    <w:rsid w:val="009C25AB"/>
  </w:style>
  <w:style w:type="paragraph" w:customStyle="1" w:styleId="5C58A06F8B6F42C18529EA0151A53905">
    <w:name w:val="5C58A06F8B6F42C18529EA0151A53905"/>
    <w:rsid w:val="009C25AB"/>
  </w:style>
  <w:style w:type="paragraph" w:customStyle="1" w:styleId="6A48CCFB094D4B66861B89ED5D0BF020">
    <w:name w:val="6A48CCFB094D4B66861B89ED5D0BF020"/>
    <w:rsid w:val="009C25AB"/>
  </w:style>
  <w:style w:type="paragraph" w:customStyle="1" w:styleId="6B5E0A2B6BBF409085595D7C76B73985">
    <w:name w:val="6B5E0A2B6BBF409085595D7C76B73985"/>
    <w:rsid w:val="009C25AB"/>
  </w:style>
  <w:style w:type="paragraph" w:customStyle="1" w:styleId="44B512505BA744D1946B30FB2B547941">
    <w:name w:val="44B512505BA744D1946B30FB2B547941"/>
    <w:rsid w:val="009C25AB"/>
  </w:style>
  <w:style w:type="paragraph" w:customStyle="1" w:styleId="8D83B389A06B47C3AA878795F3A94D10">
    <w:name w:val="8D83B389A06B47C3AA878795F3A94D10"/>
    <w:rsid w:val="009C25AB"/>
  </w:style>
  <w:style w:type="paragraph" w:customStyle="1" w:styleId="45D5727F372B4BA1AF2ADE958694340D">
    <w:name w:val="45D5727F372B4BA1AF2ADE958694340D"/>
    <w:rsid w:val="009C25AB"/>
  </w:style>
  <w:style w:type="paragraph" w:customStyle="1" w:styleId="2469062FF8C044C0A8FDBC9976DB04AE">
    <w:name w:val="2469062FF8C044C0A8FDBC9976DB04AE"/>
    <w:rsid w:val="009C25AB"/>
  </w:style>
  <w:style w:type="paragraph" w:customStyle="1" w:styleId="6489946BD4AB4BCD933813477E533132">
    <w:name w:val="6489946BD4AB4BCD933813477E533132"/>
    <w:rsid w:val="009C25AB"/>
  </w:style>
  <w:style w:type="paragraph" w:customStyle="1" w:styleId="6D7E41F9DA49476BA73359B5BE1C4151">
    <w:name w:val="6D7E41F9DA49476BA73359B5BE1C4151"/>
    <w:rsid w:val="009C25AB"/>
  </w:style>
  <w:style w:type="paragraph" w:customStyle="1" w:styleId="F6E10F17D75446B78C0F475B31619E01">
    <w:name w:val="F6E10F17D75446B78C0F475B31619E01"/>
    <w:rsid w:val="00DA74A9"/>
  </w:style>
  <w:style w:type="paragraph" w:customStyle="1" w:styleId="1052C7FDF21F40759431CEC79BBFB043">
    <w:name w:val="1052C7FDF21F40759431CEC79BBFB043"/>
    <w:rsid w:val="00DA74A9"/>
  </w:style>
  <w:style w:type="paragraph" w:customStyle="1" w:styleId="AA93BDB9BB1543B38D04800B581D1BC5">
    <w:name w:val="AA93BDB9BB1543B38D04800B581D1BC5"/>
    <w:rsid w:val="00DA74A9"/>
  </w:style>
  <w:style w:type="paragraph" w:customStyle="1" w:styleId="8835484D57B24057A668B8F9E1E33768">
    <w:name w:val="8835484D57B24057A668B8F9E1E33768"/>
    <w:rsid w:val="00DA74A9"/>
  </w:style>
  <w:style w:type="paragraph" w:customStyle="1" w:styleId="D2B823D09EC34B29B265498BF82005F6">
    <w:name w:val="D2B823D09EC34B29B265498BF82005F6"/>
    <w:rsid w:val="00DA74A9"/>
  </w:style>
  <w:style w:type="paragraph" w:customStyle="1" w:styleId="1CBDB7E472244C0F88C3818F532ECE49">
    <w:name w:val="1CBDB7E472244C0F88C3818F532ECE49"/>
    <w:rsid w:val="00DA74A9"/>
  </w:style>
  <w:style w:type="paragraph" w:customStyle="1" w:styleId="7FBB62B2EEAF4A6AA329FE3A5D767EC7">
    <w:name w:val="7FBB62B2EEAF4A6AA329FE3A5D767EC7"/>
    <w:rsid w:val="00DA74A9"/>
  </w:style>
  <w:style w:type="paragraph" w:customStyle="1" w:styleId="969A4FB07C5744589A268DEF1A5A74A1">
    <w:name w:val="969A4FB07C5744589A268DEF1A5A74A1"/>
    <w:rsid w:val="00DA74A9"/>
  </w:style>
  <w:style w:type="paragraph" w:customStyle="1" w:styleId="FAF48F36B3DD43748DB984A91AAB61B2">
    <w:name w:val="FAF48F36B3DD43748DB984A91AAB61B2"/>
    <w:rsid w:val="00DA74A9"/>
  </w:style>
  <w:style w:type="paragraph" w:customStyle="1" w:styleId="9CD012457FB74B40BC4A778307CF48FB">
    <w:name w:val="9CD012457FB74B40BC4A778307CF48FB"/>
    <w:rsid w:val="00DA74A9"/>
  </w:style>
  <w:style w:type="paragraph" w:customStyle="1" w:styleId="6FF5187FDC454CDF9C8BF87C9A6B7FF2">
    <w:name w:val="6FF5187FDC454CDF9C8BF87C9A6B7FF2"/>
    <w:rsid w:val="00DA74A9"/>
  </w:style>
  <w:style w:type="paragraph" w:customStyle="1" w:styleId="20CD31ABFEF847D7AF0FA4D348F4FB21">
    <w:name w:val="20CD31ABFEF847D7AF0FA4D348F4FB21"/>
    <w:rsid w:val="00DA74A9"/>
  </w:style>
  <w:style w:type="paragraph" w:customStyle="1" w:styleId="913F60B6DA81400484E71B249CB95378">
    <w:name w:val="913F60B6DA81400484E71B249CB95378"/>
    <w:rsid w:val="00DA74A9"/>
  </w:style>
  <w:style w:type="paragraph" w:customStyle="1" w:styleId="9656D7BD327E4CB29B2827C824B8694D">
    <w:name w:val="9656D7BD327E4CB29B2827C824B8694D"/>
    <w:rsid w:val="00DA74A9"/>
  </w:style>
  <w:style w:type="paragraph" w:customStyle="1" w:styleId="41238C43DAB34E88831FD9EB14805456">
    <w:name w:val="41238C43DAB34E88831FD9EB14805456"/>
    <w:rsid w:val="00DA74A9"/>
  </w:style>
  <w:style w:type="paragraph" w:customStyle="1" w:styleId="189CB2A233A043B19F5824C1368964E0">
    <w:name w:val="189CB2A233A043B19F5824C1368964E0"/>
    <w:rsid w:val="00DA74A9"/>
  </w:style>
  <w:style w:type="paragraph" w:customStyle="1" w:styleId="65809496376C48AF80F43A8E310F2E81">
    <w:name w:val="65809496376C48AF80F43A8E310F2E81"/>
    <w:rsid w:val="00DA74A9"/>
  </w:style>
  <w:style w:type="paragraph" w:customStyle="1" w:styleId="42E974C703264FE6A339A1BFBB4A1DF8">
    <w:name w:val="42E974C703264FE6A339A1BFBB4A1DF8"/>
    <w:rsid w:val="00DA74A9"/>
  </w:style>
  <w:style w:type="paragraph" w:customStyle="1" w:styleId="2D416AF51BB943EA91FCFD9743FB94CD">
    <w:name w:val="2D416AF51BB943EA91FCFD9743FB94CD"/>
    <w:rsid w:val="00DA74A9"/>
  </w:style>
  <w:style w:type="paragraph" w:customStyle="1" w:styleId="F20101B5E8174E6685D6C71DDA32DB3A">
    <w:name w:val="F20101B5E8174E6685D6C71DDA32DB3A"/>
    <w:rsid w:val="00DA74A9"/>
  </w:style>
  <w:style w:type="paragraph" w:customStyle="1" w:styleId="21BE94924794435FA33A81D51A4A4582">
    <w:name w:val="21BE94924794435FA33A81D51A4A4582"/>
    <w:rsid w:val="00DA74A9"/>
  </w:style>
  <w:style w:type="paragraph" w:customStyle="1" w:styleId="C524A5C45F8B4C3B85260E29B5A19FE8">
    <w:name w:val="C524A5C45F8B4C3B85260E29B5A19FE8"/>
    <w:rsid w:val="00DA74A9"/>
  </w:style>
  <w:style w:type="paragraph" w:customStyle="1" w:styleId="E3B7D60DD1E54491B35675389920540F">
    <w:name w:val="E3B7D60DD1E54491B35675389920540F"/>
    <w:rsid w:val="00DA74A9"/>
  </w:style>
  <w:style w:type="paragraph" w:customStyle="1" w:styleId="F99075FDB01F47DCA868D0D1A2F1F440">
    <w:name w:val="F99075FDB01F47DCA868D0D1A2F1F440"/>
    <w:rsid w:val="00DA74A9"/>
  </w:style>
  <w:style w:type="paragraph" w:customStyle="1" w:styleId="05BF658BFA00479BB08E3A0AACCCEDD4">
    <w:name w:val="05BF658BFA00479BB08E3A0AACCCEDD4"/>
    <w:rsid w:val="00DA74A9"/>
  </w:style>
  <w:style w:type="paragraph" w:customStyle="1" w:styleId="AEFF92DFCC11485CB21188C01ADBB523">
    <w:name w:val="AEFF92DFCC11485CB21188C01ADBB523"/>
    <w:rsid w:val="00DA74A9"/>
  </w:style>
  <w:style w:type="paragraph" w:customStyle="1" w:styleId="1A4C8E22CAE74B8A9822F498AC149EF1">
    <w:name w:val="1A4C8E22CAE74B8A9822F498AC149EF1"/>
    <w:rsid w:val="00DA74A9"/>
  </w:style>
  <w:style w:type="paragraph" w:customStyle="1" w:styleId="65E924D5E4624A0683EAF601112DB6A4">
    <w:name w:val="65E924D5E4624A0683EAF601112DB6A4"/>
    <w:rsid w:val="00DA74A9"/>
  </w:style>
  <w:style w:type="paragraph" w:customStyle="1" w:styleId="A05D8B31047A4DEB99AD23EFC2FF7ED9">
    <w:name w:val="A05D8B31047A4DEB99AD23EFC2FF7ED9"/>
    <w:rsid w:val="00DA74A9"/>
  </w:style>
  <w:style w:type="paragraph" w:customStyle="1" w:styleId="3BAF1912556548CBB29AD0B31999B7C1">
    <w:name w:val="3BAF1912556548CBB29AD0B31999B7C1"/>
    <w:rsid w:val="00DA74A9"/>
  </w:style>
  <w:style w:type="paragraph" w:customStyle="1" w:styleId="F75FFDA6EA824EAD9E294B14C6069B30">
    <w:name w:val="F75FFDA6EA824EAD9E294B14C6069B30"/>
    <w:rsid w:val="00DA74A9"/>
  </w:style>
  <w:style w:type="paragraph" w:customStyle="1" w:styleId="3FF167F86E5242238DE7CB79E1890F46">
    <w:name w:val="3FF167F86E5242238DE7CB79E1890F46"/>
    <w:rsid w:val="00DA74A9"/>
  </w:style>
  <w:style w:type="paragraph" w:customStyle="1" w:styleId="966945BEB1834EA9824585784A6BD4A4">
    <w:name w:val="966945BEB1834EA9824585784A6BD4A4"/>
    <w:rsid w:val="00DA74A9"/>
  </w:style>
  <w:style w:type="paragraph" w:customStyle="1" w:styleId="5FAB40F9412D480BA783A86F5E68486A">
    <w:name w:val="5FAB40F9412D480BA783A86F5E68486A"/>
    <w:rsid w:val="00DA74A9"/>
  </w:style>
  <w:style w:type="paragraph" w:customStyle="1" w:styleId="718FFBB57EEF4A229F313DF273D545B8">
    <w:name w:val="718FFBB57EEF4A229F313DF273D545B8"/>
    <w:rsid w:val="00DA74A9"/>
  </w:style>
  <w:style w:type="paragraph" w:customStyle="1" w:styleId="A9DFD1A0CBAE4DDF842C65A25239D5DF">
    <w:name w:val="A9DFD1A0CBAE4DDF842C65A25239D5DF"/>
    <w:rsid w:val="00DA74A9"/>
  </w:style>
  <w:style w:type="paragraph" w:customStyle="1" w:styleId="2B91C592A12C4CC6ABE1E72FFFA92D48">
    <w:name w:val="2B91C592A12C4CC6ABE1E72FFFA92D48"/>
    <w:rsid w:val="00DA74A9"/>
  </w:style>
  <w:style w:type="paragraph" w:customStyle="1" w:styleId="B312E54AFFE84AD2B22E845B16487B87">
    <w:name w:val="B312E54AFFE84AD2B22E845B16487B87"/>
    <w:rsid w:val="00DA74A9"/>
  </w:style>
  <w:style w:type="paragraph" w:customStyle="1" w:styleId="12FA03D0E578441DA72E2AC84003BDB1">
    <w:name w:val="12FA03D0E578441DA72E2AC84003BDB1"/>
    <w:rsid w:val="00DA74A9"/>
  </w:style>
  <w:style w:type="paragraph" w:customStyle="1" w:styleId="96BF785AFF50407491FE439DE2F5B4BB">
    <w:name w:val="96BF785AFF50407491FE439DE2F5B4BB"/>
    <w:rsid w:val="00DA74A9"/>
  </w:style>
  <w:style w:type="paragraph" w:customStyle="1" w:styleId="95F11AD78D1648F8B03F18991F128CF8">
    <w:name w:val="95F11AD78D1648F8B03F18991F128CF8"/>
    <w:rsid w:val="00DA74A9"/>
  </w:style>
  <w:style w:type="paragraph" w:customStyle="1" w:styleId="1B1F853CD71249BC88214FD3FF1FEABA">
    <w:name w:val="1B1F853CD71249BC88214FD3FF1FEABA"/>
    <w:rsid w:val="00DA74A9"/>
  </w:style>
  <w:style w:type="paragraph" w:customStyle="1" w:styleId="08A7CF5021F24F7491B3C75C35D092A0">
    <w:name w:val="08A7CF5021F24F7491B3C75C35D092A0"/>
    <w:rsid w:val="00DA74A9"/>
  </w:style>
  <w:style w:type="paragraph" w:customStyle="1" w:styleId="2E826E63E3F9455ABC0775C955ED2A61">
    <w:name w:val="2E826E63E3F9455ABC0775C955ED2A61"/>
    <w:rsid w:val="00DA74A9"/>
  </w:style>
  <w:style w:type="paragraph" w:customStyle="1" w:styleId="5474FC584AF244A8BFDC0F63860B76F2">
    <w:name w:val="5474FC584AF244A8BFDC0F63860B76F2"/>
    <w:rsid w:val="00DA74A9"/>
  </w:style>
  <w:style w:type="paragraph" w:customStyle="1" w:styleId="5146EA599539428ABD8A9A7E1D95D9DC">
    <w:name w:val="5146EA599539428ABD8A9A7E1D95D9DC"/>
    <w:rsid w:val="00DA74A9"/>
  </w:style>
  <w:style w:type="paragraph" w:customStyle="1" w:styleId="59A7748ADB364B7EA33DAE0A6C3FA80D">
    <w:name w:val="59A7748ADB364B7EA33DAE0A6C3FA80D"/>
    <w:rsid w:val="00DA74A9"/>
  </w:style>
  <w:style w:type="paragraph" w:customStyle="1" w:styleId="0FA64C20B69D467890E134E2A1DAFC06">
    <w:name w:val="0FA64C20B69D467890E134E2A1DAFC06"/>
    <w:rsid w:val="00DA74A9"/>
  </w:style>
  <w:style w:type="paragraph" w:customStyle="1" w:styleId="6BE4F7A6A8C84D98B558764610FA433B">
    <w:name w:val="6BE4F7A6A8C84D98B558764610FA433B"/>
    <w:rsid w:val="00DA74A9"/>
  </w:style>
  <w:style w:type="paragraph" w:customStyle="1" w:styleId="9C21F1CB9FD14799B762FA1BBA043E82">
    <w:name w:val="9C21F1CB9FD14799B762FA1BBA043E82"/>
    <w:rsid w:val="00DA74A9"/>
  </w:style>
  <w:style w:type="paragraph" w:customStyle="1" w:styleId="6D591F8F4CA94585ACDB7F36E75F20B7">
    <w:name w:val="6D591F8F4CA94585ACDB7F36E75F20B7"/>
    <w:rsid w:val="00DA74A9"/>
  </w:style>
  <w:style w:type="paragraph" w:customStyle="1" w:styleId="A42F2AF2823442BA87097B87310D74F4">
    <w:name w:val="A42F2AF2823442BA87097B87310D74F4"/>
    <w:rsid w:val="00DA74A9"/>
  </w:style>
  <w:style w:type="paragraph" w:customStyle="1" w:styleId="1594E9A3324C43CCBB881BE727B6638F">
    <w:name w:val="1594E9A3324C43CCBB881BE727B6638F"/>
    <w:rsid w:val="00DA74A9"/>
  </w:style>
  <w:style w:type="paragraph" w:customStyle="1" w:styleId="85C57AFAED494B92BF9E1E53671FCF70">
    <w:name w:val="85C57AFAED494B92BF9E1E53671FCF70"/>
    <w:rsid w:val="00DA74A9"/>
  </w:style>
  <w:style w:type="paragraph" w:customStyle="1" w:styleId="53FFF383D6404E8C86A9BFCAE9B9A2B4">
    <w:name w:val="53FFF383D6404E8C86A9BFCAE9B9A2B4"/>
    <w:rsid w:val="00DA74A9"/>
  </w:style>
  <w:style w:type="paragraph" w:customStyle="1" w:styleId="434BC6D78CC14C8499E2F2F07162039D">
    <w:name w:val="434BC6D78CC14C8499E2F2F07162039D"/>
    <w:rsid w:val="00DA74A9"/>
  </w:style>
  <w:style w:type="paragraph" w:customStyle="1" w:styleId="6E9E7BF3AEA0483491A6D78EF1EC5AC4">
    <w:name w:val="6E9E7BF3AEA0483491A6D78EF1EC5AC4"/>
    <w:rsid w:val="00DA74A9"/>
  </w:style>
  <w:style w:type="paragraph" w:customStyle="1" w:styleId="98C0C54B51D04682B52255A78FF3592D">
    <w:name w:val="98C0C54B51D04682B52255A78FF3592D"/>
    <w:rsid w:val="00DA74A9"/>
  </w:style>
  <w:style w:type="paragraph" w:customStyle="1" w:styleId="8064D6C3E6FD4E949107F6B1EBF9B254">
    <w:name w:val="8064D6C3E6FD4E949107F6B1EBF9B254"/>
    <w:rsid w:val="00DA74A9"/>
  </w:style>
  <w:style w:type="paragraph" w:customStyle="1" w:styleId="667DC25F172F4CB8843F4E8A42B36E4C">
    <w:name w:val="667DC25F172F4CB8843F4E8A42B36E4C"/>
    <w:rsid w:val="00DA74A9"/>
  </w:style>
  <w:style w:type="paragraph" w:customStyle="1" w:styleId="5D1B852CDE9F4AF4851FC297044AA32F">
    <w:name w:val="5D1B852CDE9F4AF4851FC297044AA32F"/>
    <w:rsid w:val="00DA74A9"/>
  </w:style>
  <w:style w:type="paragraph" w:customStyle="1" w:styleId="2B2B508BB2064D54AA33E922CC717D01">
    <w:name w:val="2B2B508BB2064D54AA33E922CC717D01"/>
    <w:rsid w:val="00DA74A9"/>
  </w:style>
  <w:style w:type="paragraph" w:customStyle="1" w:styleId="4A2C4B5EC4E84035B6DB0195C10335A1">
    <w:name w:val="4A2C4B5EC4E84035B6DB0195C10335A1"/>
    <w:rsid w:val="00DA74A9"/>
  </w:style>
  <w:style w:type="paragraph" w:customStyle="1" w:styleId="FEE29BF701724E06BC1C1954DD8B570D">
    <w:name w:val="FEE29BF701724E06BC1C1954DD8B570D"/>
    <w:rsid w:val="00DA74A9"/>
  </w:style>
  <w:style w:type="paragraph" w:customStyle="1" w:styleId="3CF4755F01C94CEEBDDF7744CFBD6DD6">
    <w:name w:val="3CF4755F01C94CEEBDDF7744CFBD6DD6"/>
    <w:rsid w:val="00DA74A9"/>
  </w:style>
  <w:style w:type="paragraph" w:customStyle="1" w:styleId="84424544101D4A2D9CA6B0A76585D306">
    <w:name w:val="84424544101D4A2D9CA6B0A76585D306"/>
    <w:rsid w:val="00DA74A9"/>
  </w:style>
  <w:style w:type="paragraph" w:customStyle="1" w:styleId="A9EDDE53CCAD4A8FAB490125D2172E28">
    <w:name w:val="A9EDDE53CCAD4A8FAB490125D2172E28"/>
    <w:rsid w:val="00DA74A9"/>
  </w:style>
  <w:style w:type="paragraph" w:customStyle="1" w:styleId="45ED8D35EB544F77AF607184B3514912">
    <w:name w:val="45ED8D35EB544F77AF607184B3514912"/>
    <w:rsid w:val="00DA74A9"/>
  </w:style>
  <w:style w:type="paragraph" w:customStyle="1" w:styleId="7B7DBFCF955D4F31891807AF4913852B">
    <w:name w:val="7B7DBFCF955D4F31891807AF4913852B"/>
    <w:rsid w:val="00DA74A9"/>
  </w:style>
  <w:style w:type="paragraph" w:customStyle="1" w:styleId="3D76E7E6B1C3481681905F36DFBE75B7">
    <w:name w:val="3D76E7E6B1C3481681905F36DFBE75B7"/>
    <w:rsid w:val="00DA74A9"/>
  </w:style>
  <w:style w:type="paragraph" w:customStyle="1" w:styleId="CE4A7950CA35491EA02EE10D88E87843">
    <w:name w:val="CE4A7950CA35491EA02EE10D88E87843"/>
    <w:rsid w:val="00DA74A9"/>
  </w:style>
  <w:style w:type="paragraph" w:customStyle="1" w:styleId="91D633A61D1D4B75A849EFD0965105A0">
    <w:name w:val="91D633A61D1D4B75A849EFD0965105A0"/>
    <w:rsid w:val="00DA74A9"/>
  </w:style>
  <w:style w:type="paragraph" w:customStyle="1" w:styleId="491224A1835745E8BBC3F6F7821B0F08">
    <w:name w:val="491224A1835745E8BBC3F6F7821B0F08"/>
    <w:rsid w:val="00DA74A9"/>
  </w:style>
  <w:style w:type="paragraph" w:customStyle="1" w:styleId="652B154CA664455F93BABA41835ED180">
    <w:name w:val="652B154CA664455F93BABA41835ED180"/>
    <w:rsid w:val="00DA74A9"/>
  </w:style>
  <w:style w:type="paragraph" w:customStyle="1" w:styleId="93A21B58314B44439742059018ED9A3F">
    <w:name w:val="93A21B58314B44439742059018ED9A3F"/>
    <w:rsid w:val="00DA74A9"/>
  </w:style>
  <w:style w:type="paragraph" w:customStyle="1" w:styleId="4380988E7EBF4287885898B2D5AE93F0">
    <w:name w:val="4380988E7EBF4287885898B2D5AE93F0"/>
    <w:rsid w:val="00DA74A9"/>
  </w:style>
  <w:style w:type="paragraph" w:customStyle="1" w:styleId="52DEFAD95E2149D28B14E5D80BD6D944">
    <w:name w:val="52DEFAD95E2149D28B14E5D80BD6D944"/>
    <w:rsid w:val="00DA74A9"/>
  </w:style>
  <w:style w:type="paragraph" w:customStyle="1" w:styleId="297C918BBAC640DF9F8EB876A770D1B3">
    <w:name w:val="297C918BBAC640DF9F8EB876A770D1B3"/>
    <w:rsid w:val="00DA74A9"/>
  </w:style>
  <w:style w:type="paragraph" w:customStyle="1" w:styleId="1EABF2BF7841413FB2DA3499539D643F">
    <w:name w:val="1EABF2BF7841413FB2DA3499539D643F"/>
    <w:rsid w:val="00DA74A9"/>
  </w:style>
  <w:style w:type="paragraph" w:customStyle="1" w:styleId="D1F3BB7135C5489F9992419E78920EAD">
    <w:name w:val="D1F3BB7135C5489F9992419E78920EAD"/>
    <w:rsid w:val="00DA74A9"/>
  </w:style>
  <w:style w:type="paragraph" w:customStyle="1" w:styleId="20BF21D23131432F8143843B1E4E597F">
    <w:name w:val="20BF21D23131432F8143843B1E4E597F"/>
    <w:rsid w:val="00DA74A9"/>
  </w:style>
  <w:style w:type="paragraph" w:customStyle="1" w:styleId="60A750F271BF4B7CB84E25F494C44663">
    <w:name w:val="60A750F271BF4B7CB84E25F494C44663"/>
    <w:rsid w:val="00DA74A9"/>
  </w:style>
  <w:style w:type="paragraph" w:customStyle="1" w:styleId="2211198D14A7433DBECA4515C556DCFD">
    <w:name w:val="2211198D14A7433DBECA4515C556DCFD"/>
    <w:rsid w:val="00DA74A9"/>
  </w:style>
  <w:style w:type="paragraph" w:customStyle="1" w:styleId="271DAA2D4E8045D3B9C75DCDD0892489">
    <w:name w:val="271DAA2D4E8045D3B9C75DCDD0892489"/>
    <w:rsid w:val="00DA74A9"/>
  </w:style>
  <w:style w:type="paragraph" w:customStyle="1" w:styleId="EB3F629DB2374C43ABFFB69D7A3D8A83">
    <w:name w:val="EB3F629DB2374C43ABFFB69D7A3D8A83"/>
    <w:rsid w:val="00DA74A9"/>
  </w:style>
  <w:style w:type="paragraph" w:customStyle="1" w:styleId="A538BFF368A647D0821C04F799EF081A">
    <w:name w:val="A538BFF368A647D0821C04F799EF081A"/>
    <w:rsid w:val="00DA74A9"/>
  </w:style>
  <w:style w:type="paragraph" w:customStyle="1" w:styleId="C46CC86B42484016B41BB56422C759F9">
    <w:name w:val="C46CC86B42484016B41BB56422C759F9"/>
    <w:rsid w:val="00DA74A9"/>
  </w:style>
  <w:style w:type="paragraph" w:customStyle="1" w:styleId="DB24078F55474CEDA46621F7E290598D">
    <w:name w:val="DB24078F55474CEDA46621F7E290598D"/>
    <w:rsid w:val="00DA74A9"/>
  </w:style>
  <w:style w:type="paragraph" w:customStyle="1" w:styleId="7EDFB7A3D8884A46BFE4D05F0AE1E2A9">
    <w:name w:val="7EDFB7A3D8884A46BFE4D05F0AE1E2A9"/>
    <w:rsid w:val="00DA74A9"/>
  </w:style>
  <w:style w:type="paragraph" w:customStyle="1" w:styleId="68D7C649B0914575960CB5CECE7B27C6">
    <w:name w:val="68D7C649B0914575960CB5CECE7B27C6"/>
    <w:rsid w:val="00DA74A9"/>
  </w:style>
  <w:style w:type="paragraph" w:customStyle="1" w:styleId="715464B8B54942618EF79CED2EC141DF">
    <w:name w:val="715464B8B54942618EF79CED2EC141DF"/>
    <w:rsid w:val="00DA74A9"/>
  </w:style>
  <w:style w:type="paragraph" w:customStyle="1" w:styleId="2778F09356164EE1AAA0C63BB1386DF2">
    <w:name w:val="2778F09356164EE1AAA0C63BB1386DF2"/>
    <w:rsid w:val="00DA74A9"/>
  </w:style>
  <w:style w:type="paragraph" w:customStyle="1" w:styleId="18E41C1F26D0417D91D037200AA28703">
    <w:name w:val="18E41C1F26D0417D91D037200AA28703"/>
    <w:rsid w:val="00DA74A9"/>
  </w:style>
  <w:style w:type="paragraph" w:customStyle="1" w:styleId="D94AD79CBA46406DA709AA6906E6DF75">
    <w:name w:val="D94AD79CBA46406DA709AA6906E6DF75"/>
    <w:rsid w:val="00DA74A9"/>
  </w:style>
  <w:style w:type="paragraph" w:customStyle="1" w:styleId="73C4A21218424B94B6B865B31B27BAB1">
    <w:name w:val="73C4A21218424B94B6B865B31B27BAB1"/>
    <w:rsid w:val="00DA74A9"/>
  </w:style>
  <w:style w:type="paragraph" w:customStyle="1" w:styleId="E7B3C2A473454739889F8ABDDE4B9B62">
    <w:name w:val="E7B3C2A473454739889F8ABDDE4B9B62"/>
    <w:rsid w:val="00DA74A9"/>
  </w:style>
  <w:style w:type="paragraph" w:customStyle="1" w:styleId="7E3F775035034AB9B31FE3FFDCF6ADE8">
    <w:name w:val="7E3F775035034AB9B31FE3FFDCF6ADE8"/>
    <w:rsid w:val="00DA74A9"/>
  </w:style>
  <w:style w:type="paragraph" w:customStyle="1" w:styleId="CCFF552387DA45F69834EB2CB458B2A4">
    <w:name w:val="CCFF552387DA45F69834EB2CB458B2A4"/>
    <w:rsid w:val="00DA74A9"/>
  </w:style>
  <w:style w:type="paragraph" w:customStyle="1" w:styleId="CA052C2FFE5045DCA6199D229375EE5A">
    <w:name w:val="CA052C2FFE5045DCA6199D229375EE5A"/>
    <w:rsid w:val="00DA74A9"/>
  </w:style>
  <w:style w:type="paragraph" w:customStyle="1" w:styleId="218C28CFDE5646D5958B7392B26F7B9F">
    <w:name w:val="218C28CFDE5646D5958B7392B26F7B9F"/>
    <w:rsid w:val="00DA74A9"/>
  </w:style>
  <w:style w:type="paragraph" w:customStyle="1" w:styleId="BBD31383BEEA4082AF0156AF04B4BBE7">
    <w:name w:val="BBD31383BEEA4082AF0156AF04B4BBE7"/>
    <w:rsid w:val="00DA74A9"/>
  </w:style>
  <w:style w:type="paragraph" w:customStyle="1" w:styleId="6A3B21B3167849AE881C5978C19B9957">
    <w:name w:val="6A3B21B3167849AE881C5978C19B9957"/>
    <w:rsid w:val="00DA74A9"/>
  </w:style>
  <w:style w:type="paragraph" w:customStyle="1" w:styleId="C9C137CD0A804FA0BDFAC707E8386703">
    <w:name w:val="C9C137CD0A804FA0BDFAC707E8386703"/>
    <w:rsid w:val="00DA74A9"/>
  </w:style>
  <w:style w:type="paragraph" w:customStyle="1" w:styleId="2A29DAB325C8405BA880729A1D840985">
    <w:name w:val="2A29DAB325C8405BA880729A1D840985"/>
    <w:rsid w:val="00DA74A9"/>
  </w:style>
  <w:style w:type="paragraph" w:customStyle="1" w:styleId="3DE973DD7620483D9734915C89739797">
    <w:name w:val="3DE973DD7620483D9734915C89739797"/>
    <w:rsid w:val="00DA74A9"/>
  </w:style>
  <w:style w:type="paragraph" w:customStyle="1" w:styleId="1218D85C5B4A4972B03F461C3449F555">
    <w:name w:val="1218D85C5B4A4972B03F461C3449F555"/>
    <w:rsid w:val="00DA74A9"/>
  </w:style>
  <w:style w:type="paragraph" w:customStyle="1" w:styleId="D7541F35907F4DA69509B581151E2817">
    <w:name w:val="D7541F35907F4DA69509B581151E2817"/>
    <w:rsid w:val="00DA74A9"/>
  </w:style>
  <w:style w:type="paragraph" w:customStyle="1" w:styleId="83AA75309C5445E28B0CE4E045CAA894">
    <w:name w:val="83AA75309C5445E28B0CE4E045CAA894"/>
    <w:rsid w:val="00DA74A9"/>
  </w:style>
  <w:style w:type="paragraph" w:customStyle="1" w:styleId="85ACF4BA202C42E79C1A768DFBF98D02">
    <w:name w:val="85ACF4BA202C42E79C1A768DFBF98D02"/>
    <w:rsid w:val="00DA74A9"/>
  </w:style>
  <w:style w:type="paragraph" w:customStyle="1" w:styleId="8FE149CAF5D341B5A9C5B39B458E3D4E">
    <w:name w:val="8FE149CAF5D341B5A9C5B39B458E3D4E"/>
    <w:rsid w:val="00DA74A9"/>
  </w:style>
  <w:style w:type="paragraph" w:customStyle="1" w:styleId="DB1DF50B978C48BB8C1CDB21B21C54F2">
    <w:name w:val="DB1DF50B978C48BB8C1CDB21B21C54F2"/>
    <w:rsid w:val="00DA74A9"/>
  </w:style>
  <w:style w:type="paragraph" w:customStyle="1" w:styleId="070586A52DAA4F3FB6ECD260CF622362">
    <w:name w:val="070586A52DAA4F3FB6ECD260CF622362"/>
    <w:rsid w:val="00DA74A9"/>
  </w:style>
  <w:style w:type="paragraph" w:customStyle="1" w:styleId="DA45665641F045A78DBAC33ED7D8D0D9">
    <w:name w:val="DA45665641F045A78DBAC33ED7D8D0D9"/>
    <w:rsid w:val="00DA74A9"/>
  </w:style>
  <w:style w:type="paragraph" w:customStyle="1" w:styleId="06DBEB81B6664CBF88C30C2CF0EC20EC">
    <w:name w:val="06DBEB81B6664CBF88C30C2CF0EC20EC"/>
    <w:rsid w:val="00DA74A9"/>
  </w:style>
  <w:style w:type="paragraph" w:customStyle="1" w:styleId="7DC44027C03E4853B63D202C8EFA987B">
    <w:name w:val="7DC44027C03E4853B63D202C8EFA987B"/>
    <w:rsid w:val="00DA74A9"/>
  </w:style>
  <w:style w:type="paragraph" w:customStyle="1" w:styleId="8409F0E76A9D4B94AB55D16B93B38916">
    <w:name w:val="8409F0E76A9D4B94AB55D16B93B38916"/>
    <w:rsid w:val="00DA74A9"/>
  </w:style>
  <w:style w:type="paragraph" w:customStyle="1" w:styleId="695F238B3C1B4DAA84C66B1A642904DA">
    <w:name w:val="695F238B3C1B4DAA84C66B1A642904DA"/>
    <w:rsid w:val="00DA74A9"/>
  </w:style>
  <w:style w:type="paragraph" w:customStyle="1" w:styleId="5F72C2F70B0143849C6C2912D2CB6490">
    <w:name w:val="5F72C2F70B0143849C6C2912D2CB6490"/>
    <w:rsid w:val="006611B2"/>
  </w:style>
  <w:style w:type="paragraph" w:customStyle="1" w:styleId="81AAE2A0479642E8B5B5E5EDCCA776C4">
    <w:name w:val="81AAE2A0479642E8B5B5E5EDCCA776C4"/>
    <w:rsid w:val="006611B2"/>
  </w:style>
  <w:style w:type="paragraph" w:customStyle="1" w:styleId="5D129D723CFB451D9FEF716EBBD1914F">
    <w:name w:val="5D129D723CFB451D9FEF716EBBD1914F"/>
    <w:rsid w:val="006611B2"/>
  </w:style>
  <w:style w:type="paragraph" w:customStyle="1" w:styleId="90FCBA0BA3AA4D56B8318C79D8E76AFD">
    <w:name w:val="90FCBA0BA3AA4D56B8318C79D8E76AFD"/>
    <w:rsid w:val="006611B2"/>
  </w:style>
  <w:style w:type="paragraph" w:customStyle="1" w:styleId="89B72AF68C0E482ABF371EF9BF69BFC5">
    <w:name w:val="89B72AF68C0E482ABF371EF9BF69BFC5"/>
    <w:rsid w:val="006611B2"/>
  </w:style>
  <w:style w:type="paragraph" w:customStyle="1" w:styleId="548D07DA45AB477A9F6F0E1D2482D6C9">
    <w:name w:val="548D07DA45AB477A9F6F0E1D2482D6C9"/>
    <w:rsid w:val="006611B2"/>
  </w:style>
  <w:style w:type="paragraph" w:customStyle="1" w:styleId="36FD0CFF204C4C4F9B3254DF98D26736">
    <w:name w:val="36FD0CFF204C4C4F9B3254DF98D26736"/>
    <w:rsid w:val="006611B2"/>
  </w:style>
  <w:style w:type="paragraph" w:customStyle="1" w:styleId="0135CAA664B44E239B9BA9305C12920F">
    <w:name w:val="0135CAA664B44E239B9BA9305C12920F"/>
    <w:rsid w:val="006611B2"/>
  </w:style>
  <w:style w:type="paragraph" w:customStyle="1" w:styleId="F52EE011D73546D2AC4801DDA1B8DCF1">
    <w:name w:val="F52EE011D73546D2AC4801DDA1B8DCF1"/>
    <w:rsid w:val="006611B2"/>
  </w:style>
  <w:style w:type="paragraph" w:customStyle="1" w:styleId="833CFFA92C9343E09C6B1F24D69227B1">
    <w:name w:val="833CFFA92C9343E09C6B1F24D69227B1"/>
    <w:rsid w:val="006611B2"/>
  </w:style>
  <w:style w:type="paragraph" w:customStyle="1" w:styleId="BF921F58183141A8B547DEA0E2249FA4">
    <w:name w:val="BF921F58183141A8B547DEA0E2249FA4"/>
    <w:rsid w:val="006611B2"/>
  </w:style>
  <w:style w:type="paragraph" w:customStyle="1" w:styleId="325332C27F4B4381A147B82A1C4B1935">
    <w:name w:val="325332C27F4B4381A147B82A1C4B1935"/>
    <w:rsid w:val="006611B2"/>
  </w:style>
  <w:style w:type="paragraph" w:customStyle="1" w:styleId="DE2F59DB45224198BE5112CCD3C76336">
    <w:name w:val="DE2F59DB45224198BE5112CCD3C76336"/>
    <w:rsid w:val="006611B2"/>
  </w:style>
  <w:style w:type="paragraph" w:customStyle="1" w:styleId="B08CE75F2C23485DA5019A416557CADA">
    <w:name w:val="B08CE75F2C23485DA5019A416557CADA"/>
    <w:rsid w:val="006611B2"/>
  </w:style>
  <w:style w:type="paragraph" w:customStyle="1" w:styleId="A2BBA90601714C6C9746BD032A81B28F">
    <w:name w:val="A2BBA90601714C6C9746BD032A81B28F"/>
    <w:rsid w:val="006611B2"/>
  </w:style>
  <w:style w:type="paragraph" w:customStyle="1" w:styleId="DF10CF68860F4D9BB0E598083406A811">
    <w:name w:val="DF10CF68860F4D9BB0E598083406A811"/>
    <w:rsid w:val="006611B2"/>
  </w:style>
  <w:style w:type="paragraph" w:customStyle="1" w:styleId="93BF58D676C64AE4A161CAC2FE0994C3">
    <w:name w:val="93BF58D676C64AE4A161CAC2FE0994C3"/>
    <w:rsid w:val="006611B2"/>
  </w:style>
  <w:style w:type="paragraph" w:customStyle="1" w:styleId="BB9A4BA3679743F69464952667234B7D">
    <w:name w:val="BB9A4BA3679743F69464952667234B7D"/>
    <w:rsid w:val="006611B2"/>
  </w:style>
  <w:style w:type="paragraph" w:customStyle="1" w:styleId="1F2DB1C669B54F09B2744EF4E41F4195">
    <w:name w:val="1F2DB1C669B54F09B2744EF4E41F4195"/>
    <w:rsid w:val="006611B2"/>
  </w:style>
  <w:style w:type="paragraph" w:customStyle="1" w:styleId="38735BEFB001475F90DF6AD9DD192785">
    <w:name w:val="38735BEFB001475F90DF6AD9DD192785"/>
    <w:rsid w:val="006611B2"/>
  </w:style>
  <w:style w:type="paragraph" w:customStyle="1" w:styleId="A91443AAC3824CB19BA13F55ACFA6D41">
    <w:name w:val="A91443AAC3824CB19BA13F55ACFA6D41"/>
    <w:rsid w:val="006611B2"/>
  </w:style>
  <w:style w:type="paragraph" w:customStyle="1" w:styleId="69667AD2195C4ACCB8757B99AFA07904">
    <w:name w:val="69667AD2195C4ACCB8757B99AFA07904"/>
    <w:rsid w:val="006611B2"/>
  </w:style>
  <w:style w:type="paragraph" w:customStyle="1" w:styleId="DDB69772E63F445FAE87B0623CF32327">
    <w:name w:val="DDB69772E63F445FAE87B0623CF32327"/>
    <w:rsid w:val="006611B2"/>
  </w:style>
  <w:style w:type="paragraph" w:customStyle="1" w:styleId="22A01D5B9E614DD7B2F16ACF578A86ED">
    <w:name w:val="22A01D5B9E614DD7B2F16ACF578A86ED"/>
    <w:rsid w:val="006611B2"/>
  </w:style>
  <w:style w:type="paragraph" w:customStyle="1" w:styleId="411C767AA42F4619B8C83D2CF7808D7F">
    <w:name w:val="411C767AA42F4619B8C83D2CF7808D7F"/>
    <w:rsid w:val="006611B2"/>
  </w:style>
  <w:style w:type="paragraph" w:customStyle="1" w:styleId="E3F9DED5E57245409C15F2585819F3E3">
    <w:name w:val="E3F9DED5E57245409C15F2585819F3E3"/>
    <w:rsid w:val="006611B2"/>
  </w:style>
  <w:style w:type="paragraph" w:customStyle="1" w:styleId="4B5DDF9B4BE944C887D0A46D88A76484">
    <w:name w:val="4B5DDF9B4BE944C887D0A46D88A76484"/>
    <w:rsid w:val="006611B2"/>
  </w:style>
  <w:style w:type="paragraph" w:customStyle="1" w:styleId="E454E6562C28483FAE82C0707029A19E">
    <w:name w:val="E454E6562C28483FAE82C0707029A19E"/>
    <w:rsid w:val="006611B2"/>
  </w:style>
  <w:style w:type="paragraph" w:customStyle="1" w:styleId="42CC5C94AF0C470BB8C16F95EC8F44CA">
    <w:name w:val="42CC5C94AF0C470BB8C16F95EC8F44CA"/>
    <w:rsid w:val="006611B2"/>
  </w:style>
  <w:style w:type="paragraph" w:customStyle="1" w:styleId="898A33078733481F9E62D0FAA6E0A604">
    <w:name w:val="898A33078733481F9E62D0FAA6E0A604"/>
    <w:rsid w:val="006611B2"/>
  </w:style>
  <w:style w:type="paragraph" w:customStyle="1" w:styleId="665E09FAD3FB4F3B8ACD6593A4B42654">
    <w:name w:val="665E09FAD3FB4F3B8ACD6593A4B42654"/>
    <w:rsid w:val="006611B2"/>
  </w:style>
  <w:style w:type="paragraph" w:customStyle="1" w:styleId="DC19BE15A6434DAF96F2DA78581F82BC">
    <w:name w:val="DC19BE15A6434DAF96F2DA78581F82BC"/>
    <w:rsid w:val="006611B2"/>
  </w:style>
  <w:style w:type="paragraph" w:customStyle="1" w:styleId="C0B6A523B96E498C9D82E24C191F32C0">
    <w:name w:val="C0B6A523B96E498C9D82E24C191F32C0"/>
    <w:rsid w:val="006611B2"/>
  </w:style>
  <w:style w:type="paragraph" w:customStyle="1" w:styleId="C90B07020B264B9E85F44AFA4BE29CC7">
    <w:name w:val="C90B07020B264B9E85F44AFA4BE29CC7"/>
    <w:rsid w:val="006611B2"/>
  </w:style>
  <w:style w:type="paragraph" w:customStyle="1" w:styleId="FA3BD1D3D7CC4069901634563EBC1121">
    <w:name w:val="FA3BD1D3D7CC4069901634563EBC1121"/>
    <w:rsid w:val="006611B2"/>
  </w:style>
  <w:style w:type="paragraph" w:customStyle="1" w:styleId="B11266BE1D5343B8A3A03877DB092C99">
    <w:name w:val="B11266BE1D5343B8A3A03877DB092C99"/>
    <w:rsid w:val="006611B2"/>
  </w:style>
  <w:style w:type="paragraph" w:customStyle="1" w:styleId="5283E0A342814278BD48521BA174CDA0">
    <w:name w:val="5283E0A342814278BD48521BA174CDA0"/>
    <w:rsid w:val="006611B2"/>
  </w:style>
  <w:style w:type="paragraph" w:customStyle="1" w:styleId="4507004E40BF4C7884F555C950BC17A3">
    <w:name w:val="4507004E40BF4C7884F555C950BC17A3"/>
    <w:rsid w:val="006611B2"/>
  </w:style>
  <w:style w:type="paragraph" w:customStyle="1" w:styleId="50ADF9CF1377497490F17409D4828AEC">
    <w:name w:val="50ADF9CF1377497490F17409D4828AEC"/>
    <w:rsid w:val="006611B2"/>
  </w:style>
  <w:style w:type="paragraph" w:customStyle="1" w:styleId="12B71956AAFF4A4788DDBCF7D8C8A4A3">
    <w:name w:val="12B71956AAFF4A4788DDBCF7D8C8A4A3"/>
    <w:rsid w:val="006611B2"/>
  </w:style>
  <w:style w:type="paragraph" w:customStyle="1" w:styleId="6A9A96DAF9E744EA8447A5665439F5B6">
    <w:name w:val="6A9A96DAF9E744EA8447A5665439F5B6"/>
    <w:rsid w:val="006611B2"/>
  </w:style>
  <w:style w:type="paragraph" w:customStyle="1" w:styleId="8D73A92C478344258C1FB5F0BC371033">
    <w:name w:val="8D73A92C478344258C1FB5F0BC371033"/>
    <w:rsid w:val="006611B2"/>
  </w:style>
  <w:style w:type="paragraph" w:customStyle="1" w:styleId="36922FF0E92B441BAA7BA6331FE1278C">
    <w:name w:val="36922FF0E92B441BAA7BA6331FE1278C"/>
    <w:rsid w:val="006611B2"/>
  </w:style>
  <w:style w:type="paragraph" w:customStyle="1" w:styleId="D2C86A981C0F4FB8B5650AF8A2B76C68">
    <w:name w:val="D2C86A981C0F4FB8B5650AF8A2B76C68"/>
    <w:rsid w:val="006611B2"/>
  </w:style>
  <w:style w:type="paragraph" w:customStyle="1" w:styleId="0833B420AD3B46A58D59FA459FC364A0">
    <w:name w:val="0833B420AD3B46A58D59FA459FC364A0"/>
    <w:rsid w:val="006611B2"/>
  </w:style>
  <w:style w:type="paragraph" w:customStyle="1" w:styleId="4CA11D4D1A5648F0A1F64EA3D2D353EF">
    <w:name w:val="4CA11D4D1A5648F0A1F64EA3D2D353EF"/>
    <w:rsid w:val="006611B2"/>
  </w:style>
  <w:style w:type="paragraph" w:customStyle="1" w:styleId="65E98B8B347645C9AFCFECA0B144F9EA">
    <w:name w:val="65E98B8B347645C9AFCFECA0B144F9EA"/>
    <w:rsid w:val="006611B2"/>
  </w:style>
  <w:style w:type="paragraph" w:customStyle="1" w:styleId="A94A72D162D244AC8A3E0E113ED70CBB">
    <w:name w:val="A94A72D162D244AC8A3E0E113ED70CBB"/>
    <w:rsid w:val="006611B2"/>
  </w:style>
  <w:style w:type="paragraph" w:customStyle="1" w:styleId="931D23E7DE5E46A89370ADB612235CAB">
    <w:name w:val="931D23E7DE5E46A89370ADB612235CAB"/>
    <w:rsid w:val="006611B2"/>
  </w:style>
  <w:style w:type="paragraph" w:customStyle="1" w:styleId="21CB2245FD6E4C5EA75B50BA7E784A64">
    <w:name w:val="21CB2245FD6E4C5EA75B50BA7E784A64"/>
    <w:rsid w:val="006611B2"/>
  </w:style>
  <w:style w:type="paragraph" w:customStyle="1" w:styleId="8A78493A61FF4D82B29EF264AB2811B9">
    <w:name w:val="8A78493A61FF4D82B29EF264AB2811B9"/>
    <w:rsid w:val="006611B2"/>
  </w:style>
  <w:style w:type="paragraph" w:customStyle="1" w:styleId="814909325E6D4835A98AF50BD3B9BF19">
    <w:name w:val="814909325E6D4835A98AF50BD3B9BF19"/>
    <w:rsid w:val="006611B2"/>
  </w:style>
  <w:style w:type="paragraph" w:customStyle="1" w:styleId="DA2A1D3C6AA145A3A70F85A11C50F9C5">
    <w:name w:val="DA2A1D3C6AA145A3A70F85A11C50F9C5"/>
    <w:rsid w:val="006611B2"/>
  </w:style>
  <w:style w:type="paragraph" w:customStyle="1" w:styleId="1B2C671A179D4CDF88251DE38303AADB">
    <w:name w:val="1B2C671A179D4CDF88251DE38303AADB"/>
    <w:rsid w:val="006611B2"/>
  </w:style>
  <w:style w:type="paragraph" w:customStyle="1" w:styleId="A84AB1A2020A4808A3A54D52A19DFE76">
    <w:name w:val="A84AB1A2020A4808A3A54D52A19DFE76"/>
    <w:rsid w:val="006611B2"/>
  </w:style>
  <w:style w:type="paragraph" w:customStyle="1" w:styleId="6D06BD0C2D864430AC239E8245AC35E5">
    <w:name w:val="6D06BD0C2D864430AC239E8245AC35E5"/>
    <w:rsid w:val="006611B2"/>
  </w:style>
  <w:style w:type="paragraph" w:customStyle="1" w:styleId="E9BD3DEEB62D4498BE9A25F89A8CAFD4">
    <w:name w:val="E9BD3DEEB62D4498BE9A25F89A8CAFD4"/>
    <w:rsid w:val="006611B2"/>
  </w:style>
  <w:style w:type="paragraph" w:customStyle="1" w:styleId="87B302C5AD8B4B8E8DF06C80FA8C3D0F">
    <w:name w:val="87B302C5AD8B4B8E8DF06C80FA8C3D0F"/>
    <w:rsid w:val="006611B2"/>
  </w:style>
  <w:style w:type="paragraph" w:customStyle="1" w:styleId="7A114EE0F7064D938C53AD3846369C3C">
    <w:name w:val="7A114EE0F7064D938C53AD3846369C3C"/>
    <w:rsid w:val="006611B2"/>
  </w:style>
  <w:style w:type="paragraph" w:customStyle="1" w:styleId="89EB4238C0004102945F53B5D1594BE7">
    <w:name w:val="89EB4238C0004102945F53B5D1594BE7"/>
    <w:rsid w:val="006611B2"/>
  </w:style>
  <w:style w:type="paragraph" w:customStyle="1" w:styleId="8EF1AACF82A146D79F99EB51867A7FFD">
    <w:name w:val="8EF1AACF82A146D79F99EB51867A7FFD"/>
    <w:rsid w:val="006611B2"/>
  </w:style>
  <w:style w:type="paragraph" w:customStyle="1" w:styleId="24A0A7CA94604AAC8BFC97CFA350AE7C">
    <w:name w:val="24A0A7CA94604AAC8BFC97CFA350AE7C"/>
    <w:rsid w:val="006611B2"/>
  </w:style>
  <w:style w:type="paragraph" w:customStyle="1" w:styleId="050CA6B3E94D4C9A9ABCBFBCB61CA29F">
    <w:name w:val="050CA6B3E94D4C9A9ABCBFBCB61CA29F"/>
    <w:rsid w:val="006611B2"/>
  </w:style>
  <w:style w:type="paragraph" w:customStyle="1" w:styleId="919619E655004F20A7B347A8050DED96">
    <w:name w:val="919619E655004F20A7B347A8050DED96"/>
    <w:rsid w:val="006611B2"/>
  </w:style>
  <w:style w:type="paragraph" w:customStyle="1" w:styleId="E7212666D4424861B7D0779C1F619DA7">
    <w:name w:val="E7212666D4424861B7D0779C1F619DA7"/>
    <w:rsid w:val="006611B2"/>
  </w:style>
  <w:style w:type="paragraph" w:customStyle="1" w:styleId="82C538E6D2EA4C5E8CB692C36A292430">
    <w:name w:val="82C538E6D2EA4C5E8CB692C36A292430"/>
    <w:rsid w:val="006611B2"/>
  </w:style>
  <w:style w:type="paragraph" w:customStyle="1" w:styleId="5046A4C7DE7D4BDEB40E195382A21217">
    <w:name w:val="5046A4C7DE7D4BDEB40E195382A21217"/>
    <w:rsid w:val="006611B2"/>
  </w:style>
  <w:style w:type="paragraph" w:customStyle="1" w:styleId="FB4726BF52934910ABD77B3A2C81D419">
    <w:name w:val="FB4726BF52934910ABD77B3A2C81D419"/>
    <w:rsid w:val="006611B2"/>
  </w:style>
  <w:style w:type="paragraph" w:customStyle="1" w:styleId="B886C3666FC34EE3912E3C1259B0C89C">
    <w:name w:val="B886C3666FC34EE3912E3C1259B0C89C"/>
    <w:rsid w:val="006611B2"/>
  </w:style>
  <w:style w:type="paragraph" w:customStyle="1" w:styleId="691CF50D86E4443895E85C04762D3367">
    <w:name w:val="691CF50D86E4443895E85C04762D3367"/>
    <w:rsid w:val="006611B2"/>
  </w:style>
  <w:style w:type="paragraph" w:customStyle="1" w:styleId="A659A4EC985E4B28AD17470061C3E0BE">
    <w:name w:val="A659A4EC985E4B28AD17470061C3E0BE"/>
    <w:rsid w:val="006611B2"/>
  </w:style>
  <w:style w:type="paragraph" w:customStyle="1" w:styleId="46CAA13C2CEF40C4AF87D3959C4C85E1">
    <w:name w:val="46CAA13C2CEF40C4AF87D3959C4C85E1"/>
    <w:rsid w:val="006611B2"/>
  </w:style>
  <w:style w:type="paragraph" w:customStyle="1" w:styleId="C45057EACB91473AAE6E5D521D57D3B3">
    <w:name w:val="C45057EACB91473AAE6E5D521D57D3B3"/>
    <w:rsid w:val="006611B2"/>
  </w:style>
  <w:style w:type="paragraph" w:customStyle="1" w:styleId="10329D4E4D4945A2A4276022B5EEB96B">
    <w:name w:val="10329D4E4D4945A2A4276022B5EEB96B"/>
    <w:rsid w:val="006611B2"/>
  </w:style>
  <w:style w:type="paragraph" w:customStyle="1" w:styleId="799F92042D924B639E9317720ADFF08A">
    <w:name w:val="799F92042D924B639E9317720ADFF08A"/>
    <w:rsid w:val="006611B2"/>
  </w:style>
  <w:style w:type="paragraph" w:customStyle="1" w:styleId="6887491434C8406DA5CE718AF4DC8EFE">
    <w:name w:val="6887491434C8406DA5CE718AF4DC8EFE"/>
    <w:rsid w:val="006611B2"/>
  </w:style>
  <w:style w:type="paragraph" w:customStyle="1" w:styleId="721B3A244CA8445B887A67B793F3680D">
    <w:name w:val="721B3A244CA8445B887A67B793F3680D"/>
    <w:rsid w:val="006611B2"/>
  </w:style>
  <w:style w:type="paragraph" w:customStyle="1" w:styleId="85F96A54DBB24794A91F603B70E38E4E">
    <w:name w:val="85F96A54DBB24794A91F603B70E38E4E"/>
    <w:rsid w:val="006611B2"/>
  </w:style>
  <w:style w:type="paragraph" w:customStyle="1" w:styleId="8D29F7D2A87D41B7AE7F09DDF5E1B7BC">
    <w:name w:val="8D29F7D2A87D41B7AE7F09DDF5E1B7BC"/>
    <w:rsid w:val="006611B2"/>
  </w:style>
  <w:style w:type="paragraph" w:customStyle="1" w:styleId="2BF4095763264FECB4A2422721A6FBB2">
    <w:name w:val="2BF4095763264FECB4A2422721A6FBB2"/>
    <w:rsid w:val="006611B2"/>
  </w:style>
  <w:style w:type="paragraph" w:customStyle="1" w:styleId="204C204163774768B9062F8F971CB437">
    <w:name w:val="204C204163774768B9062F8F971CB437"/>
    <w:rsid w:val="006611B2"/>
  </w:style>
  <w:style w:type="paragraph" w:customStyle="1" w:styleId="B5C47730DE4C41738A4C1BC8B5F19923">
    <w:name w:val="B5C47730DE4C41738A4C1BC8B5F19923"/>
    <w:rsid w:val="006611B2"/>
  </w:style>
  <w:style w:type="paragraph" w:customStyle="1" w:styleId="A27FD00C69774302B9D733EB34122875">
    <w:name w:val="A27FD00C69774302B9D733EB34122875"/>
    <w:rsid w:val="006611B2"/>
  </w:style>
  <w:style w:type="paragraph" w:customStyle="1" w:styleId="DC0C0ECBA4CF4167AFB592930110D4E0">
    <w:name w:val="DC0C0ECBA4CF4167AFB592930110D4E0"/>
    <w:rsid w:val="006611B2"/>
  </w:style>
  <w:style w:type="paragraph" w:customStyle="1" w:styleId="82B3C9BEE5A64E669C4DE18795A54601">
    <w:name w:val="82B3C9BEE5A64E669C4DE18795A54601"/>
    <w:rsid w:val="006611B2"/>
  </w:style>
  <w:style w:type="paragraph" w:customStyle="1" w:styleId="381B248CE8FF4E508A1DEA8E35B9D325">
    <w:name w:val="381B248CE8FF4E508A1DEA8E35B9D325"/>
    <w:rsid w:val="006611B2"/>
  </w:style>
  <w:style w:type="paragraph" w:customStyle="1" w:styleId="4A8ECC8833824ED983E6D0ACE59807B6">
    <w:name w:val="4A8ECC8833824ED983E6D0ACE59807B6"/>
    <w:rsid w:val="006611B2"/>
  </w:style>
  <w:style w:type="paragraph" w:customStyle="1" w:styleId="B7E7AEAE50CB4611AEE74FE005F79B3B">
    <w:name w:val="B7E7AEAE50CB4611AEE74FE005F79B3B"/>
    <w:rsid w:val="006611B2"/>
  </w:style>
  <w:style w:type="paragraph" w:customStyle="1" w:styleId="65CC816202944A2290741E7E454A2640">
    <w:name w:val="65CC816202944A2290741E7E454A2640"/>
    <w:rsid w:val="006611B2"/>
  </w:style>
  <w:style w:type="paragraph" w:customStyle="1" w:styleId="8EBBD89ED22C46218475362533040786">
    <w:name w:val="8EBBD89ED22C46218475362533040786"/>
    <w:rsid w:val="006611B2"/>
  </w:style>
  <w:style w:type="paragraph" w:customStyle="1" w:styleId="616296DE396B4C1F85A2A4EBD4D15DFD">
    <w:name w:val="616296DE396B4C1F85A2A4EBD4D15DFD"/>
    <w:rsid w:val="006611B2"/>
  </w:style>
  <w:style w:type="paragraph" w:customStyle="1" w:styleId="BE050CAAF6714FA4820AF1822E28AA77">
    <w:name w:val="BE050CAAF6714FA4820AF1822E28AA77"/>
    <w:rsid w:val="006611B2"/>
  </w:style>
  <w:style w:type="paragraph" w:customStyle="1" w:styleId="9783E296B62847BA801A94644352F33C">
    <w:name w:val="9783E296B62847BA801A94644352F33C"/>
    <w:rsid w:val="006611B2"/>
  </w:style>
  <w:style w:type="paragraph" w:customStyle="1" w:styleId="6157BB592E2F43B599992F3F15431B5B">
    <w:name w:val="6157BB592E2F43B599992F3F15431B5B"/>
    <w:rsid w:val="006611B2"/>
  </w:style>
  <w:style w:type="paragraph" w:customStyle="1" w:styleId="9DCBBD858B6D4D0EAF1974717AF702FE">
    <w:name w:val="9DCBBD858B6D4D0EAF1974717AF702FE"/>
    <w:rsid w:val="006611B2"/>
  </w:style>
  <w:style w:type="paragraph" w:customStyle="1" w:styleId="84041CF1F71B461B870F48263985C68C">
    <w:name w:val="84041CF1F71B461B870F48263985C68C"/>
    <w:rsid w:val="006611B2"/>
  </w:style>
  <w:style w:type="paragraph" w:customStyle="1" w:styleId="1D602ED4E4354EBC94F88A7FCC15E35C">
    <w:name w:val="1D602ED4E4354EBC94F88A7FCC15E35C"/>
    <w:rsid w:val="006611B2"/>
  </w:style>
  <w:style w:type="paragraph" w:customStyle="1" w:styleId="5A86422BD737456894884C8AF7BE0E5B">
    <w:name w:val="5A86422BD737456894884C8AF7BE0E5B"/>
    <w:rsid w:val="006611B2"/>
  </w:style>
  <w:style w:type="paragraph" w:customStyle="1" w:styleId="6EA8C00C31B648FEB726FF9F19446604">
    <w:name w:val="6EA8C00C31B648FEB726FF9F19446604"/>
    <w:rsid w:val="006611B2"/>
  </w:style>
  <w:style w:type="paragraph" w:customStyle="1" w:styleId="09EA75D22F184C84AD4D6269984BC32A">
    <w:name w:val="09EA75D22F184C84AD4D6269984BC32A"/>
    <w:rsid w:val="006611B2"/>
  </w:style>
  <w:style w:type="paragraph" w:customStyle="1" w:styleId="AD46C6A01A0341FAAA9B1479F20A767E">
    <w:name w:val="AD46C6A01A0341FAAA9B1479F20A767E"/>
    <w:rsid w:val="006611B2"/>
  </w:style>
  <w:style w:type="paragraph" w:customStyle="1" w:styleId="AA438B64ED87425AA4F9EDE1D3D17B15">
    <w:name w:val="AA438B64ED87425AA4F9EDE1D3D17B15"/>
    <w:rsid w:val="006611B2"/>
  </w:style>
  <w:style w:type="paragraph" w:customStyle="1" w:styleId="BFBF9EE2030947238A44A9AEB21870B8">
    <w:name w:val="BFBF9EE2030947238A44A9AEB21870B8"/>
    <w:rsid w:val="006611B2"/>
  </w:style>
  <w:style w:type="paragraph" w:customStyle="1" w:styleId="E96238F53FC3430CAECB1D7D139F2FCD">
    <w:name w:val="E96238F53FC3430CAECB1D7D139F2FCD"/>
    <w:rsid w:val="006611B2"/>
  </w:style>
  <w:style w:type="paragraph" w:customStyle="1" w:styleId="8369E7F3B5AC4171BF2B1229791DD152">
    <w:name w:val="8369E7F3B5AC4171BF2B1229791DD152"/>
    <w:rsid w:val="006611B2"/>
  </w:style>
  <w:style w:type="paragraph" w:customStyle="1" w:styleId="049F32CF74824B048187F699AFF5C30D">
    <w:name w:val="049F32CF74824B048187F699AFF5C30D"/>
    <w:rsid w:val="006611B2"/>
  </w:style>
  <w:style w:type="paragraph" w:customStyle="1" w:styleId="60EA51D6668C4B849274F9E1B6F3AEE4">
    <w:name w:val="60EA51D6668C4B849274F9E1B6F3AEE4"/>
    <w:rsid w:val="006611B2"/>
  </w:style>
  <w:style w:type="paragraph" w:customStyle="1" w:styleId="57C711C963F844CDBAC541EEA7F7D3D4">
    <w:name w:val="57C711C963F844CDBAC541EEA7F7D3D4"/>
    <w:rsid w:val="006611B2"/>
  </w:style>
  <w:style w:type="paragraph" w:customStyle="1" w:styleId="ED83CE36EE0F4D6CAE1AB0BF5A136F28">
    <w:name w:val="ED83CE36EE0F4D6CAE1AB0BF5A136F28"/>
    <w:rsid w:val="006611B2"/>
  </w:style>
  <w:style w:type="paragraph" w:customStyle="1" w:styleId="36BD288EC7E44CE988CF6E0AAF3C6A67">
    <w:name w:val="36BD288EC7E44CE988CF6E0AAF3C6A67"/>
    <w:rsid w:val="006611B2"/>
  </w:style>
  <w:style w:type="paragraph" w:customStyle="1" w:styleId="E2530D34FBCC4A0ABC80C7FAF248AB96">
    <w:name w:val="E2530D34FBCC4A0ABC80C7FAF248AB96"/>
    <w:rsid w:val="006611B2"/>
  </w:style>
  <w:style w:type="paragraph" w:customStyle="1" w:styleId="6E959A7B99864584B241D00B5CD9B7EF">
    <w:name w:val="6E959A7B99864584B241D00B5CD9B7EF"/>
    <w:rsid w:val="006611B2"/>
  </w:style>
  <w:style w:type="paragraph" w:customStyle="1" w:styleId="D81A06E33B294693B6861103EE85D34D">
    <w:name w:val="D81A06E33B294693B6861103EE85D34D"/>
    <w:rsid w:val="006611B2"/>
  </w:style>
  <w:style w:type="paragraph" w:customStyle="1" w:styleId="516B26EA1D214909A373E9F20F2C7549">
    <w:name w:val="516B26EA1D214909A373E9F20F2C7549"/>
    <w:rsid w:val="006611B2"/>
  </w:style>
  <w:style w:type="paragraph" w:customStyle="1" w:styleId="78468E5F8C174906BAB4056F3D1FCBEE">
    <w:name w:val="78468E5F8C174906BAB4056F3D1FCBEE"/>
    <w:rsid w:val="006611B2"/>
  </w:style>
  <w:style w:type="paragraph" w:customStyle="1" w:styleId="5778CEB643DC4EA392A1A4373CAE208A">
    <w:name w:val="5778CEB643DC4EA392A1A4373CAE208A"/>
    <w:rsid w:val="006611B2"/>
  </w:style>
  <w:style w:type="paragraph" w:customStyle="1" w:styleId="B11173FF918E4810B39CE77FA9FB4898">
    <w:name w:val="B11173FF918E4810B39CE77FA9FB4898"/>
    <w:rsid w:val="006611B2"/>
  </w:style>
  <w:style w:type="paragraph" w:customStyle="1" w:styleId="3BF2E1B010434E81BAB73ADEF7EFF59F">
    <w:name w:val="3BF2E1B010434E81BAB73ADEF7EFF59F"/>
    <w:rsid w:val="006611B2"/>
  </w:style>
  <w:style w:type="paragraph" w:customStyle="1" w:styleId="91BFF70626BA4983B0C43714EB19019F">
    <w:name w:val="91BFF70626BA4983B0C43714EB19019F"/>
    <w:rsid w:val="006611B2"/>
  </w:style>
  <w:style w:type="paragraph" w:customStyle="1" w:styleId="5A54126918DE4BFF8022EAB3D0B3220C">
    <w:name w:val="5A54126918DE4BFF8022EAB3D0B3220C"/>
    <w:rsid w:val="006611B2"/>
  </w:style>
  <w:style w:type="paragraph" w:customStyle="1" w:styleId="453567A943134A97B8BE2D9BF0A58284">
    <w:name w:val="453567A943134A97B8BE2D9BF0A58284"/>
    <w:rsid w:val="006611B2"/>
  </w:style>
  <w:style w:type="paragraph" w:customStyle="1" w:styleId="80CAB61B6CE940DDAF69048DF5E53402">
    <w:name w:val="80CAB61B6CE940DDAF69048DF5E53402"/>
    <w:rsid w:val="006611B2"/>
  </w:style>
  <w:style w:type="paragraph" w:customStyle="1" w:styleId="DAAAFB9E68F4487E908B82745BA46B25">
    <w:name w:val="DAAAFB9E68F4487E908B82745BA46B25"/>
    <w:rsid w:val="006611B2"/>
  </w:style>
  <w:style w:type="paragraph" w:customStyle="1" w:styleId="253B3BFCA72848F897243CB5AA1473DB">
    <w:name w:val="253B3BFCA72848F897243CB5AA1473DB"/>
    <w:rsid w:val="006611B2"/>
  </w:style>
  <w:style w:type="paragraph" w:customStyle="1" w:styleId="C6335D77C7DE47EA822958772D9E6A46">
    <w:name w:val="C6335D77C7DE47EA822958772D9E6A46"/>
    <w:rsid w:val="006611B2"/>
  </w:style>
  <w:style w:type="paragraph" w:customStyle="1" w:styleId="50F4EBB7A2E64AB7931D81364F16E0B5">
    <w:name w:val="50F4EBB7A2E64AB7931D81364F16E0B5"/>
    <w:rsid w:val="006611B2"/>
  </w:style>
  <w:style w:type="paragraph" w:customStyle="1" w:styleId="55FA62D7023D45B3A7276B8F04C72970">
    <w:name w:val="55FA62D7023D45B3A7276B8F04C72970"/>
    <w:rsid w:val="006611B2"/>
  </w:style>
  <w:style w:type="paragraph" w:customStyle="1" w:styleId="9EEF4FA1713C4961AAC4E1CE16473BD3">
    <w:name w:val="9EEF4FA1713C4961AAC4E1CE16473BD3"/>
    <w:rsid w:val="006611B2"/>
  </w:style>
  <w:style w:type="paragraph" w:customStyle="1" w:styleId="065B1B0C13344B05A8559C3D37BABE09">
    <w:name w:val="065B1B0C13344B05A8559C3D37BABE09"/>
    <w:rsid w:val="006611B2"/>
  </w:style>
  <w:style w:type="paragraph" w:customStyle="1" w:styleId="078154CD8AC2493EBC099FEB09F941E5">
    <w:name w:val="078154CD8AC2493EBC099FEB09F941E5"/>
    <w:rsid w:val="006611B2"/>
  </w:style>
  <w:style w:type="paragraph" w:customStyle="1" w:styleId="FCE7149D251A47E2888947A9A38D8AFB">
    <w:name w:val="FCE7149D251A47E2888947A9A38D8AFB"/>
    <w:rsid w:val="006611B2"/>
  </w:style>
  <w:style w:type="paragraph" w:customStyle="1" w:styleId="AABB8113DBD643B7BFF678CB9568308A">
    <w:name w:val="AABB8113DBD643B7BFF678CB9568308A"/>
    <w:rsid w:val="006611B2"/>
  </w:style>
  <w:style w:type="paragraph" w:customStyle="1" w:styleId="0B15CD0914F2446784BA5FBD8BA5EAEA">
    <w:name w:val="0B15CD0914F2446784BA5FBD8BA5EAEA"/>
    <w:rsid w:val="006611B2"/>
  </w:style>
  <w:style w:type="paragraph" w:customStyle="1" w:styleId="FF2A6454EAF74688B456E08506AC99DF">
    <w:name w:val="FF2A6454EAF74688B456E08506AC99DF"/>
    <w:rsid w:val="006611B2"/>
  </w:style>
  <w:style w:type="paragraph" w:customStyle="1" w:styleId="97FF878F20CA4753A5CAB39B6EC3EF04">
    <w:name w:val="97FF878F20CA4753A5CAB39B6EC3EF04"/>
    <w:rsid w:val="006611B2"/>
  </w:style>
  <w:style w:type="paragraph" w:customStyle="1" w:styleId="A6E8FBCFC24843238EDFF7F71A384B3D">
    <w:name w:val="A6E8FBCFC24843238EDFF7F71A384B3D"/>
    <w:rsid w:val="006611B2"/>
  </w:style>
  <w:style w:type="paragraph" w:customStyle="1" w:styleId="5342BA78CBB440138BF4E7AC7FB01D8E">
    <w:name w:val="5342BA78CBB440138BF4E7AC7FB01D8E"/>
    <w:rsid w:val="006611B2"/>
  </w:style>
  <w:style w:type="paragraph" w:customStyle="1" w:styleId="54B842DA233F4CF6A6B9ADD0E314CBDD">
    <w:name w:val="54B842DA233F4CF6A6B9ADD0E314CBDD"/>
    <w:rsid w:val="006611B2"/>
  </w:style>
  <w:style w:type="paragraph" w:customStyle="1" w:styleId="3FEF9FCE8CED44958473EC1DE2F30D0C">
    <w:name w:val="3FEF9FCE8CED44958473EC1DE2F30D0C"/>
    <w:rsid w:val="006611B2"/>
  </w:style>
  <w:style w:type="paragraph" w:customStyle="1" w:styleId="038DB0CE108A4F7088A839D3B8E2E628">
    <w:name w:val="038DB0CE108A4F7088A839D3B8E2E628"/>
    <w:rsid w:val="006611B2"/>
  </w:style>
  <w:style w:type="paragraph" w:customStyle="1" w:styleId="AC80F22309C8490DA3903AFBAC00EFE6">
    <w:name w:val="AC80F22309C8490DA3903AFBAC00EFE6"/>
    <w:rsid w:val="006611B2"/>
  </w:style>
  <w:style w:type="paragraph" w:customStyle="1" w:styleId="DE6FD52DF19742BD9F7D4BB0DA1D42F9">
    <w:name w:val="DE6FD52DF19742BD9F7D4BB0DA1D42F9"/>
    <w:rsid w:val="006611B2"/>
  </w:style>
  <w:style w:type="paragraph" w:customStyle="1" w:styleId="38C826D1B34347EEA984D82FD7116FED">
    <w:name w:val="38C826D1B34347EEA984D82FD7116FED"/>
    <w:rsid w:val="006611B2"/>
  </w:style>
  <w:style w:type="paragraph" w:customStyle="1" w:styleId="178EABDEA7B04C9FACC6A4BAEE51EAF6">
    <w:name w:val="178EABDEA7B04C9FACC6A4BAEE51EAF6"/>
    <w:rsid w:val="006611B2"/>
  </w:style>
  <w:style w:type="paragraph" w:customStyle="1" w:styleId="C0684E2C423047A382C86191AC5A863A">
    <w:name w:val="C0684E2C423047A382C86191AC5A863A"/>
    <w:rsid w:val="006611B2"/>
  </w:style>
  <w:style w:type="paragraph" w:customStyle="1" w:styleId="1318D076798648EAB336CE718EA2ED7F">
    <w:name w:val="1318D076798648EAB336CE718EA2ED7F"/>
    <w:rsid w:val="006611B2"/>
  </w:style>
  <w:style w:type="paragraph" w:customStyle="1" w:styleId="A95E102078A943568FB40BFD8E5483AC">
    <w:name w:val="A95E102078A943568FB40BFD8E5483AC"/>
    <w:rsid w:val="006611B2"/>
  </w:style>
  <w:style w:type="paragraph" w:customStyle="1" w:styleId="284FCB1126824CDAAC72C5F21428B1F0">
    <w:name w:val="284FCB1126824CDAAC72C5F21428B1F0"/>
    <w:rsid w:val="006611B2"/>
  </w:style>
  <w:style w:type="paragraph" w:customStyle="1" w:styleId="5428B3B87BBF46118E9CF984381EF179">
    <w:name w:val="5428B3B87BBF46118E9CF984381EF179"/>
    <w:rsid w:val="006611B2"/>
  </w:style>
  <w:style w:type="paragraph" w:customStyle="1" w:styleId="B2AC209858864844B2E21795CB601FCB">
    <w:name w:val="B2AC209858864844B2E21795CB601FCB"/>
    <w:rsid w:val="006611B2"/>
  </w:style>
  <w:style w:type="paragraph" w:customStyle="1" w:styleId="2CBDFA6CE2A5466B8676D231DE718E58">
    <w:name w:val="2CBDFA6CE2A5466B8676D231DE718E58"/>
    <w:rsid w:val="006611B2"/>
  </w:style>
  <w:style w:type="paragraph" w:customStyle="1" w:styleId="9DDDACFC8E5E4554B5D0A5FF0678EF3E">
    <w:name w:val="9DDDACFC8E5E4554B5D0A5FF0678EF3E"/>
    <w:rsid w:val="006611B2"/>
  </w:style>
  <w:style w:type="paragraph" w:customStyle="1" w:styleId="4ABE111FA68442DC86FC496463ADC7A1">
    <w:name w:val="4ABE111FA68442DC86FC496463ADC7A1"/>
    <w:rsid w:val="006611B2"/>
  </w:style>
  <w:style w:type="paragraph" w:customStyle="1" w:styleId="4B1949799E6A42C1AA89DECA412CE7C6">
    <w:name w:val="4B1949799E6A42C1AA89DECA412CE7C6"/>
    <w:rsid w:val="006611B2"/>
  </w:style>
  <w:style w:type="paragraph" w:customStyle="1" w:styleId="8C323EE5F4AD44CE9082E32C2345AA38">
    <w:name w:val="8C323EE5F4AD44CE9082E32C2345AA38"/>
    <w:rsid w:val="006611B2"/>
  </w:style>
  <w:style w:type="paragraph" w:customStyle="1" w:styleId="E5A94DAC10D34877B5352667F6FF9EE4">
    <w:name w:val="E5A94DAC10D34877B5352667F6FF9EE4"/>
    <w:rsid w:val="006611B2"/>
  </w:style>
  <w:style w:type="paragraph" w:customStyle="1" w:styleId="5409A7A0049D44968F76C6F74EB006E3">
    <w:name w:val="5409A7A0049D44968F76C6F74EB006E3"/>
    <w:rsid w:val="006611B2"/>
  </w:style>
  <w:style w:type="paragraph" w:customStyle="1" w:styleId="8DA0419D0F22403AA252D5072A0581DB">
    <w:name w:val="8DA0419D0F22403AA252D5072A0581DB"/>
    <w:rsid w:val="006611B2"/>
  </w:style>
  <w:style w:type="paragraph" w:customStyle="1" w:styleId="EDC6FAC0748D480BA90E2FB4A2CE47A5">
    <w:name w:val="EDC6FAC0748D480BA90E2FB4A2CE47A5"/>
    <w:rsid w:val="006611B2"/>
  </w:style>
  <w:style w:type="paragraph" w:customStyle="1" w:styleId="5DD06AD5CF254F03A3FA58EEFE55ECB7">
    <w:name w:val="5DD06AD5CF254F03A3FA58EEFE55ECB7"/>
    <w:rsid w:val="006611B2"/>
  </w:style>
  <w:style w:type="paragraph" w:customStyle="1" w:styleId="AF6CCE40BF4743468E66DE46F9FAE391">
    <w:name w:val="AF6CCE40BF4743468E66DE46F9FAE391"/>
    <w:rsid w:val="006611B2"/>
  </w:style>
  <w:style w:type="paragraph" w:customStyle="1" w:styleId="169283FEB44F4524B61C5B99B17168A9">
    <w:name w:val="169283FEB44F4524B61C5B99B17168A9"/>
    <w:rsid w:val="006611B2"/>
  </w:style>
  <w:style w:type="paragraph" w:customStyle="1" w:styleId="5B67227A42B8491F94A05BAD1311B96B">
    <w:name w:val="5B67227A42B8491F94A05BAD1311B96B"/>
    <w:rsid w:val="006611B2"/>
  </w:style>
  <w:style w:type="paragraph" w:customStyle="1" w:styleId="65EEE3CCA41341E8AB6591BE6D20396C">
    <w:name w:val="65EEE3CCA41341E8AB6591BE6D20396C"/>
    <w:rsid w:val="006611B2"/>
  </w:style>
  <w:style w:type="paragraph" w:customStyle="1" w:styleId="52E32DBA8484473689389A432E4E07EB">
    <w:name w:val="52E32DBA8484473689389A432E4E07EB"/>
    <w:rsid w:val="006611B2"/>
  </w:style>
  <w:style w:type="paragraph" w:customStyle="1" w:styleId="05D8397705264820A578904FDDA56EF6">
    <w:name w:val="05D8397705264820A578904FDDA56EF6"/>
    <w:rsid w:val="006611B2"/>
  </w:style>
  <w:style w:type="paragraph" w:customStyle="1" w:styleId="51CBA8B3538F4EA6BD90EBD2726F4E4F">
    <w:name w:val="51CBA8B3538F4EA6BD90EBD2726F4E4F"/>
    <w:rsid w:val="006611B2"/>
  </w:style>
  <w:style w:type="paragraph" w:customStyle="1" w:styleId="3D04AAC6EF314841872A9994255D3A33">
    <w:name w:val="3D04AAC6EF314841872A9994255D3A33"/>
    <w:rsid w:val="006611B2"/>
  </w:style>
  <w:style w:type="paragraph" w:customStyle="1" w:styleId="69AC3619E4D1405F854828799F9367CF">
    <w:name w:val="69AC3619E4D1405F854828799F9367CF"/>
    <w:rsid w:val="006611B2"/>
  </w:style>
  <w:style w:type="paragraph" w:customStyle="1" w:styleId="81209735CAAA4169B361364A9E1C13DC">
    <w:name w:val="81209735CAAA4169B361364A9E1C13DC"/>
    <w:rsid w:val="006611B2"/>
  </w:style>
  <w:style w:type="paragraph" w:customStyle="1" w:styleId="71C951630E684BFC89E829F74164F3D3">
    <w:name w:val="71C951630E684BFC89E829F74164F3D3"/>
    <w:rsid w:val="006611B2"/>
  </w:style>
  <w:style w:type="paragraph" w:customStyle="1" w:styleId="ABECC3BEE90045BEB150B00F78793CCF">
    <w:name w:val="ABECC3BEE90045BEB150B00F78793CCF"/>
    <w:rsid w:val="006611B2"/>
  </w:style>
  <w:style w:type="paragraph" w:customStyle="1" w:styleId="9D151F7E26274FD0995C93064E8106C0">
    <w:name w:val="9D151F7E26274FD0995C93064E8106C0"/>
    <w:rsid w:val="006611B2"/>
  </w:style>
  <w:style w:type="paragraph" w:customStyle="1" w:styleId="3ABD6BA7AA124C9C81738C6AB8AB9C6B">
    <w:name w:val="3ABD6BA7AA124C9C81738C6AB8AB9C6B"/>
    <w:rsid w:val="006611B2"/>
  </w:style>
  <w:style w:type="paragraph" w:customStyle="1" w:styleId="CE08491708E2472D9316B059EEAB3A01">
    <w:name w:val="CE08491708E2472D9316B059EEAB3A01"/>
    <w:rsid w:val="006611B2"/>
  </w:style>
  <w:style w:type="paragraph" w:customStyle="1" w:styleId="CEC1029358C042DB91F2DED8E6AA838E">
    <w:name w:val="CEC1029358C042DB91F2DED8E6AA838E"/>
    <w:rsid w:val="006611B2"/>
  </w:style>
  <w:style w:type="paragraph" w:customStyle="1" w:styleId="5807034D7B274AAC9888E43793E40ABC">
    <w:name w:val="5807034D7B274AAC9888E43793E40ABC"/>
    <w:rsid w:val="006611B2"/>
  </w:style>
  <w:style w:type="paragraph" w:customStyle="1" w:styleId="104F9B2624A6461882BDD9BF3CC61C96">
    <w:name w:val="104F9B2624A6461882BDD9BF3CC61C96"/>
    <w:rsid w:val="006611B2"/>
  </w:style>
  <w:style w:type="paragraph" w:customStyle="1" w:styleId="875643599DB64E9B957097B3465C52E7">
    <w:name w:val="875643599DB64E9B957097B3465C52E7"/>
    <w:rsid w:val="006611B2"/>
  </w:style>
  <w:style w:type="paragraph" w:customStyle="1" w:styleId="6C194625EB524901A03939E593D85B13">
    <w:name w:val="6C194625EB524901A03939E593D85B13"/>
    <w:rsid w:val="006611B2"/>
  </w:style>
  <w:style w:type="paragraph" w:customStyle="1" w:styleId="05D06266D3724823B41B8594CE6B1DA6">
    <w:name w:val="05D06266D3724823B41B8594CE6B1DA6"/>
    <w:rsid w:val="006611B2"/>
  </w:style>
  <w:style w:type="paragraph" w:customStyle="1" w:styleId="71822A7C56304C8185DFFB9B02DFA712">
    <w:name w:val="71822A7C56304C8185DFFB9B02DFA712"/>
    <w:rsid w:val="006611B2"/>
  </w:style>
  <w:style w:type="paragraph" w:customStyle="1" w:styleId="330F93B77853446EA89E1D67EFEED969">
    <w:name w:val="330F93B77853446EA89E1D67EFEED969"/>
    <w:rsid w:val="006611B2"/>
  </w:style>
  <w:style w:type="paragraph" w:customStyle="1" w:styleId="13508A29AC714AF19750087773CAD8D4">
    <w:name w:val="13508A29AC714AF19750087773CAD8D4"/>
    <w:rsid w:val="006611B2"/>
  </w:style>
  <w:style w:type="paragraph" w:customStyle="1" w:styleId="80B416C1975C4ACA90DE1B707205F66A">
    <w:name w:val="80B416C1975C4ACA90DE1B707205F66A"/>
    <w:rsid w:val="006611B2"/>
  </w:style>
  <w:style w:type="paragraph" w:customStyle="1" w:styleId="959F9B725BC14B37B2C66F0DBC67B9BB">
    <w:name w:val="959F9B725BC14B37B2C66F0DBC67B9BB"/>
    <w:rsid w:val="006611B2"/>
  </w:style>
  <w:style w:type="paragraph" w:customStyle="1" w:styleId="002EF57E2D4B4639B0AE0C3B89309BBF">
    <w:name w:val="002EF57E2D4B4639B0AE0C3B89309BBF"/>
    <w:rsid w:val="006611B2"/>
  </w:style>
  <w:style w:type="paragraph" w:customStyle="1" w:styleId="A72245FD654F43F4B9C57F9B4911AFB3">
    <w:name w:val="A72245FD654F43F4B9C57F9B4911AFB3"/>
    <w:rsid w:val="006611B2"/>
  </w:style>
  <w:style w:type="paragraph" w:customStyle="1" w:styleId="F8CB85D3E6A84818BF66CA72B7BF07B2">
    <w:name w:val="F8CB85D3E6A84818BF66CA72B7BF07B2"/>
    <w:rsid w:val="006611B2"/>
  </w:style>
  <w:style w:type="paragraph" w:customStyle="1" w:styleId="1761B6488C28463A9B2B54CF9A169FCD">
    <w:name w:val="1761B6488C28463A9B2B54CF9A169FCD"/>
    <w:rsid w:val="006611B2"/>
  </w:style>
  <w:style w:type="paragraph" w:customStyle="1" w:styleId="34E92CE6417542D39E0CC7CDC67841AD">
    <w:name w:val="34E92CE6417542D39E0CC7CDC67841AD"/>
    <w:rsid w:val="006611B2"/>
  </w:style>
  <w:style w:type="paragraph" w:customStyle="1" w:styleId="17C851A2F52A49D282BD118B0AA197EB">
    <w:name w:val="17C851A2F52A49D282BD118B0AA197EB"/>
    <w:rsid w:val="006611B2"/>
  </w:style>
  <w:style w:type="paragraph" w:customStyle="1" w:styleId="F2D94B2ED451415B98AEAD2167F25445">
    <w:name w:val="F2D94B2ED451415B98AEAD2167F25445"/>
    <w:rsid w:val="006611B2"/>
  </w:style>
  <w:style w:type="paragraph" w:customStyle="1" w:styleId="8E02E9E254554730BA183446DA158265">
    <w:name w:val="8E02E9E254554730BA183446DA158265"/>
    <w:rsid w:val="006611B2"/>
  </w:style>
  <w:style w:type="paragraph" w:customStyle="1" w:styleId="0D3694DCCD3C4FE38DE4FC2C52587869">
    <w:name w:val="0D3694DCCD3C4FE38DE4FC2C52587869"/>
    <w:rsid w:val="006611B2"/>
  </w:style>
  <w:style w:type="paragraph" w:customStyle="1" w:styleId="29D70144A5BC472E99DED4C3D1E0D437">
    <w:name w:val="29D70144A5BC472E99DED4C3D1E0D437"/>
    <w:rsid w:val="006611B2"/>
  </w:style>
  <w:style w:type="paragraph" w:customStyle="1" w:styleId="04E7D4FE369845A59F911D28459C51D2">
    <w:name w:val="04E7D4FE369845A59F911D28459C51D2"/>
    <w:rsid w:val="006611B2"/>
  </w:style>
  <w:style w:type="paragraph" w:customStyle="1" w:styleId="88729256B356457B907DFE74F02FD55D">
    <w:name w:val="88729256B356457B907DFE74F02FD55D"/>
    <w:rsid w:val="006611B2"/>
  </w:style>
  <w:style w:type="paragraph" w:customStyle="1" w:styleId="9ED52EC18C7E4B84B440FFCE9FE3AA6E">
    <w:name w:val="9ED52EC18C7E4B84B440FFCE9FE3AA6E"/>
    <w:rsid w:val="006611B2"/>
  </w:style>
  <w:style w:type="paragraph" w:customStyle="1" w:styleId="352F528D52804AC3AF47E33BA071C4BB">
    <w:name w:val="352F528D52804AC3AF47E33BA071C4BB"/>
    <w:rsid w:val="006611B2"/>
  </w:style>
  <w:style w:type="paragraph" w:customStyle="1" w:styleId="E9F4F01ACC8E417B82BFFEAC0D167510">
    <w:name w:val="E9F4F01ACC8E417B82BFFEAC0D167510"/>
    <w:rsid w:val="006611B2"/>
  </w:style>
  <w:style w:type="paragraph" w:customStyle="1" w:styleId="E2E1CB930F694B6EA42A2A8219376EDB">
    <w:name w:val="E2E1CB930F694B6EA42A2A8219376EDB"/>
    <w:rsid w:val="006611B2"/>
  </w:style>
  <w:style w:type="paragraph" w:customStyle="1" w:styleId="7854D38AE49040A5ABAC2E17901416D6">
    <w:name w:val="7854D38AE49040A5ABAC2E17901416D6"/>
    <w:rsid w:val="006611B2"/>
  </w:style>
  <w:style w:type="paragraph" w:customStyle="1" w:styleId="B2F00B8DAC524E0987A72FFAD1FDDC87">
    <w:name w:val="B2F00B8DAC524E0987A72FFAD1FDDC87"/>
    <w:rsid w:val="006611B2"/>
  </w:style>
  <w:style w:type="paragraph" w:customStyle="1" w:styleId="3A9DCF977E23435C9D568426C2126C7D">
    <w:name w:val="3A9DCF977E23435C9D568426C2126C7D"/>
    <w:rsid w:val="006611B2"/>
  </w:style>
  <w:style w:type="paragraph" w:customStyle="1" w:styleId="C2FABDFF6B0F43E3984D39CFBA4511BC">
    <w:name w:val="C2FABDFF6B0F43E3984D39CFBA4511BC"/>
    <w:rsid w:val="006611B2"/>
  </w:style>
  <w:style w:type="paragraph" w:customStyle="1" w:styleId="A439CBC94B1A4C40A8062F58A8489804">
    <w:name w:val="A439CBC94B1A4C40A8062F58A8489804"/>
    <w:rsid w:val="006611B2"/>
  </w:style>
  <w:style w:type="paragraph" w:customStyle="1" w:styleId="3725A28C170E472680C1FD6D55D48206">
    <w:name w:val="3725A28C170E472680C1FD6D55D48206"/>
    <w:rsid w:val="006611B2"/>
  </w:style>
  <w:style w:type="paragraph" w:customStyle="1" w:styleId="2BF7713291D247038307D5744EFC38DF">
    <w:name w:val="2BF7713291D247038307D5744EFC38DF"/>
    <w:rsid w:val="006611B2"/>
  </w:style>
  <w:style w:type="paragraph" w:customStyle="1" w:styleId="FA1726C099394639A9A8CAEBC689CE02">
    <w:name w:val="FA1726C099394639A9A8CAEBC689CE02"/>
    <w:rsid w:val="006611B2"/>
  </w:style>
  <w:style w:type="paragraph" w:customStyle="1" w:styleId="F3632AC1165D44F684F49572281B02FD">
    <w:name w:val="F3632AC1165D44F684F49572281B02FD"/>
    <w:rsid w:val="006611B2"/>
  </w:style>
  <w:style w:type="paragraph" w:customStyle="1" w:styleId="0B6393FA98004C6686E816818B48D0A6">
    <w:name w:val="0B6393FA98004C6686E816818B48D0A6"/>
    <w:rsid w:val="006611B2"/>
  </w:style>
  <w:style w:type="paragraph" w:customStyle="1" w:styleId="A3E61600D8504712A7E18A3BA995D7C5">
    <w:name w:val="A3E61600D8504712A7E18A3BA995D7C5"/>
    <w:rsid w:val="006611B2"/>
  </w:style>
  <w:style w:type="paragraph" w:customStyle="1" w:styleId="A53DF9AAF7EE44959090DF10FF1F327E">
    <w:name w:val="A53DF9AAF7EE44959090DF10FF1F327E"/>
    <w:rsid w:val="006611B2"/>
  </w:style>
  <w:style w:type="paragraph" w:customStyle="1" w:styleId="40E7A535A2CD4459AA74C37AA8884BB9">
    <w:name w:val="40E7A535A2CD4459AA74C37AA8884BB9"/>
    <w:rsid w:val="006611B2"/>
  </w:style>
  <w:style w:type="paragraph" w:customStyle="1" w:styleId="3854D81D8A044CABA233F32BAF57323F">
    <w:name w:val="3854D81D8A044CABA233F32BAF57323F"/>
    <w:rsid w:val="006611B2"/>
  </w:style>
  <w:style w:type="paragraph" w:customStyle="1" w:styleId="A96ACA5E3A684C6C8F178F29A8DEFDFD">
    <w:name w:val="A96ACA5E3A684C6C8F178F29A8DEFDFD"/>
    <w:rsid w:val="006611B2"/>
  </w:style>
  <w:style w:type="paragraph" w:customStyle="1" w:styleId="BA4E75E0B9F0408DAC793F116C995A1A">
    <w:name w:val="BA4E75E0B9F0408DAC793F116C995A1A"/>
    <w:rsid w:val="006611B2"/>
  </w:style>
  <w:style w:type="paragraph" w:customStyle="1" w:styleId="02E3C5DE2ABD4845A1CDE64E3814AC43">
    <w:name w:val="02E3C5DE2ABD4845A1CDE64E3814AC43"/>
    <w:rsid w:val="006611B2"/>
  </w:style>
  <w:style w:type="paragraph" w:customStyle="1" w:styleId="671D6EA16C4944E8B47463D12E15EC3F">
    <w:name w:val="671D6EA16C4944E8B47463D12E15EC3F"/>
    <w:rsid w:val="006611B2"/>
  </w:style>
  <w:style w:type="paragraph" w:customStyle="1" w:styleId="B0005079F29641A3ADA57E7E754709F8">
    <w:name w:val="B0005079F29641A3ADA57E7E754709F8"/>
    <w:rsid w:val="006611B2"/>
  </w:style>
  <w:style w:type="paragraph" w:customStyle="1" w:styleId="7F22B2EDF01B4D8D9AB233C9B04BA966">
    <w:name w:val="7F22B2EDF01B4D8D9AB233C9B04BA966"/>
    <w:rsid w:val="006611B2"/>
  </w:style>
  <w:style w:type="paragraph" w:customStyle="1" w:styleId="7FEEB56223904BE19BB83BFD85F3D236">
    <w:name w:val="7FEEB56223904BE19BB83BFD85F3D236"/>
    <w:rsid w:val="006611B2"/>
  </w:style>
  <w:style w:type="paragraph" w:customStyle="1" w:styleId="467893A3E5F249D8A266239DEE10F124">
    <w:name w:val="467893A3E5F249D8A266239DEE10F124"/>
    <w:rsid w:val="006611B2"/>
  </w:style>
  <w:style w:type="paragraph" w:customStyle="1" w:styleId="A776C3D20AC64B0E975876E968AC49C3">
    <w:name w:val="A776C3D20AC64B0E975876E968AC49C3"/>
    <w:rsid w:val="006611B2"/>
  </w:style>
  <w:style w:type="paragraph" w:customStyle="1" w:styleId="C753841085ED4B0C9975C17C307806CC">
    <w:name w:val="C753841085ED4B0C9975C17C307806CC"/>
    <w:rsid w:val="006611B2"/>
  </w:style>
  <w:style w:type="paragraph" w:customStyle="1" w:styleId="0B035488998A48AF83E3DD566BADE3AB">
    <w:name w:val="0B035488998A48AF83E3DD566BADE3AB"/>
    <w:rsid w:val="006611B2"/>
  </w:style>
  <w:style w:type="paragraph" w:customStyle="1" w:styleId="FEBE9C091AE54E4BA98C4303080C24E9">
    <w:name w:val="FEBE9C091AE54E4BA98C4303080C24E9"/>
    <w:rsid w:val="006611B2"/>
  </w:style>
  <w:style w:type="paragraph" w:customStyle="1" w:styleId="8DB27D7ED35C49ACBE59FDC220748CF0">
    <w:name w:val="8DB27D7ED35C49ACBE59FDC220748CF0"/>
    <w:rsid w:val="006611B2"/>
  </w:style>
  <w:style w:type="paragraph" w:customStyle="1" w:styleId="09343B7A24E942EEB153F8915A5E9FD4">
    <w:name w:val="09343B7A24E942EEB153F8915A5E9FD4"/>
    <w:rsid w:val="006611B2"/>
  </w:style>
  <w:style w:type="paragraph" w:customStyle="1" w:styleId="7809242DF82A49EA99CC11B05325CF3F">
    <w:name w:val="7809242DF82A49EA99CC11B05325CF3F"/>
    <w:rsid w:val="006611B2"/>
  </w:style>
  <w:style w:type="paragraph" w:customStyle="1" w:styleId="97EDE1F394A34284B8C32ADF54B96B8D">
    <w:name w:val="97EDE1F394A34284B8C32ADF54B96B8D"/>
    <w:rsid w:val="006611B2"/>
  </w:style>
  <w:style w:type="paragraph" w:customStyle="1" w:styleId="83233EF237094DC6800A95FDF62A9342">
    <w:name w:val="83233EF237094DC6800A95FDF62A9342"/>
    <w:rsid w:val="006611B2"/>
  </w:style>
  <w:style w:type="paragraph" w:customStyle="1" w:styleId="C365E2689D1E475B81E6FA6371C7C472">
    <w:name w:val="C365E2689D1E475B81E6FA6371C7C472"/>
    <w:rsid w:val="006611B2"/>
  </w:style>
  <w:style w:type="paragraph" w:customStyle="1" w:styleId="8CD4BF82005C4631BAEFA675FE2A0A5D">
    <w:name w:val="8CD4BF82005C4631BAEFA675FE2A0A5D"/>
    <w:rsid w:val="006611B2"/>
  </w:style>
  <w:style w:type="paragraph" w:customStyle="1" w:styleId="4CC706DCC15A4F8E8CC7DC18785BF0C5">
    <w:name w:val="4CC706DCC15A4F8E8CC7DC18785BF0C5"/>
    <w:rsid w:val="006611B2"/>
  </w:style>
  <w:style w:type="paragraph" w:customStyle="1" w:styleId="39A48B9A4B24443E8518B0F1C31CBFED">
    <w:name w:val="39A48B9A4B24443E8518B0F1C31CBFED"/>
    <w:rsid w:val="006611B2"/>
  </w:style>
  <w:style w:type="paragraph" w:customStyle="1" w:styleId="91D7C6FED4F841A38046C799E6DC02A6">
    <w:name w:val="91D7C6FED4F841A38046C799E6DC02A6"/>
    <w:rsid w:val="006611B2"/>
  </w:style>
  <w:style w:type="paragraph" w:customStyle="1" w:styleId="5D23927A3AA54C37B6C1D471205AF66F">
    <w:name w:val="5D23927A3AA54C37B6C1D471205AF66F"/>
    <w:rsid w:val="006611B2"/>
  </w:style>
  <w:style w:type="paragraph" w:customStyle="1" w:styleId="660905F7B48B46E3AF41A3D775D302F8">
    <w:name w:val="660905F7B48B46E3AF41A3D775D302F8"/>
    <w:rsid w:val="006611B2"/>
  </w:style>
  <w:style w:type="paragraph" w:customStyle="1" w:styleId="436C04B666954751B4D19BAE16C51C6F">
    <w:name w:val="436C04B666954751B4D19BAE16C51C6F"/>
    <w:rsid w:val="006611B2"/>
  </w:style>
  <w:style w:type="paragraph" w:customStyle="1" w:styleId="32B1022D7DA24B1FA4C34B758C1F0077">
    <w:name w:val="32B1022D7DA24B1FA4C34B758C1F0077"/>
    <w:rsid w:val="006611B2"/>
  </w:style>
  <w:style w:type="paragraph" w:customStyle="1" w:styleId="BBEE86EE4035498C8846FE5C415713D1">
    <w:name w:val="BBEE86EE4035498C8846FE5C415713D1"/>
    <w:rsid w:val="006611B2"/>
  </w:style>
  <w:style w:type="paragraph" w:customStyle="1" w:styleId="C049DDD4C19D45818F5F74C56415FE89">
    <w:name w:val="C049DDD4C19D45818F5F74C56415FE89"/>
    <w:rsid w:val="006611B2"/>
  </w:style>
  <w:style w:type="paragraph" w:customStyle="1" w:styleId="99F79CC2D3264B3893CFAB76B8E0E1C2">
    <w:name w:val="99F79CC2D3264B3893CFAB76B8E0E1C2"/>
    <w:rsid w:val="006611B2"/>
  </w:style>
  <w:style w:type="paragraph" w:customStyle="1" w:styleId="1A6063D4F37640A18BB6E292CC999ED2">
    <w:name w:val="1A6063D4F37640A18BB6E292CC999ED2"/>
    <w:rsid w:val="006611B2"/>
  </w:style>
  <w:style w:type="paragraph" w:customStyle="1" w:styleId="F541784F35154FCDB744603EBA40B518">
    <w:name w:val="F541784F35154FCDB744603EBA40B518"/>
    <w:rsid w:val="006611B2"/>
  </w:style>
  <w:style w:type="paragraph" w:customStyle="1" w:styleId="E83E846A6B584F4D9180D535AFF44853">
    <w:name w:val="E83E846A6B584F4D9180D535AFF44853"/>
    <w:rsid w:val="006611B2"/>
  </w:style>
  <w:style w:type="paragraph" w:customStyle="1" w:styleId="DEEC7ECD83CA429091798A43A7665E8D">
    <w:name w:val="DEEC7ECD83CA429091798A43A7665E8D"/>
    <w:rsid w:val="006611B2"/>
  </w:style>
  <w:style w:type="paragraph" w:customStyle="1" w:styleId="5F3B2F0CC0DB4BE69714A2160EA05156">
    <w:name w:val="5F3B2F0CC0DB4BE69714A2160EA05156"/>
    <w:rsid w:val="006611B2"/>
  </w:style>
  <w:style w:type="paragraph" w:customStyle="1" w:styleId="F22E1BC95B4E44C6845C483E330B74ED">
    <w:name w:val="F22E1BC95B4E44C6845C483E330B74ED"/>
    <w:rsid w:val="006611B2"/>
  </w:style>
  <w:style w:type="paragraph" w:customStyle="1" w:styleId="48E3649AA0F74593A0CDC9315099CE32">
    <w:name w:val="48E3649AA0F74593A0CDC9315099CE32"/>
    <w:rsid w:val="006611B2"/>
  </w:style>
  <w:style w:type="paragraph" w:customStyle="1" w:styleId="6E0E1F6F9E1A4CD9AF3C01750F5E5BDF">
    <w:name w:val="6E0E1F6F9E1A4CD9AF3C01750F5E5BDF"/>
    <w:rsid w:val="006611B2"/>
  </w:style>
  <w:style w:type="paragraph" w:customStyle="1" w:styleId="08E9DF3A7083478C9FB96CE55ED714F7">
    <w:name w:val="08E9DF3A7083478C9FB96CE55ED714F7"/>
    <w:rsid w:val="006611B2"/>
  </w:style>
  <w:style w:type="paragraph" w:customStyle="1" w:styleId="00BC4F35C6F94338A0371242360AFC77">
    <w:name w:val="00BC4F35C6F94338A0371242360AFC77"/>
    <w:rsid w:val="006611B2"/>
  </w:style>
  <w:style w:type="paragraph" w:customStyle="1" w:styleId="1550AE7F5AFD4BF1941FB688F6CD6391">
    <w:name w:val="1550AE7F5AFD4BF1941FB688F6CD6391"/>
    <w:rsid w:val="006611B2"/>
  </w:style>
  <w:style w:type="paragraph" w:customStyle="1" w:styleId="4124BB9D0ABE4A3A853D6C1F31821CE0">
    <w:name w:val="4124BB9D0ABE4A3A853D6C1F31821CE0"/>
    <w:rsid w:val="006611B2"/>
  </w:style>
  <w:style w:type="paragraph" w:customStyle="1" w:styleId="82597A805B8F4891BF83ED1E1DB792BC">
    <w:name w:val="82597A805B8F4891BF83ED1E1DB792BC"/>
    <w:rsid w:val="006611B2"/>
  </w:style>
  <w:style w:type="paragraph" w:customStyle="1" w:styleId="E1F1EB11ADB04CA392660571C9A11D2D">
    <w:name w:val="E1F1EB11ADB04CA392660571C9A11D2D"/>
    <w:rsid w:val="006611B2"/>
  </w:style>
  <w:style w:type="paragraph" w:customStyle="1" w:styleId="7C0911A1FB7A4140A50F8BA04E69AD56">
    <w:name w:val="7C0911A1FB7A4140A50F8BA04E69AD56"/>
    <w:rsid w:val="006611B2"/>
  </w:style>
  <w:style w:type="paragraph" w:customStyle="1" w:styleId="6122F77BE5004648AB55211FD4FCDD8D">
    <w:name w:val="6122F77BE5004648AB55211FD4FCDD8D"/>
    <w:rsid w:val="006611B2"/>
  </w:style>
  <w:style w:type="paragraph" w:customStyle="1" w:styleId="7EF0F593D83544A2A85AEC92F9E69816">
    <w:name w:val="7EF0F593D83544A2A85AEC92F9E69816"/>
    <w:rsid w:val="006611B2"/>
  </w:style>
  <w:style w:type="paragraph" w:customStyle="1" w:styleId="873EDA2CAE2142B5A4B1277F5CDE524B">
    <w:name w:val="873EDA2CAE2142B5A4B1277F5CDE524B"/>
    <w:rsid w:val="006611B2"/>
  </w:style>
  <w:style w:type="paragraph" w:customStyle="1" w:styleId="BF6DD276E28F4DE6B05B2A85B5C3278C">
    <w:name w:val="BF6DD276E28F4DE6B05B2A85B5C3278C"/>
    <w:rsid w:val="006611B2"/>
  </w:style>
  <w:style w:type="paragraph" w:customStyle="1" w:styleId="F7FFBB235ED84876947A252430F3B240">
    <w:name w:val="F7FFBB235ED84876947A252430F3B240"/>
    <w:rsid w:val="006611B2"/>
  </w:style>
  <w:style w:type="paragraph" w:customStyle="1" w:styleId="7BDBBAA73E22493BA72192BF9F4DDAEE">
    <w:name w:val="7BDBBAA73E22493BA72192BF9F4DDAEE"/>
    <w:rsid w:val="006611B2"/>
  </w:style>
  <w:style w:type="paragraph" w:customStyle="1" w:styleId="67E7A2CD63B84F289237D691CBD268C9">
    <w:name w:val="67E7A2CD63B84F289237D691CBD268C9"/>
    <w:rsid w:val="006611B2"/>
  </w:style>
  <w:style w:type="paragraph" w:customStyle="1" w:styleId="D88A1C6CA1904350AB0E6D7CDC332F67">
    <w:name w:val="D88A1C6CA1904350AB0E6D7CDC332F67"/>
    <w:rsid w:val="006611B2"/>
  </w:style>
  <w:style w:type="paragraph" w:customStyle="1" w:styleId="C2F218F43FC24BF292EFE6938F81820F">
    <w:name w:val="C2F218F43FC24BF292EFE6938F81820F"/>
    <w:rsid w:val="006611B2"/>
  </w:style>
  <w:style w:type="paragraph" w:customStyle="1" w:styleId="46C2BA40C99645F0A0E2ED3A1060ABE4">
    <w:name w:val="46C2BA40C99645F0A0E2ED3A1060ABE4"/>
    <w:rsid w:val="006611B2"/>
  </w:style>
  <w:style w:type="paragraph" w:customStyle="1" w:styleId="5FBB6FF8D51C4F25A17D7F41F11DEDD2">
    <w:name w:val="5FBB6FF8D51C4F25A17D7F41F11DEDD2"/>
    <w:rsid w:val="006611B2"/>
  </w:style>
  <w:style w:type="paragraph" w:customStyle="1" w:styleId="8C2134083F324DA3A50A677C33EDBFA6">
    <w:name w:val="8C2134083F324DA3A50A677C33EDBFA6"/>
    <w:rsid w:val="006611B2"/>
  </w:style>
  <w:style w:type="paragraph" w:customStyle="1" w:styleId="6EC1ACA7CD8A4B9DAFF3575FD97896E7">
    <w:name w:val="6EC1ACA7CD8A4B9DAFF3575FD97896E7"/>
    <w:rsid w:val="006611B2"/>
  </w:style>
  <w:style w:type="paragraph" w:customStyle="1" w:styleId="B13B99C5AC1B4B1B82C14E900538F8FF">
    <w:name w:val="B13B99C5AC1B4B1B82C14E900538F8FF"/>
    <w:rsid w:val="006611B2"/>
  </w:style>
  <w:style w:type="paragraph" w:customStyle="1" w:styleId="F997C205F8E24CDCB947BF3ED8469CC7">
    <w:name w:val="F997C205F8E24CDCB947BF3ED8469CC7"/>
    <w:rsid w:val="006611B2"/>
  </w:style>
  <w:style w:type="paragraph" w:customStyle="1" w:styleId="EA9A8B8CF52343099E6DBFA270286E60">
    <w:name w:val="EA9A8B8CF52343099E6DBFA270286E60"/>
    <w:rsid w:val="006611B2"/>
  </w:style>
  <w:style w:type="paragraph" w:customStyle="1" w:styleId="17B7E65E9D50445392DE14B8D1C0685C">
    <w:name w:val="17B7E65E9D50445392DE14B8D1C0685C"/>
    <w:rsid w:val="006611B2"/>
  </w:style>
  <w:style w:type="paragraph" w:customStyle="1" w:styleId="F8512FCE09CC4AF89D2123591097226E">
    <w:name w:val="F8512FCE09CC4AF89D2123591097226E"/>
    <w:rsid w:val="006611B2"/>
  </w:style>
  <w:style w:type="paragraph" w:customStyle="1" w:styleId="A13D2D4379584B0EBE75A198BF7C5D17">
    <w:name w:val="A13D2D4379584B0EBE75A198BF7C5D17"/>
    <w:rsid w:val="006611B2"/>
  </w:style>
  <w:style w:type="paragraph" w:customStyle="1" w:styleId="940AA04E6F4B4897A3862472FCAEE983">
    <w:name w:val="940AA04E6F4B4897A3862472FCAEE983"/>
    <w:rsid w:val="006611B2"/>
  </w:style>
  <w:style w:type="paragraph" w:customStyle="1" w:styleId="2071DF9A7F364ABEB166662EEB489DF7">
    <w:name w:val="2071DF9A7F364ABEB166662EEB489DF7"/>
    <w:rsid w:val="006611B2"/>
  </w:style>
  <w:style w:type="paragraph" w:customStyle="1" w:styleId="416D5119A39448EDAA2E496FEE8DB2BE">
    <w:name w:val="416D5119A39448EDAA2E496FEE8DB2BE"/>
    <w:rsid w:val="006611B2"/>
  </w:style>
  <w:style w:type="paragraph" w:customStyle="1" w:styleId="1E0FB98807AD44CBB1377D0503415A5C">
    <w:name w:val="1E0FB98807AD44CBB1377D0503415A5C"/>
    <w:rsid w:val="006611B2"/>
  </w:style>
  <w:style w:type="paragraph" w:customStyle="1" w:styleId="710CA16999694EF3B61856E9780837DB">
    <w:name w:val="710CA16999694EF3B61856E9780837DB"/>
    <w:rsid w:val="006611B2"/>
  </w:style>
  <w:style w:type="paragraph" w:customStyle="1" w:styleId="A7F8825EB25A41EC98BE8F648974207E">
    <w:name w:val="A7F8825EB25A41EC98BE8F648974207E"/>
    <w:rsid w:val="006611B2"/>
  </w:style>
  <w:style w:type="paragraph" w:customStyle="1" w:styleId="735F6D12EF324FB2A344A108157B8913">
    <w:name w:val="735F6D12EF324FB2A344A108157B8913"/>
    <w:rsid w:val="006611B2"/>
  </w:style>
  <w:style w:type="paragraph" w:customStyle="1" w:styleId="EA477FBFF0574C1C8CF84FA3671714FC">
    <w:name w:val="EA477FBFF0574C1C8CF84FA3671714FC"/>
    <w:rsid w:val="006611B2"/>
  </w:style>
  <w:style w:type="paragraph" w:customStyle="1" w:styleId="224FE812E7B243769DE9F1D89954F09D">
    <w:name w:val="224FE812E7B243769DE9F1D89954F09D"/>
    <w:rsid w:val="006611B2"/>
  </w:style>
  <w:style w:type="paragraph" w:customStyle="1" w:styleId="341261C2C44C48BDB88F4AEC7BBA8727">
    <w:name w:val="341261C2C44C48BDB88F4AEC7BBA8727"/>
    <w:rsid w:val="006611B2"/>
  </w:style>
  <w:style w:type="paragraph" w:customStyle="1" w:styleId="C673BC1A7A0B457DA0FA0C061E7C9E1A">
    <w:name w:val="C673BC1A7A0B457DA0FA0C061E7C9E1A"/>
    <w:rsid w:val="006611B2"/>
  </w:style>
  <w:style w:type="paragraph" w:customStyle="1" w:styleId="555CC66356634AA1B2E4320E1C87444D">
    <w:name w:val="555CC66356634AA1B2E4320E1C87444D"/>
    <w:rsid w:val="006611B2"/>
  </w:style>
  <w:style w:type="paragraph" w:customStyle="1" w:styleId="642D0254CFC04A5D85FD5BDB86C7294D">
    <w:name w:val="642D0254CFC04A5D85FD5BDB86C7294D"/>
    <w:rsid w:val="006611B2"/>
  </w:style>
  <w:style w:type="paragraph" w:customStyle="1" w:styleId="1702C4B3F5A148DCA85B213304B125FD">
    <w:name w:val="1702C4B3F5A148DCA85B213304B125FD"/>
    <w:rsid w:val="006611B2"/>
  </w:style>
  <w:style w:type="paragraph" w:customStyle="1" w:styleId="1CEB4659280E4360A869AD32CD5ED0BC">
    <w:name w:val="1CEB4659280E4360A869AD32CD5ED0BC"/>
    <w:rsid w:val="006611B2"/>
  </w:style>
  <w:style w:type="paragraph" w:customStyle="1" w:styleId="A77B8D64D1034243BEDFC22C69F59B58">
    <w:name w:val="A77B8D64D1034243BEDFC22C69F59B58"/>
    <w:rsid w:val="006611B2"/>
  </w:style>
  <w:style w:type="paragraph" w:customStyle="1" w:styleId="55733C7CCCE1480F80B22B3951507BD0">
    <w:name w:val="55733C7CCCE1480F80B22B3951507BD0"/>
    <w:rsid w:val="006611B2"/>
  </w:style>
  <w:style w:type="paragraph" w:customStyle="1" w:styleId="5BD35C6D862242D38BAEEB51578AA038">
    <w:name w:val="5BD35C6D862242D38BAEEB51578AA038"/>
    <w:rsid w:val="006611B2"/>
  </w:style>
  <w:style w:type="paragraph" w:customStyle="1" w:styleId="7E9C72490A354B3C8EFC85553C0B7216">
    <w:name w:val="7E9C72490A354B3C8EFC85553C0B7216"/>
    <w:rsid w:val="006611B2"/>
  </w:style>
  <w:style w:type="paragraph" w:customStyle="1" w:styleId="63DA8D54182E4EE0A935BA4D524D9873">
    <w:name w:val="63DA8D54182E4EE0A935BA4D524D9873"/>
    <w:rsid w:val="006611B2"/>
  </w:style>
  <w:style w:type="paragraph" w:customStyle="1" w:styleId="4EC1FCBBBAB445E4AE346A3C21117B93">
    <w:name w:val="4EC1FCBBBAB445E4AE346A3C21117B93"/>
    <w:rsid w:val="00DC3E65"/>
  </w:style>
  <w:style w:type="paragraph" w:customStyle="1" w:styleId="094984F478864DDABF30623F89231E2C">
    <w:name w:val="094984F478864DDABF30623F89231E2C"/>
    <w:rsid w:val="00DC3E65"/>
  </w:style>
  <w:style w:type="paragraph" w:customStyle="1" w:styleId="CB5FDBE817D142CB866AB58AE80E423F">
    <w:name w:val="CB5FDBE817D142CB866AB58AE80E423F"/>
    <w:rsid w:val="00DC3E65"/>
  </w:style>
  <w:style w:type="paragraph" w:customStyle="1" w:styleId="2FD2EDE0DEAF42DB88C357FD268C2143">
    <w:name w:val="2FD2EDE0DEAF42DB88C357FD268C2143"/>
    <w:rsid w:val="00DC3E65"/>
  </w:style>
  <w:style w:type="paragraph" w:customStyle="1" w:styleId="A443A5BC747A476495717C1A9EF8EF06">
    <w:name w:val="A443A5BC747A476495717C1A9EF8EF06"/>
    <w:rsid w:val="00DC3E65"/>
  </w:style>
  <w:style w:type="paragraph" w:customStyle="1" w:styleId="C64AB77C13754624A0D495451935B6A0">
    <w:name w:val="C64AB77C13754624A0D495451935B6A0"/>
    <w:rsid w:val="00DC3E65"/>
  </w:style>
  <w:style w:type="paragraph" w:customStyle="1" w:styleId="A4FC81505F6E4E1DB017BEED89E19CA6">
    <w:name w:val="A4FC81505F6E4E1DB017BEED89E19CA6"/>
    <w:rsid w:val="00DC3E65"/>
  </w:style>
  <w:style w:type="paragraph" w:customStyle="1" w:styleId="C8BC9DC2E94D409CADD05DA8D143542C">
    <w:name w:val="C8BC9DC2E94D409CADD05DA8D143542C"/>
    <w:rsid w:val="00DC3E65"/>
  </w:style>
  <w:style w:type="paragraph" w:customStyle="1" w:styleId="9D510B490A0E4FF5BBC5064DC9927A27">
    <w:name w:val="9D510B490A0E4FF5BBC5064DC9927A27"/>
    <w:rsid w:val="00DC3E65"/>
  </w:style>
  <w:style w:type="paragraph" w:customStyle="1" w:styleId="2431360DE2E44D08A7451D73EEB053A8">
    <w:name w:val="2431360DE2E44D08A7451D73EEB053A8"/>
    <w:rsid w:val="00DC3E65"/>
  </w:style>
  <w:style w:type="paragraph" w:customStyle="1" w:styleId="1707E0C0D9684CC9B8389BC905C6F42C">
    <w:name w:val="1707E0C0D9684CC9B8389BC905C6F42C"/>
    <w:rsid w:val="00DC3E65"/>
  </w:style>
  <w:style w:type="paragraph" w:customStyle="1" w:styleId="3E61DBFC8E164BA8B56A2DE26B7A070F">
    <w:name w:val="3E61DBFC8E164BA8B56A2DE26B7A070F"/>
    <w:rsid w:val="00DC3E65"/>
  </w:style>
  <w:style w:type="paragraph" w:customStyle="1" w:styleId="FD380D1DA54547099685890C67DD90D9">
    <w:name w:val="FD380D1DA54547099685890C67DD90D9"/>
    <w:rsid w:val="00DC3E65"/>
  </w:style>
  <w:style w:type="paragraph" w:customStyle="1" w:styleId="5263D0E8B3EF409DA2A1CA015FA7130A">
    <w:name w:val="5263D0E8B3EF409DA2A1CA015FA7130A"/>
    <w:rsid w:val="00DC3E65"/>
  </w:style>
  <w:style w:type="paragraph" w:customStyle="1" w:styleId="41ADF66DA3CC4B8BB019CC5A2017011C">
    <w:name w:val="41ADF66DA3CC4B8BB019CC5A2017011C"/>
    <w:rsid w:val="00DC3E65"/>
  </w:style>
  <w:style w:type="paragraph" w:customStyle="1" w:styleId="42FD6F034C5647A3BD98378126531615">
    <w:name w:val="42FD6F034C5647A3BD98378126531615"/>
    <w:rsid w:val="00DC3E65"/>
  </w:style>
  <w:style w:type="paragraph" w:customStyle="1" w:styleId="B192E3B8F657464892A68A76E3797D5F">
    <w:name w:val="B192E3B8F657464892A68A76E3797D5F"/>
    <w:rsid w:val="00DC3E65"/>
  </w:style>
  <w:style w:type="paragraph" w:customStyle="1" w:styleId="8F5D642DEEBD47E08C467C0AFA3004A2">
    <w:name w:val="8F5D642DEEBD47E08C467C0AFA3004A2"/>
    <w:rsid w:val="00DC3E65"/>
  </w:style>
  <w:style w:type="paragraph" w:customStyle="1" w:styleId="358B5DAE24C24D89888C5C7E82857044">
    <w:name w:val="358B5DAE24C24D89888C5C7E82857044"/>
    <w:rsid w:val="00DC3E65"/>
  </w:style>
  <w:style w:type="paragraph" w:customStyle="1" w:styleId="2DF76D1CF7AA46E3A8C699F04D4DE223">
    <w:name w:val="2DF76D1CF7AA46E3A8C699F04D4DE223"/>
    <w:rsid w:val="00DC3E65"/>
  </w:style>
  <w:style w:type="paragraph" w:customStyle="1" w:styleId="469AD0256122495B96A0F106816A9842">
    <w:name w:val="469AD0256122495B96A0F106816A9842"/>
    <w:rsid w:val="00DC3E65"/>
  </w:style>
  <w:style w:type="paragraph" w:customStyle="1" w:styleId="612295DC3314499BAF4A65A0B91B580E">
    <w:name w:val="612295DC3314499BAF4A65A0B91B580E"/>
    <w:rsid w:val="00DC3E65"/>
  </w:style>
  <w:style w:type="paragraph" w:customStyle="1" w:styleId="D9C038B13F8D482CA24BEE5F239579A2">
    <w:name w:val="D9C038B13F8D482CA24BEE5F239579A2"/>
    <w:rsid w:val="00DC3E65"/>
  </w:style>
  <w:style w:type="paragraph" w:customStyle="1" w:styleId="6EE1BDCBE4E544CDB013E5EF18A1CD85">
    <w:name w:val="6EE1BDCBE4E544CDB013E5EF18A1CD85"/>
    <w:rsid w:val="00DC3E65"/>
  </w:style>
  <w:style w:type="paragraph" w:customStyle="1" w:styleId="55D7E919B4504208973C282EE27AFE66">
    <w:name w:val="55D7E919B4504208973C282EE27AFE66"/>
    <w:rsid w:val="00DC3E65"/>
  </w:style>
  <w:style w:type="paragraph" w:customStyle="1" w:styleId="8718918F060D4063B92A2A9C0F95D5E2">
    <w:name w:val="8718918F060D4063B92A2A9C0F95D5E2"/>
    <w:rsid w:val="00DC3E65"/>
  </w:style>
  <w:style w:type="paragraph" w:customStyle="1" w:styleId="82950EEF83D84E82AF05CAAE185EFC6F">
    <w:name w:val="82950EEF83D84E82AF05CAAE185EFC6F"/>
    <w:rsid w:val="00DC3E65"/>
  </w:style>
  <w:style w:type="paragraph" w:customStyle="1" w:styleId="8DA51720F3464A6DA05BF1C361DB0447">
    <w:name w:val="8DA51720F3464A6DA05BF1C361DB0447"/>
    <w:rsid w:val="00DC3E65"/>
  </w:style>
  <w:style w:type="paragraph" w:customStyle="1" w:styleId="0FEABC0F2E3041E099EA4C0F1A5DADD9">
    <w:name w:val="0FEABC0F2E3041E099EA4C0F1A5DADD9"/>
    <w:rsid w:val="00DC3E65"/>
  </w:style>
  <w:style w:type="paragraph" w:customStyle="1" w:styleId="4828FB7C5531463FA9ED8C6A4C337B6E">
    <w:name w:val="4828FB7C5531463FA9ED8C6A4C337B6E"/>
    <w:rsid w:val="00DC3E65"/>
  </w:style>
  <w:style w:type="paragraph" w:customStyle="1" w:styleId="6FF7D714B5B84DC48D5AC50DD2B569DD">
    <w:name w:val="6FF7D714B5B84DC48D5AC50DD2B569DD"/>
    <w:rsid w:val="00DC3E65"/>
  </w:style>
  <w:style w:type="paragraph" w:customStyle="1" w:styleId="43C6355F145649E0B72293C9E66D3E8B">
    <w:name w:val="43C6355F145649E0B72293C9E66D3E8B"/>
    <w:rsid w:val="00DC3E65"/>
  </w:style>
  <w:style w:type="paragraph" w:customStyle="1" w:styleId="22A697963E1A4BD59450000E310F8DDE">
    <w:name w:val="22A697963E1A4BD59450000E310F8DDE"/>
    <w:rsid w:val="00DC3E65"/>
  </w:style>
  <w:style w:type="paragraph" w:customStyle="1" w:styleId="84A7A43905984E7ABF4469DB9F9A1BAE">
    <w:name w:val="84A7A43905984E7ABF4469DB9F9A1BAE"/>
    <w:rsid w:val="00DC3E65"/>
  </w:style>
  <w:style w:type="paragraph" w:customStyle="1" w:styleId="49262892E3EA43DBAAA97D0FB507E670">
    <w:name w:val="49262892E3EA43DBAAA97D0FB507E670"/>
    <w:rsid w:val="00DC3E65"/>
  </w:style>
  <w:style w:type="paragraph" w:customStyle="1" w:styleId="6EAB687960924EA5B7F72C4A18CD30C7">
    <w:name w:val="6EAB687960924EA5B7F72C4A18CD30C7"/>
    <w:rsid w:val="00DC3E65"/>
  </w:style>
  <w:style w:type="paragraph" w:customStyle="1" w:styleId="92BD9966C47B47FC98915674A4333101">
    <w:name w:val="92BD9966C47B47FC98915674A4333101"/>
    <w:rsid w:val="00DC3E65"/>
  </w:style>
  <w:style w:type="paragraph" w:customStyle="1" w:styleId="566E9FADCF89474A899119D2FCD8531D">
    <w:name w:val="566E9FADCF89474A899119D2FCD8531D"/>
    <w:rsid w:val="00DC3E65"/>
  </w:style>
  <w:style w:type="paragraph" w:customStyle="1" w:styleId="78A9291EDB5045F2A0786D2B9348BCAA">
    <w:name w:val="78A9291EDB5045F2A0786D2B9348BCAA"/>
    <w:rsid w:val="00DC3E65"/>
  </w:style>
  <w:style w:type="paragraph" w:customStyle="1" w:styleId="52A2AA2EBA8A457CABF6227504927C05">
    <w:name w:val="52A2AA2EBA8A457CABF6227504927C05"/>
    <w:rsid w:val="00DC3E65"/>
  </w:style>
  <w:style w:type="paragraph" w:customStyle="1" w:styleId="6539D79DF61947F08525EB74873B9D3E">
    <w:name w:val="6539D79DF61947F08525EB74873B9D3E"/>
    <w:rsid w:val="00DC3E65"/>
  </w:style>
  <w:style w:type="paragraph" w:customStyle="1" w:styleId="570320B333314E0B99F25DA303DAE50A">
    <w:name w:val="570320B333314E0B99F25DA303DAE50A"/>
    <w:rsid w:val="00DC3E65"/>
  </w:style>
  <w:style w:type="paragraph" w:customStyle="1" w:styleId="A3BB83B37677420CB5A0ACBE88FF2448">
    <w:name w:val="A3BB83B37677420CB5A0ACBE88FF2448"/>
    <w:rsid w:val="00DC3E65"/>
  </w:style>
  <w:style w:type="paragraph" w:customStyle="1" w:styleId="B7A24F26FA0043CE8F6AD76D233BC7E2">
    <w:name w:val="B7A24F26FA0043CE8F6AD76D233BC7E2"/>
    <w:rsid w:val="00DC3E65"/>
  </w:style>
  <w:style w:type="paragraph" w:customStyle="1" w:styleId="8EE2A96A515B41AAB10F5DB566B016C2">
    <w:name w:val="8EE2A96A515B41AAB10F5DB566B016C2"/>
    <w:rsid w:val="00DC3E65"/>
  </w:style>
  <w:style w:type="paragraph" w:customStyle="1" w:styleId="44F354B0D14E42AEB74D6346C180BA79">
    <w:name w:val="44F354B0D14E42AEB74D6346C180BA79"/>
    <w:rsid w:val="00DC3E65"/>
  </w:style>
  <w:style w:type="paragraph" w:customStyle="1" w:styleId="C566625E586A4B46A00FE317FDF047F9">
    <w:name w:val="C566625E586A4B46A00FE317FDF047F9"/>
    <w:rsid w:val="00DC3E65"/>
  </w:style>
  <w:style w:type="paragraph" w:customStyle="1" w:styleId="DDFBA4DD185746D8834AE36ABC4ECD69">
    <w:name w:val="DDFBA4DD185746D8834AE36ABC4ECD69"/>
    <w:rsid w:val="00DC3E65"/>
  </w:style>
  <w:style w:type="paragraph" w:customStyle="1" w:styleId="47B76A2DFD08446FB442A8A178BFC0D0">
    <w:name w:val="47B76A2DFD08446FB442A8A178BFC0D0"/>
    <w:rsid w:val="00DC3E65"/>
  </w:style>
  <w:style w:type="paragraph" w:customStyle="1" w:styleId="13D9B6BBA95F4E33B58BCA2B3449D191">
    <w:name w:val="13D9B6BBA95F4E33B58BCA2B3449D191"/>
    <w:rsid w:val="00DC3E65"/>
  </w:style>
  <w:style w:type="paragraph" w:customStyle="1" w:styleId="B5B652717ECD48A4A32DEFF8DF7FA177">
    <w:name w:val="B5B652717ECD48A4A32DEFF8DF7FA177"/>
    <w:rsid w:val="00DC3E65"/>
  </w:style>
  <w:style w:type="paragraph" w:customStyle="1" w:styleId="6085333FF34244CA978487F72C47754A">
    <w:name w:val="6085333FF34244CA978487F72C47754A"/>
    <w:rsid w:val="00DC3E65"/>
  </w:style>
  <w:style w:type="paragraph" w:customStyle="1" w:styleId="F06E176B9AC54F3A8DB10486AA718934">
    <w:name w:val="F06E176B9AC54F3A8DB10486AA718934"/>
    <w:rsid w:val="00DC3E65"/>
  </w:style>
  <w:style w:type="paragraph" w:customStyle="1" w:styleId="CD3A7645C1C44C65BFBE325CAB1B5C8B">
    <w:name w:val="CD3A7645C1C44C65BFBE325CAB1B5C8B"/>
    <w:rsid w:val="00DC3E65"/>
  </w:style>
  <w:style w:type="paragraph" w:customStyle="1" w:styleId="E3F12D012412448981F15EC58B1C1224">
    <w:name w:val="E3F12D012412448981F15EC58B1C1224"/>
    <w:rsid w:val="00DC3E65"/>
  </w:style>
  <w:style w:type="paragraph" w:customStyle="1" w:styleId="7BBAEDD06C2444EFA4AFA77DC2B2C8B8">
    <w:name w:val="7BBAEDD06C2444EFA4AFA77DC2B2C8B8"/>
    <w:rsid w:val="00DC3E65"/>
  </w:style>
  <w:style w:type="paragraph" w:customStyle="1" w:styleId="40BB5A18A35D493EA908134C9477F25E">
    <w:name w:val="40BB5A18A35D493EA908134C9477F25E"/>
    <w:rsid w:val="00DC3E65"/>
  </w:style>
  <w:style w:type="paragraph" w:customStyle="1" w:styleId="515FAE3B36544EBDAF307251899E6016">
    <w:name w:val="515FAE3B36544EBDAF307251899E6016"/>
    <w:rsid w:val="00DC3E65"/>
  </w:style>
  <w:style w:type="paragraph" w:customStyle="1" w:styleId="C553EEB7DB664BDEACB2ADDB40551074">
    <w:name w:val="C553EEB7DB664BDEACB2ADDB40551074"/>
    <w:rsid w:val="00DC3E65"/>
  </w:style>
  <w:style w:type="paragraph" w:customStyle="1" w:styleId="371391D3AE4B44F38019A0599A5807EF">
    <w:name w:val="371391D3AE4B44F38019A0599A5807EF"/>
    <w:rsid w:val="00DC3E65"/>
  </w:style>
  <w:style w:type="paragraph" w:customStyle="1" w:styleId="192915E4F1B940C3A257DDD9295B852C">
    <w:name w:val="192915E4F1B940C3A257DDD9295B852C"/>
    <w:rsid w:val="00DC3E65"/>
  </w:style>
  <w:style w:type="paragraph" w:customStyle="1" w:styleId="D650C0D181A843B7A88DFC043715A938">
    <w:name w:val="D650C0D181A843B7A88DFC043715A938"/>
    <w:rsid w:val="00DC3E65"/>
  </w:style>
  <w:style w:type="paragraph" w:customStyle="1" w:styleId="261B247C9EDF4E4EB2BAD65877D1DCA4">
    <w:name w:val="261B247C9EDF4E4EB2BAD65877D1DCA4"/>
    <w:rsid w:val="00DC3E65"/>
  </w:style>
  <w:style w:type="paragraph" w:customStyle="1" w:styleId="D1B9FDC0FED44705B73BA5F0C9C6043B">
    <w:name w:val="D1B9FDC0FED44705B73BA5F0C9C6043B"/>
    <w:rsid w:val="00DC3E65"/>
  </w:style>
  <w:style w:type="paragraph" w:customStyle="1" w:styleId="647E0C931EC24CB6ABB6EEC324FECB87">
    <w:name w:val="647E0C931EC24CB6ABB6EEC324FECB87"/>
    <w:rsid w:val="00DC3E65"/>
  </w:style>
  <w:style w:type="paragraph" w:customStyle="1" w:styleId="55DAAA3357624CFFA4B36650D3A7ACC4">
    <w:name w:val="55DAAA3357624CFFA4B36650D3A7ACC4"/>
    <w:rsid w:val="00DC3E65"/>
  </w:style>
  <w:style w:type="paragraph" w:customStyle="1" w:styleId="79E4B1FAA93641F5A3CF847A6017960C">
    <w:name w:val="79E4B1FAA93641F5A3CF847A6017960C"/>
    <w:rsid w:val="00DC3E65"/>
  </w:style>
  <w:style w:type="paragraph" w:customStyle="1" w:styleId="11FBAEBE8EF942CF94C51D063CA06BEE">
    <w:name w:val="11FBAEBE8EF942CF94C51D063CA06BEE"/>
    <w:rsid w:val="00DC3E65"/>
  </w:style>
  <w:style w:type="paragraph" w:customStyle="1" w:styleId="706FE6BE8571423286F784798A4A30D5">
    <w:name w:val="706FE6BE8571423286F784798A4A30D5"/>
    <w:rsid w:val="00DC3E65"/>
  </w:style>
  <w:style w:type="paragraph" w:customStyle="1" w:styleId="FE0D5685B41C44459E61AB3A50D59552">
    <w:name w:val="FE0D5685B41C44459E61AB3A50D59552"/>
    <w:rsid w:val="00DC3E65"/>
  </w:style>
  <w:style w:type="paragraph" w:customStyle="1" w:styleId="E39E99F044A94213B8312375CFE45F20">
    <w:name w:val="E39E99F044A94213B8312375CFE45F20"/>
    <w:rsid w:val="00DC3E65"/>
  </w:style>
  <w:style w:type="paragraph" w:customStyle="1" w:styleId="9B51B64CFA184B3CAC939138D473FE7B">
    <w:name w:val="9B51B64CFA184B3CAC939138D473FE7B"/>
    <w:rsid w:val="00DC3E65"/>
  </w:style>
  <w:style w:type="paragraph" w:customStyle="1" w:styleId="570E5157808B4CD5812B256EEDA2F9C3">
    <w:name w:val="570E5157808B4CD5812B256EEDA2F9C3"/>
    <w:rsid w:val="00DC3E65"/>
  </w:style>
  <w:style w:type="paragraph" w:customStyle="1" w:styleId="8F66D7FD24914B898D4A921D9189A274">
    <w:name w:val="8F66D7FD24914B898D4A921D9189A274"/>
    <w:rsid w:val="00DC3E65"/>
  </w:style>
  <w:style w:type="paragraph" w:customStyle="1" w:styleId="BD5A50C4C21A487DBF1B75245E13774D">
    <w:name w:val="BD5A50C4C21A487DBF1B75245E13774D"/>
    <w:rsid w:val="00DC3E65"/>
  </w:style>
  <w:style w:type="paragraph" w:customStyle="1" w:styleId="1B822A163F234906AE2E615F0E5BE3F2">
    <w:name w:val="1B822A163F234906AE2E615F0E5BE3F2"/>
    <w:rsid w:val="00DC3E65"/>
  </w:style>
  <w:style w:type="paragraph" w:customStyle="1" w:styleId="ACE8BBC6878A4411B98FE97259B24E96">
    <w:name w:val="ACE8BBC6878A4411B98FE97259B24E96"/>
    <w:rsid w:val="00DC3E65"/>
  </w:style>
  <w:style w:type="paragraph" w:customStyle="1" w:styleId="B1851DD835084751B16A3A00E8D4382A">
    <w:name w:val="B1851DD835084751B16A3A00E8D4382A"/>
    <w:rsid w:val="00DC3E65"/>
  </w:style>
  <w:style w:type="paragraph" w:customStyle="1" w:styleId="359090F112F7487695BEB50523AD1A18">
    <w:name w:val="359090F112F7487695BEB50523AD1A18"/>
    <w:rsid w:val="00DC3E65"/>
  </w:style>
  <w:style w:type="paragraph" w:customStyle="1" w:styleId="B6BF8935205140AFBBE64521A94D0DC5">
    <w:name w:val="B6BF8935205140AFBBE64521A94D0DC5"/>
    <w:rsid w:val="00DC3E65"/>
  </w:style>
  <w:style w:type="paragraph" w:customStyle="1" w:styleId="3D8654BE950247AF8B20C231FEA5F2F6">
    <w:name w:val="3D8654BE950247AF8B20C231FEA5F2F6"/>
    <w:rsid w:val="00DC3E65"/>
  </w:style>
  <w:style w:type="paragraph" w:customStyle="1" w:styleId="AED883774E8F4A62A146A3D9B89ABAF4">
    <w:name w:val="AED883774E8F4A62A146A3D9B89ABAF4"/>
    <w:rsid w:val="00DC3E65"/>
  </w:style>
  <w:style w:type="paragraph" w:customStyle="1" w:styleId="F777D954D88842249E7F1D3F064481E8">
    <w:name w:val="F777D954D88842249E7F1D3F064481E8"/>
    <w:rsid w:val="00DC3E65"/>
  </w:style>
  <w:style w:type="paragraph" w:customStyle="1" w:styleId="4B20601334694D0FAEE8A14F82377D5D">
    <w:name w:val="4B20601334694D0FAEE8A14F82377D5D"/>
    <w:rsid w:val="00DC3E65"/>
  </w:style>
  <w:style w:type="paragraph" w:customStyle="1" w:styleId="9B6F24B7FCF04BCF83C0FCF7C06ACEA5">
    <w:name w:val="9B6F24B7FCF04BCF83C0FCF7C06ACEA5"/>
    <w:rsid w:val="00DC3E65"/>
  </w:style>
  <w:style w:type="paragraph" w:customStyle="1" w:styleId="3A40EDC71A1A4299A27E6C6E1061810B">
    <w:name w:val="3A40EDC71A1A4299A27E6C6E1061810B"/>
    <w:rsid w:val="00DC3E65"/>
  </w:style>
  <w:style w:type="paragraph" w:customStyle="1" w:styleId="9EFE80A2875C4E67960577021601F251">
    <w:name w:val="9EFE80A2875C4E67960577021601F251"/>
    <w:rsid w:val="00DC3E65"/>
  </w:style>
  <w:style w:type="paragraph" w:customStyle="1" w:styleId="09489D6DDB964D859B7C6850BEA3B640">
    <w:name w:val="09489D6DDB964D859B7C6850BEA3B640"/>
    <w:rsid w:val="00DC3E65"/>
  </w:style>
  <w:style w:type="paragraph" w:customStyle="1" w:styleId="A1B1723A390B446AA28643B82C3A1D1C">
    <w:name w:val="A1B1723A390B446AA28643B82C3A1D1C"/>
    <w:rsid w:val="00DC3E65"/>
  </w:style>
  <w:style w:type="paragraph" w:customStyle="1" w:styleId="42E24A8478FF4A82A86DBFF4C084739A">
    <w:name w:val="42E24A8478FF4A82A86DBFF4C084739A"/>
    <w:rsid w:val="00DC3E65"/>
  </w:style>
  <w:style w:type="paragraph" w:customStyle="1" w:styleId="F700D4C912D7443FA104AE7E5CE68DA3">
    <w:name w:val="F700D4C912D7443FA104AE7E5CE68DA3"/>
    <w:rsid w:val="00DC3E65"/>
  </w:style>
  <w:style w:type="paragraph" w:customStyle="1" w:styleId="C39D15439E6F4A4CAD0CE524671C7385">
    <w:name w:val="C39D15439E6F4A4CAD0CE524671C7385"/>
    <w:rsid w:val="00DC3E65"/>
  </w:style>
  <w:style w:type="paragraph" w:customStyle="1" w:styleId="87E47AA6347D4DF7B10A0ACDDF0F3C61">
    <w:name w:val="87E47AA6347D4DF7B10A0ACDDF0F3C61"/>
    <w:rsid w:val="00DC3E65"/>
  </w:style>
  <w:style w:type="paragraph" w:customStyle="1" w:styleId="A2C152944D21446396703765E2FF734A">
    <w:name w:val="A2C152944D21446396703765E2FF734A"/>
    <w:rsid w:val="00DC3E65"/>
  </w:style>
  <w:style w:type="paragraph" w:customStyle="1" w:styleId="D1EC864CE4A745D58E8C40E58C65BA84">
    <w:name w:val="D1EC864CE4A745D58E8C40E58C65BA84"/>
    <w:rsid w:val="00DC3E65"/>
  </w:style>
  <w:style w:type="paragraph" w:customStyle="1" w:styleId="18AB18F55F474AD2890C31355698B56F">
    <w:name w:val="18AB18F55F474AD2890C31355698B56F"/>
    <w:rsid w:val="00DC3E65"/>
  </w:style>
  <w:style w:type="paragraph" w:customStyle="1" w:styleId="073A1DC7F55F4658A3E1D9C61B67A56C">
    <w:name w:val="073A1DC7F55F4658A3E1D9C61B67A56C"/>
    <w:rsid w:val="00DC3E65"/>
  </w:style>
  <w:style w:type="paragraph" w:customStyle="1" w:styleId="277ED2ED4145453A93A24CB070C5583D">
    <w:name w:val="277ED2ED4145453A93A24CB070C5583D"/>
    <w:rsid w:val="00DC3E65"/>
  </w:style>
  <w:style w:type="paragraph" w:customStyle="1" w:styleId="EFA3938D5D994F7283983EB151961ABD">
    <w:name w:val="EFA3938D5D994F7283983EB151961ABD"/>
    <w:rsid w:val="00DC3E65"/>
  </w:style>
  <w:style w:type="paragraph" w:customStyle="1" w:styleId="FE3D50B47E3245DBBFE2F7193ACCDDCC">
    <w:name w:val="FE3D50B47E3245DBBFE2F7193ACCDDCC"/>
    <w:rsid w:val="00DC3E65"/>
  </w:style>
  <w:style w:type="paragraph" w:customStyle="1" w:styleId="6DBA67A217B64BBB824392B0F01FEBCE">
    <w:name w:val="6DBA67A217B64BBB824392B0F01FEBCE"/>
    <w:rsid w:val="00DC3E65"/>
  </w:style>
  <w:style w:type="paragraph" w:customStyle="1" w:styleId="7F9F01D8399F46A6BFD98C08C0163F8B">
    <w:name w:val="7F9F01D8399F46A6BFD98C08C0163F8B"/>
    <w:rsid w:val="00DC3E65"/>
  </w:style>
  <w:style w:type="paragraph" w:customStyle="1" w:styleId="EE94C0D3940647C5B46F64BE102433B3">
    <w:name w:val="EE94C0D3940647C5B46F64BE102433B3"/>
    <w:rsid w:val="00DC3E65"/>
  </w:style>
  <w:style w:type="paragraph" w:customStyle="1" w:styleId="9E884C6B05484576939E06ECB14CDBB5">
    <w:name w:val="9E884C6B05484576939E06ECB14CDBB5"/>
    <w:rsid w:val="00DC3E65"/>
  </w:style>
  <w:style w:type="paragraph" w:customStyle="1" w:styleId="2FBE29BE8FD34538A8100D8AC05694F9">
    <w:name w:val="2FBE29BE8FD34538A8100D8AC05694F9"/>
    <w:rsid w:val="00DC3E65"/>
  </w:style>
  <w:style w:type="paragraph" w:customStyle="1" w:styleId="7D733584307F4A6B9FA00E31807B0C94">
    <w:name w:val="7D733584307F4A6B9FA00E31807B0C94"/>
    <w:rsid w:val="00DC3E65"/>
  </w:style>
  <w:style w:type="paragraph" w:customStyle="1" w:styleId="502DD77282A542D68B3B34B50F64FA51">
    <w:name w:val="502DD77282A542D68B3B34B50F64FA51"/>
    <w:rsid w:val="00DC3E65"/>
  </w:style>
  <w:style w:type="paragraph" w:customStyle="1" w:styleId="8A5A43F889F6417997D186D7F5A765F3">
    <w:name w:val="8A5A43F889F6417997D186D7F5A765F3"/>
    <w:rsid w:val="00DC3E65"/>
  </w:style>
  <w:style w:type="paragraph" w:customStyle="1" w:styleId="ACD6ECD7881C40F7972BC4150D035E34">
    <w:name w:val="ACD6ECD7881C40F7972BC4150D035E34"/>
    <w:rsid w:val="00DC3E65"/>
  </w:style>
  <w:style w:type="paragraph" w:customStyle="1" w:styleId="637B6C3FF8094872A406F21BBAF31532">
    <w:name w:val="637B6C3FF8094872A406F21BBAF31532"/>
    <w:rsid w:val="00DC3E65"/>
  </w:style>
  <w:style w:type="paragraph" w:customStyle="1" w:styleId="5AEC6DF47C104A048D03D9A6059EA601">
    <w:name w:val="5AEC6DF47C104A048D03D9A6059EA601"/>
    <w:rsid w:val="00DC3E65"/>
  </w:style>
  <w:style w:type="paragraph" w:customStyle="1" w:styleId="38D60F2867F9466DACDA37651C3D87F5">
    <w:name w:val="38D60F2867F9466DACDA37651C3D87F5"/>
    <w:rsid w:val="00DC3E65"/>
  </w:style>
  <w:style w:type="paragraph" w:customStyle="1" w:styleId="1DF94AAE2EA542338E308EA979AFFCAC">
    <w:name w:val="1DF94AAE2EA542338E308EA979AFFCAC"/>
    <w:rsid w:val="00DC3E65"/>
  </w:style>
  <w:style w:type="paragraph" w:customStyle="1" w:styleId="BADABE35FEAA4F1B99673F5AA7F840A6">
    <w:name w:val="BADABE35FEAA4F1B99673F5AA7F840A6"/>
    <w:rsid w:val="00DC3E65"/>
  </w:style>
  <w:style w:type="paragraph" w:customStyle="1" w:styleId="CF7AE1D1906746A388F1F7FD6B5B00ED">
    <w:name w:val="CF7AE1D1906746A388F1F7FD6B5B00ED"/>
    <w:rsid w:val="00DC3E65"/>
  </w:style>
  <w:style w:type="paragraph" w:customStyle="1" w:styleId="650B2A40008F4340BC28C516E7F690F2">
    <w:name w:val="650B2A40008F4340BC28C516E7F690F2"/>
    <w:rsid w:val="00DC3E65"/>
  </w:style>
  <w:style w:type="paragraph" w:customStyle="1" w:styleId="861F3A8E7B4444679A3B6301BB2EA0A3">
    <w:name w:val="861F3A8E7B4444679A3B6301BB2EA0A3"/>
    <w:rsid w:val="00DC3E65"/>
  </w:style>
  <w:style w:type="paragraph" w:customStyle="1" w:styleId="9028A7246A7F40E7B22F8F195D181F15">
    <w:name w:val="9028A7246A7F40E7B22F8F195D181F15"/>
    <w:rsid w:val="00DC3E65"/>
  </w:style>
  <w:style w:type="paragraph" w:customStyle="1" w:styleId="AD99ACA1462148DEA1DBB97B95E969E6">
    <w:name w:val="AD99ACA1462148DEA1DBB97B95E969E6"/>
    <w:rsid w:val="00DC3E65"/>
  </w:style>
  <w:style w:type="paragraph" w:customStyle="1" w:styleId="537D79E42F1C422DA3D080B698554183">
    <w:name w:val="537D79E42F1C422DA3D080B698554183"/>
    <w:rsid w:val="00DC3E65"/>
  </w:style>
  <w:style w:type="paragraph" w:customStyle="1" w:styleId="E4FFB9DC3816440BB7336CA8C09B4CC9">
    <w:name w:val="E4FFB9DC3816440BB7336CA8C09B4CC9"/>
    <w:rsid w:val="00DC3E65"/>
  </w:style>
  <w:style w:type="paragraph" w:customStyle="1" w:styleId="923493CB0F3D468FACC50AF358D5FE37">
    <w:name w:val="923493CB0F3D468FACC50AF358D5FE37"/>
    <w:rsid w:val="00DC3E65"/>
  </w:style>
  <w:style w:type="paragraph" w:customStyle="1" w:styleId="95221442B6634DEEBF501E2DD939E198">
    <w:name w:val="95221442B6634DEEBF501E2DD939E198"/>
    <w:rsid w:val="00DC3E65"/>
  </w:style>
  <w:style w:type="paragraph" w:customStyle="1" w:styleId="99E047AE25F44CADB41FEABA2927E93E">
    <w:name w:val="99E047AE25F44CADB41FEABA2927E93E"/>
    <w:rsid w:val="00DC3E65"/>
  </w:style>
  <w:style w:type="paragraph" w:customStyle="1" w:styleId="E6C784B9BEB14496B3306336F1E57FED">
    <w:name w:val="E6C784B9BEB14496B3306336F1E57FED"/>
    <w:rsid w:val="00DC3E65"/>
  </w:style>
  <w:style w:type="paragraph" w:customStyle="1" w:styleId="C4AE37CC89D4469BB55868D60916DA6B">
    <w:name w:val="C4AE37CC89D4469BB55868D60916DA6B"/>
    <w:rsid w:val="00DC3E65"/>
  </w:style>
  <w:style w:type="paragraph" w:customStyle="1" w:styleId="08746C5CEB9E4B21B2BC57F9798B5A7E">
    <w:name w:val="08746C5CEB9E4B21B2BC57F9798B5A7E"/>
    <w:rsid w:val="00DC3E65"/>
  </w:style>
  <w:style w:type="paragraph" w:customStyle="1" w:styleId="AA3D6FFA65C64B3EA62845A6113C185E">
    <w:name w:val="AA3D6FFA65C64B3EA62845A6113C185E"/>
    <w:rsid w:val="00DC3E65"/>
  </w:style>
  <w:style w:type="paragraph" w:customStyle="1" w:styleId="DD3956BB0DBB430A8E180EEBADF364F3">
    <w:name w:val="DD3956BB0DBB430A8E180EEBADF364F3"/>
    <w:rsid w:val="00DC3E65"/>
  </w:style>
  <w:style w:type="paragraph" w:customStyle="1" w:styleId="7CDFA3CE7D5247339E5D176ACD925275">
    <w:name w:val="7CDFA3CE7D5247339E5D176ACD925275"/>
    <w:rsid w:val="00DC3E65"/>
  </w:style>
  <w:style w:type="paragraph" w:customStyle="1" w:styleId="E61B32F2D69441E7BAAF123E59E5017D">
    <w:name w:val="E61B32F2D69441E7BAAF123E59E5017D"/>
    <w:rsid w:val="00DC3E65"/>
  </w:style>
  <w:style w:type="paragraph" w:customStyle="1" w:styleId="D178122B8C8C49AAA2A40D1CE2233875">
    <w:name w:val="D178122B8C8C49AAA2A40D1CE2233875"/>
    <w:rsid w:val="00DC3E65"/>
  </w:style>
  <w:style w:type="paragraph" w:customStyle="1" w:styleId="49B75EFC79A04DE393F983618BD699A5">
    <w:name w:val="49B75EFC79A04DE393F983618BD699A5"/>
    <w:rsid w:val="00DC3E65"/>
  </w:style>
  <w:style w:type="paragraph" w:customStyle="1" w:styleId="804D45E78EE54B5EB28339065CED447A">
    <w:name w:val="804D45E78EE54B5EB28339065CED447A"/>
    <w:rsid w:val="00DC3E65"/>
  </w:style>
  <w:style w:type="paragraph" w:customStyle="1" w:styleId="9E546A3CF806476FA45DB5A0810964C0">
    <w:name w:val="9E546A3CF806476FA45DB5A0810964C0"/>
    <w:rsid w:val="00DC3E65"/>
  </w:style>
  <w:style w:type="paragraph" w:customStyle="1" w:styleId="7C109A82AB284032A4A937D7CAC236FC">
    <w:name w:val="7C109A82AB284032A4A937D7CAC236FC"/>
    <w:rsid w:val="00DC3E65"/>
  </w:style>
  <w:style w:type="paragraph" w:customStyle="1" w:styleId="5F68C32FB4A14647803F5E1A0147EC1A">
    <w:name w:val="5F68C32FB4A14647803F5E1A0147EC1A"/>
    <w:rsid w:val="00DC3E65"/>
  </w:style>
  <w:style w:type="paragraph" w:customStyle="1" w:styleId="B2D882D1E9D840CDBB32CEC32A1FD69B">
    <w:name w:val="B2D882D1E9D840CDBB32CEC32A1FD69B"/>
    <w:rsid w:val="00DC3E65"/>
  </w:style>
  <w:style w:type="paragraph" w:customStyle="1" w:styleId="448F694A6151404B893C57BA065ECC23">
    <w:name w:val="448F694A6151404B893C57BA065ECC23"/>
    <w:rsid w:val="00DC3E65"/>
  </w:style>
  <w:style w:type="paragraph" w:customStyle="1" w:styleId="95961392E83B4B398FDD213D429B954C">
    <w:name w:val="95961392E83B4B398FDD213D429B954C"/>
    <w:rsid w:val="00DC3E65"/>
  </w:style>
  <w:style w:type="paragraph" w:customStyle="1" w:styleId="F43BB143004E4FAA9FCA9A84BD92A8AE">
    <w:name w:val="F43BB143004E4FAA9FCA9A84BD92A8AE"/>
    <w:rsid w:val="00DC3E65"/>
  </w:style>
  <w:style w:type="paragraph" w:customStyle="1" w:styleId="F9DEC6D2B29C4455AA6FA87BB9AC0913">
    <w:name w:val="F9DEC6D2B29C4455AA6FA87BB9AC0913"/>
    <w:rsid w:val="004C0BA4"/>
  </w:style>
  <w:style w:type="paragraph" w:customStyle="1" w:styleId="6F87C775533243EA9F3CEF67F2BA7DED">
    <w:name w:val="6F87C775533243EA9F3CEF67F2BA7DED"/>
    <w:rsid w:val="004C0BA4"/>
  </w:style>
  <w:style w:type="paragraph" w:customStyle="1" w:styleId="F1F3963BA36F499586ECD54271FBEC28">
    <w:name w:val="F1F3963BA36F499586ECD54271FBEC28"/>
    <w:rsid w:val="004C0BA4"/>
  </w:style>
  <w:style w:type="paragraph" w:customStyle="1" w:styleId="2EA803FBD8F047DAB569270B8674C39C">
    <w:name w:val="2EA803FBD8F047DAB569270B8674C39C"/>
    <w:rsid w:val="004C0BA4"/>
  </w:style>
  <w:style w:type="paragraph" w:customStyle="1" w:styleId="BE190088222748B89FF6342B5B0189D4">
    <w:name w:val="BE190088222748B89FF6342B5B0189D4"/>
    <w:rsid w:val="004C0BA4"/>
  </w:style>
  <w:style w:type="paragraph" w:customStyle="1" w:styleId="3228AF7521C6497DAB2FDCB324390EAC">
    <w:name w:val="3228AF7521C6497DAB2FDCB324390EAC"/>
    <w:rsid w:val="004C0BA4"/>
  </w:style>
  <w:style w:type="paragraph" w:customStyle="1" w:styleId="E6CDAE6B5EF440148DA0D1AECEF7D7CF">
    <w:name w:val="E6CDAE6B5EF440148DA0D1AECEF7D7CF"/>
    <w:rsid w:val="004C0BA4"/>
  </w:style>
  <w:style w:type="paragraph" w:customStyle="1" w:styleId="C6272577C4D24158A9245F46F459B742">
    <w:name w:val="C6272577C4D24158A9245F46F459B742"/>
    <w:rsid w:val="004C0BA4"/>
  </w:style>
  <w:style w:type="paragraph" w:customStyle="1" w:styleId="AF1D65CC7F8B4015B0582EE3FFF5293F">
    <w:name w:val="AF1D65CC7F8B4015B0582EE3FFF5293F"/>
    <w:rsid w:val="004C0BA4"/>
  </w:style>
  <w:style w:type="paragraph" w:customStyle="1" w:styleId="B901BFBC71A84947A9AE80AAACF22047">
    <w:name w:val="B901BFBC71A84947A9AE80AAACF22047"/>
    <w:rsid w:val="004C0BA4"/>
  </w:style>
  <w:style w:type="paragraph" w:customStyle="1" w:styleId="A501197C9255470D8ED4214296746455">
    <w:name w:val="A501197C9255470D8ED4214296746455"/>
    <w:rsid w:val="004C0BA4"/>
  </w:style>
  <w:style w:type="paragraph" w:customStyle="1" w:styleId="50A66145B3EE41388DB906CAE66D43FF">
    <w:name w:val="50A66145B3EE41388DB906CAE66D43FF"/>
    <w:rsid w:val="004C0BA4"/>
  </w:style>
  <w:style w:type="paragraph" w:customStyle="1" w:styleId="CEFDA5558B85424E8E801A9931C203DD">
    <w:name w:val="CEFDA5558B85424E8E801A9931C203DD"/>
    <w:rsid w:val="004C0BA4"/>
  </w:style>
  <w:style w:type="paragraph" w:customStyle="1" w:styleId="C44294743EBF4E569546367F64DB5667">
    <w:name w:val="C44294743EBF4E569546367F64DB5667"/>
    <w:rsid w:val="004C0BA4"/>
  </w:style>
  <w:style w:type="paragraph" w:customStyle="1" w:styleId="DF7170D8BA5D42B89698EFBE3312AF2B">
    <w:name w:val="DF7170D8BA5D42B89698EFBE3312AF2B"/>
    <w:rsid w:val="004C0BA4"/>
  </w:style>
  <w:style w:type="paragraph" w:customStyle="1" w:styleId="9EF9C78787F8447C86EA232EA172B20B">
    <w:name w:val="9EF9C78787F8447C86EA232EA172B20B"/>
    <w:rsid w:val="004C0BA4"/>
  </w:style>
  <w:style w:type="paragraph" w:customStyle="1" w:styleId="A8CD7F03AD5B47458A72F9E7555D1926">
    <w:name w:val="A8CD7F03AD5B47458A72F9E7555D1926"/>
    <w:rsid w:val="004C0BA4"/>
  </w:style>
  <w:style w:type="paragraph" w:customStyle="1" w:styleId="85F1077A2C194589A16C535D59FA1C76">
    <w:name w:val="85F1077A2C194589A16C535D59FA1C76"/>
    <w:rsid w:val="004C0BA4"/>
  </w:style>
  <w:style w:type="paragraph" w:customStyle="1" w:styleId="392A671425004E609F65B95047775717">
    <w:name w:val="392A671425004E609F65B95047775717"/>
    <w:rsid w:val="004C0BA4"/>
  </w:style>
  <w:style w:type="paragraph" w:customStyle="1" w:styleId="E543A2AE3B7B46F296F6575D94A8DFBA">
    <w:name w:val="E543A2AE3B7B46F296F6575D94A8DFBA"/>
    <w:rsid w:val="004C0BA4"/>
  </w:style>
  <w:style w:type="paragraph" w:customStyle="1" w:styleId="4CCC021707FC4C1094B547FFBB1D08B1">
    <w:name w:val="4CCC021707FC4C1094B547FFBB1D08B1"/>
    <w:rsid w:val="004C0BA4"/>
  </w:style>
  <w:style w:type="paragraph" w:customStyle="1" w:styleId="F3EFD4064AF94A80BCF38F058F480907">
    <w:name w:val="F3EFD4064AF94A80BCF38F058F480907"/>
    <w:rsid w:val="004C0BA4"/>
  </w:style>
  <w:style w:type="paragraph" w:customStyle="1" w:styleId="D27673E138F54888B13C6FC80AD0B0CD">
    <w:name w:val="D27673E138F54888B13C6FC80AD0B0CD"/>
    <w:rsid w:val="004C0BA4"/>
  </w:style>
  <w:style w:type="paragraph" w:customStyle="1" w:styleId="7EF0787BCE1549F68A4AE44108CAA7BB">
    <w:name w:val="7EF0787BCE1549F68A4AE44108CAA7BB"/>
    <w:rsid w:val="004C0BA4"/>
  </w:style>
  <w:style w:type="paragraph" w:customStyle="1" w:styleId="98355C663421481E8FEDF9D0B66CB0CE">
    <w:name w:val="98355C663421481E8FEDF9D0B66CB0CE"/>
    <w:rsid w:val="004C0BA4"/>
  </w:style>
  <w:style w:type="paragraph" w:customStyle="1" w:styleId="91E1F0B9855F4DFABB9DBA1EC35652C1">
    <w:name w:val="91E1F0B9855F4DFABB9DBA1EC35652C1"/>
    <w:rsid w:val="004C0BA4"/>
  </w:style>
  <w:style w:type="paragraph" w:customStyle="1" w:styleId="D9037ED1999A4904A0F55D7673A7748E">
    <w:name w:val="D9037ED1999A4904A0F55D7673A7748E"/>
    <w:rsid w:val="004C0BA4"/>
  </w:style>
  <w:style w:type="paragraph" w:customStyle="1" w:styleId="695B7B4DFC3E4CD5A256E2D8A96FA451">
    <w:name w:val="695B7B4DFC3E4CD5A256E2D8A96FA451"/>
    <w:rsid w:val="004C0BA4"/>
  </w:style>
  <w:style w:type="paragraph" w:customStyle="1" w:styleId="F7A7EF0F066D4D5D913341720315CF21">
    <w:name w:val="F7A7EF0F066D4D5D913341720315CF21"/>
    <w:rsid w:val="004C0BA4"/>
  </w:style>
  <w:style w:type="paragraph" w:customStyle="1" w:styleId="4D735501765044B28DBAA2FCE433FDBC">
    <w:name w:val="4D735501765044B28DBAA2FCE433FDBC"/>
    <w:rsid w:val="004C0BA4"/>
  </w:style>
  <w:style w:type="paragraph" w:customStyle="1" w:styleId="90A0DEF8BA4440D0A662DEA94613FD24">
    <w:name w:val="90A0DEF8BA4440D0A662DEA94613FD24"/>
    <w:rsid w:val="004C0BA4"/>
  </w:style>
  <w:style w:type="paragraph" w:customStyle="1" w:styleId="DD75A3C576744D888042B07ADFB0B783">
    <w:name w:val="DD75A3C576744D888042B07ADFB0B783"/>
    <w:rsid w:val="004C0BA4"/>
  </w:style>
  <w:style w:type="paragraph" w:customStyle="1" w:styleId="A5C7B21D414A4B3F8512037E2CF3F6A4">
    <w:name w:val="A5C7B21D414A4B3F8512037E2CF3F6A4"/>
    <w:rsid w:val="004C0BA4"/>
  </w:style>
  <w:style w:type="paragraph" w:customStyle="1" w:styleId="FF931C78E49440848C1CEEFC842A29E3">
    <w:name w:val="FF931C78E49440848C1CEEFC842A29E3"/>
    <w:rsid w:val="004C0BA4"/>
  </w:style>
  <w:style w:type="paragraph" w:customStyle="1" w:styleId="892C1F641EE1485C951566A07CE10B58">
    <w:name w:val="892C1F641EE1485C951566A07CE10B58"/>
    <w:rsid w:val="004C0BA4"/>
  </w:style>
  <w:style w:type="paragraph" w:customStyle="1" w:styleId="44F6D762956F4EC190199BF37B3CD1EE">
    <w:name w:val="44F6D762956F4EC190199BF37B3CD1EE"/>
    <w:rsid w:val="004C0BA4"/>
  </w:style>
  <w:style w:type="paragraph" w:customStyle="1" w:styleId="904BB2A7C65F46E68287FBD310857DE6">
    <w:name w:val="904BB2A7C65F46E68287FBD310857DE6"/>
    <w:rsid w:val="004C0BA4"/>
  </w:style>
  <w:style w:type="paragraph" w:customStyle="1" w:styleId="F31373A11CDF4655ACFC76B33B1871EB">
    <w:name w:val="F31373A11CDF4655ACFC76B33B1871EB"/>
    <w:rsid w:val="004C0BA4"/>
  </w:style>
  <w:style w:type="paragraph" w:customStyle="1" w:styleId="74D8DCD93E954D839BF0B78C24D4E383">
    <w:name w:val="74D8DCD93E954D839BF0B78C24D4E383"/>
    <w:rsid w:val="004C0BA4"/>
  </w:style>
  <w:style w:type="paragraph" w:customStyle="1" w:styleId="240FCD994FBB4B2A80C0FBF0D00A9DED">
    <w:name w:val="240FCD994FBB4B2A80C0FBF0D00A9DED"/>
    <w:rsid w:val="004C0BA4"/>
  </w:style>
  <w:style w:type="paragraph" w:customStyle="1" w:styleId="46E279C564ED481685D0F1723F0CBD66">
    <w:name w:val="46E279C564ED481685D0F1723F0CBD66"/>
    <w:rsid w:val="004C0BA4"/>
  </w:style>
  <w:style w:type="paragraph" w:customStyle="1" w:styleId="0239C34E655043A685E191C5004FCEFF">
    <w:name w:val="0239C34E655043A685E191C5004FCEFF"/>
    <w:rsid w:val="004C0BA4"/>
  </w:style>
  <w:style w:type="paragraph" w:customStyle="1" w:styleId="2F28AC4BCABA429DB3715875E394F823">
    <w:name w:val="2F28AC4BCABA429DB3715875E394F823"/>
    <w:rsid w:val="004C0BA4"/>
  </w:style>
  <w:style w:type="paragraph" w:customStyle="1" w:styleId="B46AC0AFBB8B4A47BC012618550EC520">
    <w:name w:val="B46AC0AFBB8B4A47BC012618550EC520"/>
    <w:rsid w:val="004C0BA4"/>
  </w:style>
  <w:style w:type="paragraph" w:customStyle="1" w:styleId="CD0DE05A020541219F24245EEEB59583">
    <w:name w:val="CD0DE05A020541219F24245EEEB59583"/>
    <w:rsid w:val="004C0BA4"/>
  </w:style>
  <w:style w:type="paragraph" w:customStyle="1" w:styleId="58F30E2571874BDE99CBC34C8F1F668F">
    <w:name w:val="58F30E2571874BDE99CBC34C8F1F668F"/>
    <w:rsid w:val="004C0BA4"/>
  </w:style>
  <w:style w:type="paragraph" w:customStyle="1" w:styleId="C50165BC93E942EA8EE9E8F37F1D3AF6">
    <w:name w:val="C50165BC93E942EA8EE9E8F37F1D3AF6"/>
    <w:rsid w:val="004C0BA4"/>
  </w:style>
  <w:style w:type="paragraph" w:customStyle="1" w:styleId="D68EC490AE8C435F8EBEAE0EE562A01A">
    <w:name w:val="D68EC490AE8C435F8EBEAE0EE562A01A"/>
    <w:rsid w:val="004C0BA4"/>
  </w:style>
  <w:style w:type="paragraph" w:customStyle="1" w:styleId="07DBDB6BDD2A45B9A3739E5789B9B915">
    <w:name w:val="07DBDB6BDD2A45B9A3739E5789B9B915"/>
    <w:rsid w:val="004C0BA4"/>
  </w:style>
  <w:style w:type="paragraph" w:customStyle="1" w:styleId="8BCD5110BDFA47FCA39C43D44BA71881">
    <w:name w:val="8BCD5110BDFA47FCA39C43D44BA71881"/>
    <w:rsid w:val="004C0BA4"/>
  </w:style>
  <w:style w:type="paragraph" w:customStyle="1" w:styleId="843727D660D544B195A28ADF0040D70C">
    <w:name w:val="843727D660D544B195A28ADF0040D70C"/>
    <w:rsid w:val="004C0BA4"/>
  </w:style>
  <w:style w:type="paragraph" w:customStyle="1" w:styleId="123DFA1D63BC47E49703E3DD81AFDDB4">
    <w:name w:val="123DFA1D63BC47E49703E3DD81AFDDB4"/>
    <w:rsid w:val="004C0BA4"/>
  </w:style>
  <w:style w:type="paragraph" w:customStyle="1" w:styleId="30B28833158948EDA0CB4233100B65BF">
    <w:name w:val="30B28833158948EDA0CB4233100B65BF"/>
    <w:rsid w:val="004C0BA4"/>
  </w:style>
  <w:style w:type="paragraph" w:customStyle="1" w:styleId="6726632F0ADB41BCB12FA1B1AF95516B">
    <w:name w:val="6726632F0ADB41BCB12FA1B1AF95516B"/>
    <w:rsid w:val="004C0BA4"/>
  </w:style>
  <w:style w:type="paragraph" w:customStyle="1" w:styleId="E5E7ACA3978145E7840E664491F42A18">
    <w:name w:val="E5E7ACA3978145E7840E664491F42A18"/>
    <w:rsid w:val="004C0BA4"/>
  </w:style>
  <w:style w:type="paragraph" w:customStyle="1" w:styleId="28ABC0AC3C804881A58443047E207498">
    <w:name w:val="28ABC0AC3C804881A58443047E207498"/>
    <w:rsid w:val="004C0BA4"/>
  </w:style>
  <w:style w:type="paragraph" w:customStyle="1" w:styleId="643E80FD41954F549086D40655747A79">
    <w:name w:val="643E80FD41954F549086D40655747A79"/>
    <w:rsid w:val="004C0BA4"/>
  </w:style>
  <w:style w:type="paragraph" w:customStyle="1" w:styleId="EB6B8DF17D984EC1B1478DE8F43EE3A6">
    <w:name w:val="EB6B8DF17D984EC1B1478DE8F43EE3A6"/>
    <w:rsid w:val="004C0BA4"/>
  </w:style>
  <w:style w:type="paragraph" w:customStyle="1" w:styleId="D2C568D087E64EF0B0A24415AEFD0BAA">
    <w:name w:val="D2C568D087E64EF0B0A24415AEFD0BAA"/>
    <w:rsid w:val="004C0BA4"/>
  </w:style>
  <w:style w:type="paragraph" w:customStyle="1" w:styleId="04BE500224784A7D9686E8388B7A42EB">
    <w:name w:val="04BE500224784A7D9686E8388B7A42EB"/>
    <w:rsid w:val="004C0BA4"/>
  </w:style>
  <w:style w:type="paragraph" w:customStyle="1" w:styleId="0263E5AB8AEE467698738867B90D6F36">
    <w:name w:val="0263E5AB8AEE467698738867B90D6F36"/>
    <w:rsid w:val="004C0BA4"/>
  </w:style>
  <w:style w:type="paragraph" w:customStyle="1" w:styleId="0A2199909B10492F901F8A6C137C7DC6">
    <w:name w:val="0A2199909B10492F901F8A6C137C7DC6"/>
    <w:rsid w:val="004C0BA4"/>
  </w:style>
  <w:style w:type="paragraph" w:customStyle="1" w:styleId="EC31E95F25054F08B97A77B93B9114A8">
    <w:name w:val="EC31E95F25054F08B97A77B93B9114A8"/>
    <w:rsid w:val="004C0BA4"/>
  </w:style>
  <w:style w:type="paragraph" w:customStyle="1" w:styleId="B2294F8930234B38A43BAB02B0B1F29B">
    <w:name w:val="B2294F8930234B38A43BAB02B0B1F29B"/>
    <w:rsid w:val="004C0BA4"/>
  </w:style>
  <w:style w:type="paragraph" w:customStyle="1" w:styleId="441C53D3C45144D79EDD5867A56B1BF5">
    <w:name w:val="441C53D3C45144D79EDD5867A56B1BF5"/>
    <w:rsid w:val="004C0BA4"/>
  </w:style>
  <w:style w:type="paragraph" w:customStyle="1" w:styleId="07951D1A79A94883AA4EA5E459ACC9A3">
    <w:name w:val="07951D1A79A94883AA4EA5E459ACC9A3"/>
    <w:rsid w:val="004C0BA4"/>
  </w:style>
  <w:style w:type="paragraph" w:customStyle="1" w:styleId="8ACD7314213E446489E88C6C04468B31">
    <w:name w:val="8ACD7314213E446489E88C6C04468B31"/>
    <w:rsid w:val="004C0BA4"/>
  </w:style>
  <w:style w:type="paragraph" w:customStyle="1" w:styleId="7C1BD5497FC149648834C96B0AFE5BA3">
    <w:name w:val="7C1BD5497FC149648834C96B0AFE5BA3"/>
    <w:rsid w:val="004C0BA4"/>
  </w:style>
  <w:style w:type="paragraph" w:customStyle="1" w:styleId="16CCB71FF21F4C6C978F314171F664B3">
    <w:name w:val="16CCB71FF21F4C6C978F314171F664B3"/>
    <w:rsid w:val="004C0BA4"/>
  </w:style>
  <w:style w:type="paragraph" w:customStyle="1" w:styleId="A3799102DF3547B09A60EEDFACAE63B3">
    <w:name w:val="A3799102DF3547B09A60EEDFACAE63B3"/>
    <w:rsid w:val="004C0BA4"/>
  </w:style>
  <w:style w:type="paragraph" w:customStyle="1" w:styleId="04E2E84D61F744F5ADF06E31CDB24B4A">
    <w:name w:val="04E2E84D61F744F5ADF06E31CDB24B4A"/>
    <w:rsid w:val="004C0BA4"/>
  </w:style>
  <w:style w:type="paragraph" w:customStyle="1" w:styleId="6CDCB72B89AA4620BB1AD3A99B20AA66">
    <w:name w:val="6CDCB72B89AA4620BB1AD3A99B20AA66"/>
    <w:rsid w:val="004C0BA4"/>
  </w:style>
  <w:style w:type="paragraph" w:customStyle="1" w:styleId="43F0D816519841F3BBE8D202D2D3CE75">
    <w:name w:val="43F0D816519841F3BBE8D202D2D3CE75"/>
    <w:rsid w:val="004C0BA4"/>
  </w:style>
  <w:style w:type="paragraph" w:customStyle="1" w:styleId="F5D28FEC1B4E4587A5B5487ADAC1C751">
    <w:name w:val="F5D28FEC1B4E4587A5B5487ADAC1C751"/>
    <w:rsid w:val="004C0BA4"/>
  </w:style>
  <w:style w:type="paragraph" w:customStyle="1" w:styleId="5641D177D6F848E1A96AAC76E2B1BB34">
    <w:name w:val="5641D177D6F848E1A96AAC76E2B1BB34"/>
    <w:rsid w:val="004C0BA4"/>
  </w:style>
  <w:style w:type="paragraph" w:customStyle="1" w:styleId="130FB38C7AE847F3B057CB548F7E49A3">
    <w:name w:val="130FB38C7AE847F3B057CB548F7E49A3"/>
    <w:rsid w:val="004C0BA4"/>
  </w:style>
  <w:style w:type="paragraph" w:customStyle="1" w:styleId="68C6EABEE1AF44BB96A99CC7A6BACFD0">
    <w:name w:val="68C6EABEE1AF44BB96A99CC7A6BACFD0"/>
    <w:rsid w:val="004C0BA4"/>
  </w:style>
  <w:style w:type="paragraph" w:customStyle="1" w:styleId="E84B7DA41CB64E88AE1F71C7DB762F51">
    <w:name w:val="E84B7DA41CB64E88AE1F71C7DB762F51"/>
    <w:rsid w:val="004C0BA4"/>
  </w:style>
  <w:style w:type="paragraph" w:customStyle="1" w:styleId="7F46721C06144A99935DFBCDEB41FEBB">
    <w:name w:val="7F46721C06144A99935DFBCDEB41FEBB"/>
    <w:rsid w:val="004C0BA4"/>
  </w:style>
  <w:style w:type="paragraph" w:customStyle="1" w:styleId="866588C5E8B44834AB13273253CD4A94">
    <w:name w:val="866588C5E8B44834AB13273253CD4A94"/>
    <w:rsid w:val="004C0BA4"/>
  </w:style>
  <w:style w:type="paragraph" w:customStyle="1" w:styleId="E53C95C51708406FBC14FCA61E26F946">
    <w:name w:val="E53C95C51708406FBC14FCA61E26F946"/>
    <w:rsid w:val="004C0BA4"/>
  </w:style>
  <w:style w:type="paragraph" w:customStyle="1" w:styleId="9AF91DFAC00A43C8B6099761BBF25C47">
    <w:name w:val="9AF91DFAC00A43C8B6099761BBF25C47"/>
    <w:rsid w:val="00B67DC3"/>
  </w:style>
  <w:style w:type="paragraph" w:customStyle="1" w:styleId="388C4D8C37164E618651541043220ED8">
    <w:name w:val="388C4D8C37164E618651541043220ED8"/>
    <w:rsid w:val="00B67DC3"/>
  </w:style>
  <w:style w:type="paragraph" w:customStyle="1" w:styleId="F53848EAD5D34DCBB2F0E7AA485FDE45">
    <w:name w:val="F53848EAD5D34DCBB2F0E7AA485FDE45"/>
    <w:rsid w:val="00B67DC3"/>
  </w:style>
  <w:style w:type="paragraph" w:customStyle="1" w:styleId="78821CDF06DA445D965AC2A47607C034">
    <w:name w:val="78821CDF06DA445D965AC2A47607C034"/>
    <w:rsid w:val="00B67DC3"/>
  </w:style>
  <w:style w:type="paragraph" w:customStyle="1" w:styleId="B4D4AD3BB2EA44B1AED3CBE15C5E9A70">
    <w:name w:val="B4D4AD3BB2EA44B1AED3CBE15C5E9A70"/>
    <w:rsid w:val="00B67DC3"/>
  </w:style>
  <w:style w:type="paragraph" w:customStyle="1" w:styleId="8B213531386A42B5BBD42D2E2040BAD5">
    <w:name w:val="8B213531386A42B5BBD42D2E2040BAD5"/>
    <w:rsid w:val="00B67DC3"/>
  </w:style>
  <w:style w:type="paragraph" w:customStyle="1" w:styleId="0050ADB3DA3F4D68B205C09460C50DBD">
    <w:name w:val="0050ADB3DA3F4D68B205C09460C50DBD"/>
    <w:rsid w:val="00B67DC3"/>
  </w:style>
  <w:style w:type="paragraph" w:customStyle="1" w:styleId="4068E214C4B04C59BA6D0097045D7B93">
    <w:name w:val="4068E214C4B04C59BA6D0097045D7B93"/>
    <w:rsid w:val="00B67DC3"/>
  </w:style>
  <w:style w:type="paragraph" w:customStyle="1" w:styleId="558BF0BB93A14C88B6D5AF80BD75FA71">
    <w:name w:val="558BF0BB93A14C88B6D5AF80BD75FA71"/>
    <w:rsid w:val="00B67DC3"/>
  </w:style>
  <w:style w:type="paragraph" w:customStyle="1" w:styleId="BF0E8A319DED4F8A8526399775FD4099">
    <w:name w:val="BF0E8A319DED4F8A8526399775FD4099"/>
    <w:rsid w:val="00B67DC3"/>
  </w:style>
  <w:style w:type="paragraph" w:customStyle="1" w:styleId="ACAE222C4F344DF394C754D7E78CF016">
    <w:name w:val="ACAE222C4F344DF394C754D7E78CF016"/>
    <w:rsid w:val="00B67DC3"/>
  </w:style>
  <w:style w:type="paragraph" w:customStyle="1" w:styleId="6FB59C2FE6B34195A1549B7DE05891CE">
    <w:name w:val="6FB59C2FE6B34195A1549B7DE05891CE"/>
    <w:rsid w:val="00B67DC3"/>
  </w:style>
  <w:style w:type="paragraph" w:customStyle="1" w:styleId="FA23EA9AC28B4404BE65CA7B70DA7580">
    <w:name w:val="FA23EA9AC28B4404BE65CA7B70DA7580"/>
    <w:rsid w:val="00B67DC3"/>
  </w:style>
  <w:style w:type="paragraph" w:customStyle="1" w:styleId="8CF973B4AC8244DD86BB831465F694D9">
    <w:name w:val="8CF973B4AC8244DD86BB831465F694D9"/>
    <w:rsid w:val="00B67DC3"/>
  </w:style>
  <w:style w:type="paragraph" w:customStyle="1" w:styleId="1C379FF603D44A3F9AB4AC7F04879D42">
    <w:name w:val="1C379FF603D44A3F9AB4AC7F04879D42"/>
    <w:rsid w:val="00B67DC3"/>
  </w:style>
  <w:style w:type="paragraph" w:customStyle="1" w:styleId="504CD0FBC7E2404A823065001CB5A9A9">
    <w:name w:val="504CD0FBC7E2404A823065001CB5A9A9"/>
    <w:rsid w:val="00B67DC3"/>
  </w:style>
  <w:style w:type="paragraph" w:customStyle="1" w:styleId="9D2F7C95FEE94C6B8AEE665F1A03CFD2">
    <w:name w:val="9D2F7C95FEE94C6B8AEE665F1A03CFD2"/>
    <w:rsid w:val="00B67DC3"/>
  </w:style>
  <w:style w:type="paragraph" w:customStyle="1" w:styleId="09E4FA96E365477DB27708DA0B7B641A">
    <w:name w:val="09E4FA96E365477DB27708DA0B7B641A"/>
    <w:rsid w:val="00B67DC3"/>
  </w:style>
  <w:style w:type="paragraph" w:customStyle="1" w:styleId="5A08B06A819043D3837B865948A3E6BF">
    <w:name w:val="5A08B06A819043D3837B865948A3E6BF"/>
    <w:rsid w:val="00B67DC3"/>
  </w:style>
  <w:style w:type="paragraph" w:customStyle="1" w:styleId="0024B41DC2114064B77448BD56B3B605">
    <w:name w:val="0024B41DC2114064B77448BD56B3B605"/>
    <w:rsid w:val="00B67DC3"/>
  </w:style>
  <w:style w:type="paragraph" w:customStyle="1" w:styleId="472DCA4F0EB540E1AD23334D03845A6A">
    <w:name w:val="472DCA4F0EB540E1AD23334D03845A6A"/>
    <w:rsid w:val="00B67DC3"/>
  </w:style>
  <w:style w:type="paragraph" w:customStyle="1" w:styleId="453E340B2AFE41949A085162EDC009E9">
    <w:name w:val="453E340B2AFE41949A085162EDC009E9"/>
    <w:rsid w:val="00B67DC3"/>
  </w:style>
  <w:style w:type="paragraph" w:customStyle="1" w:styleId="2F975DAFC9B145E79CD19F47FBC5602D">
    <w:name w:val="2F975DAFC9B145E79CD19F47FBC5602D"/>
    <w:rsid w:val="00B67DC3"/>
  </w:style>
  <w:style w:type="paragraph" w:customStyle="1" w:styleId="B0F4886036654E518F77E8327CBB0861">
    <w:name w:val="B0F4886036654E518F77E8327CBB0861"/>
    <w:rsid w:val="00B67DC3"/>
  </w:style>
  <w:style w:type="paragraph" w:customStyle="1" w:styleId="AEE994D4D4094E86972D5F4175F8830E">
    <w:name w:val="AEE994D4D4094E86972D5F4175F8830E"/>
    <w:rsid w:val="00B67DC3"/>
  </w:style>
  <w:style w:type="paragraph" w:customStyle="1" w:styleId="05FFF240A90849599B693194956171A5">
    <w:name w:val="05FFF240A90849599B693194956171A5"/>
    <w:rsid w:val="00B67DC3"/>
  </w:style>
  <w:style w:type="paragraph" w:customStyle="1" w:styleId="D4EA7BB5FAFD4C76AA8AADE75031B33F">
    <w:name w:val="D4EA7BB5FAFD4C76AA8AADE75031B33F"/>
    <w:rsid w:val="00B67DC3"/>
  </w:style>
  <w:style w:type="paragraph" w:customStyle="1" w:styleId="968E0A3777BE4F178F00AEB02FC229BC">
    <w:name w:val="968E0A3777BE4F178F00AEB02FC229BC"/>
    <w:rsid w:val="00B67DC3"/>
  </w:style>
  <w:style w:type="paragraph" w:customStyle="1" w:styleId="826BB8FB96534C7EAD4F9728F97EF6D3">
    <w:name w:val="826BB8FB96534C7EAD4F9728F97EF6D3"/>
    <w:rsid w:val="00B67DC3"/>
  </w:style>
  <w:style w:type="paragraph" w:customStyle="1" w:styleId="34E1E9395C744E6FBA868EC9F5711B25">
    <w:name w:val="34E1E9395C744E6FBA868EC9F5711B25"/>
    <w:rsid w:val="00B67DC3"/>
  </w:style>
  <w:style w:type="paragraph" w:customStyle="1" w:styleId="F7BDB59AAC5149F693DBAFE82274F665">
    <w:name w:val="F7BDB59AAC5149F693DBAFE82274F665"/>
    <w:rsid w:val="00B67DC3"/>
  </w:style>
  <w:style w:type="paragraph" w:customStyle="1" w:styleId="4A7158A016C041B8A03AFF184B07C019">
    <w:name w:val="4A7158A016C041B8A03AFF184B07C019"/>
    <w:rsid w:val="00B67DC3"/>
  </w:style>
  <w:style w:type="paragraph" w:customStyle="1" w:styleId="3EA0AF6D081B4D58A3034B66B419579B">
    <w:name w:val="3EA0AF6D081B4D58A3034B66B419579B"/>
    <w:rsid w:val="00B67DC3"/>
  </w:style>
  <w:style w:type="paragraph" w:customStyle="1" w:styleId="555EBCB2F1EB42FF9AF8AC3181F33FE2">
    <w:name w:val="555EBCB2F1EB42FF9AF8AC3181F33FE2"/>
    <w:rsid w:val="00B67DC3"/>
  </w:style>
  <w:style w:type="paragraph" w:customStyle="1" w:styleId="AA80A2227244475783EDDF9D1F77B92A">
    <w:name w:val="AA80A2227244475783EDDF9D1F77B92A"/>
    <w:rsid w:val="00B67DC3"/>
  </w:style>
  <w:style w:type="paragraph" w:customStyle="1" w:styleId="D3D6EC45413B4DA6AF519A9553555710">
    <w:name w:val="D3D6EC45413B4DA6AF519A9553555710"/>
    <w:rsid w:val="00B67DC3"/>
  </w:style>
  <w:style w:type="paragraph" w:customStyle="1" w:styleId="299BC54A0D95499CBA2591CF5C4AA3EF">
    <w:name w:val="299BC54A0D95499CBA2591CF5C4AA3EF"/>
    <w:rsid w:val="00B67DC3"/>
  </w:style>
  <w:style w:type="paragraph" w:customStyle="1" w:styleId="9006CED67D734EDA8EA7382E8EDD8E46">
    <w:name w:val="9006CED67D734EDA8EA7382E8EDD8E46"/>
    <w:rsid w:val="00B67DC3"/>
  </w:style>
  <w:style w:type="paragraph" w:customStyle="1" w:styleId="659B9EAC6ED74C6D833925CA7E00D445">
    <w:name w:val="659B9EAC6ED74C6D833925CA7E00D445"/>
    <w:rsid w:val="00B67DC3"/>
  </w:style>
  <w:style w:type="paragraph" w:customStyle="1" w:styleId="7C57449C759548CEA840F4EF21DC7553">
    <w:name w:val="7C57449C759548CEA840F4EF21DC7553"/>
    <w:rsid w:val="00B67DC3"/>
  </w:style>
  <w:style w:type="paragraph" w:customStyle="1" w:styleId="F7AD8CD5F51846FAB30752051979E33B">
    <w:name w:val="F7AD8CD5F51846FAB30752051979E33B"/>
    <w:rsid w:val="00B67DC3"/>
  </w:style>
  <w:style w:type="paragraph" w:customStyle="1" w:styleId="548F38AF5D1A4EAFB4A94940028252AA">
    <w:name w:val="548F38AF5D1A4EAFB4A94940028252AA"/>
    <w:rsid w:val="00784E92"/>
  </w:style>
  <w:style w:type="paragraph" w:customStyle="1" w:styleId="55F0A09F40A34C23BABEA85215A723A7">
    <w:name w:val="55F0A09F40A34C23BABEA85215A723A7"/>
    <w:rsid w:val="00784E92"/>
  </w:style>
  <w:style w:type="paragraph" w:customStyle="1" w:styleId="82DE895D83D24490B959986F9CAD4DB4">
    <w:name w:val="82DE895D83D24490B959986F9CAD4DB4"/>
    <w:rsid w:val="00784E92"/>
  </w:style>
  <w:style w:type="paragraph" w:customStyle="1" w:styleId="3A10D41F20E3488A9C6ED5B0C495CF24">
    <w:name w:val="3A10D41F20E3488A9C6ED5B0C495CF24"/>
    <w:rsid w:val="00784E92"/>
  </w:style>
  <w:style w:type="paragraph" w:customStyle="1" w:styleId="FA8BA39A9272445E886D3A809F675F21">
    <w:name w:val="FA8BA39A9272445E886D3A809F675F21"/>
    <w:rsid w:val="00784E92"/>
  </w:style>
  <w:style w:type="paragraph" w:customStyle="1" w:styleId="535DFBF9D9B24485A9BF96657356A806">
    <w:name w:val="535DFBF9D9B24485A9BF96657356A806"/>
    <w:rsid w:val="00784E92"/>
  </w:style>
  <w:style w:type="paragraph" w:customStyle="1" w:styleId="6E47D3BA1DFE4A16944DEB508B0A8254">
    <w:name w:val="6E47D3BA1DFE4A16944DEB508B0A8254"/>
    <w:rsid w:val="00784E92"/>
  </w:style>
  <w:style w:type="paragraph" w:customStyle="1" w:styleId="FA96923B12014EC7AD8FA0FAD5EDBEEC">
    <w:name w:val="FA96923B12014EC7AD8FA0FAD5EDBEEC"/>
    <w:rsid w:val="00784E92"/>
  </w:style>
  <w:style w:type="paragraph" w:customStyle="1" w:styleId="4E098A7938CE4C19A74AFB799CB8C15F">
    <w:name w:val="4E098A7938CE4C19A74AFB799CB8C15F"/>
    <w:rsid w:val="00784E92"/>
  </w:style>
  <w:style w:type="paragraph" w:customStyle="1" w:styleId="13B4E9C8110842C3AD81B845A12C0C6C">
    <w:name w:val="13B4E9C8110842C3AD81B845A12C0C6C"/>
    <w:rsid w:val="00784E92"/>
  </w:style>
  <w:style w:type="paragraph" w:customStyle="1" w:styleId="EEE5840F1BF24E71A313C74E2AE9355E">
    <w:name w:val="EEE5840F1BF24E71A313C74E2AE9355E"/>
    <w:rsid w:val="00784E92"/>
  </w:style>
  <w:style w:type="paragraph" w:customStyle="1" w:styleId="22DDC973645F43B2955B6C812859F4F5">
    <w:name w:val="22DDC973645F43B2955B6C812859F4F5"/>
    <w:rsid w:val="00784E92"/>
  </w:style>
  <w:style w:type="paragraph" w:customStyle="1" w:styleId="01DE6E08193C4CC7AD08B647EFC2F147">
    <w:name w:val="01DE6E08193C4CC7AD08B647EFC2F147"/>
    <w:rsid w:val="00784E92"/>
  </w:style>
  <w:style w:type="paragraph" w:customStyle="1" w:styleId="89301A4D53DA44A5AD436F1E4D6156A5">
    <w:name w:val="89301A4D53DA44A5AD436F1E4D6156A5"/>
    <w:rsid w:val="00784E92"/>
  </w:style>
  <w:style w:type="paragraph" w:customStyle="1" w:styleId="C6870AA77D26437AA5D3F6E37B868B2F">
    <w:name w:val="C6870AA77D26437AA5D3F6E37B868B2F"/>
    <w:rsid w:val="00784E92"/>
  </w:style>
  <w:style w:type="paragraph" w:customStyle="1" w:styleId="27FC0942B5C545538CE230C4CCC001BF">
    <w:name w:val="27FC0942B5C545538CE230C4CCC001BF"/>
    <w:rsid w:val="00784E92"/>
  </w:style>
  <w:style w:type="paragraph" w:customStyle="1" w:styleId="E2EE3F22FA514E4F873E28BC841BF1A9">
    <w:name w:val="E2EE3F22FA514E4F873E28BC841BF1A9"/>
    <w:rsid w:val="00784E92"/>
  </w:style>
  <w:style w:type="paragraph" w:customStyle="1" w:styleId="094C8CDFFB0F44F1A0A943E299ECBB3A">
    <w:name w:val="094C8CDFFB0F44F1A0A943E299ECBB3A"/>
    <w:rsid w:val="00784E92"/>
  </w:style>
  <w:style w:type="paragraph" w:customStyle="1" w:styleId="A0A810AA3F614620B2599A6F34B8E332">
    <w:name w:val="A0A810AA3F614620B2599A6F34B8E332"/>
    <w:rsid w:val="00072A67"/>
  </w:style>
  <w:style w:type="paragraph" w:customStyle="1" w:styleId="8A7A24E00FE94D8B9AC342B9EC0A3556">
    <w:name w:val="8A7A24E00FE94D8B9AC342B9EC0A3556"/>
    <w:rsid w:val="00072A67"/>
  </w:style>
  <w:style w:type="paragraph" w:customStyle="1" w:styleId="9FF62CD152D3486DA53A723AB7E6EAD0">
    <w:name w:val="9FF62CD152D3486DA53A723AB7E6EAD0"/>
    <w:rsid w:val="00072A67"/>
  </w:style>
  <w:style w:type="paragraph" w:customStyle="1" w:styleId="EC5B122A13CE49A6A65397455045463B">
    <w:name w:val="EC5B122A13CE49A6A65397455045463B"/>
    <w:rsid w:val="00072A67"/>
  </w:style>
  <w:style w:type="paragraph" w:customStyle="1" w:styleId="3309012BEA144275A1C5E51F7919E217">
    <w:name w:val="3309012BEA144275A1C5E51F7919E217"/>
    <w:rsid w:val="00072A67"/>
  </w:style>
  <w:style w:type="paragraph" w:customStyle="1" w:styleId="64671C1A976C4B5681E1E13592024FAA">
    <w:name w:val="64671C1A976C4B5681E1E13592024FAA"/>
    <w:rsid w:val="00072A67"/>
  </w:style>
  <w:style w:type="paragraph" w:customStyle="1" w:styleId="39AD4932BBA040D7A51CA141966EC801">
    <w:name w:val="39AD4932BBA040D7A51CA141966EC801"/>
    <w:rsid w:val="00072A67"/>
  </w:style>
  <w:style w:type="paragraph" w:customStyle="1" w:styleId="BA17B7035AC24B9596B340614A05ECC5">
    <w:name w:val="BA17B7035AC24B9596B340614A05ECC5"/>
    <w:rsid w:val="00072A67"/>
  </w:style>
  <w:style w:type="paragraph" w:customStyle="1" w:styleId="F18F82FE4F5348B2BDAAFF9AB547FA57">
    <w:name w:val="F18F82FE4F5348B2BDAAFF9AB547FA57"/>
    <w:rsid w:val="00072A67"/>
  </w:style>
  <w:style w:type="paragraph" w:customStyle="1" w:styleId="2E6F0A15C0264FFBBCB91A21A08165B8">
    <w:name w:val="2E6F0A15C0264FFBBCB91A21A08165B8"/>
    <w:rsid w:val="00072A67"/>
  </w:style>
  <w:style w:type="paragraph" w:customStyle="1" w:styleId="2DF76741861D4149891E7EA08BE2F610">
    <w:name w:val="2DF76741861D4149891E7EA08BE2F610"/>
    <w:rsid w:val="00072A67"/>
  </w:style>
  <w:style w:type="paragraph" w:customStyle="1" w:styleId="265197BB492E4A1E8F5D79716FD98464">
    <w:name w:val="265197BB492E4A1E8F5D79716FD98464"/>
    <w:rsid w:val="00072A67"/>
  </w:style>
  <w:style w:type="paragraph" w:customStyle="1" w:styleId="4609D2AD74AB498B9B3B6C1BD41A2DCE">
    <w:name w:val="4609D2AD74AB498B9B3B6C1BD41A2DCE"/>
    <w:rsid w:val="00072A67"/>
  </w:style>
  <w:style w:type="paragraph" w:customStyle="1" w:styleId="248FD196270A41D28EAB096B6AD9C286">
    <w:name w:val="248FD196270A41D28EAB096B6AD9C286"/>
    <w:rsid w:val="00072A67"/>
  </w:style>
  <w:style w:type="paragraph" w:customStyle="1" w:styleId="6EE8536BEC5246B199260E92549A5A31">
    <w:name w:val="6EE8536BEC5246B199260E92549A5A31"/>
    <w:rsid w:val="00072A67"/>
  </w:style>
  <w:style w:type="paragraph" w:customStyle="1" w:styleId="05099A967832447089A3AAA5799C9508">
    <w:name w:val="05099A967832447089A3AAA5799C9508"/>
    <w:rsid w:val="00072A67"/>
  </w:style>
  <w:style w:type="paragraph" w:customStyle="1" w:styleId="A4AE9B88FB0442A98B267D808AD90B7D">
    <w:name w:val="A4AE9B88FB0442A98B267D808AD90B7D"/>
    <w:rsid w:val="00072A67"/>
  </w:style>
  <w:style w:type="paragraph" w:customStyle="1" w:styleId="F803203569934C2880D2D6090AABC4FD">
    <w:name w:val="F803203569934C2880D2D6090AABC4FD"/>
    <w:rsid w:val="00072A67"/>
  </w:style>
  <w:style w:type="paragraph" w:customStyle="1" w:styleId="137AC3C969074032A232D55A4DD39DF7">
    <w:name w:val="137AC3C969074032A232D55A4DD39DF7"/>
    <w:rsid w:val="00072A67"/>
  </w:style>
  <w:style w:type="paragraph" w:customStyle="1" w:styleId="F06C96CEA89C4C4A9DD17E4EEF044E46">
    <w:name w:val="F06C96CEA89C4C4A9DD17E4EEF044E46"/>
    <w:rsid w:val="00E8776F"/>
  </w:style>
  <w:style w:type="paragraph" w:customStyle="1" w:styleId="85E268BB0D454A02987655BA814AD238">
    <w:name w:val="85E268BB0D454A02987655BA814AD238"/>
    <w:rsid w:val="00E8776F"/>
  </w:style>
  <w:style w:type="paragraph" w:customStyle="1" w:styleId="073CD05333B64E789AF8BF65590CD3F8">
    <w:name w:val="073CD05333B64E789AF8BF65590CD3F8"/>
    <w:rsid w:val="00E8776F"/>
  </w:style>
  <w:style w:type="paragraph" w:customStyle="1" w:styleId="90914CAE74E8485AB3BA5E4C82CAB2B1">
    <w:name w:val="90914CAE74E8485AB3BA5E4C82CAB2B1"/>
    <w:rsid w:val="00E8776F"/>
  </w:style>
  <w:style w:type="paragraph" w:customStyle="1" w:styleId="AAC85B458E20450E9554819435800262">
    <w:name w:val="AAC85B458E20450E9554819435800262"/>
    <w:rsid w:val="00BC1910"/>
  </w:style>
  <w:style w:type="paragraph" w:customStyle="1" w:styleId="6F9C5F5103B5494CBDA2F8236A985B9F">
    <w:name w:val="6F9C5F5103B5494CBDA2F8236A985B9F"/>
    <w:rsid w:val="00BC1910"/>
  </w:style>
  <w:style w:type="paragraph" w:customStyle="1" w:styleId="AD5039F9948944BAB97FD486CD194323">
    <w:name w:val="AD5039F9948944BAB97FD486CD194323"/>
    <w:rsid w:val="00BC1910"/>
  </w:style>
  <w:style w:type="paragraph" w:customStyle="1" w:styleId="E3449D4DFEFA4FFD849E3796FE5CCD1E">
    <w:name w:val="E3449D4DFEFA4FFD849E3796FE5CCD1E"/>
    <w:rsid w:val="00BC1910"/>
  </w:style>
  <w:style w:type="paragraph" w:customStyle="1" w:styleId="17EC17704EB14204B26B7E72914C6CE8">
    <w:name w:val="17EC17704EB14204B26B7E72914C6CE8"/>
    <w:rsid w:val="00BC1910"/>
  </w:style>
  <w:style w:type="paragraph" w:customStyle="1" w:styleId="BF9CDD7ECC0A4F85A3BC93DED680479B">
    <w:name w:val="BF9CDD7ECC0A4F85A3BC93DED680479B"/>
    <w:rsid w:val="00BC1910"/>
  </w:style>
  <w:style w:type="paragraph" w:customStyle="1" w:styleId="98070DAB97E44AABAB1D83FE6FA1C4C5">
    <w:name w:val="98070DAB97E44AABAB1D83FE6FA1C4C5"/>
    <w:rsid w:val="00BC1910"/>
  </w:style>
  <w:style w:type="paragraph" w:customStyle="1" w:styleId="807B70FA66134BD2BA1E476979F3A435">
    <w:name w:val="807B70FA66134BD2BA1E476979F3A435"/>
    <w:rsid w:val="00BC1910"/>
  </w:style>
  <w:style w:type="paragraph" w:customStyle="1" w:styleId="0CAC1CCF854D45EA81E7EDE06F417F74">
    <w:name w:val="0CAC1CCF854D45EA81E7EDE06F417F74"/>
    <w:rsid w:val="00BC1910"/>
  </w:style>
  <w:style w:type="paragraph" w:customStyle="1" w:styleId="C013AB12C9F74F8AA1055710D56EB154">
    <w:name w:val="C013AB12C9F74F8AA1055710D56EB154"/>
    <w:rsid w:val="00BC1910"/>
  </w:style>
  <w:style w:type="paragraph" w:customStyle="1" w:styleId="08B7A8D0C04F46698ED40A0B5300599F">
    <w:name w:val="08B7A8D0C04F46698ED40A0B5300599F"/>
    <w:rsid w:val="00BC1910"/>
  </w:style>
  <w:style w:type="paragraph" w:customStyle="1" w:styleId="081D0FE90B1F4421B9C742508D1E9103">
    <w:name w:val="081D0FE90B1F4421B9C742508D1E9103"/>
    <w:rsid w:val="00BC1910"/>
  </w:style>
  <w:style w:type="paragraph" w:customStyle="1" w:styleId="8AB9C4DE700549978EA74C1B26091F49">
    <w:name w:val="8AB9C4DE700549978EA74C1B26091F49"/>
    <w:rsid w:val="00BC1910"/>
  </w:style>
  <w:style w:type="paragraph" w:customStyle="1" w:styleId="C994D6E7545946F2BBAF163E0BA1CB09">
    <w:name w:val="C994D6E7545946F2BBAF163E0BA1CB09"/>
    <w:rsid w:val="00BC1910"/>
  </w:style>
  <w:style w:type="paragraph" w:customStyle="1" w:styleId="20F17ABE2455432CA1249699BC34A4B6">
    <w:name w:val="20F17ABE2455432CA1249699BC34A4B6"/>
    <w:rsid w:val="00BC1910"/>
  </w:style>
  <w:style w:type="paragraph" w:customStyle="1" w:styleId="8048946D24544EE8AAA08AAEFAFC81CB">
    <w:name w:val="8048946D24544EE8AAA08AAEFAFC81CB"/>
    <w:rsid w:val="00BC1910"/>
  </w:style>
  <w:style w:type="paragraph" w:customStyle="1" w:styleId="F1BD766C05EC4917803396FDB33804CD">
    <w:name w:val="F1BD766C05EC4917803396FDB33804CD"/>
    <w:rsid w:val="00BC1910"/>
  </w:style>
  <w:style w:type="paragraph" w:customStyle="1" w:styleId="5BD41C320FAE4D78B596D97B3977E699">
    <w:name w:val="5BD41C320FAE4D78B596D97B3977E699"/>
    <w:rsid w:val="00BC1910"/>
  </w:style>
  <w:style w:type="paragraph" w:customStyle="1" w:styleId="6CA602B01A7D4474AB08FF0C40838B68">
    <w:name w:val="6CA602B01A7D4474AB08FF0C40838B68"/>
    <w:rsid w:val="00BC1910"/>
  </w:style>
  <w:style w:type="paragraph" w:customStyle="1" w:styleId="4E873BF3CE8E441FBA7B3DECAC78F366">
    <w:name w:val="4E873BF3CE8E441FBA7B3DECAC78F366"/>
    <w:rsid w:val="00BC1910"/>
  </w:style>
  <w:style w:type="paragraph" w:customStyle="1" w:styleId="B3B346564D894396B4C5DD10EAE628F8">
    <w:name w:val="B3B346564D894396B4C5DD10EAE628F8"/>
    <w:rsid w:val="00BC1910"/>
  </w:style>
  <w:style w:type="paragraph" w:customStyle="1" w:styleId="E964BF384FB44A85BAD8F47FFADF57BD">
    <w:name w:val="E964BF384FB44A85BAD8F47FFADF57BD"/>
    <w:rsid w:val="00BC1910"/>
  </w:style>
  <w:style w:type="paragraph" w:customStyle="1" w:styleId="BB8F5C9543A64A588C1A876F1B254F65">
    <w:name w:val="BB8F5C9543A64A588C1A876F1B254F65"/>
    <w:rsid w:val="00BC1910"/>
  </w:style>
  <w:style w:type="paragraph" w:customStyle="1" w:styleId="077B888EC0AC42F295B85E08F894A96C">
    <w:name w:val="077B888EC0AC42F295B85E08F894A96C"/>
    <w:rsid w:val="00BC1910"/>
  </w:style>
  <w:style w:type="paragraph" w:customStyle="1" w:styleId="41F2312701A1427F8BD9EFE1A264ACF0">
    <w:name w:val="41F2312701A1427F8BD9EFE1A264ACF0"/>
    <w:rsid w:val="00BC1910"/>
  </w:style>
  <w:style w:type="paragraph" w:customStyle="1" w:styleId="B37D32DEBEFF40F5B1D95F01189299EE">
    <w:name w:val="B37D32DEBEFF40F5B1D95F01189299EE"/>
    <w:rsid w:val="00BC1910"/>
  </w:style>
  <w:style w:type="paragraph" w:customStyle="1" w:styleId="D99C6DDA9A11469B87F95D428093085A">
    <w:name w:val="D99C6DDA9A11469B87F95D428093085A"/>
    <w:rsid w:val="00BC1910"/>
  </w:style>
  <w:style w:type="paragraph" w:customStyle="1" w:styleId="0B080F6375E44FDBA0D7D2AC0D0E4C9B">
    <w:name w:val="0B080F6375E44FDBA0D7D2AC0D0E4C9B"/>
    <w:rsid w:val="00BC1910"/>
  </w:style>
  <w:style w:type="paragraph" w:customStyle="1" w:styleId="90A3CAC6E8A645C3956B0ADA213FA13A">
    <w:name w:val="90A3CAC6E8A645C3956B0ADA213FA13A"/>
    <w:rsid w:val="00BC1910"/>
  </w:style>
  <w:style w:type="paragraph" w:customStyle="1" w:styleId="549B85096CD84A1E8064ECF478DA672F">
    <w:name w:val="549B85096CD84A1E8064ECF478DA672F"/>
    <w:rsid w:val="00BC1910"/>
  </w:style>
  <w:style w:type="paragraph" w:customStyle="1" w:styleId="16C108118FAF4584A67ADEDA6E4732A7">
    <w:name w:val="16C108118FAF4584A67ADEDA6E4732A7"/>
    <w:rsid w:val="00BC1910"/>
  </w:style>
  <w:style w:type="paragraph" w:customStyle="1" w:styleId="30BAD1F53CE949948DEEBFC9BC62AFBD">
    <w:name w:val="30BAD1F53CE949948DEEBFC9BC62AFBD"/>
    <w:rsid w:val="00BC1910"/>
  </w:style>
  <w:style w:type="paragraph" w:customStyle="1" w:styleId="CEF2E22AD1D84F68BE0549B91C6D87DC">
    <w:name w:val="CEF2E22AD1D84F68BE0549B91C6D87DC"/>
    <w:rsid w:val="00BC1910"/>
  </w:style>
  <w:style w:type="paragraph" w:customStyle="1" w:styleId="551EC7179E8A4742A70AE2B2E513756A">
    <w:name w:val="551EC7179E8A4742A70AE2B2E513756A"/>
    <w:rsid w:val="00BC1910"/>
  </w:style>
  <w:style w:type="paragraph" w:customStyle="1" w:styleId="0E6B1019FDAE4177971B5CF1312D43A4">
    <w:name w:val="0E6B1019FDAE4177971B5CF1312D43A4"/>
    <w:rsid w:val="00BC1910"/>
  </w:style>
  <w:style w:type="paragraph" w:customStyle="1" w:styleId="AD9280DAE7104A5DA2CF004F027DE0AB">
    <w:name w:val="AD9280DAE7104A5DA2CF004F027DE0AB"/>
    <w:rsid w:val="00BC1910"/>
  </w:style>
  <w:style w:type="paragraph" w:customStyle="1" w:styleId="34BA4F94D2A341948D9C3D8D25C45E45">
    <w:name w:val="34BA4F94D2A341948D9C3D8D25C45E45"/>
    <w:rsid w:val="00BC1910"/>
  </w:style>
  <w:style w:type="paragraph" w:customStyle="1" w:styleId="FFA265DC756B476EA42FC029C8D0C6A0">
    <w:name w:val="FFA265DC756B476EA42FC029C8D0C6A0"/>
    <w:rsid w:val="00BC1910"/>
  </w:style>
  <w:style w:type="paragraph" w:customStyle="1" w:styleId="DB22FA8C70DD4116830A215F5AAA88A9">
    <w:name w:val="DB22FA8C70DD4116830A215F5AAA88A9"/>
    <w:rsid w:val="00BC1910"/>
  </w:style>
  <w:style w:type="paragraph" w:customStyle="1" w:styleId="3C5CC4CD64EF47F1A7116CAA994D11C6">
    <w:name w:val="3C5CC4CD64EF47F1A7116CAA994D11C6"/>
    <w:rsid w:val="00BC1910"/>
  </w:style>
  <w:style w:type="paragraph" w:customStyle="1" w:styleId="E84D8FF468EE43F0B30C7DC00F4B172C">
    <w:name w:val="E84D8FF468EE43F0B30C7DC00F4B172C"/>
    <w:rsid w:val="00BC1910"/>
  </w:style>
  <w:style w:type="paragraph" w:customStyle="1" w:styleId="D18C387C8A5D4D1CA10B9164FB4F5713">
    <w:name w:val="D18C387C8A5D4D1CA10B9164FB4F5713"/>
    <w:rsid w:val="00BC1910"/>
  </w:style>
  <w:style w:type="paragraph" w:customStyle="1" w:styleId="FAB7437B62F540D5A1BA45295008EFF3">
    <w:name w:val="FAB7437B62F540D5A1BA45295008EFF3"/>
    <w:rsid w:val="00BC1910"/>
  </w:style>
  <w:style w:type="paragraph" w:customStyle="1" w:styleId="4D6A0A2809A246DF9C9CFBAF80E5FA70">
    <w:name w:val="4D6A0A2809A246DF9C9CFBAF80E5FA70"/>
    <w:rsid w:val="00BC1910"/>
  </w:style>
  <w:style w:type="paragraph" w:customStyle="1" w:styleId="40AD126930284762B5D0C7EB0E274C4A">
    <w:name w:val="40AD126930284762B5D0C7EB0E274C4A"/>
    <w:rsid w:val="00BC1910"/>
  </w:style>
  <w:style w:type="paragraph" w:customStyle="1" w:styleId="F6D0292B00B3468590EF7B9B4EBA783D">
    <w:name w:val="F6D0292B00B3468590EF7B9B4EBA783D"/>
    <w:rsid w:val="00BC1910"/>
  </w:style>
  <w:style w:type="paragraph" w:customStyle="1" w:styleId="34186387572D4F56AE1617244478E651">
    <w:name w:val="34186387572D4F56AE1617244478E651"/>
    <w:rsid w:val="00BC1910"/>
  </w:style>
  <w:style w:type="paragraph" w:customStyle="1" w:styleId="FA96655DAA044BF897FE1C749C759AEC">
    <w:name w:val="FA96655DAA044BF897FE1C749C759AEC"/>
    <w:rsid w:val="00BC1910"/>
  </w:style>
  <w:style w:type="paragraph" w:customStyle="1" w:styleId="D6AD0164BAE14A9E978A9E290C3A8F5A">
    <w:name w:val="D6AD0164BAE14A9E978A9E290C3A8F5A"/>
    <w:rsid w:val="00BC1910"/>
  </w:style>
  <w:style w:type="paragraph" w:customStyle="1" w:styleId="E1DE982E04E24DC49597BC498A0FB38C">
    <w:name w:val="E1DE982E04E24DC49597BC498A0FB38C"/>
    <w:rsid w:val="00BC1910"/>
  </w:style>
  <w:style w:type="paragraph" w:customStyle="1" w:styleId="2EE248319C834CCC938015DE96AEB5B7">
    <w:name w:val="2EE248319C834CCC938015DE96AEB5B7"/>
    <w:rsid w:val="00BC1910"/>
  </w:style>
  <w:style w:type="paragraph" w:customStyle="1" w:styleId="0CAEFCC0E7304D7B95509A954FCFD4C2">
    <w:name w:val="0CAEFCC0E7304D7B95509A954FCFD4C2"/>
    <w:rsid w:val="00BC1910"/>
  </w:style>
  <w:style w:type="paragraph" w:customStyle="1" w:styleId="8AEFCD06FAFE4AC4B825812C9DE32550">
    <w:name w:val="8AEFCD06FAFE4AC4B825812C9DE32550"/>
    <w:rsid w:val="00BC1910"/>
  </w:style>
  <w:style w:type="paragraph" w:customStyle="1" w:styleId="3B25E01430C54CB9BBD9146DF692AFFA">
    <w:name w:val="3B25E01430C54CB9BBD9146DF692AFFA"/>
    <w:rsid w:val="00BC1910"/>
  </w:style>
  <w:style w:type="paragraph" w:customStyle="1" w:styleId="93F26D5B718F4AF898E152999D99B2E0">
    <w:name w:val="93F26D5B718F4AF898E152999D99B2E0"/>
    <w:rsid w:val="00BC1910"/>
  </w:style>
  <w:style w:type="paragraph" w:customStyle="1" w:styleId="3C5DD54316BC40E5946A0939302584F3">
    <w:name w:val="3C5DD54316BC40E5946A0939302584F3"/>
    <w:rsid w:val="00BC1910"/>
  </w:style>
  <w:style w:type="paragraph" w:customStyle="1" w:styleId="68675D124BD142888163419AB581830D">
    <w:name w:val="68675D124BD142888163419AB581830D"/>
    <w:rsid w:val="00BC1910"/>
  </w:style>
  <w:style w:type="paragraph" w:customStyle="1" w:styleId="1297BEA7D2EC4B0DB1445BF518DCEBC4">
    <w:name w:val="1297BEA7D2EC4B0DB1445BF518DCEBC4"/>
    <w:rsid w:val="00BC1910"/>
  </w:style>
  <w:style w:type="paragraph" w:customStyle="1" w:styleId="E4AF635F28F3440EA8BF498D9FA703C7">
    <w:name w:val="E4AF635F28F3440EA8BF498D9FA703C7"/>
    <w:rsid w:val="00BC1910"/>
  </w:style>
  <w:style w:type="paragraph" w:customStyle="1" w:styleId="38F17CA398F04B36808F4A6BE1285857">
    <w:name w:val="38F17CA398F04B36808F4A6BE1285857"/>
    <w:rsid w:val="00BC1910"/>
  </w:style>
  <w:style w:type="paragraph" w:customStyle="1" w:styleId="77161F2680EA4022901475106DF414E5">
    <w:name w:val="77161F2680EA4022901475106DF414E5"/>
    <w:rsid w:val="00BC1910"/>
  </w:style>
  <w:style w:type="paragraph" w:customStyle="1" w:styleId="00F080CCF8114791AB1F4DA834DC65B2">
    <w:name w:val="00F080CCF8114791AB1F4DA834DC65B2"/>
    <w:rsid w:val="00BC1910"/>
  </w:style>
  <w:style w:type="paragraph" w:customStyle="1" w:styleId="8D5CE9198C5444148F623C4AFE222C64">
    <w:name w:val="8D5CE9198C5444148F623C4AFE222C64"/>
    <w:rsid w:val="00BC1910"/>
  </w:style>
  <w:style w:type="paragraph" w:customStyle="1" w:styleId="33AD559865814191B1E3763CB2E248E1">
    <w:name w:val="33AD559865814191B1E3763CB2E248E1"/>
    <w:rsid w:val="00BC1910"/>
  </w:style>
  <w:style w:type="paragraph" w:customStyle="1" w:styleId="8A6498EEAF1346528BEACAA68C9DB5E2">
    <w:name w:val="8A6498EEAF1346528BEACAA68C9DB5E2"/>
    <w:rsid w:val="00BC1910"/>
  </w:style>
  <w:style w:type="paragraph" w:customStyle="1" w:styleId="00915A5BA3AB41AD8572C22FD04599BD">
    <w:name w:val="00915A5BA3AB41AD8572C22FD04599BD"/>
    <w:rsid w:val="00BC1910"/>
  </w:style>
  <w:style w:type="paragraph" w:customStyle="1" w:styleId="C55C552E0B2B4A20BF523AC278F43103">
    <w:name w:val="C55C552E0B2B4A20BF523AC278F43103"/>
    <w:rsid w:val="00BC1910"/>
  </w:style>
  <w:style w:type="paragraph" w:customStyle="1" w:styleId="016FF85D6D88400292AFED5F85FA40DC">
    <w:name w:val="016FF85D6D88400292AFED5F85FA40DC"/>
    <w:rsid w:val="00BC1910"/>
  </w:style>
  <w:style w:type="paragraph" w:customStyle="1" w:styleId="4F018EDAF26D4E8ABC3654B50778FBE4">
    <w:name w:val="4F018EDAF26D4E8ABC3654B50778FBE4"/>
    <w:rsid w:val="00BC1910"/>
  </w:style>
  <w:style w:type="paragraph" w:customStyle="1" w:styleId="DF07CF28DF064392B7C65F4E7EF71E64">
    <w:name w:val="DF07CF28DF064392B7C65F4E7EF71E64"/>
    <w:rsid w:val="00BC1910"/>
  </w:style>
  <w:style w:type="paragraph" w:customStyle="1" w:styleId="839239C8BA594DE7A3939D9539C0A6C8">
    <w:name w:val="839239C8BA594DE7A3939D9539C0A6C8"/>
    <w:rsid w:val="00BC1910"/>
  </w:style>
  <w:style w:type="paragraph" w:customStyle="1" w:styleId="8E1992E5C2CB422DBD66C8EEE6AFAD78">
    <w:name w:val="8E1992E5C2CB422DBD66C8EEE6AFAD78"/>
    <w:rsid w:val="00BC1910"/>
  </w:style>
  <w:style w:type="paragraph" w:customStyle="1" w:styleId="5B1A9EEEDC394E2395A9F3F27F9295D3">
    <w:name w:val="5B1A9EEEDC394E2395A9F3F27F9295D3"/>
    <w:rsid w:val="00BC1910"/>
  </w:style>
  <w:style w:type="paragraph" w:customStyle="1" w:styleId="2E5776058D3C47A2AB6626FC7E9810BD">
    <w:name w:val="2E5776058D3C47A2AB6626FC7E9810BD"/>
    <w:rsid w:val="00BC1910"/>
  </w:style>
  <w:style w:type="paragraph" w:customStyle="1" w:styleId="42F6A4F6DBAA40208D716BE967E5055E">
    <w:name w:val="42F6A4F6DBAA40208D716BE967E5055E"/>
    <w:rsid w:val="00BC1910"/>
  </w:style>
  <w:style w:type="paragraph" w:customStyle="1" w:styleId="2A9DA400DA6143C5B5AE14621E84980E">
    <w:name w:val="2A9DA400DA6143C5B5AE14621E84980E"/>
    <w:rsid w:val="00786F6A"/>
  </w:style>
  <w:style w:type="paragraph" w:customStyle="1" w:styleId="6D4B6DEC2F6A46A3BC795EBCE52E941F">
    <w:name w:val="6D4B6DEC2F6A46A3BC795EBCE52E941F"/>
    <w:rsid w:val="00786F6A"/>
  </w:style>
  <w:style w:type="paragraph" w:customStyle="1" w:styleId="C104EE0A537A49B2872474B01F1684DE">
    <w:name w:val="C104EE0A537A49B2872474B01F1684DE"/>
    <w:rsid w:val="00786F6A"/>
  </w:style>
  <w:style w:type="paragraph" w:customStyle="1" w:styleId="F9D4E9C0A92D47478ACACF5CBC319C56">
    <w:name w:val="F9D4E9C0A92D47478ACACF5CBC319C56"/>
    <w:rsid w:val="00786F6A"/>
  </w:style>
  <w:style w:type="paragraph" w:customStyle="1" w:styleId="4386D2FF2D04442993158C4E26742BCB">
    <w:name w:val="4386D2FF2D04442993158C4E26742BCB"/>
    <w:rsid w:val="00786F6A"/>
  </w:style>
  <w:style w:type="paragraph" w:customStyle="1" w:styleId="7160106F54DC4142924BB26B91007A45">
    <w:name w:val="7160106F54DC4142924BB26B91007A45"/>
    <w:rsid w:val="00786F6A"/>
  </w:style>
  <w:style w:type="paragraph" w:customStyle="1" w:styleId="BB7AD52FDF6B467A83A2C6B51098E828">
    <w:name w:val="BB7AD52FDF6B467A83A2C6B51098E828"/>
    <w:rsid w:val="00786F6A"/>
  </w:style>
  <w:style w:type="paragraph" w:customStyle="1" w:styleId="C5C81D8CA1154B1CAC8C29FE3766FC52">
    <w:name w:val="C5C81D8CA1154B1CAC8C29FE3766FC52"/>
    <w:rsid w:val="00786F6A"/>
  </w:style>
  <w:style w:type="paragraph" w:customStyle="1" w:styleId="4D52AF7912BA44D8AA34624DE943DBC7">
    <w:name w:val="4D52AF7912BA44D8AA34624DE943DBC7"/>
  </w:style>
  <w:style w:type="paragraph" w:customStyle="1" w:styleId="2A23CB80A2814895B7AAC8442835239A">
    <w:name w:val="2A23CB80A2814895B7AAC8442835239A"/>
  </w:style>
  <w:style w:type="paragraph" w:customStyle="1" w:styleId="7980CEEC3001412CAD4A2A30150C6940">
    <w:name w:val="7980CEEC3001412CAD4A2A30150C6940"/>
  </w:style>
  <w:style w:type="paragraph" w:customStyle="1" w:styleId="A3FC38B3BFC14C9B9E9379F335719B72">
    <w:name w:val="A3FC38B3BFC14C9B9E9379F335719B72"/>
  </w:style>
  <w:style w:type="paragraph" w:customStyle="1" w:styleId="12C0397AB0FA404D9E54BA7F9D9C3100">
    <w:name w:val="12C0397AB0FA404D9E54BA7F9D9C3100"/>
  </w:style>
  <w:style w:type="paragraph" w:customStyle="1" w:styleId="74B40672A9DA4896ACA586DAF78B57DB">
    <w:name w:val="74B40672A9DA4896ACA586DAF78B57DB"/>
  </w:style>
  <w:style w:type="paragraph" w:customStyle="1" w:styleId="6029D4D8D6914C4986646EFE03D356E9">
    <w:name w:val="6029D4D8D6914C4986646EFE03D356E9"/>
  </w:style>
  <w:style w:type="paragraph" w:customStyle="1" w:styleId="6B5C226B847B42A38499CF5428EF0453">
    <w:name w:val="6B5C226B847B42A38499CF5428EF0453"/>
  </w:style>
  <w:style w:type="paragraph" w:customStyle="1" w:styleId="7E78E5F9FBC34CE2A7F8A57B82141132">
    <w:name w:val="7E78E5F9FBC34CE2A7F8A57B82141132"/>
  </w:style>
  <w:style w:type="paragraph" w:customStyle="1" w:styleId="D5CA178427BC441FAC1F8E461AB90B2F">
    <w:name w:val="D5CA178427BC441FAC1F8E461AB90B2F"/>
  </w:style>
  <w:style w:type="paragraph" w:customStyle="1" w:styleId="31BD0A86CC914C57B6A5A778D84817E4">
    <w:name w:val="31BD0A86CC914C57B6A5A778D84817E4"/>
  </w:style>
  <w:style w:type="paragraph" w:customStyle="1" w:styleId="78B9B0A6277E4C11AEF2854A8F24D0E5">
    <w:name w:val="78B9B0A6277E4C11AEF2854A8F24D0E5"/>
  </w:style>
  <w:style w:type="paragraph" w:customStyle="1" w:styleId="5EC08931179240F49A9803FC92B3AD11">
    <w:name w:val="5EC08931179240F49A9803FC92B3AD11"/>
  </w:style>
  <w:style w:type="paragraph" w:customStyle="1" w:styleId="2FC1E64C24FE457B9939188ADEF716C6">
    <w:name w:val="2FC1E64C24FE457B9939188ADEF716C6"/>
  </w:style>
  <w:style w:type="paragraph" w:customStyle="1" w:styleId="C93A483EBA424E1DB7BAD9437DD43B83">
    <w:name w:val="C93A483EBA424E1DB7BAD9437DD43B83"/>
  </w:style>
  <w:style w:type="paragraph" w:customStyle="1" w:styleId="F7BCEC56CA2D487A8EEFCAB56AF3F148">
    <w:name w:val="F7BCEC56CA2D487A8EEFCAB56AF3F148"/>
  </w:style>
  <w:style w:type="paragraph" w:customStyle="1" w:styleId="C61143794E294006BECA108B45AA3132">
    <w:name w:val="C61143794E294006BECA108B45AA3132"/>
  </w:style>
  <w:style w:type="paragraph" w:customStyle="1" w:styleId="B5083C467DA24E3699AB3BB0C1A3DD2E">
    <w:name w:val="B5083C467DA24E3699AB3BB0C1A3DD2E"/>
  </w:style>
  <w:style w:type="paragraph" w:customStyle="1" w:styleId="DA16510085874EA599B3B86E028EEB22">
    <w:name w:val="DA16510085874EA599B3B86E028EEB22"/>
  </w:style>
  <w:style w:type="paragraph" w:customStyle="1" w:styleId="B0B97DD74D6542F59BA0E2586B24732F">
    <w:name w:val="B0B97DD74D6542F59BA0E2586B24732F"/>
  </w:style>
  <w:style w:type="paragraph" w:customStyle="1" w:styleId="9FD81A190AB846538B83C1B057041106">
    <w:name w:val="9FD81A190AB846538B83C1B057041106"/>
  </w:style>
  <w:style w:type="paragraph" w:customStyle="1" w:styleId="AF81BB65242A4DD3861DC1FAA0879A4A">
    <w:name w:val="AF81BB65242A4DD3861DC1FAA0879A4A"/>
  </w:style>
  <w:style w:type="paragraph" w:customStyle="1" w:styleId="7D9BF151E5014C998B3672184614A3A1">
    <w:name w:val="7D9BF151E5014C998B3672184614A3A1"/>
  </w:style>
  <w:style w:type="paragraph" w:customStyle="1" w:styleId="09498799A188475EB206374C9F452656">
    <w:name w:val="09498799A188475EB206374C9F452656"/>
  </w:style>
  <w:style w:type="paragraph" w:customStyle="1" w:styleId="4DC8295F347B45F9B0606E72FE0495E9">
    <w:name w:val="4DC8295F347B45F9B0606E72FE0495E9"/>
  </w:style>
  <w:style w:type="paragraph" w:customStyle="1" w:styleId="95AA29F82C434E9D818A1DD6149B37FE">
    <w:name w:val="95AA29F82C434E9D818A1DD6149B37FE"/>
    <w:rsid w:val="000E3B07"/>
  </w:style>
  <w:style w:type="paragraph" w:customStyle="1" w:styleId="C7D91B4DE8C845DBB2A2BADE62465330">
    <w:name w:val="C7D91B4DE8C845DBB2A2BADE62465330"/>
    <w:rsid w:val="000E3B07"/>
  </w:style>
  <w:style w:type="paragraph" w:customStyle="1" w:styleId="E3BE8BB02A8C42A8937558C020689C2E">
    <w:name w:val="E3BE8BB02A8C42A8937558C020689C2E"/>
    <w:rsid w:val="000E3B07"/>
  </w:style>
  <w:style w:type="paragraph" w:customStyle="1" w:styleId="9E7645361F4249E1AEC8E27B789312B8">
    <w:name w:val="9E7645361F4249E1AEC8E27B789312B8"/>
    <w:rsid w:val="000E3B07"/>
  </w:style>
  <w:style w:type="paragraph" w:customStyle="1" w:styleId="C74E83B4E7A04C99BF8540CCABA45C0C">
    <w:name w:val="C74E83B4E7A04C99BF8540CCABA45C0C"/>
    <w:rsid w:val="000E3B07"/>
  </w:style>
  <w:style w:type="paragraph" w:customStyle="1" w:styleId="9629F5F539054A46A226B111368C8722">
    <w:name w:val="9629F5F539054A46A226B111368C8722"/>
    <w:rsid w:val="000E3B07"/>
  </w:style>
  <w:style w:type="paragraph" w:customStyle="1" w:styleId="427FD802ABEC40AC97EA3A1C3872326C">
    <w:name w:val="427FD802ABEC40AC97EA3A1C3872326C"/>
    <w:rsid w:val="000E3B07"/>
  </w:style>
  <w:style w:type="paragraph" w:customStyle="1" w:styleId="DCC4A5996D454F49BC4A47A4C8F9C30B">
    <w:name w:val="DCC4A5996D454F49BC4A47A4C8F9C30B"/>
    <w:rsid w:val="000E3B07"/>
  </w:style>
  <w:style w:type="paragraph" w:customStyle="1" w:styleId="BB28E82D5E9C493391937B736AEC0D15">
    <w:name w:val="BB28E82D5E9C493391937B736AEC0D15"/>
    <w:rsid w:val="000E3B07"/>
  </w:style>
  <w:style w:type="paragraph" w:customStyle="1" w:styleId="1BCA19BC0FDD40E293E0580600F7444B">
    <w:name w:val="1BCA19BC0FDD40E293E0580600F7444B"/>
    <w:rsid w:val="000E3B07"/>
  </w:style>
  <w:style w:type="paragraph" w:customStyle="1" w:styleId="4E2083CDD224413B9E73AFEA1F1650EE">
    <w:name w:val="4E2083CDD224413B9E73AFEA1F1650EE"/>
    <w:rsid w:val="000E3B07"/>
  </w:style>
  <w:style w:type="paragraph" w:customStyle="1" w:styleId="C25BB6BB5F044A5E8F0A77ACBDE0A59F">
    <w:name w:val="C25BB6BB5F044A5E8F0A77ACBDE0A59F"/>
    <w:rsid w:val="000E3B07"/>
  </w:style>
  <w:style w:type="paragraph" w:customStyle="1" w:styleId="5F5EC61A6B4146E39EEAA700D3792486">
    <w:name w:val="5F5EC61A6B4146E39EEAA700D3792486"/>
    <w:rsid w:val="000E3B07"/>
  </w:style>
  <w:style w:type="paragraph" w:customStyle="1" w:styleId="F0426879668B4D788BBEB27EE4606568">
    <w:name w:val="F0426879668B4D788BBEB27EE4606568"/>
    <w:rsid w:val="000E3B07"/>
  </w:style>
  <w:style w:type="paragraph" w:customStyle="1" w:styleId="ABF7B1E4DA19488A913CED39CE03E188">
    <w:name w:val="ABF7B1E4DA19488A913CED39CE03E188"/>
    <w:rsid w:val="000E3B07"/>
  </w:style>
  <w:style w:type="paragraph" w:customStyle="1" w:styleId="A66FE1C9FDA44201B5E436F7F773A4D5">
    <w:name w:val="A66FE1C9FDA44201B5E436F7F773A4D5"/>
    <w:rsid w:val="000E3B07"/>
  </w:style>
  <w:style w:type="paragraph" w:customStyle="1" w:styleId="F1411EEA64D54D4696AA4059B8058ED9">
    <w:name w:val="F1411EEA64D54D4696AA4059B8058ED9"/>
    <w:rsid w:val="000E3B07"/>
  </w:style>
  <w:style w:type="paragraph" w:customStyle="1" w:styleId="7B9260E11EF244D8BC9AC99258B0F569">
    <w:name w:val="7B9260E11EF244D8BC9AC99258B0F569"/>
    <w:rsid w:val="000E3B07"/>
  </w:style>
  <w:style w:type="paragraph" w:customStyle="1" w:styleId="9F458862BCA840C69CFAF1DCCEB1CD07">
    <w:name w:val="9F458862BCA840C69CFAF1DCCEB1CD07"/>
    <w:rsid w:val="000E3B07"/>
  </w:style>
  <w:style w:type="paragraph" w:customStyle="1" w:styleId="98DE5EBC2F784279A1E0AA5B81585A37">
    <w:name w:val="98DE5EBC2F784279A1E0AA5B81585A37"/>
    <w:rsid w:val="000E3B07"/>
  </w:style>
  <w:style w:type="paragraph" w:customStyle="1" w:styleId="F7230BB1F7C24E85BA1D6813D65BAF6F">
    <w:name w:val="F7230BB1F7C24E85BA1D6813D65BAF6F"/>
    <w:rsid w:val="000E3B07"/>
  </w:style>
  <w:style w:type="paragraph" w:customStyle="1" w:styleId="31C888B94F354134A2282314FCE27A97">
    <w:name w:val="31C888B94F354134A2282314FCE27A97"/>
    <w:rsid w:val="000E3B07"/>
  </w:style>
  <w:style w:type="paragraph" w:customStyle="1" w:styleId="92FB16B1349A4096A5516CC167C8F767">
    <w:name w:val="92FB16B1349A4096A5516CC167C8F767"/>
    <w:rsid w:val="000E3B07"/>
  </w:style>
  <w:style w:type="paragraph" w:customStyle="1" w:styleId="1ACBCEA171C440EFAFE5A9913CC4F70B">
    <w:name w:val="1ACBCEA171C440EFAFE5A9913CC4F70B"/>
    <w:rsid w:val="000E3B07"/>
  </w:style>
  <w:style w:type="paragraph" w:customStyle="1" w:styleId="0D87A588FEB34136A3A2C9DE2C221C06">
    <w:name w:val="0D87A588FEB34136A3A2C9DE2C221C06"/>
    <w:rsid w:val="000E3B07"/>
  </w:style>
  <w:style w:type="paragraph" w:customStyle="1" w:styleId="0EB7F59E5F7E4757B063606BE7FE06B1">
    <w:name w:val="0EB7F59E5F7E4757B063606BE7FE06B1"/>
    <w:rsid w:val="000E3B07"/>
  </w:style>
  <w:style w:type="paragraph" w:customStyle="1" w:styleId="DD01E0F6C0624602B7E603FBBD9AF978">
    <w:name w:val="DD01E0F6C0624602B7E603FBBD9AF978"/>
    <w:rsid w:val="000E3B07"/>
  </w:style>
  <w:style w:type="paragraph" w:customStyle="1" w:styleId="7F801FE5DCAC4C2ABEBA03F0DC59BE16">
    <w:name w:val="7F801FE5DCAC4C2ABEBA03F0DC59BE16"/>
    <w:rsid w:val="000E3B07"/>
  </w:style>
  <w:style w:type="paragraph" w:customStyle="1" w:styleId="16E97064EB1445BEB8860D5F70BEA126">
    <w:name w:val="16E97064EB1445BEB8860D5F70BEA126"/>
    <w:rsid w:val="000E3B07"/>
  </w:style>
  <w:style w:type="paragraph" w:customStyle="1" w:styleId="0D39889093B94B8CA5D805EBB818543B">
    <w:name w:val="0D39889093B94B8CA5D805EBB818543B"/>
    <w:rsid w:val="000E3B07"/>
  </w:style>
  <w:style w:type="paragraph" w:customStyle="1" w:styleId="9AD51307C28C4EE99DA319C140E346C2">
    <w:name w:val="9AD51307C28C4EE99DA319C140E346C2"/>
    <w:rsid w:val="000E3B07"/>
  </w:style>
  <w:style w:type="paragraph" w:customStyle="1" w:styleId="FC6D5631589C400ABF8C49E6BE4A659B">
    <w:name w:val="FC6D5631589C400ABF8C49E6BE4A659B"/>
    <w:rsid w:val="000E3B07"/>
  </w:style>
  <w:style w:type="paragraph" w:customStyle="1" w:styleId="09B50DE12AD4491A9080817096F13570">
    <w:name w:val="09B50DE12AD4491A9080817096F13570"/>
    <w:rsid w:val="000E3B07"/>
  </w:style>
  <w:style w:type="paragraph" w:customStyle="1" w:styleId="6CA9FB5B39D6464694465DE2C71AF365">
    <w:name w:val="6CA9FB5B39D6464694465DE2C71AF365"/>
    <w:rsid w:val="000E3B07"/>
  </w:style>
  <w:style w:type="paragraph" w:customStyle="1" w:styleId="3D8C0820D8F9453C892E7EC5EEE2B567">
    <w:name w:val="3D8C0820D8F9453C892E7EC5EEE2B567"/>
    <w:rsid w:val="000E3B07"/>
  </w:style>
  <w:style w:type="paragraph" w:customStyle="1" w:styleId="FCE0533851CA441897933CDEBEE873E0">
    <w:name w:val="FCE0533851CA441897933CDEBEE873E0"/>
    <w:rsid w:val="000E3B07"/>
  </w:style>
  <w:style w:type="paragraph" w:customStyle="1" w:styleId="00FF6EC7D1334E1797B0FC77E9327C97">
    <w:name w:val="00FF6EC7D1334E1797B0FC77E9327C97"/>
    <w:rsid w:val="006749B6"/>
  </w:style>
  <w:style w:type="paragraph" w:customStyle="1" w:styleId="E8DBEA3999A64BB4A1BC0D274941AA1A">
    <w:name w:val="E8DBEA3999A64BB4A1BC0D274941AA1A"/>
    <w:rsid w:val="006749B6"/>
  </w:style>
  <w:style w:type="paragraph" w:customStyle="1" w:styleId="97FEF708A01242F0B68885DD5D8B6E7C">
    <w:name w:val="97FEF708A01242F0B68885DD5D8B6E7C"/>
    <w:rsid w:val="006749B6"/>
  </w:style>
  <w:style w:type="paragraph" w:customStyle="1" w:styleId="2D735EA1373E496FA4D76C2502FD6183">
    <w:name w:val="2D735EA1373E496FA4D76C2502FD6183"/>
    <w:rsid w:val="006749B6"/>
  </w:style>
  <w:style w:type="paragraph" w:customStyle="1" w:styleId="770F4337961A4B88B5C32F861EE3311D">
    <w:name w:val="770F4337961A4B88B5C32F861EE3311D"/>
    <w:rsid w:val="006749B6"/>
  </w:style>
  <w:style w:type="paragraph" w:customStyle="1" w:styleId="F2398705DDC442DDA22295337D26D0E5">
    <w:name w:val="F2398705DDC442DDA22295337D26D0E5"/>
    <w:rsid w:val="006749B6"/>
  </w:style>
  <w:style w:type="paragraph" w:customStyle="1" w:styleId="C0C06746812647CC8EF6E3E27076FCC5">
    <w:name w:val="C0C06746812647CC8EF6E3E27076FCC5"/>
    <w:rsid w:val="006749B6"/>
  </w:style>
  <w:style w:type="paragraph" w:customStyle="1" w:styleId="576BD3D40F904615B85F4CDA103D6B2B">
    <w:name w:val="576BD3D40F904615B85F4CDA103D6B2B"/>
    <w:rsid w:val="006749B6"/>
  </w:style>
  <w:style w:type="paragraph" w:customStyle="1" w:styleId="6CA3527BA95E46E0BF61EEB2EDB33032">
    <w:name w:val="6CA3527BA95E46E0BF61EEB2EDB33032"/>
    <w:rsid w:val="006749B6"/>
  </w:style>
  <w:style w:type="paragraph" w:customStyle="1" w:styleId="59A5D0B0CFFA4761947B5EAC13C94881">
    <w:name w:val="59A5D0B0CFFA4761947B5EAC13C94881"/>
    <w:rsid w:val="006749B6"/>
  </w:style>
  <w:style w:type="paragraph" w:customStyle="1" w:styleId="17D563711B4D47AC9E8093CCDEC0175D">
    <w:name w:val="17D563711B4D47AC9E8093CCDEC0175D"/>
    <w:rsid w:val="006749B6"/>
  </w:style>
  <w:style w:type="paragraph" w:customStyle="1" w:styleId="21EB56E89B5C4BCBBBE789966F5C506A">
    <w:name w:val="21EB56E89B5C4BCBBBE789966F5C506A"/>
    <w:rsid w:val="006749B6"/>
  </w:style>
  <w:style w:type="paragraph" w:customStyle="1" w:styleId="C694A4DA8C04454F9431DC0E0DBAAAD8">
    <w:name w:val="C694A4DA8C04454F9431DC0E0DBAAAD8"/>
    <w:rsid w:val="00B30F48"/>
  </w:style>
  <w:style w:type="paragraph" w:customStyle="1" w:styleId="336CAD3CD9D044BF9CB04D9342ACE6B0">
    <w:name w:val="336CAD3CD9D044BF9CB04D9342ACE6B0"/>
    <w:rsid w:val="00B30F48"/>
  </w:style>
  <w:style w:type="paragraph" w:customStyle="1" w:styleId="699DF46C3B184604885B39109009B535">
    <w:name w:val="699DF46C3B184604885B39109009B535"/>
    <w:rsid w:val="00B30F48"/>
  </w:style>
  <w:style w:type="paragraph" w:customStyle="1" w:styleId="B2012A4567474489B4E80C02D6CAE761">
    <w:name w:val="B2012A4567474489B4E80C02D6CAE761"/>
    <w:rsid w:val="00B30F48"/>
  </w:style>
  <w:style w:type="paragraph" w:customStyle="1" w:styleId="E7A8FA7125D14E049C90EAD525BB4BBD">
    <w:name w:val="E7A8FA7125D14E049C90EAD525BB4BBD"/>
    <w:rsid w:val="00B30F48"/>
  </w:style>
  <w:style w:type="paragraph" w:customStyle="1" w:styleId="E1F70061D1F644779EBD7A679EAB5B19">
    <w:name w:val="E1F70061D1F644779EBD7A679EAB5B19"/>
    <w:rsid w:val="00B30F48"/>
  </w:style>
  <w:style w:type="paragraph" w:customStyle="1" w:styleId="961723E429F442DF841E43D4866FB3A0">
    <w:name w:val="961723E429F442DF841E43D4866FB3A0"/>
    <w:rsid w:val="00B30F48"/>
  </w:style>
  <w:style w:type="paragraph" w:customStyle="1" w:styleId="7EF41889CCDB4C728169584AFBEAC129">
    <w:name w:val="7EF41889CCDB4C728169584AFBEAC129"/>
    <w:rsid w:val="00B30F48"/>
  </w:style>
  <w:style w:type="paragraph" w:customStyle="1" w:styleId="63B1B2F241F6447B88A59F779F4CE006">
    <w:name w:val="63B1B2F241F6447B88A59F779F4CE006"/>
    <w:rsid w:val="00B30F48"/>
  </w:style>
  <w:style w:type="paragraph" w:customStyle="1" w:styleId="769F4867D525476FBFFCA0F7EB0EC2D0">
    <w:name w:val="769F4867D525476FBFFCA0F7EB0EC2D0"/>
    <w:rsid w:val="00B30F48"/>
  </w:style>
  <w:style w:type="paragraph" w:customStyle="1" w:styleId="908AE6FB7ACE441DA67C10144739EEF5">
    <w:name w:val="908AE6FB7ACE441DA67C10144739EEF5"/>
    <w:rsid w:val="00B30F48"/>
  </w:style>
  <w:style w:type="paragraph" w:customStyle="1" w:styleId="ECF6BE0F9EB94E54BAFFA72DE129D4AA">
    <w:name w:val="ECF6BE0F9EB94E54BAFFA72DE129D4AA"/>
    <w:rsid w:val="00B30F48"/>
  </w:style>
  <w:style w:type="paragraph" w:customStyle="1" w:styleId="B660E08199434672ACC33F0B4D9FE971">
    <w:name w:val="B660E08199434672ACC33F0B4D9FE971"/>
    <w:rsid w:val="00B30F48"/>
  </w:style>
  <w:style w:type="paragraph" w:customStyle="1" w:styleId="EB36C1D678F04E2AA8EDB12F1EFE8BA4">
    <w:name w:val="EB36C1D678F04E2AA8EDB12F1EFE8BA4"/>
    <w:rsid w:val="00B30F48"/>
  </w:style>
  <w:style w:type="paragraph" w:customStyle="1" w:styleId="5B0E758931C442AA82FF851CB1CA367A">
    <w:name w:val="5B0E758931C442AA82FF851CB1CA367A"/>
    <w:rsid w:val="00B30F48"/>
  </w:style>
  <w:style w:type="paragraph" w:customStyle="1" w:styleId="37DDC31E00A94BA58DFB8D9DE80C4A0F">
    <w:name w:val="37DDC31E00A94BA58DFB8D9DE80C4A0F"/>
    <w:rsid w:val="00B30F48"/>
  </w:style>
  <w:style w:type="paragraph" w:customStyle="1" w:styleId="6EC28DE088284E6294915FA79F03CB28">
    <w:name w:val="6EC28DE088284E6294915FA79F03CB28"/>
    <w:rsid w:val="00B30F48"/>
  </w:style>
  <w:style w:type="paragraph" w:customStyle="1" w:styleId="D99319FD68D9466EB7B8314A40F31EC2">
    <w:name w:val="D99319FD68D9466EB7B8314A40F31EC2"/>
    <w:rsid w:val="00B30F48"/>
  </w:style>
  <w:style w:type="paragraph" w:customStyle="1" w:styleId="E76ADA5A4CB44F68A04E38CF99853368">
    <w:name w:val="E76ADA5A4CB44F68A04E38CF99853368"/>
    <w:rsid w:val="00B30F48"/>
  </w:style>
  <w:style w:type="paragraph" w:customStyle="1" w:styleId="AE884326B4554E5E860A89FB98EDB84C">
    <w:name w:val="AE884326B4554E5E860A89FB98EDB84C"/>
    <w:rsid w:val="00B30F48"/>
  </w:style>
  <w:style w:type="paragraph" w:customStyle="1" w:styleId="6FBF93B2DFAE431E98AB4E74F2C7B53C">
    <w:name w:val="6FBF93B2DFAE431E98AB4E74F2C7B53C"/>
    <w:rsid w:val="00B30F48"/>
  </w:style>
  <w:style w:type="paragraph" w:customStyle="1" w:styleId="10482FFCED75459DA255F7664ED08809">
    <w:name w:val="10482FFCED75459DA255F7664ED08809"/>
    <w:rsid w:val="00B30F48"/>
  </w:style>
  <w:style w:type="paragraph" w:customStyle="1" w:styleId="8BFAD0F595DC45A1ACBA759652BD229D">
    <w:name w:val="8BFAD0F595DC45A1ACBA759652BD229D"/>
    <w:rsid w:val="00B30F48"/>
  </w:style>
  <w:style w:type="paragraph" w:customStyle="1" w:styleId="75DFEE6294EF4162AFD7F6BD0B851A2B">
    <w:name w:val="75DFEE6294EF4162AFD7F6BD0B851A2B"/>
    <w:rsid w:val="00B30F48"/>
  </w:style>
  <w:style w:type="paragraph" w:customStyle="1" w:styleId="EE5BE821F8E748629BFFA8EA295ADB39">
    <w:name w:val="EE5BE821F8E748629BFFA8EA295ADB39"/>
    <w:rsid w:val="00B30F48"/>
  </w:style>
  <w:style w:type="paragraph" w:customStyle="1" w:styleId="ECB2156837114BA8B8EA73D1517CC5FA">
    <w:name w:val="ECB2156837114BA8B8EA73D1517CC5FA"/>
    <w:rsid w:val="00B30F48"/>
  </w:style>
  <w:style w:type="paragraph" w:customStyle="1" w:styleId="47EA08450C8B4E8CADE3402D1961EA49">
    <w:name w:val="47EA08450C8B4E8CADE3402D1961EA49"/>
    <w:rsid w:val="00B30F48"/>
  </w:style>
  <w:style w:type="paragraph" w:customStyle="1" w:styleId="715D1DC7B6234E8CB6B4B6CBFAC2FFC4">
    <w:name w:val="715D1DC7B6234E8CB6B4B6CBFAC2FFC4"/>
    <w:rsid w:val="00B30F48"/>
  </w:style>
  <w:style w:type="paragraph" w:customStyle="1" w:styleId="4F42CA71079B411BB08CD11D9289869E">
    <w:name w:val="4F42CA71079B411BB08CD11D9289869E"/>
    <w:rsid w:val="00B30F48"/>
  </w:style>
  <w:style w:type="paragraph" w:customStyle="1" w:styleId="45BDA47A9A744A92A75EA8E3087CC9BE">
    <w:name w:val="45BDA47A9A744A92A75EA8E3087CC9BE"/>
    <w:rsid w:val="00B30F48"/>
  </w:style>
  <w:style w:type="paragraph" w:customStyle="1" w:styleId="64319AAFCF3C40B2A98E3571A6389086">
    <w:name w:val="64319AAFCF3C40B2A98E3571A6389086"/>
    <w:rsid w:val="00B30F48"/>
  </w:style>
  <w:style w:type="paragraph" w:customStyle="1" w:styleId="97C8AB02C5EE44618E34AD3BDDC01EEE">
    <w:name w:val="97C8AB02C5EE44618E34AD3BDDC01EEE"/>
    <w:rsid w:val="00B30F48"/>
  </w:style>
  <w:style w:type="paragraph" w:customStyle="1" w:styleId="F729F6C807F14379811F8162F1413C80">
    <w:name w:val="F729F6C807F14379811F8162F1413C80"/>
    <w:rsid w:val="00B30F48"/>
  </w:style>
  <w:style w:type="paragraph" w:customStyle="1" w:styleId="0CF7DAC0861E4770B6977B4C3682FB05">
    <w:name w:val="0CF7DAC0861E4770B6977B4C3682FB05"/>
    <w:rsid w:val="00B30F48"/>
  </w:style>
  <w:style w:type="paragraph" w:customStyle="1" w:styleId="A3ED4F6E44DD4959BA98CB80FE84B514">
    <w:name w:val="A3ED4F6E44DD4959BA98CB80FE84B514"/>
    <w:rsid w:val="00B30F48"/>
  </w:style>
  <w:style w:type="paragraph" w:customStyle="1" w:styleId="F60DD904E08448769FE8CB715A088660">
    <w:name w:val="F60DD904E08448769FE8CB715A088660"/>
    <w:rsid w:val="00B30F48"/>
  </w:style>
  <w:style w:type="paragraph" w:customStyle="1" w:styleId="B4CE994342EF4FA4ABB04160AA257CAF">
    <w:name w:val="B4CE994342EF4FA4ABB04160AA257CAF"/>
    <w:rsid w:val="00B30F48"/>
  </w:style>
  <w:style w:type="paragraph" w:customStyle="1" w:styleId="2DE23269C15A41DB9EA996910665E085">
    <w:name w:val="2DE23269C15A41DB9EA996910665E085"/>
    <w:rsid w:val="00B30F48"/>
  </w:style>
  <w:style w:type="paragraph" w:customStyle="1" w:styleId="BD954BAB34C24CB4A279D298E0BE86DF">
    <w:name w:val="BD954BAB34C24CB4A279D298E0BE86DF"/>
    <w:rsid w:val="00B30F48"/>
  </w:style>
  <w:style w:type="paragraph" w:customStyle="1" w:styleId="AB5F9AF7D32D492B994D4D977632BD0C">
    <w:name w:val="AB5F9AF7D32D492B994D4D977632BD0C"/>
    <w:rsid w:val="00B30F48"/>
  </w:style>
  <w:style w:type="paragraph" w:customStyle="1" w:styleId="89C2414981BB4091AB6DD7E183BBFDE9">
    <w:name w:val="89C2414981BB4091AB6DD7E183BBFDE9"/>
    <w:rsid w:val="00B30F48"/>
  </w:style>
  <w:style w:type="paragraph" w:customStyle="1" w:styleId="F02DB05526A84015B303C2A98233961C">
    <w:name w:val="F02DB05526A84015B303C2A98233961C"/>
    <w:rsid w:val="00B30F48"/>
  </w:style>
  <w:style w:type="paragraph" w:customStyle="1" w:styleId="F2946FE0DAEB4C2092A0A3AA90F07BBA">
    <w:name w:val="F2946FE0DAEB4C2092A0A3AA90F07BBA"/>
    <w:rsid w:val="00B30F48"/>
  </w:style>
  <w:style w:type="paragraph" w:customStyle="1" w:styleId="BA396EA7EEDF49D3B76619BEBA3E01B9">
    <w:name w:val="BA396EA7EEDF49D3B76619BEBA3E01B9"/>
    <w:rsid w:val="00B30F48"/>
  </w:style>
  <w:style w:type="paragraph" w:customStyle="1" w:styleId="B15E6FA981904CD391FEE79EE7CB7D00">
    <w:name w:val="B15E6FA981904CD391FEE79EE7CB7D00"/>
    <w:rsid w:val="00B30F48"/>
  </w:style>
  <w:style w:type="paragraph" w:customStyle="1" w:styleId="8B7633B4BE8C4A739D11323E5748C546">
    <w:name w:val="8B7633B4BE8C4A739D11323E5748C546"/>
    <w:rsid w:val="00B30F48"/>
  </w:style>
  <w:style w:type="paragraph" w:customStyle="1" w:styleId="A43992B574844217A1342DB0414A8CCF">
    <w:name w:val="A43992B574844217A1342DB0414A8CCF"/>
    <w:rsid w:val="00B30F48"/>
  </w:style>
  <w:style w:type="paragraph" w:customStyle="1" w:styleId="6071DC2E268B47819ADBD6398B540ABF">
    <w:name w:val="6071DC2E268B47819ADBD6398B540ABF"/>
    <w:rsid w:val="00B30F48"/>
  </w:style>
  <w:style w:type="paragraph" w:customStyle="1" w:styleId="2C35673C5EC24518B35A7573BEB20AB1">
    <w:name w:val="2C35673C5EC24518B35A7573BEB20AB1"/>
    <w:rsid w:val="00B30F48"/>
  </w:style>
  <w:style w:type="paragraph" w:customStyle="1" w:styleId="BE70770DEF0242DFBBE386C77D36B5ED">
    <w:name w:val="BE70770DEF0242DFBBE386C77D36B5ED"/>
    <w:rsid w:val="00B30F48"/>
  </w:style>
  <w:style w:type="paragraph" w:customStyle="1" w:styleId="A3985DB2040945A29903ABE25D66C12E">
    <w:name w:val="A3985DB2040945A29903ABE25D66C12E"/>
    <w:rsid w:val="00B30F48"/>
  </w:style>
  <w:style w:type="paragraph" w:customStyle="1" w:styleId="AE77800399214BACB3E0BD6CF67C9C24">
    <w:name w:val="AE77800399214BACB3E0BD6CF67C9C24"/>
    <w:rsid w:val="00B30F48"/>
  </w:style>
  <w:style w:type="paragraph" w:customStyle="1" w:styleId="0E7D02735DF0486EADE27F34E0FB0911">
    <w:name w:val="0E7D02735DF0486EADE27F34E0FB0911"/>
    <w:rsid w:val="00B30F48"/>
  </w:style>
  <w:style w:type="paragraph" w:customStyle="1" w:styleId="197A8B32E3DF41BAA3DB2ECBF12209B1">
    <w:name w:val="197A8B32E3DF41BAA3DB2ECBF12209B1"/>
    <w:rsid w:val="00B30F48"/>
  </w:style>
  <w:style w:type="paragraph" w:customStyle="1" w:styleId="E8D90C23FDB4453C99CF87CCE7A218EE">
    <w:name w:val="E8D90C23FDB4453C99CF87CCE7A218EE"/>
    <w:rsid w:val="00B30F48"/>
  </w:style>
  <w:style w:type="paragraph" w:customStyle="1" w:styleId="EEB23D59693940C2B5F262246653776B">
    <w:name w:val="EEB23D59693940C2B5F262246653776B"/>
    <w:rsid w:val="00B30F48"/>
  </w:style>
  <w:style w:type="paragraph" w:customStyle="1" w:styleId="5CAD2328054543C6A94B7CE651E4738C">
    <w:name w:val="5CAD2328054543C6A94B7CE651E4738C"/>
    <w:rsid w:val="00B30F48"/>
  </w:style>
  <w:style w:type="paragraph" w:customStyle="1" w:styleId="AF2C486CDCA646DBB8E4831C30A9BF1F">
    <w:name w:val="AF2C486CDCA646DBB8E4831C30A9BF1F"/>
    <w:rsid w:val="00B30F48"/>
  </w:style>
  <w:style w:type="paragraph" w:customStyle="1" w:styleId="00403C0FA5F24C678A5701FCABB582A4">
    <w:name w:val="00403C0FA5F24C678A5701FCABB582A4"/>
    <w:rsid w:val="00B30F48"/>
  </w:style>
  <w:style w:type="paragraph" w:customStyle="1" w:styleId="D205226E1D3F44B2AB403B5255DA2D98">
    <w:name w:val="D205226E1D3F44B2AB403B5255DA2D98"/>
    <w:rsid w:val="00B30F48"/>
  </w:style>
  <w:style w:type="paragraph" w:customStyle="1" w:styleId="AB39E9A5AC594C9F89ABD504C40148B1">
    <w:name w:val="AB39E9A5AC594C9F89ABD504C40148B1"/>
    <w:rsid w:val="00B30F48"/>
  </w:style>
  <w:style w:type="paragraph" w:customStyle="1" w:styleId="2A8C6BB818C44E9BB893C9D092EAE3AE">
    <w:name w:val="2A8C6BB818C44E9BB893C9D092EAE3AE"/>
    <w:rsid w:val="00B30F48"/>
  </w:style>
  <w:style w:type="paragraph" w:customStyle="1" w:styleId="18212459E5C746C2A8F74615CCE7C9B1">
    <w:name w:val="18212459E5C746C2A8F74615CCE7C9B1"/>
    <w:rsid w:val="00B30F48"/>
  </w:style>
  <w:style w:type="paragraph" w:customStyle="1" w:styleId="AA492D58C1DA44EFA443CED6F5E41F43">
    <w:name w:val="AA492D58C1DA44EFA443CED6F5E41F43"/>
    <w:rsid w:val="00B30F48"/>
  </w:style>
  <w:style w:type="paragraph" w:customStyle="1" w:styleId="FB268D28663249E28E388D67D79B12E9">
    <w:name w:val="FB268D28663249E28E388D67D79B12E9"/>
    <w:rsid w:val="00B30F48"/>
  </w:style>
  <w:style w:type="paragraph" w:customStyle="1" w:styleId="6B2C0D692C624A2AA49E89125B7D9248">
    <w:name w:val="6B2C0D692C624A2AA49E89125B7D9248"/>
    <w:rsid w:val="00B30F48"/>
  </w:style>
  <w:style w:type="paragraph" w:customStyle="1" w:styleId="384DF275B0E749B39C5F5FE1AEEFD00A">
    <w:name w:val="384DF275B0E749B39C5F5FE1AEEFD00A"/>
    <w:rsid w:val="00B30F48"/>
  </w:style>
  <w:style w:type="paragraph" w:customStyle="1" w:styleId="700CAED356574422816F29BC726FB8EF">
    <w:name w:val="700CAED356574422816F29BC726FB8EF"/>
    <w:rsid w:val="00DE5993"/>
  </w:style>
  <w:style w:type="paragraph" w:customStyle="1" w:styleId="9E56E48E05414E0CAEF6F88CF5474A2F">
    <w:name w:val="9E56E48E05414E0CAEF6F88CF5474A2F"/>
    <w:rsid w:val="00DE5993"/>
  </w:style>
  <w:style w:type="paragraph" w:customStyle="1" w:styleId="CF2280AF971E411588B1AFE3CC7400BE">
    <w:name w:val="CF2280AF971E411588B1AFE3CC7400BE"/>
    <w:rsid w:val="00DE5993"/>
  </w:style>
  <w:style w:type="paragraph" w:customStyle="1" w:styleId="6B9F44D8615C4DCFA451E861B5F1A27F">
    <w:name w:val="6B9F44D8615C4DCFA451E861B5F1A27F"/>
    <w:rsid w:val="00DE5993"/>
  </w:style>
  <w:style w:type="paragraph" w:customStyle="1" w:styleId="CC1CCB8F0AC8469C9157E11C054A4278">
    <w:name w:val="CC1CCB8F0AC8469C9157E11C054A4278"/>
    <w:rsid w:val="00DE5993"/>
  </w:style>
  <w:style w:type="paragraph" w:customStyle="1" w:styleId="7845D84B10414C1FA4A2AE743E3F4810">
    <w:name w:val="7845D84B10414C1FA4A2AE743E3F4810"/>
    <w:rsid w:val="00DE5993"/>
  </w:style>
  <w:style w:type="paragraph" w:customStyle="1" w:styleId="D426B16F55C94FD2B949E4EA553A99CC">
    <w:name w:val="D426B16F55C94FD2B949E4EA553A99CC"/>
    <w:rsid w:val="00DE5993"/>
  </w:style>
  <w:style w:type="paragraph" w:customStyle="1" w:styleId="0BD9BAD7EAC84A7BA856217748F640F8">
    <w:name w:val="0BD9BAD7EAC84A7BA856217748F640F8"/>
    <w:rsid w:val="00DE5993"/>
  </w:style>
  <w:style w:type="paragraph" w:customStyle="1" w:styleId="81B7DA8D081F4550BB3BB096001F9656">
    <w:name w:val="81B7DA8D081F4550BB3BB096001F9656"/>
    <w:rsid w:val="00DE5993"/>
  </w:style>
  <w:style w:type="paragraph" w:customStyle="1" w:styleId="87803893315C46BDA36A17B86D69237D">
    <w:name w:val="87803893315C46BDA36A17B86D69237D"/>
    <w:rsid w:val="00DE5993"/>
  </w:style>
  <w:style w:type="paragraph" w:customStyle="1" w:styleId="AA666CE88BE24119B185A9B268520133">
    <w:name w:val="AA666CE88BE24119B185A9B268520133"/>
    <w:rsid w:val="00DE5993"/>
  </w:style>
  <w:style w:type="paragraph" w:customStyle="1" w:styleId="7D2B84FF57A742BA84C7ED422F849A8B">
    <w:name w:val="7D2B84FF57A742BA84C7ED422F849A8B"/>
    <w:rsid w:val="00DE5993"/>
  </w:style>
  <w:style w:type="paragraph" w:customStyle="1" w:styleId="A7299A163E2E4DB0972A5B80C28130F9">
    <w:name w:val="A7299A163E2E4DB0972A5B80C28130F9"/>
    <w:rsid w:val="00DE5993"/>
  </w:style>
  <w:style w:type="paragraph" w:customStyle="1" w:styleId="E33FB9870B1342A38113BB9076945A56">
    <w:name w:val="E33FB9870B1342A38113BB9076945A56"/>
    <w:rsid w:val="00DE5993"/>
  </w:style>
  <w:style w:type="paragraph" w:customStyle="1" w:styleId="48FBCB4759CC444585613A03E7C8B99E">
    <w:name w:val="48FBCB4759CC444585613A03E7C8B99E"/>
    <w:rsid w:val="00DE5993"/>
  </w:style>
  <w:style w:type="paragraph" w:customStyle="1" w:styleId="84D39C4CF667455F8626B0B036D80759">
    <w:name w:val="84D39C4CF667455F8626B0B036D80759"/>
    <w:rsid w:val="00DE5993"/>
  </w:style>
  <w:style w:type="paragraph" w:customStyle="1" w:styleId="7EB9FED9E21447A2ACA3BC78B87D1F23">
    <w:name w:val="7EB9FED9E21447A2ACA3BC78B87D1F23"/>
    <w:rsid w:val="00DE5993"/>
  </w:style>
  <w:style w:type="paragraph" w:customStyle="1" w:styleId="95058058477A42A9B31D47E1310D4E61">
    <w:name w:val="95058058477A42A9B31D47E1310D4E61"/>
    <w:rsid w:val="00DE5993"/>
  </w:style>
  <w:style w:type="paragraph" w:customStyle="1" w:styleId="DA090A2E7DF844A9A1B3E9F5290A0566">
    <w:name w:val="DA090A2E7DF844A9A1B3E9F5290A0566"/>
    <w:rsid w:val="00DE5993"/>
  </w:style>
  <w:style w:type="paragraph" w:customStyle="1" w:styleId="8691C56D9B4F4FD1BDDAF6380F7341C8">
    <w:name w:val="8691C56D9B4F4FD1BDDAF6380F7341C8"/>
    <w:rsid w:val="00DE5993"/>
  </w:style>
  <w:style w:type="paragraph" w:customStyle="1" w:styleId="9BE8C5D3C9DE4F88B76D938E48375312">
    <w:name w:val="9BE8C5D3C9DE4F88B76D938E48375312"/>
    <w:rsid w:val="00DE5993"/>
  </w:style>
  <w:style w:type="paragraph" w:customStyle="1" w:styleId="D88D0C843BFD4E9BA47465AD4C7FEBE8">
    <w:name w:val="D88D0C843BFD4E9BA47465AD4C7FEBE8"/>
    <w:rsid w:val="00DE5993"/>
  </w:style>
  <w:style w:type="paragraph" w:customStyle="1" w:styleId="5FAE0C58C30048AB8743BCF26D9E5442">
    <w:name w:val="5FAE0C58C30048AB8743BCF26D9E5442"/>
    <w:rsid w:val="00DE5993"/>
  </w:style>
  <w:style w:type="paragraph" w:customStyle="1" w:styleId="403C2BF300084C98A86915C95EE91DB1">
    <w:name w:val="403C2BF300084C98A86915C95EE91DB1"/>
    <w:rsid w:val="00DE5993"/>
  </w:style>
  <w:style w:type="paragraph" w:customStyle="1" w:styleId="BA8B3DAB819B4D34B9E930CF44A40A68">
    <w:name w:val="BA8B3DAB819B4D34B9E930CF44A40A68"/>
    <w:rsid w:val="00DE5993"/>
  </w:style>
  <w:style w:type="paragraph" w:customStyle="1" w:styleId="84644112E4FF4C74BAE1539945DAC29C">
    <w:name w:val="84644112E4FF4C74BAE1539945DAC29C"/>
    <w:rsid w:val="00DE5993"/>
  </w:style>
  <w:style w:type="paragraph" w:customStyle="1" w:styleId="0654329385B94E1CACA5C75F46BC92E5">
    <w:name w:val="0654329385B94E1CACA5C75F46BC92E5"/>
    <w:rsid w:val="00DE5993"/>
  </w:style>
  <w:style w:type="paragraph" w:customStyle="1" w:styleId="065D3F7DAAB84127841975714763FB8E">
    <w:name w:val="065D3F7DAAB84127841975714763FB8E"/>
    <w:rsid w:val="00DE5993"/>
  </w:style>
  <w:style w:type="paragraph" w:customStyle="1" w:styleId="579E9853028E4CAFBCF1693E921BECCF">
    <w:name w:val="579E9853028E4CAFBCF1693E921BECCF"/>
    <w:rsid w:val="00DE5993"/>
  </w:style>
  <w:style w:type="paragraph" w:customStyle="1" w:styleId="F48A3F8961FB4C169CBED4E619CDB302">
    <w:name w:val="F48A3F8961FB4C169CBED4E619CDB302"/>
    <w:rsid w:val="00DE5993"/>
  </w:style>
  <w:style w:type="paragraph" w:customStyle="1" w:styleId="837499CB47B544A1A65719D638F23D50">
    <w:name w:val="837499CB47B544A1A65719D638F23D50"/>
    <w:rsid w:val="00DE5993"/>
  </w:style>
  <w:style w:type="paragraph" w:customStyle="1" w:styleId="F3B589C30967491BADFBF95B95561B02">
    <w:name w:val="F3B589C30967491BADFBF95B95561B02"/>
    <w:rsid w:val="00DE5993"/>
  </w:style>
  <w:style w:type="paragraph" w:customStyle="1" w:styleId="F6961E6C598F46A797955540215B8735">
    <w:name w:val="F6961E6C598F46A797955540215B8735"/>
    <w:rsid w:val="00DE5993"/>
  </w:style>
  <w:style w:type="paragraph" w:customStyle="1" w:styleId="0D840CE6FE1C4E76B5D3CC5FB4B58B24">
    <w:name w:val="0D840CE6FE1C4E76B5D3CC5FB4B58B24"/>
    <w:rsid w:val="00DE5993"/>
  </w:style>
  <w:style w:type="paragraph" w:customStyle="1" w:styleId="5139F6544DB24FD68994CFA6ECE0E573">
    <w:name w:val="5139F6544DB24FD68994CFA6ECE0E573"/>
    <w:rsid w:val="00DE5993"/>
  </w:style>
  <w:style w:type="paragraph" w:customStyle="1" w:styleId="6CF3EC3FF80943129DC45E0374AF254B">
    <w:name w:val="6CF3EC3FF80943129DC45E0374AF254B"/>
    <w:rsid w:val="00DE5993"/>
  </w:style>
  <w:style w:type="paragraph" w:customStyle="1" w:styleId="4B418556E0F94EF785931D69932B2605">
    <w:name w:val="4B418556E0F94EF785931D69932B2605"/>
    <w:rsid w:val="00DE5993"/>
  </w:style>
  <w:style w:type="paragraph" w:customStyle="1" w:styleId="F2EFAAE2455B4B16AE8398C235CB2656">
    <w:name w:val="F2EFAAE2455B4B16AE8398C235CB2656"/>
    <w:rsid w:val="00DE5993"/>
  </w:style>
  <w:style w:type="paragraph" w:customStyle="1" w:styleId="2C0485A3A6D247C794F51AF523BDC378">
    <w:name w:val="2C0485A3A6D247C794F51AF523BDC378"/>
    <w:rsid w:val="00DE5993"/>
  </w:style>
  <w:style w:type="paragraph" w:customStyle="1" w:styleId="8DD771F97B374034A45D6C2489F783B0">
    <w:name w:val="8DD771F97B374034A45D6C2489F783B0"/>
    <w:rsid w:val="00DE5993"/>
  </w:style>
  <w:style w:type="paragraph" w:customStyle="1" w:styleId="EA9364A479724B6496B297820F46098A">
    <w:name w:val="EA9364A479724B6496B297820F46098A"/>
    <w:rsid w:val="00DE5993"/>
  </w:style>
  <w:style w:type="paragraph" w:customStyle="1" w:styleId="4149D37C2852465C8CD00F244A268A06">
    <w:name w:val="4149D37C2852465C8CD00F244A268A06"/>
    <w:rsid w:val="00DE5993"/>
  </w:style>
  <w:style w:type="paragraph" w:customStyle="1" w:styleId="B1BCA220842C4B6192B87F328245F2C5">
    <w:name w:val="B1BCA220842C4B6192B87F328245F2C5"/>
    <w:rsid w:val="00DE5993"/>
  </w:style>
  <w:style w:type="paragraph" w:customStyle="1" w:styleId="FF9A8AA075F74D0199BBDD4598E6A0BF">
    <w:name w:val="FF9A8AA075F74D0199BBDD4598E6A0BF"/>
    <w:rsid w:val="00DE5993"/>
  </w:style>
  <w:style w:type="paragraph" w:customStyle="1" w:styleId="DFBB9727A7BD4B41A1F3D695897FD9DE">
    <w:name w:val="DFBB9727A7BD4B41A1F3D695897FD9DE"/>
    <w:rsid w:val="00DE5993"/>
  </w:style>
  <w:style w:type="paragraph" w:customStyle="1" w:styleId="DC673EF058B64CE2A259909145ABE2AC">
    <w:name w:val="DC673EF058B64CE2A259909145ABE2AC"/>
    <w:rsid w:val="00DE5993"/>
  </w:style>
  <w:style w:type="paragraph" w:customStyle="1" w:styleId="B787E9FE99D64DF68CC58621A4CAF7E2">
    <w:name w:val="B787E9FE99D64DF68CC58621A4CAF7E2"/>
    <w:rsid w:val="00DE5993"/>
  </w:style>
  <w:style w:type="paragraph" w:customStyle="1" w:styleId="1D189EAD0B814C8DA58939FB24E51825">
    <w:name w:val="1D189EAD0B814C8DA58939FB24E51825"/>
    <w:rsid w:val="00DE5993"/>
  </w:style>
  <w:style w:type="paragraph" w:customStyle="1" w:styleId="D806833AD6A44B828F269B9146EEC9B2">
    <w:name w:val="D806833AD6A44B828F269B9146EEC9B2"/>
    <w:rsid w:val="00DE5993"/>
  </w:style>
  <w:style w:type="paragraph" w:customStyle="1" w:styleId="6A1744B5DA234514A3F20E82249920F4">
    <w:name w:val="6A1744B5DA234514A3F20E82249920F4"/>
    <w:rsid w:val="00DE5993"/>
  </w:style>
  <w:style w:type="paragraph" w:customStyle="1" w:styleId="34A7846A9A16402691D9EA0E9D044FE2">
    <w:name w:val="34A7846A9A16402691D9EA0E9D044FE2"/>
    <w:rsid w:val="00DE5993"/>
  </w:style>
  <w:style w:type="paragraph" w:customStyle="1" w:styleId="CE2E2494E82E4FB8A37A2280088EF089">
    <w:name w:val="CE2E2494E82E4FB8A37A2280088EF089"/>
    <w:rsid w:val="00DE5993"/>
  </w:style>
  <w:style w:type="paragraph" w:customStyle="1" w:styleId="42F2EEEA35C04B97A6AF837D641003FC">
    <w:name w:val="42F2EEEA35C04B97A6AF837D641003FC"/>
    <w:rsid w:val="00DE5993"/>
  </w:style>
  <w:style w:type="paragraph" w:customStyle="1" w:styleId="ACD667770DE24634863E72617EE6563B">
    <w:name w:val="ACD667770DE24634863E72617EE6563B"/>
    <w:rsid w:val="00DE5993"/>
  </w:style>
  <w:style w:type="paragraph" w:customStyle="1" w:styleId="C668010B72BE44F18A8703B8FA557C3F">
    <w:name w:val="C668010B72BE44F18A8703B8FA557C3F"/>
    <w:rsid w:val="00DE5993"/>
  </w:style>
  <w:style w:type="paragraph" w:customStyle="1" w:styleId="F6232E79CC1342FF81C32C4C1ABE1276">
    <w:name w:val="F6232E79CC1342FF81C32C4C1ABE1276"/>
    <w:rsid w:val="00DE5993"/>
  </w:style>
  <w:style w:type="paragraph" w:customStyle="1" w:styleId="DAA02BB12F434BED9303FCBBE9378A22">
    <w:name w:val="DAA02BB12F434BED9303FCBBE9378A22"/>
    <w:rsid w:val="00DE5993"/>
  </w:style>
  <w:style w:type="paragraph" w:customStyle="1" w:styleId="B74B7452FC7F41D6A14702C1E09B22A4">
    <w:name w:val="B74B7452FC7F41D6A14702C1E09B22A4"/>
    <w:rsid w:val="00DE5993"/>
  </w:style>
  <w:style w:type="paragraph" w:customStyle="1" w:styleId="3D07A9D2BF8D44B7ACF11773F4EAFE91">
    <w:name w:val="3D07A9D2BF8D44B7ACF11773F4EAFE91"/>
    <w:rsid w:val="00DE5993"/>
  </w:style>
  <w:style w:type="paragraph" w:customStyle="1" w:styleId="E424D14073084191B155E60C20CF0553">
    <w:name w:val="E424D14073084191B155E60C20CF0553"/>
    <w:rsid w:val="00DE5993"/>
  </w:style>
  <w:style w:type="paragraph" w:customStyle="1" w:styleId="72EEBA88C4F0450C9BC9831CAA66C2E7">
    <w:name w:val="72EEBA88C4F0450C9BC9831CAA66C2E7"/>
    <w:rsid w:val="00DE5993"/>
  </w:style>
  <w:style w:type="paragraph" w:customStyle="1" w:styleId="17863DD4B5CB425F96B00A863A2F8E4C">
    <w:name w:val="17863DD4B5CB425F96B00A863A2F8E4C"/>
    <w:rsid w:val="00DE5993"/>
  </w:style>
  <w:style w:type="paragraph" w:customStyle="1" w:styleId="4B1E7CD5148F4C3188B0C867A6730D4E">
    <w:name w:val="4B1E7CD5148F4C3188B0C867A6730D4E"/>
    <w:rsid w:val="00DE5993"/>
  </w:style>
  <w:style w:type="paragraph" w:customStyle="1" w:styleId="EF50598784C3488B8EE23C33E8A08FD7">
    <w:name w:val="EF50598784C3488B8EE23C33E8A08FD7"/>
    <w:rsid w:val="00DE5993"/>
  </w:style>
  <w:style w:type="paragraph" w:customStyle="1" w:styleId="44E7927646CB4096A16C844DA697C7E6">
    <w:name w:val="44E7927646CB4096A16C844DA697C7E6"/>
    <w:rsid w:val="00DE5993"/>
  </w:style>
  <w:style w:type="paragraph" w:customStyle="1" w:styleId="28CDC3349DED4BCF9616051475E85AD2">
    <w:name w:val="28CDC3349DED4BCF9616051475E85AD2"/>
    <w:rsid w:val="00DE5993"/>
  </w:style>
  <w:style w:type="paragraph" w:customStyle="1" w:styleId="17B540E6B0FE4FF99573433625EB64A4">
    <w:name w:val="17B540E6B0FE4FF99573433625EB64A4"/>
    <w:rsid w:val="00DE5993"/>
  </w:style>
  <w:style w:type="paragraph" w:customStyle="1" w:styleId="54C53EAE63CF491E93C02A011EE0FC20">
    <w:name w:val="54C53EAE63CF491E93C02A011EE0FC20"/>
    <w:rsid w:val="00DE5993"/>
  </w:style>
  <w:style w:type="paragraph" w:customStyle="1" w:styleId="196042CE74474122930D7C7874721D22">
    <w:name w:val="196042CE74474122930D7C7874721D22"/>
    <w:rsid w:val="00DE5993"/>
  </w:style>
  <w:style w:type="paragraph" w:customStyle="1" w:styleId="ACBACCE320AB4062B51A8CD9E29F39AC">
    <w:name w:val="ACBACCE320AB4062B51A8CD9E29F39AC"/>
    <w:rsid w:val="00DE5993"/>
  </w:style>
  <w:style w:type="paragraph" w:customStyle="1" w:styleId="C0448A976E924CA9A2BE26B146201B99">
    <w:name w:val="C0448A976E924CA9A2BE26B146201B99"/>
    <w:rsid w:val="00DE5993"/>
  </w:style>
  <w:style w:type="paragraph" w:customStyle="1" w:styleId="A13B99B79BC9451D8EA205DBC163801B">
    <w:name w:val="A13B99B79BC9451D8EA205DBC163801B"/>
    <w:rsid w:val="00DE5993"/>
  </w:style>
  <w:style w:type="paragraph" w:customStyle="1" w:styleId="B615C1125BBB4A9187E8E8CF483A2014">
    <w:name w:val="B615C1125BBB4A9187E8E8CF483A2014"/>
    <w:rsid w:val="00DE5993"/>
  </w:style>
  <w:style w:type="paragraph" w:customStyle="1" w:styleId="CD3B1B61B800454DB54C7A37F53CE832">
    <w:name w:val="CD3B1B61B800454DB54C7A37F53CE832"/>
    <w:rsid w:val="00DE5993"/>
  </w:style>
  <w:style w:type="paragraph" w:customStyle="1" w:styleId="6983C99B5CC64935915B01B22953F08D">
    <w:name w:val="6983C99B5CC64935915B01B22953F08D"/>
    <w:rsid w:val="00DE5993"/>
  </w:style>
  <w:style w:type="paragraph" w:customStyle="1" w:styleId="01FDB4CC06F64EBEA56AD299A2058EAA">
    <w:name w:val="01FDB4CC06F64EBEA56AD299A2058EAA"/>
    <w:rsid w:val="00DE5993"/>
  </w:style>
  <w:style w:type="paragraph" w:customStyle="1" w:styleId="8B4A58E467884B4E9FA6E5F0E62565F8">
    <w:name w:val="8B4A58E467884B4E9FA6E5F0E62565F8"/>
    <w:rsid w:val="00DE5993"/>
  </w:style>
  <w:style w:type="paragraph" w:customStyle="1" w:styleId="D42005B61F84409C92A8ADDA44A9728E">
    <w:name w:val="D42005B61F84409C92A8ADDA44A9728E"/>
    <w:rsid w:val="00DE5993"/>
  </w:style>
  <w:style w:type="paragraph" w:customStyle="1" w:styleId="D55C3A38AC6641AA9A52FE8F6CF8175F">
    <w:name w:val="D55C3A38AC6641AA9A52FE8F6CF8175F"/>
    <w:rsid w:val="00DE5993"/>
  </w:style>
  <w:style w:type="paragraph" w:customStyle="1" w:styleId="55D588D532344204AE2A4414D2E2B653">
    <w:name w:val="55D588D532344204AE2A4414D2E2B653"/>
    <w:rsid w:val="00DE5993"/>
  </w:style>
  <w:style w:type="paragraph" w:customStyle="1" w:styleId="9868D322929F456D9CA7407272810B61">
    <w:name w:val="9868D322929F456D9CA7407272810B61"/>
    <w:rsid w:val="00DE5993"/>
  </w:style>
  <w:style w:type="paragraph" w:customStyle="1" w:styleId="BDF27D409C6E49B583407C4F8333E0B4">
    <w:name w:val="BDF27D409C6E49B583407C4F8333E0B4"/>
    <w:rsid w:val="00DE5993"/>
  </w:style>
  <w:style w:type="paragraph" w:customStyle="1" w:styleId="4D61077D406A42B697A6443C70EB0AEC">
    <w:name w:val="4D61077D406A42B697A6443C70EB0AEC"/>
    <w:rsid w:val="00DE5993"/>
  </w:style>
  <w:style w:type="paragraph" w:customStyle="1" w:styleId="A307B8F6987D45CDB3A333F946607908">
    <w:name w:val="A307B8F6987D45CDB3A333F946607908"/>
    <w:rsid w:val="00DE5993"/>
  </w:style>
  <w:style w:type="paragraph" w:customStyle="1" w:styleId="91C4785285594A73A8EF7FF1ACEF571F">
    <w:name w:val="91C4785285594A73A8EF7FF1ACEF571F"/>
    <w:rsid w:val="00DE5993"/>
  </w:style>
  <w:style w:type="paragraph" w:customStyle="1" w:styleId="D41FD5F749D7405FB5C58801B68A6283">
    <w:name w:val="D41FD5F749D7405FB5C58801B68A6283"/>
    <w:rsid w:val="00DE5993"/>
  </w:style>
  <w:style w:type="paragraph" w:customStyle="1" w:styleId="31545B423C12482884E8319C68F989C3">
    <w:name w:val="31545B423C12482884E8319C68F989C3"/>
    <w:rsid w:val="00DE5993"/>
  </w:style>
  <w:style w:type="paragraph" w:customStyle="1" w:styleId="436EA8EA3FD046ED89AFAAC6EE95F4C5">
    <w:name w:val="436EA8EA3FD046ED89AFAAC6EE95F4C5"/>
    <w:rsid w:val="00DE5993"/>
  </w:style>
  <w:style w:type="paragraph" w:customStyle="1" w:styleId="68DE924672134598A6DAAD00B1F70328">
    <w:name w:val="68DE924672134598A6DAAD00B1F70328"/>
    <w:rsid w:val="00DE5993"/>
  </w:style>
  <w:style w:type="paragraph" w:customStyle="1" w:styleId="21022299BF8F4640866246B72CFD5772">
    <w:name w:val="21022299BF8F4640866246B72CFD5772"/>
    <w:rsid w:val="00DE5993"/>
  </w:style>
  <w:style w:type="paragraph" w:customStyle="1" w:styleId="196AC05F1BC449FBAF9295AE2C6B00E3">
    <w:name w:val="196AC05F1BC449FBAF9295AE2C6B00E3"/>
    <w:rsid w:val="00C5576E"/>
  </w:style>
  <w:style w:type="paragraph" w:customStyle="1" w:styleId="5F534F2F1EFD40F39F9ECC4B58020FC6">
    <w:name w:val="5F534F2F1EFD40F39F9ECC4B58020FC6"/>
    <w:rsid w:val="00C5576E"/>
  </w:style>
  <w:style w:type="paragraph" w:customStyle="1" w:styleId="AC6FDD566D1A44618E3388B8D676E4CB">
    <w:name w:val="AC6FDD566D1A44618E3388B8D676E4CB"/>
    <w:rsid w:val="00C5576E"/>
  </w:style>
  <w:style w:type="paragraph" w:customStyle="1" w:styleId="385CE022809A4EB491C9F18179E002C0">
    <w:name w:val="385CE022809A4EB491C9F18179E002C0"/>
    <w:rsid w:val="00C5576E"/>
  </w:style>
  <w:style w:type="paragraph" w:customStyle="1" w:styleId="F580E37847D84D8DBD0B9A82E63954EC">
    <w:name w:val="F580E37847D84D8DBD0B9A82E63954EC"/>
    <w:rsid w:val="00C5576E"/>
  </w:style>
  <w:style w:type="paragraph" w:customStyle="1" w:styleId="F95FE28F0D714B3C9CFA831993B3B781">
    <w:name w:val="F95FE28F0D714B3C9CFA831993B3B781"/>
    <w:rsid w:val="00C5576E"/>
  </w:style>
  <w:style w:type="paragraph" w:customStyle="1" w:styleId="5C607B54D1C2471CB0335C161E3F7168">
    <w:name w:val="5C607B54D1C2471CB0335C161E3F7168"/>
    <w:rsid w:val="00C5576E"/>
  </w:style>
  <w:style w:type="paragraph" w:customStyle="1" w:styleId="DF490704D42E492B8B31F0C10B055AE4">
    <w:name w:val="DF490704D42E492B8B31F0C10B055AE4"/>
    <w:rsid w:val="00C5576E"/>
  </w:style>
  <w:style w:type="paragraph" w:customStyle="1" w:styleId="6784E606F7AB40599E1626626D147CC4">
    <w:name w:val="6784E606F7AB40599E1626626D147CC4"/>
    <w:rsid w:val="00C5576E"/>
  </w:style>
  <w:style w:type="paragraph" w:customStyle="1" w:styleId="9D7055A619B74689B47FDF7B6D9EA965">
    <w:name w:val="9D7055A619B74689B47FDF7B6D9EA965"/>
    <w:rsid w:val="00C5576E"/>
  </w:style>
  <w:style w:type="paragraph" w:customStyle="1" w:styleId="5FF7D17E646C46AC81C33593B71DA9C5">
    <w:name w:val="5FF7D17E646C46AC81C33593B71DA9C5"/>
    <w:rsid w:val="00C5576E"/>
  </w:style>
  <w:style w:type="paragraph" w:customStyle="1" w:styleId="6FCEE82629D34DC08FEDC06ECC173BE1">
    <w:name w:val="6FCEE82629D34DC08FEDC06ECC173BE1"/>
    <w:rsid w:val="00C5576E"/>
  </w:style>
  <w:style w:type="paragraph" w:customStyle="1" w:styleId="1A486034EF514CA0B60614F027D431B6">
    <w:name w:val="1A486034EF514CA0B60614F027D431B6"/>
    <w:rsid w:val="00C5576E"/>
  </w:style>
  <w:style w:type="paragraph" w:customStyle="1" w:styleId="4DD54DC7CA9F412FB28D9D50CBFDB7FD">
    <w:name w:val="4DD54DC7CA9F412FB28D9D50CBFDB7FD"/>
    <w:rsid w:val="00C5576E"/>
  </w:style>
  <w:style w:type="paragraph" w:customStyle="1" w:styleId="D6F1B21B6B3441BF8B2E65BD518EA2B7">
    <w:name w:val="D6F1B21B6B3441BF8B2E65BD518EA2B7"/>
    <w:rsid w:val="00C5576E"/>
  </w:style>
  <w:style w:type="paragraph" w:customStyle="1" w:styleId="2C5AA6066F54474F843B017B81A2D4B5">
    <w:name w:val="2C5AA6066F54474F843B017B81A2D4B5"/>
    <w:rsid w:val="00C5576E"/>
  </w:style>
  <w:style w:type="paragraph" w:customStyle="1" w:styleId="218D73866B1E474A87F4B85EFF7C5334">
    <w:name w:val="218D73866B1E474A87F4B85EFF7C5334"/>
    <w:rsid w:val="00C5576E"/>
  </w:style>
  <w:style w:type="paragraph" w:customStyle="1" w:styleId="4092D80B4CE44A23A330C7BAE57FF0BD">
    <w:name w:val="4092D80B4CE44A23A330C7BAE57FF0BD"/>
    <w:rsid w:val="00C5576E"/>
  </w:style>
  <w:style w:type="paragraph" w:customStyle="1" w:styleId="AED3A948CE36408E86EE6BFDD5E57761">
    <w:name w:val="AED3A948CE36408E86EE6BFDD5E57761"/>
    <w:rsid w:val="00C5576E"/>
  </w:style>
  <w:style w:type="paragraph" w:customStyle="1" w:styleId="CD80FE46AA8241529B28AF8F108B7388">
    <w:name w:val="CD80FE46AA8241529B28AF8F108B7388"/>
    <w:rsid w:val="00C5576E"/>
  </w:style>
  <w:style w:type="paragraph" w:customStyle="1" w:styleId="4B986B9F8E154CAABDB822901DF8E065">
    <w:name w:val="4B986B9F8E154CAABDB822901DF8E065"/>
    <w:rsid w:val="00C5576E"/>
  </w:style>
  <w:style w:type="paragraph" w:customStyle="1" w:styleId="C05A4B587177433DB1DCFC8DE843656D">
    <w:name w:val="C05A4B587177433DB1DCFC8DE843656D"/>
    <w:rsid w:val="00C5576E"/>
  </w:style>
  <w:style w:type="paragraph" w:customStyle="1" w:styleId="F1306A2D02FE4DF28187C0F35864A1A6">
    <w:name w:val="F1306A2D02FE4DF28187C0F35864A1A6"/>
    <w:rsid w:val="00C5576E"/>
  </w:style>
  <w:style w:type="paragraph" w:customStyle="1" w:styleId="BF1E804C6095462EA0C3DBF9FFCA4D88">
    <w:name w:val="BF1E804C6095462EA0C3DBF9FFCA4D88"/>
    <w:rsid w:val="00C5576E"/>
  </w:style>
  <w:style w:type="paragraph" w:customStyle="1" w:styleId="D3A401FF76664F038AFE96E61C612B61">
    <w:name w:val="D3A401FF76664F038AFE96E61C612B61"/>
    <w:rsid w:val="00C5576E"/>
  </w:style>
  <w:style w:type="paragraph" w:customStyle="1" w:styleId="464BD51790714B1D83608F0DDDD70826">
    <w:name w:val="464BD51790714B1D83608F0DDDD70826"/>
    <w:rsid w:val="00C5576E"/>
  </w:style>
  <w:style w:type="paragraph" w:customStyle="1" w:styleId="925026BE7F334E1BA02D93A5BBCE5236">
    <w:name w:val="925026BE7F334E1BA02D93A5BBCE5236"/>
    <w:rsid w:val="00C5576E"/>
  </w:style>
  <w:style w:type="paragraph" w:customStyle="1" w:styleId="145A9DEA3289495785764515881C8E41">
    <w:name w:val="145A9DEA3289495785764515881C8E41"/>
    <w:rsid w:val="00C5576E"/>
  </w:style>
  <w:style w:type="paragraph" w:customStyle="1" w:styleId="750E71E8ACAD4528991ED655726CEFE2">
    <w:name w:val="750E71E8ACAD4528991ED655726CEFE2"/>
    <w:rsid w:val="00C5576E"/>
  </w:style>
  <w:style w:type="paragraph" w:customStyle="1" w:styleId="CE80BCB03CFA4D32BBB1518D35AC566E">
    <w:name w:val="CE80BCB03CFA4D32BBB1518D35AC566E"/>
    <w:rsid w:val="00C5576E"/>
  </w:style>
  <w:style w:type="paragraph" w:customStyle="1" w:styleId="F60E49947B7740F4BE6C669B030D1782">
    <w:name w:val="F60E49947B7740F4BE6C669B030D1782"/>
    <w:rsid w:val="00C5576E"/>
  </w:style>
  <w:style w:type="paragraph" w:customStyle="1" w:styleId="7A8CA17F286A453A8E0E7197AD89F372">
    <w:name w:val="7A8CA17F286A453A8E0E7197AD89F372"/>
    <w:rsid w:val="00C5576E"/>
  </w:style>
  <w:style w:type="paragraph" w:customStyle="1" w:styleId="68B613B08C7D4FED9CAA6CD4A3C1062C">
    <w:name w:val="68B613B08C7D4FED9CAA6CD4A3C1062C"/>
    <w:rsid w:val="00C5576E"/>
  </w:style>
  <w:style w:type="paragraph" w:customStyle="1" w:styleId="EF8BDD62B5ED46C0ADA2FD18DC1E7FB4">
    <w:name w:val="EF8BDD62B5ED46C0ADA2FD18DC1E7FB4"/>
    <w:rsid w:val="00C5576E"/>
  </w:style>
  <w:style w:type="paragraph" w:customStyle="1" w:styleId="7AD3B61FFDA2466AA0A417EC32AB27B8">
    <w:name w:val="7AD3B61FFDA2466AA0A417EC32AB27B8"/>
    <w:rsid w:val="00C5576E"/>
  </w:style>
  <w:style w:type="paragraph" w:customStyle="1" w:styleId="22B6CFC9940D455FA881D80AC6B6936E">
    <w:name w:val="22B6CFC9940D455FA881D80AC6B6936E"/>
    <w:rsid w:val="00C5576E"/>
  </w:style>
  <w:style w:type="paragraph" w:customStyle="1" w:styleId="172C6242DB784B738A53BA546EA7689E">
    <w:name w:val="172C6242DB784B738A53BA546EA7689E"/>
    <w:rsid w:val="00C5576E"/>
  </w:style>
  <w:style w:type="paragraph" w:customStyle="1" w:styleId="BC5DBDCFE9B74F4B8F1C702F8452A38A">
    <w:name w:val="BC5DBDCFE9B74F4B8F1C702F8452A38A"/>
    <w:rsid w:val="00C5576E"/>
  </w:style>
  <w:style w:type="paragraph" w:customStyle="1" w:styleId="609A9445AC25459C8B8DA847DFA58248">
    <w:name w:val="609A9445AC25459C8B8DA847DFA58248"/>
    <w:rsid w:val="00C5576E"/>
  </w:style>
  <w:style w:type="paragraph" w:customStyle="1" w:styleId="60AF111445B04A0FA7820C6F21EF69C5">
    <w:name w:val="60AF111445B04A0FA7820C6F21EF69C5"/>
    <w:rsid w:val="00C5576E"/>
  </w:style>
  <w:style w:type="paragraph" w:customStyle="1" w:styleId="B4D6F5B7E3B04C969F7A368C41578FBC">
    <w:name w:val="B4D6F5B7E3B04C969F7A368C41578FBC"/>
    <w:rsid w:val="00C5576E"/>
  </w:style>
  <w:style w:type="paragraph" w:customStyle="1" w:styleId="F0951BF8E9FE4E08BA1B25A3F9E2D0F4">
    <w:name w:val="F0951BF8E9FE4E08BA1B25A3F9E2D0F4"/>
    <w:rsid w:val="00C5576E"/>
  </w:style>
  <w:style w:type="paragraph" w:customStyle="1" w:styleId="A0156BBFFC234C41AA4730BBB4FC85F1">
    <w:name w:val="A0156BBFFC234C41AA4730BBB4FC85F1"/>
    <w:rsid w:val="00C5576E"/>
  </w:style>
  <w:style w:type="paragraph" w:customStyle="1" w:styleId="A91A65C08B6B444B8FBCD1F493992CC6">
    <w:name w:val="A91A65C08B6B444B8FBCD1F493992CC6"/>
    <w:rsid w:val="00C5576E"/>
  </w:style>
  <w:style w:type="paragraph" w:customStyle="1" w:styleId="A60FA19E82B64673AE426D5D3F14A183">
    <w:name w:val="A60FA19E82B64673AE426D5D3F14A183"/>
    <w:rsid w:val="00C5576E"/>
  </w:style>
  <w:style w:type="paragraph" w:customStyle="1" w:styleId="B55E8F9DE5DA4358802077383C056758">
    <w:name w:val="B55E8F9DE5DA4358802077383C056758"/>
    <w:rsid w:val="00C5576E"/>
  </w:style>
  <w:style w:type="paragraph" w:customStyle="1" w:styleId="3E6D803A08644846A6B79DA5166D5C4D">
    <w:name w:val="3E6D803A08644846A6B79DA5166D5C4D"/>
    <w:rsid w:val="00C5576E"/>
  </w:style>
  <w:style w:type="paragraph" w:customStyle="1" w:styleId="93A3EF55B3034BFBA211E8540560C232">
    <w:name w:val="93A3EF55B3034BFBA211E8540560C232"/>
    <w:rsid w:val="00C5576E"/>
  </w:style>
  <w:style w:type="paragraph" w:customStyle="1" w:styleId="D77398A1CE554DFE82C76A95596B9910">
    <w:name w:val="D77398A1CE554DFE82C76A95596B9910"/>
    <w:rsid w:val="00C5576E"/>
  </w:style>
  <w:style w:type="paragraph" w:customStyle="1" w:styleId="F5A663A6601344A2B23676CA44814540">
    <w:name w:val="F5A663A6601344A2B23676CA44814540"/>
    <w:rsid w:val="00C5576E"/>
  </w:style>
  <w:style w:type="paragraph" w:customStyle="1" w:styleId="5D89ADD1E95941808D4BD9D216B80112">
    <w:name w:val="5D89ADD1E95941808D4BD9D216B80112"/>
    <w:rsid w:val="00C5576E"/>
  </w:style>
  <w:style w:type="paragraph" w:customStyle="1" w:styleId="661234C23AA84DE08E889642B0A5EC36">
    <w:name w:val="661234C23AA84DE08E889642B0A5EC36"/>
    <w:rsid w:val="00C5576E"/>
  </w:style>
  <w:style w:type="paragraph" w:customStyle="1" w:styleId="FB002CB070CB4A528DD00976D3C080B0">
    <w:name w:val="FB002CB070CB4A528DD00976D3C080B0"/>
    <w:rsid w:val="00C5576E"/>
  </w:style>
  <w:style w:type="paragraph" w:customStyle="1" w:styleId="D6F3A4D42AFF494FB36CF37AE51ADAA3">
    <w:name w:val="D6F3A4D42AFF494FB36CF37AE51ADAA3"/>
    <w:rsid w:val="00C5576E"/>
  </w:style>
  <w:style w:type="paragraph" w:customStyle="1" w:styleId="B74F593E04E841EA85651F27AC7BFDF8">
    <w:name w:val="B74F593E04E841EA85651F27AC7BFDF8"/>
    <w:rsid w:val="00C5576E"/>
  </w:style>
  <w:style w:type="paragraph" w:customStyle="1" w:styleId="5BB847E6CD844ECDB8136BEFB48A5352">
    <w:name w:val="5BB847E6CD844ECDB8136BEFB48A5352"/>
    <w:rsid w:val="00C5576E"/>
  </w:style>
  <w:style w:type="paragraph" w:customStyle="1" w:styleId="1F9A98B5E93F458D938EC6E1103DC3B7">
    <w:name w:val="1F9A98B5E93F458D938EC6E1103DC3B7"/>
    <w:rsid w:val="00C5576E"/>
  </w:style>
  <w:style w:type="paragraph" w:customStyle="1" w:styleId="67F0CF199FF84B03943994D07947D469">
    <w:name w:val="67F0CF199FF84B03943994D07947D469"/>
    <w:rsid w:val="00C5576E"/>
  </w:style>
  <w:style w:type="paragraph" w:customStyle="1" w:styleId="2850086E9EE4449F91C072BB2926B0CA">
    <w:name w:val="2850086E9EE4449F91C072BB2926B0CA"/>
    <w:rsid w:val="00C5576E"/>
  </w:style>
  <w:style w:type="paragraph" w:customStyle="1" w:styleId="7BA0008D2F814AFDBE5ED9FFB9FC67E5">
    <w:name w:val="7BA0008D2F814AFDBE5ED9FFB9FC67E5"/>
    <w:rsid w:val="00C5576E"/>
  </w:style>
  <w:style w:type="paragraph" w:customStyle="1" w:styleId="3F50127CBC3146558D10CE524E9C2384">
    <w:name w:val="3F50127CBC3146558D10CE524E9C2384"/>
    <w:rsid w:val="00C5576E"/>
  </w:style>
  <w:style w:type="paragraph" w:customStyle="1" w:styleId="900237B2F7ED4483BB73A78478E4B1C8">
    <w:name w:val="900237B2F7ED4483BB73A78478E4B1C8"/>
    <w:rsid w:val="00C5576E"/>
  </w:style>
  <w:style w:type="paragraph" w:customStyle="1" w:styleId="F06E854A3C4D4D83811D1B810B4AAF57">
    <w:name w:val="F06E854A3C4D4D83811D1B810B4AAF57"/>
    <w:rsid w:val="00C5576E"/>
  </w:style>
  <w:style w:type="paragraph" w:customStyle="1" w:styleId="E6A56502DF5B4F0AB06EFABC9506FD2D">
    <w:name w:val="E6A56502DF5B4F0AB06EFABC9506FD2D"/>
    <w:rsid w:val="00C5576E"/>
  </w:style>
  <w:style w:type="paragraph" w:customStyle="1" w:styleId="8026597B4A3447ABA4544F94C7AEF0FE">
    <w:name w:val="8026597B4A3447ABA4544F94C7AEF0FE"/>
    <w:rsid w:val="00C5576E"/>
  </w:style>
  <w:style w:type="paragraph" w:customStyle="1" w:styleId="3E9E1E941CA041FFA0EBAD8A37A0BE64">
    <w:name w:val="3E9E1E941CA041FFA0EBAD8A37A0BE64"/>
    <w:rsid w:val="00C5576E"/>
  </w:style>
  <w:style w:type="paragraph" w:customStyle="1" w:styleId="389EBE8AD741406D9F826B5AEAECCF5B">
    <w:name w:val="389EBE8AD741406D9F826B5AEAECCF5B"/>
    <w:rsid w:val="00C5576E"/>
  </w:style>
  <w:style w:type="paragraph" w:customStyle="1" w:styleId="5D7E3096B0F144B19FEC772AFA4AD008">
    <w:name w:val="5D7E3096B0F144B19FEC772AFA4AD008"/>
    <w:rsid w:val="00C5576E"/>
  </w:style>
  <w:style w:type="paragraph" w:customStyle="1" w:styleId="6D6347936DAD4E2A9D3260F75FBD2B00">
    <w:name w:val="6D6347936DAD4E2A9D3260F75FBD2B00"/>
    <w:rsid w:val="00C5576E"/>
  </w:style>
  <w:style w:type="paragraph" w:customStyle="1" w:styleId="CDCE8E1E88B44347BB693B324D3CA55E">
    <w:name w:val="CDCE8E1E88B44347BB693B324D3CA55E"/>
    <w:rsid w:val="00C5576E"/>
  </w:style>
  <w:style w:type="paragraph" w:customStyle="1" w:styleId="BFEA7F9752EA4FA4A8EA5BDD38E91742">
    <w:name w:val="BFEA7F9752EA4FA4A8EA5BDD38E91742"/>
    <w:rsid w:val="00C5576E"/>
  </w:style>
  <w:style w:type="paragraph" w:customStyle="1" w:styleId="B585D861D8AA45B694163803FEB71A15">
    <w:name w:val="B585D861D8AA45B694163803FEB71A15"/>
    <w:rsid w:val="00C5576E"/>
  </w:style>
  <w:style w:type="paragraph" w:customStyle="1" w:styleId="7228480C04484E9BB3269C0BCA46C4F8">
    <w:name w:val="7228480C04484E9BB3269C0BCA46C4F8"/>
    <w:rsid w:val="00C5576E"/>
  </w:style>
  <w:style w:type="paragraph" w:customStyle="1" w:styleId="B53EBBB316564C5A9AFEC65347F387FA">
    <w:name w:val="B53EBBB316564C5A9AFEC65347F387FA"/>
    <w:rsid w:val="00C5576E"/>
  </w:style>
  <w:style w:type="paragraph" w:customStyle="1" w:styleId="772FA9B58BC840159F0F81598BB61B28">
    <w:name w:val="772FA9B58BC840159F0F81598BB61B28"/>
    <w:rsid w:val="00C5576E"/>
  </w:style>
  <w:style w:type="paragraph" w:customStyle="1" w:styleId="F973057F593945A199D5F95AC21EDB91">
    <w:name w:val="F973057F593945A199D5F95AC21EDB91"/>
    <w:rsid w:val="00C5576E"/>
  </w:style>
  <w:style w:type="paragraph" w:customStyle="1" w:styleId="0B3438319D144D07AA5F6D695B0B7A0C">
    <w:name w:val="0B3438319D144D07AA5F6D695B0B7A0C"/>
    <w:rsid w:val="00C5576E"/>
  </w:style>
  <w:style w:type="paragraph" w:customStyle="1" w:styleId="7D51C5E6235E4D69A353703791015907">
    <w:name w:val="7D51C5E6235E4D69A353703791015907"/>
    <w:rsid w:val="00C5576E"/>
  </w:style>
  <w:style w:type="paragraph" w:customStyle="1" w:styleId="F7FF5E2770194260B5CBEEEC60BA68D6">
    <w:name w:val="F7FF5E2770194260B5CBEEEC60BA68D6"/>
    <w:rsid w:val="00C5576E"/>
  </w:style>
  <w:style w:type="paragraph" w:customStyle="1" w:styleId="516A6EB38210463FADD359809059DCE0">
    <w:name w:val="516A6EB38210463FADD359809059DCE0"/>
    <w:rsid w:val="00C5576E"/>
  </w:style>
  <w:style w:type="paragraph" w:customStyle="1" w:styleId="CE1E047F294A4E4C80EE75C4073C93F3">
    <w:name w:val="CE1E047F294A4E4C80EE75C4073C93F3"/>
    <w:rsid w:val="00C5576E"/>
  </w:style>
  <w:style w:type="paragraph" w:customStyle="1" w:styleId="C3CC7E98300C4D0082F13BE7AD6B9948">
    <w:name w:val="C3CC7E98300C4D0082F13BE7AD6B9948"/>
    <w:rsid w:val="00C5576E"/>
  </w:style>
  <w:style w:type="paragraph" w:customStyle="1" w:styleId="404228A3DA07407C95E33CA5F327918E">
    <w:name w:val="404228A3DA07407C95E33CA5F327918E"/>
    <w:rsid w:val="00C5576E"/>
  </w:style>
  <w:style w:type="paragraph" w:customStyle="1" w:styleId="2E97C222EB354BE5B14D5A3DAB6A1FDE">
    <w:name w:val="2E97C222EB354BE5B14D5A3DAB6A1FDE"/>
    <w:rsid w:val="00C5576E"/>
  </w:style>
  <w:style w:type="paragraph" w:customStyle="1" w:styleId="A946B5C4F72A4FB48F9D87B3BA196E0B">
    <w:name w:val="A946B5C4F72A4FB48F9D87B3BA196E0B"/>
    <w:rsid w:val="00C5576E"/>
  </w:style>
  <w:style w:type="paragraph" w:customStyle="1" w:styleId="B139B1C46B2544AFB7D969E68E6821C7">
    <w:name w:val="B139B1C46B2544AFB7D969E68E6821C7"/>
    <w:rsid w:val="00C5576E"/>
  </w:style>
  <w:style w:type="paragraph" w:customStyle="1" w:styleId="E309396E3754447383871C1C903CB8C6">
    <w:name w:val="E309396E3754447383871C1C903CB8C6"/>
    <w:rsid w:val="00C5576E"/>
  </w:style>
  <w:style w:type="paragraph" w:customStyle="1" w:styleId="1B4152F98D704470BCF7F45591C36F4D">
    <w:name w:val="1B4152F98D704470BCF7F45591C36F4D"/>
    <w:rsid w:val="00C5576E"/>
  </w:style>
  <w:style w:type="paragraph" w:customStyle="1" w:styleId="9D27E9A63677415AB8642FCE5BDAFFBA">
    <w:name w:val="9D27E9A63677415AB8642FCE5BDAFFBA"/>
    <w:rsid w:val="00C5576E"/>
  </w:style>
  <w:style w:type="paragraph" w:customStyle="1" w:styleId="052F236A183F4661A4C89BE152618BA0">
    <w:name w:val="052F236A183F4661A4C89BE152618BA0"/>
    <w:rsid w:val="00C5576E"/>
  </w:style>
  <w:style w:type="paragraph" w:customStyle="1" w:styleId="20F936F3CB124F30910CED851137EBAC">
    <w:name w:val="20F936F3CB124F30910CED851137EBAC"/>
    <w:rsid w:val="00C5576E"/>
  </w:style>
  <w:style w:type="paragraph" w:customStyle="1" w:styleId="00D0C6BDFF7946DA84DF36D0FCF73C0C">
    <w:name w:val="00D0C6BDFF7946DA84DF36D0FCF73C0C"/>
    <w:rsid w:val="00C5576E"/>
  </w:style>
  <w:style w:type="paragraph" w:customStyle="1" w:styleId="F3B3717E91814EABAD10AA6C67C590DA">
    <w:name w:val="F3B3717E91814EABAD10AA6C67C590DA"/>
    <w:rsid w:val="00C5576E"/>
  </w:style>
  <w:style w:type="paragraph" w:customStyle="1" w:styleId="A2DEB354BAE84BE1B958B516A4A8E23E">
    <w:name w:val="A2DEB354BAE84BE1B958B516A4A8E23E"/>
    <w:rsid w:val="00C5576E"/>
  </w:style>
  <w:style w:type="paragraph" w:customStyle="1" w:styleId="060DFB809DAF46ED9F7547698FA25545">
    <w:name w:val="060DFB809DAF46ED9F7547698FA25545"/>
    <w:rsid w:val="00C5576E"/>
  </w:style>
  <w:style w:type="paragraph" w:customStyle="1" w:styleId="0A26E13D4D0048EB954FCEC77A56FD2A">
    <w:name w:val="0A26E13D4D0048EB954FCEC77A56FD2A"/>
    <w:rsid w:val="00C5576E"/>
  </w:style>
  <w:style w:type="paragraph" w:customStyle="1" w:styleId="6E8694F152E648B18930AD2115D93DBF">
    <w:name w:val="6E8694F152E648B18930AD2115D93DBF"/>
    <w:rsid w:val="00C5576E"/>
  </w:style>
  <w:style w:type="paragraph" w:customStyle="1" w:styleId="0FC9A3A490E8486ABC069734DE5E3AA4">
    <w:name w:val="0FC9A3A490E8486ABC069734DE5E3AA4"/>
    <w:rsid w:val="00C5576E"/>
  </w:style>
  <w:style w:type="paragraph" w:customStyle="1" w:styleId="772D3BB66A254F40888F34E7D9B6DB0C">
    <w:name w:val="772D3BB66A254F40888F34E7D9B6DB0C"/>
    <w:rsid w:val="00C5576E"/>
  </w:style>
  <w:style w:type="paragraph" w:customStyle="1" w:styleId="9CC8DAEA62FA476EBC38C47361B68668">
    <w:name w:val="9CC8DAEA62FA476EBC38C47361B68668"/>
    <w:rsid w:val="00C5576E"/>
  </w:style>
  <w:style w:type="paragraph" w:customStyle="1" w:styleId="3A81CAA8354A4F599D204A94A5FA3B32">
    <w:name w:val="3A81CAA8354A4F599D204A94A5FA3B32"/>
    <w:rsid w:val="00C5576E"/>
  </w:style>
  <w:style w:type="paragraph" w:customStyle="1" w:styleId="791A7286539F492AA0422EC4B7CFA4FA">
    <w:name w:val="791A7286539F492AA0422EC4B7CFA4FA"/>
    <w:rsid w:val="00C5576E"/>
  </w:style>
  <w:style w:type="paragraph" w:customStyle="1" w:styleId="AA482A211DB84CADA28A58E19D9EEC2F">
    <w:name w:val="AA482A211DB84CADA28A58E19D9EEC2F"/>
    <w:rsid w:val="00C5576E"/>
  </w:style>
  <w:style w:type="paragraph" w:customStyle="1" w:styleId="4C94C26B42514335BF6DC32E5E762277">
    <w:name w:val="4C94C26B42514335BF6DC32E5E762277"/>
    <w:rsid w:val="00C5576E"/>
  </w:style>
  <w:style w:type="paragraph" w:customStyle="1" w:styleId="341600A9BE634CB7A4FD5EBB36C8691B">
    <w:name w:val="341600A9BE634CB7A4FD5EBB36C8691B"/>
    <w:rsid w:val="00C5576E"/>
  </w:style>
  <w:style w:type="paragraph" w:customStyle="1" w:styleId="F097E90AEA6B41A4A3B5AC2F08D4D6A5">
    <w:name w:val="F097E90AEA6B41A4A3B5AC2F08D4D6A5"/>
    <w:rsid w:val="00C5576E"/>
  </w:style>
  <w:style w:type="paragraph" w:customStyle="1" w:styleId="6B293F8790AC488D89C14885C3DD656F">
    <w:name w:val="6B293F8790AC488D89C14885C3DD656F"/>
    <w:rsid w:val="00C5576E"/>
  </w:style>
  <w:style w:type="paragraph" w:customStyle="1" w:styleId="EECDD5A9259A4E0E8E4E26F0CEB6192F">
    <w:name w:val="EECDD5A9259A4E0E8E4E26F0CEB6192F"/>
    <w:rsid w:val="00C5576E"/>
  </w:style>
  <w:style w:type="paragraph" w:customStyle="1" w:styleId="A07B922D5AED400488233BD2BF3FA451">
    <w:name w:val="A07B922D5AED400488233BD2BF3FA451"/>
    <w:rsid w:val="00C5576E"/>
  </w:style>
  <w:style w:type="paragraph" w:customStyle="1" w:styleId="683AB00AB10041DAB7C9530FB925343E">
    <w:name w:val="683AB00AB10041DAB7C9530FB925343E"/>
    <w:rsid w:val="00C5576E"/>
  </w:style>
  <w:style w:type="paragraph" w:customStyle="1" w:styleId="DBC28A668876492DB70E7516C8AEDF9E">
    <w:name w:val="DBC28A668876492DB70E7516C8AEDF9E"/>
    <w:rsid w:val="00C5576E"/>
  </w:style>
  <w:style w:type="paragraph" w:customStyle="1" w:styleId="93613C3E0ADE415AB4B5C3547957F009">
    <w:name w:val="93613C3E0ADE415AB4B5C3547957F009"/>
    <w:rsid w:val="00C5576E"/>
  </w:style>
  <w:style w:type="paragraph" w:customStyle="1" w:styleId="B6EE053187254DCA8433F2CE02C7E92A">
    <w:name w:val="B6EE053187254DCA8433F2CE02C7E92A"/>
    <w:rsid w:val="00C5576E"/>
  </w:style>
  <w:style w:type="paragraph" w:customStyle="1" w:styleId="4604D849E17648A4B287D9644FA28DC4">
    <w:name w:val="4604D849E17648A4B287D9644FA28DC4"/>
    <w:rsid w:val="00C5576E"/>
  </w:style>
  <w:style w:type="paragraph" w:customStyle="1" w:styleId="CE307AE1CCAB4304BE38CF211DF605BE">
    <w:name w:val="CE307AE1CCAB4304BE38CF211DF605BE"/>
    <w:rsid w:val="00C5576E"/>
  </w:style>
  <w:style w:type="paragraph" w:customStyle="1" w:styleId="E50C8D6FA35145AB9B496F0763B1C456">
    <w:name w:val="E50C8D6FA35145AB9B496F0763B1C456"/>
    <w:rsid w:val="00C5576E"/>
  </w:style>
  <w:style w:type="paragraph" w:customStyle="1" w:styleId="15FB4B4D07894281B6D0125C328F0FCA">
    <w:name w:val="15FB4B4D07894281B6D0125C328F0FCA"/>
    <w:rsid w:val="00C5576E"/>
  </w:style>
  <w:style w:type="paragraph" w:customStyle="1" w:styleId="AFCF4CE2B5E74C9F8E7B3CB74A73F022">
    <w:name w:val="AFCF4CE2B5E74C9F8E7B3CB74A73F022"/>
    <w:rsid w:val="00C5576E"/>
  </w:style>
  <w:style w:type="paragraph" w:customStyle="1" w:styleId="666157E940004937B54236D00D50118D">
    <w:name w:val="666157E940004937B54236D00D50118D"/>
    <w:rsid w:val="00C5576E"/>
  </w:style>
  <w:style w:type="paragraph" w:customStyle="1" w:styleId="983B99761E4641B09F8F914B1007CE60">
    <w:name w:val="983B99761E4641B09F8F914B1007CE60"/>
    <w:rsid w:val="00C5576E"/>
  </w:style>
  <w:style w:type="paragraph" w:customStyle="1" w:styleId="0E88482DA8F744B3A299F6923350FA2C">
    <w:name w:val="0E88482DA8F744B3A299F6923350FA2C"/>
    <w:rsid w:val="00C5576E"/>
  </w:style>
  <w:style w:type="paragraph" w:customStyle="1" w:styleId="E9CC684601444FA3BC517DB3A020F290">
    <w:name w:val="E9CC684601444FA3BC517DB3A020F290"/>
    <w:rsid w:val="00C5576E"/>
  </w:style>
  <w:style w:type="paragraph" w:customStyle="1" w:styleId="30D66611DB724C778A30D2A7AC88B4F8">
    <w:name w:val="30D66611DB724C778A30D2A7AC88B4F8"/>
    <w:rsid w:val="00C5576E"/>
  </w:style>
  <w:style w:type="paragraph" w:customStyle="1" w:styleId="F06E469B1F8B46348CC901E8DCF6C876">
    <w:name w:val="F06E469B1F8B46348CC901E8DCF6C876"/>
    <w:rsid w:val="00C5576E"/>
  </w:style>
  <w:style w:type="paragraph" w:customStyle="1" w:styleId="3ED81AFEDE75437199EBDC45176628E6">
    <w:name w:val="3ED81AFEDE75437199EBDC45176628E6"/>
    <w:rsid w:val="00C5576E"/>
  </w:style>
  <w:style w:type="paragraph" w:customStyle="1" w:styleId="2065E26ED5B44B65BB12946735775EEA">
    <w:name w:val="2065E26ED5B44B65BB12946735775EEA"/>
    <w:rsid w:val="00C5576E"/>
  </w:style>
  <w:style w:type="paragraph" w:customStyle="1" w:styleId="67A8B961423B4E3D97D1D6D7A0B761B9">
    <w:name w:val="67A8B961423B4E3D97D1D6D7A0B761B9"/>
    <w:rsid w:val="00C5576E"/>
  </w:style>
  <w:style w:type="paragraph" w:customStyle="1" w:styleId="12D2743F7D334F3E9F0AC6F104230B3B">
    <w:name w:val="12D2743F7D334F3E9F0AC6F104230B3B"/>
    <w:rsid w:val="00C5576E"/>
  </w:style>
  <w:style w:type="paragraph" w:customStyle="1" w:styleId="7EF98CA64DAE4B4988B057EF4E755285">
    <w:name w:val="7EF98CA64DAE4B4988B057EF4E755285"/>
    <w:rsid w:val="00C5576E"/>
  </w:style>
  <w:style w:type="paragraph" w:customStyle="1" w:styleId="69BCEBA3DB034F87B5BCCB649BFB28CA">
    <w:name w:val="69BCEBA3DB034F87B5BCCB649BFB28CA"/>
    <w:rsid w:val="00C5576E"/>
  </w:style>
  <w:style w:type="paragraph" w:customStyle="1" w:styleId="9E955452A09347D285507E4E468FBD50">
    <w:name w:val="9E955452A09347D285507E4E468FBD50"/>
    <w:rsid w:val="00C5576E"/>
  </w:style>
  <w:style w:type="paragraph" w:customStyle="1" w:styleId="E81C502999E5420ABBCFB09B2539B0F4">
    <w:name w:val="E81C502999E5420ABBCFB09B2539B0F4"/>
    <w:rsid w:val="00C5576E"/>
  </w:style>
  <w:style w:type="paragraph" w:customStyle="1" w:styleId="F86C3E102E824EB58CA242A181810ADC">
    <w:name w:val="F86C3E102E824EB58CA242A181810ADC"/>
    <w:rsid w:val="00C5576E"/>
  </w:style>
  <w:style w:type="paragraph" w:customStyle="1" w:styleId="7FED26CC82A14E8580929FF61467D494">
    <w:name w:val="7FED26CC82A14E8580929FF61467D494"/>
    <w:rsid w:val="00C5576E"/>
  </w:style>
  <w:style w:type="paragraph" w:customStyle="1" w:styleId="5689CD36511B40BAA53136FD3BC935F6">
    <w:name w:val="5689CD36511B40BAA53136FD3BC935F6"/>
    <w:rsid w:val="00C5576E"/>
  </w:style>
  <w:style w:type="paragraph" w:customStyle="1" w:styleId="4575DC3C4C2E48C2A523535229D366A2">
    <w:name w:val="4575DC3C4C2E48C2A523535229D366A2"/>
    <w:rsid w:val="00C5576E"/>
  </w:style>
  <w:style w:type="paragraph" w:customStyle="1" w:styleId="F8DBC8D692BC43CDB19D5665DC5231A3">
    <w:name w:val="F8DBC8D692BC43CDB19D5665DC5231A3"/>
    <w:rsid w:val="00C5576E"/>
  </w:style>
  <w:style w:type="paragraph" w:customStyle="1" w:styleId="1B8C1755CEC74E4EB151FC40EE833A81">
    <w:name w:val="1B8C1755CEC74E4EB151FC40EE833A81"/>
    <w:rsid w:val="00C5576E"/>
  </w:style>
  <w:style w:type="paragraph" w:customStyle="1" w:styleId="EAE639F405D8464DBABF8E54DCBF6BDD">
    <w:name w:val="EAE639F405D8464DBABF8E54DCBF6BDD"/>
    <w:rsid w:val="00C5576E"/>
  </w:style>
  <w:style w:type="paragraph" w:customStyle="1" w:styleId="6AA42A36B53C4E91872CC24E5086F94A">
    <w:name w:val="6AA42A36B53C4E91872CC24E5086F94A"/>
    <w:rsid w:val="00C5576E"/>
  </w:style>
  <w:style w:type="paragraph" w:customStyle="1" w:styleId="E11AD524647847FCB8AD508C388B6C1C">
    <w:name w:val="E11AD524647847FCB8AD508C388B6C1C"/>
    <w:rsid w:val="00C5576E"/>
  </w:style>
  <w:style w:type="paragraph" w:customStyle="1" w:styleId="2519A2320DDE48C8AF3A5CB48D522D8E">
    <w:name w:val="2519A2320DDE48C8AF3A5CB48D522D8E"/>
    <w:rsid w:val="00C5576E"/>
  </w:style>
  <w:style w:type="paragraph" w:customStyle="1" w:styleId="67DF4A163373486BAA1C42F4B04F032F">
    <w:name w:val="67DF4A163373486BAA1C42F4B04F032F"/>
    <w:rsid w:val="00C5576E"/>
  </w:style>
  <w:style w:type="paragraph" w:customStyle="1" w:styleId="A0A6AA1B316E408D90BD2FF3445DDB0C">
    <w:name w:val="A0A6AA1B316E408D90BD2FF3445DDB0C"/>
    <w:rsid w:val="00C5576E"/>
  </w:style>
  <w:style w:type="paragraph" w:customStyle="1" w:styleId="2C80E089CB3642599FF80FF81990C267">
    <w:name w:val="2C80E089CB3642599FF80FF81990C267"/>
    <w:rsid w:val="00C5576E"/>
  </w:style>
  <w:style w:type="paragraph" w:customStyle="1" w:styleId="6E5DBEBC5A414F9D9825F813DB9D85C0">
    <w:name w:val="6E5DBEBC5A414F9D9825F813DB9D85C0"/>
    <w:rsid w:val="00C5576E"/>
  </w:style>
  <w:style w:type="paragraph" w:customStyle="1" w:styleId="BED9D02B13044933A6250741C6FFE645">
    <w:name w:val="BED9D02B13044933A6250741C6FFE645"/>
    <w:rsid w:val="00C5576E"/>
  </w:style>
  <w:style w:type="paragraph" w:customStyle="1" w:styleId="DE160D4D91AD432D8B5D1FBBF05FE1CA">
    <w:name w:val="DE160D4D91AD432D8B5D1FBBF05FE1CA"/>
    <w:rsid w:val="00C5576E"/>
  </w:style>
  <w:style w:type="paragraph" w:customStyle="1" w:styleId="0E717814E8C84C1FADEBAF42B259F748">
    <w:name w:val="0E717814E8C84C1FADEBAF42B259F748"/>
    <w:rsid w:val="00C5576E"/>
  </w:style>
  <w:style w:type="paragraph" w:customStyle="1" w:styleId="1DBBAD478A39460689FAB76DFE88EE53">
    <w:name w:val="1DBBAD478A39460689FAB76DFE88EE53"/>
    <w:rsid w:val="00C5576E"/>
  </w:style>
  <w:style w:type="paragraph" w:customStyle="1" w:styleId="27B8BB5F78C4484E91340ED1283E95CB">
    <w:name w:val="27B8BB5F78C4484E91340ED1283E95CB"/>
    <w:rsid w:val="00C5576E"/>
  </w:style>
  <w:style w:type="paragraph" w:customStyle="1" w:styleId="F049FA4B3FE0481C8CF48A7693684155">
    <w:name w:val="F049FA4B3FE0481C8CF48A7693684155"/>
    <w:rsid w:val="00C5576E"/>
  </w:style>
  <w:style w:type="paragraph" w:customStyle="1" w:styleId="88021241F6E24B2D8D77B9B72B7A0728">
    <w:name w:val="88021241F6E24B2D8D77B9B72B7A0728"/>
    <w:rsid w:val="00C5576E"/>
  </w:style>
  <w:style w:type="paragraph" w:customStyle="1" w:styleId="9969B88FC76946B39351A3091C794A5E">
    <w:name w:val="9969B88FC76946B39351A3091C794A5E"/>
    <w:rsid w:val="00C5576E"/>
  </w:style>
  <w:style w:type="paragraph" w:customStyle="1" w:styleId="66C72D87F6E84EFFB21A0DD3ADE5F80C">
    <w:name w:val="66C72D87F6E84EFFB21A0DD3ADE5F80C"/>
    <w:rsid w:val="00C5576E"/>
  </w:style>
  <w:style w:type="paragraph" w:customStyle="1" w:styleId="CD364B6D31C34BB3873CE35EA390952E">
    <w:name w:val="CD364B6D31C34BB3873CE35EA390952E"/>
    <w:rsid w:val="00C5576E"/>
  </w:style>
  <w:style w:type="paragraph" w:customStyle="1" w:styleId="112B407C63744845B74A0B38A3D23CCE">
    <w:name w:val="112B407C63744845B74A0B38A3D23CCE"/>
    <w:rsid w:val="00C5576E"/>
  </w:style>
  <w:style w:type="paragraph" w:customStyle="1" w:styleId="38BA4C2636A34201AB832BEE50288258">
    <w:name w:val="38BA4C2636A34201AB832BEE50288258"/>
    <w:rsid w:val="00C5576E"/>
  </w:style>
  <w:style w:type="paragraph" w:customStyle="1" w:styleId="A923EE09985D4E6891080B346B785596">
    <w:name w:val="A923EE09985D4E6891080B346B785596"/>
    <w:rsid w:val="00C5576E"/>
  </w:style>
  <w:style w:type="paragraph" w:customStyle="1" w:styleId="ECDAFF24795340D28A54FB4EDE0F678C">
    <w:name w:val="ECDAFF24795340D28A54FB4EDE0F678C"/>
    <w:rsid w:val="00C5576E"/>
  </w:style>
  <w:style w:type="paragraph" w:customStyle="1" w:styleId="98E67A423A3B44B49013BB9C383849C5">
    <w:name w:val="98E67A423A3B44B49013BB9C383849C5"/>
    <w:rsid w:val="00C5576E"/>
  </w:style>
  <w:style w:type="paragraph" w:customStyle="1" w:styleId="126E1618A1D8442986414930B39F93FE">
    <w:name w:val="126E1618A1D8442986414930B39F93FE"/>
    <w:rsid w:val="00C5576E"/>
  </w:style>
  <w:style w:type="paragraph" w:customStyle="1" w:styleId="72B4B87B063748F3923ADCA305426889">
    <w:name w:val="72B4B87B063748F3923ADCA305426889"/>
    <w:rsid w:val="00C5576E"/>
  </w:style>
  <w:style w:type="paragraph" w:customStyle="1" w:styleId="E87376D3694A433CB7CBF05382D945FC">
    <w:name w:val="E87376D3694A433CB7CBF05382D945FC"/>
    <w:rsid w:val="00C5576E"/>
  </w:style>
  <w:style w:type="paragraph" w:customStyle="1" w:styleId="D4F390614F9E48F89D3DDC60C76CF28C">
    <w:name w:val="D4F390614F9E48F89D3DDC60C76CF28C"/>
    <w:rsid w:val="00C5576E"/>
  </w:style>
  <w:style w:type="paragraph" w:customStyle="1" w:styleId="080699CC14194ABA84776FB6E88254E6">
    <w:name w:val="080699CC14194ABA84776FB6E88254E6"/>
    <w:rsid w:val="00C5576E"/>
  </w:style>
  <w:style w:type="paragraph" w:customStyle="1" w:styleId="21F048CB07944F9484B485109FC7DCBF">
    <w:name w:val="21F048CB07944F9484B485109FC7DCBF"/>
    <w:rsid w:val="00C5576E"/>
  </w:style>
  <w:style w:type="paragraph" w:customStyle="1" w:styleId="023C32CBA5B34A529069B399AA141A1B">
    <w:name w:val="023C32CBA5B34A529069B399AA141A1B"/>
    <w:rsid w:val="00C5576E"/>
  </w:style>
  <w:style w:type="paragraph" w:customStyle="1" w:styleId="A51E743A05C144FD9F26B4698A8A3D37">
    <w:name w:val="A51E743A05C144FD9F26B4698A8A3D37"/>
    <w:rsid w:val="00C5576E"/>
  </w:style>
  <w:style w:type="paragraph" w:customStyle="1" w:styleId="2851C4A78C13452BB5A42775F65BA0EF">
    <w:name w:val="2851C4A78C13452BB5A42775F65BA0EF"/>
    <w:rsid w:val="00C5576E"/>
  </w:style>
  <w:style w:type="paragraph" w:customStyle="1" w:styleId="E83D49C08BA8484299DFC700E63F6F99">
    <w:name w:val="E83D49C08BA8484299DFC700E63F6F99"/>
    <w:rsid w:val="00C5576E"/>
  </w:style>
  <w:style w:type="paragraph" w:customStyle="1" w:styleId="1E41683BCE0A4E53BE76834E6206EE32">
    <w:name w:val="1E41683BCE0A4E53BE76834E6206EE32"/>
    <w:rsid w:val="00C5576E"/>
  </w:style>
  <w:style w:type="paragraph" w:customStyle="1" w:styleId="F139691803C64A5DA80A8223399055A6">
    <w:name w:val="F139691803C64A5DA80A8223399055A6"/>
    <w:rsid w:val="00C5576E"/>
  </w:style>
  <w:style w:type="paragraph" w:customStyle="1" w:styleId="920D416CAC024E0EB628C62972D67CAE">
    <w:name w:val="920D416CAC024E0EB628C62972D67CAE"/>
    <w:rsid w:val="00C5576E"/>
  </w:style>
  <w:style w:type="paragraph" w:customStyle="1" w:styleId="55AD032D699B483E8AD9E34CABDF9A10">
    <w:name w:val="55AD032D699B483E8AD9E34CABDF9A10"/>
    <w:rsid w:val="00C5576E"/>
  </w:style>
  <w:style w:type="paragraph" w:customStyle="1" w:styleId="D40A9DC2D13241DA98F662E8470581E2">
    <w:name w:val="D40A9DC2D13241DA98F662E8470581E2"/>
    <w:rsid w:val="00C5576E"/>
  </w:style>
  <w:style w:type="paragraph" w:customStyle="1" w:styleId="4907906D629E46E19A742B9CBEC6BCA1">
    <w:name w:val="4907906D629E46E19A742B9CBEC6BCA1"/>
    <w:rsid w:val="00C5576E"/>
  </w:style>
  <w:style w:type="paragraph" w:customStyle="1" w:styleId="B5DAD23DB6D24D31B2A39DF08471EC45">
    <w:name w:val="B5DAD23DB6D24D31B2A39DF08471EC45"/>
    <w:rsid w:val="00C5576E"/>
  </w:style>
  <w:style w:type="paragraph" w:customStyle="1" w:styleId="F10D7ECD546A4752A97D8347223F6F30">
    <w:name w:val="F10D7ECD546A4752A97D8347223F6F30"/>
    <w:rsid w:val="00C5576E"/>
  </w:style>
  <w:style w:type="paragraph" w:customStyle="1" w:styleId="B5B29A1931A54DB18E19F57943955BD1">
    <w:name w:val="B5B29A1931A54DB18E19F57943955BD1"/>
    <w:rsid w:val="00C5576E"/>
  </w:style>
  <w:style w:type="paragraph" w:customStyle="1" w:styleId="B04A38D1830143E68EDD3545FB437348">
    <w:name w:val="B04A38D1830143E68EDD3545FB437348"/>
    <w:rsid w:val="00C5576E"/>
  </w:style>
  <w:style w:type="paragraph" w:customStyle="1" w:styleId="30E52C1E7D584947BC5F0B18D7806E78">
    <w:name w:val="30E52C1E7D584947BC5F0B18D7806E78"/>
    <w:rsid w:val="00C5576E"/>
  </w:style>
  <w:style w:type="paragraph" w:customStyle="1" w:styleId="CB200CF8FEE7440C88C4E018BD78D251">
    <w:name w:val="CB200CF8FEE7440C88C4E018BD78D251"/>
    <w:rsid w:val="00C5576E"/>
  </w:style>
  <w:style w:type="paragraph" w:customStyle="1" w:styleId="6ACBB5322E49439D8097D1BD3C92482E">
    <w:name w:val="6ACBB5322E49439D8097D1BD3C92482E"/>
    <w:rsid w:val="00C5576E"/>
  </w:style>
  <w:style w:type="paragraph" w:customStyle="1" w:styleId="08D8564A2AA744DD8E6AEEC0C35E7846">
    <w:name w:val="08D8564A2AA744DD8E6AEEC0C35E7846"/>
    <w:rsid w:val="00C5576E"/>
  </w:style>
  <w:style w:type="paragraph" w:customStyle="1" w:styleId="0E5F1D94948C42DC96F5C96BE940E019">
    <w:name w:val="0E5F1D94948C42DC96F5C96BE940E019"/>
    <w:rsid w:val="00C5576E"/>
  </w:style>
  <w:style w:type="paragraph" w:customStyle="1" w:styleId="45B2CED42ABF46CAB8C75F02BC0A739A">
    <w:name w:val="45B2CED42ABF46CAB8C75F02BC0A739A"/>
    <w:rsid w:val="00C5576E"/>
  </w:style>
  <w:style w:type="paragraph" w:customStyle="1" w:styleId="92565561CC5A47D08BAEE4378C1A631F">
    <w:name w:val="92565561CC5A47D08BAEE4378C1A631F"/>
    <w:rsid w:val="00C5576E"/>
  </w:style>
  <w:style w:type="paragraph" w:customStyle="1" w:styleId="C8E88CBC42104D48A96B7C1E0C8B244E">
    <w:name w:val="C8E88CBC42104D48A96B7C1E0C8B244E"/>
    <w:rsid w:val="00C5576E"/>
  </w:style>
  <w:style w:type="paragraph" w:customStyle="1" w:styleId="24F911B47FB645A2BA1B357EAEF9AF47">
    <w:name w:val="24F911B47FB645A2BA1B357EAEF9AF47"/>
    <w:rsid w:val="00C5576E"/>
  </w:style>
  <w:style w:type="paragraph" w:customStyle="1" w:styleId="F2B87D7F6A1742BCA343CC93C4E5EE5C">
    <w:name w:val="F2B87D7F6A1742BCA343CC93C4E5EE5C"/>
    <w:rsid w:val="00C5576E"/>
  </w:style>
  <w:style w:type="paragraph" w:customStyle="1" w:styleId="7498D4A87C3F460893AF6E4B87A6328C">
    <w:name w:val="7498D4A87C3F460893AF6E4B87A6328C"/>
    <w:rsid w:val="00C5576E"/>
  </w:style>
  <w:style w:type="paragraph" w:customStyle="1" w:styleId="DDC5CED0115D42969D4905BFC039A1BD">
    <w:name w:val="DDC5CED0115D42969D4905BFC039A1BD"/>
    <w:rsid w:val="00C5576E"/>
  </w:style>
  <w:style w:type="paragraph" w:customStyle="1" w:styleId="14CB8AEB2F764423A92BA39511650495">
    <w:name w:val="14CB8AEB2F764423A92BA39511650495"/>
    <w:rsid w:val="00C5576E"/>
  </w:style>
  <w:style w:type="paragraph" w:customStyle="1" w:styleId="F8B270E68941456E89F9BD078E944205">
    <w:name w:val="F8B270E68941456E89F9BD078E944205"/>
    <w:rsid w:val="00C5576E"/>
  </w:style>
  <w:style w:type="paragraph" w:customStyle="1" w:styleId="01BD1131CBCD46A2B66D56EF23D566FA">
    <w:name w:val="01BD1131CBCD46A2B66D56EF23D566FA"/>
    <w:rsid w:val="00C5576E"/>
  </w:style>
  <w:style w:type="paragraph" w:customStyle="1" w:styleId="8AE6BEC8FD664F28A6ACB7BBD5A3D527">
    <w:name w:val="8AE6BEC8FD664F28A6ACB7BBD5A3D527"/>
    <w:rsid w:val="00C5576E"/>
  </w:style>
  <w:style w:type="paragraph" w:customStyle="1" w:styleId="28C9307DCAC04456A83FAE8E8B90A88A">
    <w:name w:val="28C9307DCAC04456A83FAE8E8B90A88A"/>
    <w:rsid w:val="00C5576E"/>
  </w:style>
  <w:style w:type="paragraph" w:customStyle="1" w:styleId="579B98CB5BD64804BD410A540D03081C">
    <w:name w:val="579B98CB5BD64804BD410A540D03081C"/>
    <w:rsid w:val="00C5576E"/>
  </w:style>
  <w:style w:type="paragraph" w:customStyle="1" w:styleId="BE6B521D8E6747A3BB888D071C72A3C8">
    <w:name w:val="BE6B521D8E6747A3BB888D071C72A3C8"/>
    <w:rsid w:val="00C5576E"/>
  </w:style>
  <w:style w:type="paragraph" w:customStyle="1" w:styleId="0D9A02729A2A4BC087AF803C67C43C31">
    <w:name w:val="0D9A02729A2A4BC087AF803C67C43C31"/>
    <w:rsid w:val="00C5576E"/>
  </w:style>
  <w:style w:type="paragraph" w:customStyle="1" w:styleId="CA8E2A77550E4EB6B0433537DD187CCE">
    <w:name w:val="CA8E2A77550E4EB6B0433537DD187CCE"/>
    <w:rsid w:val="00C5576E"/>
  </w:style>
  <w:style w:type="paragraph" w:customStyle="1" w:styleId="BBEB416695224B6491522B476AD3F60D">
    <w:name w:val="BBEB416695224B6491522B476AD3F60D"/>
    <w:rsid w:val="00C5576E"/>
  </w:style>
  <w:style w:type="paragraph" w:customStyle="1" w:styleId="1F03ECB13D984395ABEFF3EAA6ADB348">
    <w:name w:val="1F03ECB13D984395ABEFF3EAA6ADB348"/>
    <w:rsid w:val="00C5576E"/>
  </w:style>
  <w:style w:type="paragraph" w:customStyle="1" w:styleId="0897A156C58F45498B1D377D36DCBA07">
    <w:name w:val="0897A156C58F45498B1D377D36DCBA07"/>
    <w:rsid w:val="00C5576E"/>
  </w:style>
  <w:style w:type="paragraph" w:customStyle="1" w:styleId="08EC636C2F57453F923AC4AD8E04397A">
    <w:name w:val="08EC636C2F57453F923AC4AD8E04397A"/>
    <w:rsid w:val="00C5576E"/>
  </w:style>
  <w:style w:type="paragraph" w:customStyle="1" w:styleId="F84D259DA444433A8FE4394A2E380DDD">
    <w:name w:val="F84D259DA444433A8FE4394A2E380DDD"/>
    <w:rsid w:val="00C5576E"/>
  </w:style>
  <w:style w:type="paragraph" w:customStyle="1" w:styleId="D1E6C895042A482AA32EDA8056B3B79E">
    <w:name w:val="D1E6C895042A482AA32EDA8056B3B79E"/>
    <w:rsid w:val="00C5576E"/>
  </w:style>
  <w:style w:type="paragraph" w:customStyle="1" w:styleId="BFA8CED7F43C43B793BB5D2D10FEBEB8">
    <w:name w:val="BFA8CED7F43C43B793BB5D2D10FEBEB8"/>
    <w:rsid w:val="00C5576E"/>
  </w:style>
  <w:style w:type="paragraph" w:customStyle="1" w:styleId="DE751064C39748ECBE1A55C73912D039">
    <w:name w:val="DE751064C39748ECBE1A55C73912D039"/>
    <w:rsid w:val="00C5576E"/>
  </w:style>
  <w:style w:type="paragraph" w:customStyle="1" w:styleId="69633B02C02244A58ABED6E360AC180F">
    <w:name w:val="69633B02C02244A58ABED6E360AC180F"/>
    <w:rsid w:val="00C5576E"/>
  </w:style>
  <w:style w:type="paragraph" w:customStyle="1" w:styleId="38CFB0D54F1A422FA11B690CEC6905EB">
    <w:name w:val="38CFB0D54F1A422FA11B690CEC6905EB"/>
    <w:rsid w:val="00C5576E"/>
  </w:style>
  <w:style w:type="paragraph" w:customStyle="1" w:styleId="72B6AAC24CD64E83A9A0B98955A4B0AE">
    <w:name w:val="72B6AAC24CD64E83A9A0B98955A4B0AE"/>
    <w:rsid w:val="00C5576E"/>
  </w:style>
  <w:style w:type="paragraph" w:customStyle="1" w:styleId="D36E706E6EB340EAA35F2DB603636D67">
    <w:name w:val="D36E706E6EB340EAA35F2DB603636D67"/>
    <w:rsid w:val="00C5576E"/>
  </w:style>
  <w:style w:type="paragraph" w:customStyle="1" w:styleId="83DDCD5D7BA24729830B9338745D8AD6">
    <w:name w:val="83DDCD5D7BA24729830B9338745D8AD6"/>
    <w:rsid w:val="00C5576E"/>
  </w:style>
  <w:style w:type="paragraph" w:customStyle="1" w:styleId="9B0F23D2BB934D4F81B04BD62C2DC0E9">
    <w:name w:val="9B0F23D2BB934D4F81B04BD62C2DC0E9"/>
    <w:rsid w:val="00C5576E"/>
  </w:style>
  <w:style w:type="paragraph" w:customStyle="1" w:styleId="81CBA740F619478987BF0296CCB0DF5A">
    <w:name w:val="81CBA740F619478987BF0296CCB0DF5A"/>
    <w:rsid w:val="00C5576E"/>
  </w:style>
  <w:style w:type="paragraph" w:customStyle="1" w:styleId="0611CA45D89C4C68BCB001474088B696">
    <w:name w:val="0611CA45D89C4C68BCB001474088B696"/>
    <w:rsid w:val="00C5576E"/>
  </w:style>
  <w:style w:type="paragraph" w:customStyle="1" w:styleId="815CC489E1104D79AB065D80D414DD67">
    <w:name w:val="815CC489E1104D79AB065D80D414DD67"/>
    <w:rsid w:val="00C5576E"/>
  </w:style>
  <w:style w:type="paragraph" w:customStyle="1" w:styleId="E9BCF2C66F854A11BE9F98E42E49FE9A">
    <w:name w:val="E9BCF2C66F854A11BE9F98E42E49FE9A"/>
    <w:rsid w:val="00C5576E"/>
  </w:style>
  <w:style w:type="paragraph" w:customStyle="1" w:styleId="EDE6BDC11D554DFFA779CC6B2ED293C7">
    <w:name w:val="EDE6BDC11D554DFFA779CC6B2ED293C7"/>
    <w:rsid w:val="00C5576E"/>
  </w:style>
  <w:style w:type="paragraph" w:customStyle="1" w:styleId="4D48128CBE7B40568FE28C74A6FD5CF7">
    <w:name w:val="4D48128CBE7B40568FE28C74A6FD5CF7"/>
    <w:rsid w:val="00C5576E"/>
  </w:style>
  <w:style w:type="paragraph" w:customStyle="1" w:styleId="493B07CF053D4597818B7C3DD2125775">
    <w:name w:val="493B07CF053D4597818B7C3DD2125775"/>
    <w:rsid w:val="00C5576E"/>
  </w:style>
  <w:style w:type="paragraph" w:customStyle="1" w:styleId="98C70320EC4042C5A756D1BE1223E575">
    <w:name w:val="98C70320EC4042C5A756D1BE1223E575"/>
    <w:rsid w:val="00C5576E"/>
  </w:style>
  <w:style w:type="paragraph" w:customStyle="1" w:styleId="2D62730C0DAC429189EE86622B9C6C75">
    <w:name w:val="2D62730C0DAC429189EE86622B9C6C75"/>
    <w:rsid w:val="00C5576E"/>
  </w:style>
  <w:style w:type="paragraph" w:customStyle="1" w:styleId="B41965F861734AD9A95E5D078251645D">
    <w:name w:val="B41965F861734AD9A95E5D078251645D"/>
    <w:rsid w:val="00C5576E"/>
  </w:style>
  <w:style w:type="paragraph" w:customStyle="1" w:styleId="108EBF9CBB9C4800BBF64B7ADCF48B69">
    <w:name w:val="108EBF9CBB9C4800BBF64B7ADCF48B69"/>
    <w:rsid w:val="00C5576E"/>
  </w:style>
  <w:style w:type="paragraph" w:customStyle="1" w:styleId="36740ED04C51407FBECE06F5E6288744">
    <w:name w:val="36740ED04C51407FBECE06F5E6288744"/>
    <w:rsid w:val="00C5576E"/>
  </w:style>
  <w:style w:type="paragraph" w:customStyle="1" w:styleId="178809201DBE428C8C4DD2745CEF1599">
    <w:name w:val="178809201DBE428C8C4DD2745CEF1599"/>
    <w:rsid w:val="00C5576E"/>
  </w:style>
  <w:style w:type="paragraph" w:customStyle="1" w:styleId="12196C39DEE74E53A1E2D9047A3C37AE">
    <w:name w:val="12196C39DEE74E53A1E2D9047A3C37AE"/>
    <w:rsid w:val="00C5576E"/>
  </w:style>
  <w:style w:type="paragraph" w:customStyle="1" w:styleId="BC63BA3B8DAD4E75B8AACFAE5B4D0718">
    <w:name w:val="BC63BA3B8DAD4E75B8AACFAE5B4D0718"/>
    <w:rsid w:val="00C5576E"/>
  </w:style>
  <w:style w:type="paragraph" w:customStyle="1" w:styleId="A0CF3EBAA83A49C987826C79481D358E">
    <w:name w:val="A0CF3EBAA83A49C987826C79481D358E"/>
    <w:rsid w:val="00C5576E"/>
  </w:style>
  <w:style w:type="paragraph" w:customStyle="1" w:styleId="1627F32A88924C988D46721A0F85D929">
    <w:name w:val="1627F32A88924C988D46721A0F85D929"/>
    <w:rsid w:val="00C5576E"/>
  </w:style>
  <w:style w:type="paragraph" w:customStyle="1" w:styleId="7DBF53E0F29F4A4DA93DCEB3788C6454">
    <w:name w:val="7DBF53E0F29F4A4DA93DCEB3788C6454"/>
    <w:rsid w:val="00C5576E"/>
  </w:style>
  <w:style w:type="paragraph" w:customStyle="1" w:styleId="A1F003AD5C264380B6E366BEC8FBADA2">
    <w:name w:val="A1F003AD5C264380B6E366BEC8FBADA2"/>
    <w:rsid w:val="00C5576E"/>
  </w:style>
  <w:style w:type="paragraph" w:customStyle="1" w:styleId="9932755504754DB491C09FB18BEDD29A">
    <w:name w:val="9932755504754DB491C09FB18BEDD29A"/>
    <w:rsid w:val="00C5576E"/>
  </w:style>
  <w:style w:type="paragraph" w:customStyle="1" w:styleId="B9C5AD4742774A79982AF0CD20C1E457">
    <w:name w:val="B9C5AD4742774A79982AF0CD20C1E457"/>
    <w:rsid w:val="00C5576E"/>
  </w:style>
  <w:style w:type="paragraph" w:customStyle="1" w:styleId="CC9C9F787E1C4949B12F500AFEBFF9FC">
    <w:name w:val="CC9C9F787E1C4949B12F500AFEBFF9FC"/>
    <w:rsid w:val="00C5576E"/>
  </w:style>
  <w:style w:type="paragraph" w:customStyle="1" w:styleId="389F151DB7B846DA8E04685542BACE0D">
    <w:name w:val="389F151DB7B846DA8E04685542BACE0D"/>
    <w:rsid w:val="00C5576E"/>
  </w:style>
  <w:style w:type="paragraph" w:customStyle="1" w:styleId="AF957F8C5FCC45E884E89AFB41CA66C0">
    <w:name w:val="AF957F8C5FCC45E884E89AFB41CA66C0"/>
    <w:rsid w:val="00C5576E"/>
  </w:style>
  <w:style w:type="paragraph" w:customStyle="1" w:styleId="3B8956CE6D2848C9B732484E5ACF4D69">
    <w:name w:val="3B8956CE6D2848C9B732484E5ACF4D69"/>
    <w:rsid w:val="00C5576E"/>
  </w:style>
  <w:style w:type="paragraph" w:customStyle="1" w:styleId="77C1D946042D427DA511B0DC669E093C">
    <w:name w:val="77C1D946042D427DA511B0DC669E093C"/>
    <w:rsid w:val="00C5576E"/>
  </w:style>
  <w:style w:type="paragraph" w:customStyle="1" w:styleId="CD4F029504704A1B9A483F785B8A4836">
    <w:name w:val="CD4F029504704A1B9A483F785B8A4836"/>
    <w:rsid w:val="00C5576E"/>
  </w:style>
  <w:style w:type="paragraph" w:customStyle="1" w:styleId="C7CD7BFBC26F4FC5960179920E0F9807">
    <w:name w:val="C7CD7BFBC26F4FC5960179920E0F9807"/>
    <w:rsid w:val="00C5576E"/>
  </w:style>
  <w:style w:type="paragraph" w:customStyle="1" w:styleId="86CFAC6102454440B93347D0469DA99E">
    <w:name w:val="86CFAC6102454440B93347D0469DA99E"/>
    <w:rsid w:val="00C5576E"/>
  </w:style>
  <w:style w:type="paragraph" w:customStyle="1" w:styleId="BE42198E53074775A11FC6279DC98F85">
    <w:name w:val="BE42198E53074775A11FC6279DC98F85"/>
    <w:rsid w:val="00C5576E"/>
  </w:style>
  <w:style w:type="paragraph" w:customStyle="1" w:styleId="ADF7D4C3A1924B8CBE106F11CB357938">
    <w:name w:val="ADF7D4C3A1924B8CBE106F11CB357938"/>
    <w:rsid w:val="00C5576E"/>
  </w:style>
  <w:style w:type="paragraph" w:customStyle="1" w:styleId="A456BE44068D46329DBE5D532F8C7CAC">
    <w:name w:val="A456BE44068D46329DBE5D532F8C7CAC"/>
    <w:rsid w:val="00C5576E"/>
  </w:style>
  <w:style w:type="paragraph" w:customStyle="1" w:styleId="4F4B309805154F4BAE7B221109FA4DEA">
    <w:name w:val="4F4B309805154F4BAE7B221109FA4DEA"/>
    <w:rsid w:val="00C5576E"/>
  </w:style>
  <w:style w:type="paragraph" w:customStyle="1" w:styleId="A1F3572C00D844C2AE521064C9CB89EC">
    <w:name w:val="A1F3572C00D844C2AE521064C9CB89EC"/>
    <w:rsid w:val="00C5576E"/>
  </w:style>
  <w:style w:type="paragraph" w:customStyle="1" w:styleId="85DBDBA5CF0A43CFA5B21E860F7B53D9">
    <w:name w:val="85DBDBA5CF0A43CFA5B21E860F7B53D9"/>
    <w:rsid w:val="00C5576E"/>
  </w:style>
  <w:style w:type="paragraph" w:customStyle="1" w:styleId="8E1CE3FC14CB4EECAF0EB03D01CA5491">
    <w:name w:val="8E1CE3FC14CB4EECAF0EB03D01CA5491"/>
    <w:rsid w:val="00C5576E"/>
  </w:style>
  <w:style w:type="paragraph" w:customStyle="1" w:styleId="F186F76369A74212A51B8813DE3BD985">
    <w:name w:val="F186F76369A74212A51B8813DE3BD985"/>
    <w:rsid w:val="00C5576E"/>
  </w:style>
  <w:style w:type="paragraph" w:customStyle="1" w:styleId="7DEADF1F13C6483686B2A7D6A79CC9E8">
    <w:name w:val="7DEADF1F13C6483686B2A7D6A79CC9E8"/>
    <w:rsid w:val="00C5576E"/>
  </w:style>
  <w:style w:type="paragraph" w:customStyle="1" w:styleId="78FB2F85FB284D148A9D683946E9E10E">
    <w:name w:val="78FB2F85FB284D148A9D683946E9E10E"/>
    <w:rsid w:val="00C5576E"/>
  </w:style>
  <w:style w:type="paragraph" w:customStyle="1" w:styleId="D8020E17DBA545C7BD2442DDEC270E3D">
    <w:name w:val="D8020E17DBA545C7BD2442DDEC270E3D"/>
    <w:rsid w:val="00C5576E"/>
  </w:style>
  <w:style w:type="paragraph" w:customStyle="1" w:styleId="CB8394BDC6AA4E6CBAE10D37C19CC426">
    <w:name w:val="CB8394BDC6AA4E6CBAE10D37C19CC426"/>
    <w:rsid w:val="00C5576E"/>
  </w:style>
  <w:style w:type="paragraph" w:customStyle="1" w:styleId="943FAF3E267E42A592AAA23921EAF785">
    <w:name w:val="943FAF3E267E42A592AAA23921EAF785"/>
    <w:rsid w:val="00C5576E"/>
  </w:style>
  <w:style w:type="paragraph" w:customStyle="1" w:styleId="22C6EAD2687B43159566202CBF33A15A">
    <w:name w:val="22C6EAD2687B43159566202CBF33A15A"/>
    <w:rsid w:val="00C5576E"/>
  </w:style>
  <w:style w:type="paragraph" w:customStyle="1" w:styleId="B851298336634595949E9427C664E2DA">
    <w:name w:val="B851298336634595949E9427C664E2DA"/>
    <w:rsid w:val="00C5576E"/>
  </w:style>
  <w:style w:type="paragraph" w:customStyle="1" w:styleId="EE706428D7E543128D77D43B43064BF0">
    <w:name w:val="EE706428D7E543128D77D43B43064BF0"/>
    <w:rsid w:val="00C5576E"/>
  </w:style>
  <w:style w:type="paragraph" w:customStyle="1" w:styleId="0744A0D40B1C4D03807CA58E885D621B">
    <w:name w:val="0744A0D40B1C4D03807CA58E885D621B"/>
    <w:rsid w:val="00C5576E"/>
  </w:style>
  <w:style w:type="paragraph" w:customStyle="1" w:styleId="A5FEAE15FEE748099AC59AA7D2C7249F">
    <w:name w:val="A5FEAE15FEE748099AC59AA7D2C7249F"/>
    <w:rsid w:val="00C5576E"/>
  </w:style>
  <w:style w:type="paragraph" w:customStyle="1" w:styleId="E2AF7A0B498345769E06EECF349289B0">
    <w:name w:val="E2AF7A0B498345769E06EECF349289B0"/>
    <w:rsid w:val="00C5576E"/>
  </w:style>
  <w:style w:type="paragraph" w:customStyle="1" w:styleId="D4D264CCEA714A95BE272B02081277D1">
    <w:name w:val="D4D264CCEA714A95BE272B02081277D1"/>
    <w:rsid w:val="00C5576E"/>
  </w:style>
  <w:style w:type="paragraph" w:customStyle="1" w:styleId="26C8560EC4BA4770A0B7BAC00F9587B1">
    <w:name w:val="26C8560EC4BA4770A0B7BAC00F9587B1"/>
    <w:rsid w:val="00C5576E"/>
  </w:style>
  <w:style w:type="paragraph" w:customStyle="1" w:styleId="AB0F7B77CF56417B94902DB2C8430797">
    <w:name w:val="AB0F7B77CF56417B94902DB2C8430797"/>
    <w:rsid w:val="00C5576E"/>
  </w:style>
  <w:style w:type="paragraph" w:customStyle="1" w:styleId="7B6C5360786243059E79374B8F8FDE25">
    <w:name w:val="7B6C5360786243059E79374B8F8FDE25"/>
    <w:rsid w:val="00C5576E"/>
  </w:style>
  <w:style w:type="paragraph" w:customStyle="1" w:styleId="3E236D43970B4EBB8A32B5E47787048D">
    <w:name w:val="3E236D43970B4EBB8A32B5E47787048D"/>
    <w:rsid w:val="00C5576E"/>
  </w:style>
  <w:style w:type="paragraph" w:customStyle="1" w:styleId="AD05BC41ADEF4D1ABB7089FFBDB0C461">
    <w:name w:val="AD05BC41ADEF4D1ABB7089FFBDB0C461"/>
    <w:rsid w:val="00C5576E"/>
  </w:style>
  <w:style w:type="paragraph" w:customStyle="1" w:styleId="24B24F56506B4500851AFFF643DAB203">
    <w:name w:val="24B24F56506B4500851AFFF643DAB203"/>
    <w:rsid w:val="00C5576E"/>
  </w:style>
  <w:style w:type="paragraph" w:customStyle="1" w:styleId="EC3F2D01B20F451EA729B8165F424668">
    <w:name w:val="EC3F2D01B20F451EA729B8165F424668"/>
    <w:rsid w:val="00C5576E"/>
  </w:style>
  <w:style w:type="paragraph" w:customStyle="1" w:styleId="AAFA731FA83D45F6B28202754B94D2B0">
    <w:name w:val="AAFA731FA83D45F6B28202754B94D2B0"/>
    <w:rsid w:val="00C5576E"/>
  </w:style>
  <w:style w:type="paragraph" w:customStyle="1" w:styleId="B25159E90CCE44F39A9228DEC289A2EF">
    <w:name w:val="B25159E90CCE44F39A9228DEC289A2EF"/>
    <w:rsid w:val="00C5576E"/>
  </w:style>
  <w:style w:type="paragraph" w:customStyle="1" w:styleId="6D16C132D26A4DA988E7B8A3CB165E61">
    <w:name w:val="6D16C132D26A4DA988E7B8A3CB165E61"/>
    <w:rsid w:val="00C5576E"/>
  </w:style>
  <w:style w:type="paragraph" w:customStyle="1" w:styleId="03F6CE6E8B11420F8AC086AA64E9E8AD">
    <w:name w:val="03F6CE6E8B11420F8AC086AA64E9E8AD"/>
    <w:rsid w:val="00C5576E"/>
  </w:style>
  <w:style w:type="paragraph" w:customStyle="1" w:styleId="292E679FE7EC44C2A5ACB4FD435280CC">
    <w:name w:val="292E679FE7EC44C2A5ACB4FD435280CC"/>
    <w:rsid w:val="00C5576E"/>
  </w:style>
  <w:style w:type="paragraph" w:customStyle="1" w:styleId="053D8A32BB1C46E5A679AD38D738832D">
    <w:name w:val="053D8A32BB1C46E5A679AD38D738832D"/>
    <w:rsid w:val="00C5576E"/>
  </w:style>
  <w:style w:type="paragraph" w:customStyle="1" w:styleId="C2C38F2A60374062ACAF95A181901A9A">
    <w:name w:val="C2C38F2A60374062ACAF95A181901A9A"/>
    <w:rsid w:val="00C5576E"/>
  </w:style>
  <w:style w:type="paragraph" w:customStyle="1" w:styleId="096AB6EC9F294769B9F2628669954B78">
    <w:name w:val="096AB6EC9F294769B9F2628669954B78"/>
    <w:rsid w:val="00C5576E"/>
  </w:style>
  <w:style w:type="paragraph" w:customStyle="1" w:styleId="E0018518F24C45D9A2EDBB02B6BE0EC5">
    <w:name w:val="E0018518F24C45D9A2EDBB02B6BE0EC5"/>
    <w:rsid w:val="00C5576E"/>
  </w:style>
  <w:style w:type="paragraph" w:customStyle="1" w:styleId="A55896886CDC4E41B33529117944F00C">
    <w:name w:val="A55896886CDC4E41B33529117944F00C"/>
    <w:rsid w:val="00C5576E"/>
  </w:style>
  <w:style w:type="paragraph" w:customStyle="1" w:styleId="11618E518D9F4AFDB7D848BF415B849A">
    <w:name w:val="11618E518D9F4AFDB7D848BF415B849A"/>
    <w:rsid w:val="00C5576E"/>
  </w:style>
  <w:style w:type="paragraph" w:customStyle="1" w:styleId="866F964444FF4D64813E519252EDC0BC">
    <w:name w:val="866F964444FF4D64813E519252EDC0BC"/>
    <w:rsid w:val="00C5576E"/>
  </w:style>
  <w:style w:type="paragraph" w:customStyle="1" w:styleId="50B458713EA941D09B7B9F49E38A0C0F">
    <w:name w:val="50B458713EA941D09B7B9F49E38A0C0F"/>
    <w:rsid w:val="00C5576E"/>
  </w:style>
  <w:style w:type="paragraph" w:customStyle="1" w:styleId="DB9FD24E23464860AF5A9D49B10E9006">
    <w:name w:val="DB9FD24E23464860AF5A9D49B10E9006"/>
    <w:rsid w:val="00C5576E"/>
  </w:style>
  <w:style w:type="paragraph" w:customStyle="1" w:styleId="07E6A6ED681F4265A7E61AE343316345">
    <w:name w:val="07E6A6ED681F4265A7E61AE343316345"/>
    <w:rsid w:val="00C5576E"/>
  </w:style>
  <w:style w:type="paragraph" w:customStyle="1" w:styleId="8AACA6E218944E319BBE7B214D1E14F4">
    <w:name w:val="8AACA6E218944E319BBE7B214D1E14F4"/>
    <w:rsid w:val="00C5576E"/>
  </w:style>
  <w:style w:type="paragraph" w:customStyle="1" w:styleId="F94D16CFE13943179671E071DDD5A33B">
    <w:name w:val="F94D16CFE13943179671E071DDD5A33B"/>
    <w:rsid w:val="00C5576E"/>
  </w:style>
  <w:style w:type="paragraph" w:customStyle="1" w:styleId="E8602C88CB3947DE96B1F831C9881E93">
    <w:name w:val="E8602C88CB3947DE96B1F831C9881E93"/>
    <w:rsid w:val="00C5576E"/>
  </w:style>
  <w:style w:type="paragraph" w:customStyle="1" w:styleId="D441F4EE2A7342F9A60D0A599BC10AF7">
    <w:name w:val="D441F4EE2A7342F9A60D0A599BC10AF7"/>
    <w:rsid w:val="00C5576E"/>
  </w:style>
  <w:style w:type="paragraph" w:customStyle="1" w:styleId="ACDFED632D13482DBD36742FDF392104">
    <w:name w:val="ACDFED632D13482DBD36742FDF392104"/>
    <w:rsid w:val="00C5576E"/>
  </w:style>
  <w:style w:type="paragraph" w:customStyle="1" w:styleId="D52847C34F384FE19F19D55D011905D7">
    <w:name w:val="D52847C34F384FE19F19D55D011905D7"/>
    <w:rsid w:val="00C5576E"/>
  </w:style>
  <w:style w:type="paragraph" w:customStyle="1" w:styleId="7676940264604395B87F957BF70B7A4C">
    <w:name w:val="7676940264604395B87F957BF70B7A4C"/>
    <w:rsid w:val="00C5576E"/>
  </w:style>
  <w:style w:type="paragraph" w:customStyle="1" w:styleId="09FA2DD18EC24982BFF824353E47C981">
    <w:name w:val="09FA2DD18EC24982BFF824353E47C981"/>
    <w:rsid w:val="00C5576E"/>
  </w:style>
  <w:style w:type="paragraph" w:customStyle="1" w:styleId="6343530B447445FD8D9FB6C33F3849E1">
    <w:name w:val="6343530B447445FD8D9FB6C33F3849E1"/>
    <w:rsid w:val="00C5576E"/>
  </w:style>
  <w:style w:type="paragraph" w:customStyle="1" w:styleId="39A293ADDC22454C9777C327C4BC0D90">
    <w:name w:val="39A293ADDC22454C9777C327C4BC0D90"/>
    <w:rsid w:val="00C5576E"/>
  </w:style>
  <w:style w:type="paragraph" w:customStyle="1" w:styleId="ADB7A5AD20AF4F2D89FD9AB5C0EC022A">
    <w:name w:val="ADB7A5AD20AF4F2D89FD9AB5C0EC022A"/>
    <w:rsid w:val="00C5576E"/>
  </w:style>
  <w:style w:type="paragraph" w:customStyle="1" w:styleId="8CA3997031924CEB899E1763C34242AB">
    <w:name w:val="8CA3997031924CEB899E1763C34242AB"/>
    <w:rsid w:val="00C5576E"/>
  </w:style>
  <w:style w:type="paragraph" w:customStyle="1" w:styleId="0B0F557E70514B06AA34E08F69D55122">
    <w:name w:val="0B0F557E70514B06AA34E08F69D55122"/>
    <w:rsid w:val="00C5576E"/>
  </w:style>
  <w:style w:type="paragraph" w:customStyle="1" w:styleId="07A3363A1901437086BC9B382710B540">
    <w:name w:val="07A3363A1901437086BC9B382710B540"/>
    <w:rsid w:val="00C5576E"/>
  </w:style>
  <w:style w:type="paragraph" w:customStyle="1" w:styleId="CEAF299FBB41461AB6E453AFF56D99BD">
    <w:name w:val="CEAF299FBB41461AB6E453AFF56D99BD"/>
    <w:rsid w:val="00C5576E"/>
  </w:style>
  <w:style w:type="paragraph" w:customStyle="1" w:styleId="C244FA71D2E54EC3B0D94EDB4FFA1115">
    <w:name w:val="C244FA71D2E54EC3B0D94EDB4FFA1115"/>
    <w:rsid w:val="00C5576E"/>
  </w:style>
  <w:style w:type="paragraph" w:customStyle="1" w:styleId="FA38AADEEF3D4709A62791F0AB07A41A">
    <w:name w:val="FA38AADEEF3D4709A62791F0AB07A41A"/>
    <w:rsid w:val="00C5576E"/>
  </w:style>
  <w:style w:type="paragraph" w:customStyle="1" w:styleId="1AEFA3A357364FDE83367FB9D73D1CF9">
    <w:name w:val="1AEFA3A357364FDE83367FB9D73D1CF9"/>
    <w:rsid w:val="00C5576E"/>
  </w:style>
  <w:style w:type="paragraph" w:customStyle="1" w:styleId="5279F7E6B29748BCA7B530AD44364004">
    <w:name w:val="5279F7E6B29748BCA7B530AD44364004"/>
    <w:rsid w:val="00C5576E"/>
  </w:style>
  <w:style w:type="paragraph" w:customStyle="1" w:styleId="23655D3CA70E4E00B9880CF2B97DF13A">
    <w:name w:val="23655D3CA70E4E00B9880CF2B97DF13A"/>
    <w:rsid w:val="00C5576E"/>
  </w:style>
  <w:style w:type="paragraph" w:customStyle="1" w:styleId="BD594DF04C6E4BB6972A7A826D2E0696">
    <w:name w:val="BD594DF04C6E4BB6972A7A826D2E0696"/>
    <w:rsid w:val="00C5576E"/>
  </w:style>
  <w:style w:type="paragraph" w:customStyle="1" w:styleId="9BE87EDEAA0F41BC83CE3DB77CCFCE95">
    <w:name w:val="9BE87EDEAA0F41BC83CE3DB77CCFCE95"/>
    <w:rsid w:val="00C5576E"/>
  </w:style>
  <w:style w:type="paragraph" w:customStyle="1" w:styleId="9CE322E9D0964462BC9B4BBC83D4278F">
    <w:name w:val="9CE322E9D0964462BC9B4BBC83D4278F"/>
    <w:rsid w:val="00C5576E"/>
  </w:style>
  <w:style w:type="paragraph" w:customStyle="1" w:styleId="9840166FC8C143B5A670845A4A97E8AD">
    <w:name w:val="9840166FC8C143B5A670845A4A97E8AD"/>
    <w:rsid w:val="00C5576E"/>
  </w:style>
  <w:style w:type="paragraph" w:customStyle="1" w:styleId="FABFC613B8A3489DBF304C5B7487C6AA">
    <w:name w:val="FABFC613B8A3489DBF304C5B7487C6AA"/>
    <w:rsid w:val="00C5576E"/>
  </w:style>
  <w:style w:type="paragraph" w:customStyle="1" w:styleId="11F04FF462074612B650C17981E56918">
    <w:name w:val="11F04FF462074612B650C17981E56918"/>
    <w:rsid w:val="00C5576E"/>
  </w:style>
  <w:style w:type="paragraph" w:customStyle="1" w:styleId="CED55DD6FB5E40D39A7C368DA892D4E3">
    <w:name w:val="CED55DD6FB5E40D39A7C368DA892D4E3"/>
    <w:rsid w:val="00C5576E"/>
  </w:style>
  <w:style w:type="paragraph" w:customStyle="1" w:styleId="AC02A1FD02944A5BA20AFCA2899D5D62">
    <w:name w:val="AC02A1FD02944A5BA20AFCA2899D5D62"/>
    <w:rsid w:val="00C5576E"/>
  </w:style>
  <w:style w:type="paragraph" w:customStyle="1" w:styleId="0940C77A315E4B449E6E79E879911599">
    <w:name w:val="0940C77A315E4B449E6E79E879911599"/>
    <w:rsid w:val="00C5576E"/>
  </w:style>
  <w:style w:type="paragraph" w:customStyle="1" w:styleId="13F751C123334E048122A2D711C257E5">
    <w:name w:val="13F751C123334E048122A2D711C257E5"/>
    <w:rsid w:val="00C5576E"/>
  </w:style>
  <w:style w:type="paragraph" w:customStyle="1" w:styleId="3AEA45C40EF54F8288C3DC3D30F4A827">
    <w:name w:val="3AEA45C40EF54F8288C3DC3D30F4A827"/>
    <w:rsid w:val="00C5576E"/>
  </w:style>
  <w:style w:type="paragraph" w:customStyle="1" w:styleId="CC201DB1E4C5485C92B39E6AFA1A37A7">
    <w:name w:val="CC201DB1E4C5485C92B39E6AFA1A37A7"/>
    <w:rsid w:val="00C5576E"/>
  </w:style>
  <w:style w:type="paragraph" w:customStyle="1" w:styleId="54BE35B790C2472A84D7D0E5099A8F91">
    <w:name w:val="54BE35B790C2472A84D7D0E5099A8F91"/>
    <w:rsid w:val="00C5576E"/>
  </w:style>
  <w:style w:type="paragraph" w:customStyle="1" w:styleId="ADFF17C74C2A42B2A4ADA5745FBEAED4">
    <w:name w:val="ADFF17C74C2A42B2A4ADA5745FBEAED4"/>
    <w:rsid w:val="00C5576E"/>
  </w:style>
  <w:style w:type="paragraph" w:customStyle="1" w:styleId="B1522A75BC514567802D963B3D2DA180">
    <w:name w:val="B1522A75BC514567802D963B3D2DA180"/>
    <w:rsid w:val="00C5576E"/>
  </w:style>
  <w:style w:type="paragraph" w:customStyle="1" w:styleId="6B37E4DDAE9043F8B9F445C6185226CE">
    <w:name w:val="6B37E4DDAE9043F8B9F445C6185226CE"/>
    <w:rsid w:val="00C5576E"/>
  </w:style>
  <w:style w:type="paragraph" w:customStyle="1" w:styleId="3D15135BB7CD45ECB8AA0E6C88B29B1E">
    <w:name w:val="3D15135BB7CD45ECB8AA0E6C88B29B1E"/>
    <w:rsid w:val="00C5576E"/>
  </w:style>
  <w:style w:type="paragraph" w:customStyle="1" w:styleId="BCCAD6D9F35D4E24AB69160256D39C4B">
    <w:name w:val="BCCAD6D9F35D4E24AB69160256D39C4B"/>
    <w:rsid w:val="00C5576E"/>
  </w:style>
  <w:style w:type="paragraph" w:customStyle="1" w:styleId="1215BFBF2FBF4549ADD4DA83C655BAF1">
    <w:name w:val="1215BFBF2FBF4549ADD4DA83C655BAF1"/>
    <w:rsid w:val="00C5576E"/>
  </w:style>
  <w:style w:type="paragraph" w:customStyle="1" w:styleId="4783AB0299C94FB890DAD1F0DEDD35C6">
    <w:name w:val="4783AB0299C94FB890DAD1F0DEDD35C6"/>
    <w:rsid w:val="00C5576E"/>
  </w:style>
  <w:style w:type="paragraph" w:customStyle="1" w:styleId="715C438D2C154E7A9DC026D63411A73A">
    <w:name w:val="715C438D2C154E7A9DC026D63411A73A"/>
    <w:rsid w:val="00C5576E"/>
  </w:style>
  <w:style w:type="paragraph" w:customStyle="1" w:styleId="9FDEDE34DC51439EB2F6DA218C6D04E4">
    <w:name w:val="9FDEDE34DC51439EB2F6DA218C6D04E4"/>
    <w:rsid w:val="00C5576E"/>
  </w:style>
  <w:style w:type="paragraph" w:customStyle="1" w:styleId="285AF4C38CF24359BE9FC0CC4197C089">
    <w:name w:val="285AF4C38CF24359BE9FC0CC4197C089"/>
    <w:rsid w:val="00C5576E"/>
  </w:style>
  <w:style w:type="paragraph" w:customStyle="1" w:styleId="51D80DCA54874EB2A2D567B198B08062">
    <w:name w:val="51D80DCA54874EB2A2D567B198B08062"/>
    <w:rsid w:val="00C5576E"/>
  </w:style>
  <w:style w:type="paragraph" w:customStyle="1" w:styleId="FC50F77FACF84235A661CB1774AE05E5">
    <w:name w:val="FC50F77FACF84235A661CB1774AE05E5"/>
    <w:rsid w:val="00C5576E"/>
  </w:style>
  <w:style w:type="paragraph" w:customStyle="1" w:styleId="757D8CFEB5B5412D945531C93B67BC5B">
    <w:name w:val="757D8CFEB5B5412D945531C93B67BC5B"/>
    <w:rsid w:val="00C5576E"/>
  </w:style>
  <w:style w:type="paragraph" w:customStyle="1" w:styleId="FA6705DD069B49748A5F4711F40C9DF7">
    <w:name w:val="FA6705DD069B49748A5F4711F40C9DF7"/>
    <w:rsid w:val="00C5576E"/>
  </w:style>
  <w:style w:type="paragraph" w:customStyle="1" w:styleId="CE85C4203CED4569A9CA95A1ABF1A0A2">
    <w:name w:val="CE85C4203CED4569A9CA95A1ABF1A0A2"/>
    <w:rsid w:val="00C5576E"/>
  </w:style>
  <w:style w:type="paragraph" w:customStyle="1" w:styleId="78360CDD55E3474492A9AAABE941FB0F">
    <w:name w:val="78360CDD55E3474492A9AAABE941FB0F"/>
    <w:rsid w:val="00C5576E"/>
  </w:style>
  <w:style w:type="paragraph" w:customStyle="1" w:styleId="61A96774E28A49FD9D66632FBAF0C30C">
    <w:name w:val="61A96774E28A49FD9D66632FBAF0C30C"/>
    <w:rsid w:val="00C5576E"/>
  </w:style>
  <w:style w:type="paragraph" w:customStyle="1" w:styleId="31E9AFE6D68A485E87D785ECE316C3C9">
    <w:name w:val="31E9AFE6D68A485E87D785ECE316C3C9"/>
    <w:rsid w:val="00C5576E"/>
  </w:style>
  <w:style w:type="paragraph" w:customStyle="1" w:styleId="0379E0A563EE4B7C9655C3B2851B5708">
    <w:name w:val="0379E0A563EE4B7C9655C3B2851B5708"/>
    <w:rsid w:val="00C5576E"/>
  </w:style>
  <w:style w:type="paragraph" w:customStyle="1" w:styleId="DAD5C560B606472DA41010E071F21407">
    <w:name w:val="DAD5C560B606472DA41010E071F21407"/>
    <w:rsid w:val="00C5576E"/>
  </w:style>
  <w:style w:type="paragraph" w:customStyle="1" w:styleId="35A8500851C349509F03045A9715CEDF">
    <w:name w:val="35A8500851C349509F03045A9715CEDF"/>
    <w:rsid w:val="00C5576E"/>
  </w:style>
  <w:style w:type="paragraph" w:customStyle="1" w:styleId="ADF53912879248D8B6935D83BACB5A9C">
    <w:name w:val="ADF53912879248D8B6935D83BACB5A9C"/>
    <w:rsid w:val="00C5576E"/>
  </w:style>
  <w:style w:type="paragraph" w:customStyle="1" w:styleId="870E2D083D6E48B4BE13697861655392">
    <w:name w:val="870E2D083D6E48B4BE13697861655392"/>
    <w:rsid w:val="00C5576E"/>
  </w:style>
  <w:style w:type="paragraph" w:customStyle="1" w:styleId="33AE3E667D8F4EB9AFBC72AC7357743E">
    <w:name w:val="33AE3E667D8F4EB9AFBC72AC7357743E"/>
    <w:rsid w:val="00C5576E"/>
  </w:style>
  <w:style w:type="paragraph" w:customStyle="1" w:styleId="16105B081B2E4853B614C122BD954597">
    <w:name w:val="16105B081B2E4853B614C122BD954597"/>
    <w:rsid w:val="00C5576E"/>
  </w:style>
  <w:style w:type="paragraph" w:customStyle="1" w:styleId="20182DD13C3D4132960A8ED7AE0C4F75">
    <w:name w:val="20182DD13C3D4132960A8ED7AE0C4F75"/>
    <w:rsid w:val="00C5576E"/>
  </w:style>
  <w:style w:type="paragraph" w:customStyle="1" w:styleId="ED6D79FFC73D45DEA0720A516C7C8386">
    <w:name w:val="ED6D79FFC73D45DEA0720A516C7C8386"/>
    <w:rsid w:val="00C5576E"/>
  </w:style>
  <w:style w:type="paragraph" w:customStyle="1" w:styleId="4232DEA8B1AF4029A9F4E83327CA104D">
    <w:name w:val="4232DEA8B1AF4029A9F4E83327CA104D"/>
    <w:rsid w:val="00C5576E"/>
  </w:style>
  <w:style w:type="paragraph" w:customStyle="1" w:styleId="6CB344F6F1324066A4486A9E96580544">
    <w:name w:val="6CB344F6F1324066A4486A9E96580544"/>
    <w:rsid w:val="00C5576E"/>
  </w:style>
  <w:style w:type="paragraph" w:customStyle="1" w:styleId="29A8FA83E32944C3B09F7B4432493BDE">
    <w:name w:val="29A8FA83E32944C3B09F7B4432493BDE"/>
    <w:rsid w:val="00C5576E"/>
  </w:style>
  <w:style w:type="paragraph" w:customStyle="1" w:styleId="46A290B11DAE4269BA50CF282E26FF87">
    <w:name w:val="46A290B11DAE4269BA50CF282E26FF87"/>
    <w:rsid w:val="00C5576E"/>
  </w:style>
  <w:style w:type="paragraph" w:customStyle="1" w:styleId="598204A3DE8E4B71A39203068C34E2E5">
    <w:name w:val="598204A3DE8E4B71A39203068C34E2E5"/>
    <w:rsid w:val="00C5576E"/>
  </w:style>
  <w:style w:type="paragraph" w:customStyle="1" w:styleId="3B4E4AC972E14CDBA5626356E5C52E1B">
    <w:name w:val="3B4E4AC972E14CDBA5626356E5C52E1B"/>
    <w:rsid w:val="00C5576E"/>
  </w:style>
  <w:style w:type="paragraph" w:customStyle="1" w:styleId="CAC681049BB9473D80F09BB7C11984C3">
    <w:name w:val="CAC681049BB9473D80F09BB7C11984C3"/>
    <w:rsid w:val="00C5576E"/>
  </w:style>
  <w:style w:type="paragraph" w:customStyle="1" w:styleId="189ECAEC8D834A05A80C63923123E7A5">
    <w:name w:val="189ECAEC8D834A05A80C63923123E7A5"/>
    <w:rsid w:val="00C5576E"/>
  </w:style>
  <w:style w:type="paragraph" w:customStyle="1" w:styleId="7D24C92524E94511A2261F048F601B29">
    <w:name w:val="7D24C92524E94511A2261F048F601B29"/>
    <w:rsid w:val="00C5576E"/>
  </w:style>
  <w:style w:type="paragraph" w:customStyle="1" w:styleId="BFD8BE6DE4D0430D85692D6155A4F3B0">
    <w:name w:val="BFD8BE6DE4D0430D85692D6155A4F3B0"/>
    <w:rsid w:val="00C5576E"/>
  </w:style>
  <w:style w:type="paragraph" w:customStyle="1" w:styleId="FCB3C8B17EE74125803E416CB055FEBA">
    <w:name w:val="FCB3C8B17EE74125803E416CB055FEBA"/>
    <w:rsid w:val="00C5576E"/>
  </w:style>
  <w:style w:type="paragraph" w:customStyle="1" w:styleId="F8F2242891E4427ABB9E6FAAD2B18BBF">
    <w:name w:val="F8F2242891E4427ABB9E6FAAD2B18BBF"/>
    <w:rsid w:val="00C5576E"/>
  </w:style>
  <w:style w:type="paragraph" w:customStyle="1" w:styleId="7FE91142DC5B4CDCA471E624BE7A8CE4">
    <w:name w:val="7FE91142DC5B4CDCA471E624BE7A8CE4"/>
    <w:rsid w:val="00A358C2"/>
  </w:style>
  <w:style w:type="paragraph" w:customStyle="1" w:styleId="9030F95EBF8845979837D535F44E5D5C">
    <w:name w:val="9030F95EBF8845979837D535F44E5D5C"/>
    <w:rsid w:val="00A358C2"/>
  </w:style>
  <w:style w:type="paragraph" w:customStyle="1" w:styleId="9E3558537C86494ABDB0AB930D4E913A">
    <w:name w:val="9E3558537C86494ABDB0AB930D4E913A"/>
    <w:rsid w:val="00A358C2"/>
  </w:style>
  <w:style w:type="paragraph" w:customStyle="1" w:styleId="3A5473D6B62940CC9AE796FA0F282FDB">
    <w:name w:val="3A5473D6B62940CC9AE796FA0F282FDB"/>
    <w:rsid w:val="00A358C2"/>
  </w:style>
  <w:style w:type="paragraph" w:customStyle="1" w:styleId="C0DE51FC1E6D4002B48FFBB0ACCE1C97">
    <w:name w:val="C0DE51FC1E6D4002B48FFBB0ACCE1C97"/>
    <w:rsid w:val="00A358C2"/>
  </w:style>
  <w:style w:type="paragraph" w:customStyle="1" w:styleId="A5A7A6E4C1EE422181B38A046D61C329">
    <w:name w:val="A5A7A6E4C1EE422181B38A046D61C329"/>
    <w:rsid w:val="00A358C2"/>
  </w:style>
  <w:style w:type="paragraph" w:customStyle="1" w:styleId="BD7BF65E0AE64953A82EA8A5B56B7C38">
    <w:name w:val="BD7BF65E0AE64953A82EA8A5B56B7C38"/>
    <w:rsid w:val="00A358C2"/>
  </w:style>
  <w:style w:type="paragraph" w:customStyle="1" w:styleId="C25F883CB64D4E7B803D400620DCD885">
    <w:name w:val="C25F883CB64D4E7B803D400620DCD885"/>
    <w:rsid w:val="00A358C2"/>
  </w:style>
  <w:style w:type="paragraph" w:customStyle="1" w:styleId="3A4599E517C4450CB9D9660F5B2E1B48">
    <w:name w:val="3A4599E517C4450CB9D9660F5B2E1B48"/>
    <w:rsid w:val="00A358C2"/>
  </w:style>
  <w:style w:type="paragraph" w:customStyle="1" w:styleId="A7355090CF63496999F5048FBF4BD4EB">
    <w:name w:val="A7355090CF63496999F5048FBF4BD4EB"/>
    <w:rsid w:val="00A358C2"/>
  </w:style>
  <w:style w:type="paragraph" w:customStyle="1" w:styleId="B86D64F9ABE6433AA18FDEFAD57090B4">
    <w:name w:val="B86D64F9ABE6433AA18FDEFAD57090B4"/>
    <w:rsid w:val="00A358C2"/>
  </w:style>
  <w:style w:type="paragraph" w:customStyle="1" w:styleId="59947D97F94F48D8B8314AB01540A42B">
    <w:name w:val="59947D97F94F48D8B8314AB01540A42B"/>
    <w:rsid w:val="00A358C2"/>
  </w:style>
  <w:style w:type="paragraph" w:customStyle="1" w:styleId="A58EC35354794DDBADB8DA56C0C14A3E">
    <w:name w:val="A58EC35354794DDBADB8DA56C0C14A3E"/>
    <w:rsid w:val="00A358C2"/>
  </w:style>
  <w:style w:type="paragraph" w:customStyle="1" w:styleId="2D04072C946E444C80DE0F5F54F67159">
    <w:name w:val="2D04072C946E444C80DE0F5F54F67159"/>
    <w:rsid w:val="00A358C2"/>
  </w:style>
  <w:style w:type="paragraph" w:customStyle="1" w:styleId="EDFE83F6B536442FA11EFC30ED28C47A">
    <w:name w:val="EDFE83F6B536442FA11EFC30ED28C47A"/>
    <w:rsid w:val="00A358C2"/>
  </w:style>
  <w:style w:type="paragraph" w:customStyle="1" w:styleId="28569515688B4FE582FF53DA939AD79B">
    <w:name w:val="28569515688B4FE582FF53DA939AD79B"/>
    <w:rsid w:val="00A358C2"/>
  </w:style>
  <w:style w:type="paragraph" w:customStyle="1" w:styleId="0721D65AD7B64EBCBFE3636B7224D3BD">
    <w:name w:val="0721D65AD7B64EBCBFE3636B7224D3BD"/>
    <w:rsid w:val="00A358C2"/>
  </w:style>
  <w:style w:type="paragraph" w:customStyle="1" w:styleId="B46E9C43E0184E67ABF0752DCC92662D">
    <w:name w:val="B46E9C43E0184E67ABF0752DCC92662D"/>
    <w:rsid w:val="00A358C2"/>
  </w:style>
  <w:style w:type="paragraph" w:customStyle="1" w:styleId="0BA46F7A4EC14E5CA8C38D3D5C13E44B">
    <w:name w:val="0BA46F7A4EC14E5CA8C38D3D5C13E44B"/>
    <w:rsid w:val="00A358C2"/>
  </w:style>
  <w:style w:type="paragraph" w:customStyle="1" w:styleId="C869E5C87FC84799ABA8A625A0627181">
    <w:name w:val="C869E5C87FC84799ABA8A625A0627181"/>
    <w:rsid w:val="00A358C2"/>
  </w:style>
  <w:style w:type="paragraph" w:customStyle="1" w:styleId="A151D0AC5FCB4B278A4C51180080A253">
    <w:name w:val="A151D0AC5FCB4B278A4C51180080A253"/>
    <w:rsid w:val="00A358C2"/>
  </w:style>
  <w:style w:type="paragraph" w:customStyle="1" w:styleId="B4F34C512C734F6CBE161097F092B101">
    <w:name w:val="B4F34C512C734F6CBE161097F092B101"/>
    <w:rsid w:val="00A358C2"/>
  </w:style>
  <w:style w:type="paragraph" w:customStyle="1" w:styleId="956ACA98D05046229B39538301D1F1D4">
    <w:name w:val="956ACA98D05046229B39538301D1F1D4"/>
    <w:rsid w:val="00A358C2"/>
  </w:style>
  <w:style w:type="paragraph" w:customStyle="1" w:styleId="0E49F9B3299640E183C9812922E08B97">
    <w:name w:val="0E49F9B3299640E183C9812922E08B97"/>
    <w:rsid w:val="00A358C2"/>
  </w:style>
  <w:style w:type="paragraph" w:customStyle="1" w:styleId="78639BC9E9314CAFA59AC01F0522CDD3">
    <w:name w:val="78639BC9E9314CAFA59AC01F0522CDD3"/>
    <w:rsid w:val="00A358C2"/>
  </w:style>
  <w:style w:type="paragraph" w:customStyle="1" w:styleId="C55138BBC7C94D00AE7E2F35A0BB3C3A">
    <w:name w:val="C55138BBC7C94D00AE7E2F35A0BB3C3A"/>
    <w:rsid w:val="00A358C2"/>
  </w:style>
  <w:style w:type="paragraph" w:customStyle="1" w:styleId="0FB24F7DC4E74148B95C6DD061984027">
    <w:name w:val="0FB24F7DC4E74148B95C6DD061984027"/>
    <w:rsid w:val="00A358C2"/>
  </w:style>
  <w:style w:type="paragraph" w:customStyle="1" w:styleId="83C7AAF2275E423FB1E41543E7558B1F">
    <w:name w:val="83C7AAF2275E423FB1E41543E7558B1F"/>
    <w:rsid w:val="00A358C2"/>
  </w:style>
  <w:style w:type="paragraph" w:customStyle="1" w:styleId="28255ABF932444CFACFCBA6FBC3F8B47">
    <w:name w:val="28255ABF932444CFACFCBA6FBC3F8B47"/>
    <w:rsid w:val="00A358C2"/>
  </w:style>
  <w:style w:type="paragraph" w:customStyle="1" w:styleId="F090BC5C6C934AF4A12898282BB0F9CA">
    <w:name w:val="F090BC5C6C934AF4A12898282BB0F9CA"/>
    <w:rsid w:val="00A358C2"/>
  </w:style>
  <w:style w:type="paragraph" w:customStyle="1" w:styleId="E5D81154EE974010A1CEDAB15B7000AA">
    <w:name w:val="E5D81154EE974010A1CEDAB15B7000AA"/>
    <w:rsid w:val="00A358C2"/>
  </w:style>
  <w:style w:type="paragraph" w:customStyle="1" w:styleId="E456A6AA05534D83878409739D050064">
    <w:name w:val="E456A6AA05534D83878409739D050064"/>
    <w:rsid w:val="00A358C2"/>
  </w:style>
  <w:style w:type="paragraph" w:customStyle="1" w:styleId="B19949A3ED554E478EAE7DA9FA18392C">
    <w:name w:val="B19949A3ED554E478EAE7DA9FA18392C"/>
    <w:rsid w:val="00A358C2"/>
  </w:style>
  <w:style w:type="paragraph" w:customStyle="1" w:styleId="B779C21349494F49A4606BB438CF4F47">
    <w:name w:val="B779C21349494F49A4606BB438CF4F47"/>
    <w:rsid w:val="00A358C2"/>
  </w:style>
  <w:style w:type="paragraph" w:customStyle="1" w:styleId="1515BB4CB84041B1944A3BEFAAEFDB3E">
    <w:name w:val="1515BB4CB84041B1944A3BEFAAEFDB3E"/>
    <w:rsid w:val="00A358C2"/>
  </w:style>
  <w:style w:type="paragraph" w:customStyle="1" w:styleId="61DAC40719214C70858091A5CAD89957">
    <w:name w:val="61DAC40719214C70858091A5CAD89957"/>
    <w:rsid w:val="00A358C2"/>
  </w:style>
  <w:style w:type="paragraph" w:customStyle="1" w:styleId="B23881EEA0C7463380A41998E5CB705A">
    <w:name w:val="B23881EEA0C7463380A41998E5CB705A"/>
    <w:rsid w:val="00A358C2"/>
  </w:style>
  <w:style w:type="paragraph" w:customStyle="1" w:styleId="E9E49FAF635F4E148FFF18ABE706929B">
    <w:name w:val="E9E49FAF635F4E148FFF18ABE706929B"/>
    <w:rsid w:val="00A358C2"/>
  </w:style>
  <w:style w:type="paragraph" w:customStyle="1" w:styleId="532D7D60450F456288A366EF6FF12377">
    <w:name w:val="532D7D60450F456288A366EF6FF12377"/>
    <w:rsid w:val="00A358C2"/>
  </w:style>
  <w:style w:type="paragraph" w:customStyle="1" w:styleId="F7ACE41F2DA14A829A4C97744C37B992">
    <w:name w:val="F7ACE41F2DA14A829A4C97744C37B992"/>
    <w:rsid w:val="00A358C2"/>
  </w:style>
  <w:style w:type="paragraph" w:customStyle="1" w:styleId="DC8E15CBD0764833B94FE77D5183A954">
    <w:name w:val="DC8E15CBD0764833B94FE77D5183A954"/>
    <w:rsid w:val="00A358C2"/>
  </w:style>
  <w:style w:type="paragraph" w:customStyle="1" w:styleId="AAA0DDC11D1E4981B7F5207A4337397B">
    <w:name w:val="AAA0DDC11D1E4981B7F5207A4337397B"/>
    <w:rsid w:val="00A358C2"/>
  </w:style>
  <w:style w:type="paragraph" w:customStyle="1" w:styleId="A617975091AE49FDADC6779F108C1538">
    <w:name w:val="A617975091AE49FDADC6779F108C1538"/>
    <w:rsid w:val="00A358C2"/>
  </w:style>
  <w:style w:type="paragraph" w:customStyle="1" w:styleId="955DDAB6B2A5407AA0DDB98C89B2E6A4">
    <w:name w:val="955DDAB6B2A5407AA0DDB98C89B2E6A4"/>
    <w:rsid w:val="00A358C2"/>
  </w:style>
  <w:style w:type="paragraph" w:customStyle="1" w:styleId="02B6D375359847F0A381F9E819143197">
    <w:name w:val="02B6D375359847F0A381F9E819143197"/>
    <w:rsid w:val="00A358C2"/>
  </w:style>
  <w:style w:type="paragraph" w:customStyle="1" w:styleId="B64B39A445674A8697BD1BCBE42AD015">
    <w:name w:val="B64B39A445674A8697BD1BCBE42AD015"/>
    <w:rsid w:val="00A358C2"/>
  </w:style>
  <w:style w:type="paragraph" w:customStyle="1" w:styleId="8639D56C17A14392B7D7BD2D3884DA6D">
    <w:name w:val="8639D56C17A14392B7D7BD2D3884DA6D"/>
    <w:rsid w:val="00A358C2"/>
  </w:style>
  <w:style w:type="paragraph" w:customStyle="1" w:styleId="32C4E10A21654B8C890F956845EE4BAC">
    <w:name w:val="32C4E10A21654B8C890F956845EE4BAC"/>
    <w:rsid w:val="00A358C2"/>
  </w:style>
  <w:style w:type="paragraph" w:customStyle="1" w:styleId="158C38B3309347529545A01B15C8034B">
    <w:name w:val="158C38B3309347529545A01B15C8034B"/>
    <w:rsid w:val="00A358C2"/>
  </w:style>
  <w:style w:type="paragraph" w:customStyle="1" w:styleId="82B1A22A4B6C478CBC50D50882265926">
    <w:name w:val="82B1A22A4B6C478CBC50D50882265926"/>
    <w:rsid w:val="00A358C2"/>
  </w:style>
  <w:style w:type="paragraph" w:customStyle="1" w:styleId="3CD0A329B1F745A797BAC7D4A212C246">
    <w:name w:val="3CD0A329B1F745A797BAC7D4A212C246"/>
    <w:rsid w:val="00A358C2"/>
  </w:style>
  <w:style w:type="paragraph" w:customStyle="1" w:styleId="3F9B2A688ADA42B2BFAB107F170CBF78">
    <w:name w:val="3F9B2A688ADA42B2BFAB107F170CBF78"/>
    <w:rsid w:val="00A358C2"/>
  </w:style>
  <w:style w:type="paragraph" w:customStyle="1" w:styleId="7706EEBC0CDF43D7B5DA0459E1244809">
    <w:name w:val="7706EEBC0CDF43D7B5DA0459E1244809"/>
    <w:rsid w:val="00A358C2"/>
  </w:style>
  <w:style w:type="paragraph" w:customStyle="1" w:styleId="AB8D3CD882914C478097F483B7D6FAEA">
    <w:name w:val="AB8D3CD882914C478097F483B7D6FAEA"/>
    <w:rsid w:val="00A358C2"/>
  </w:style>
  <w:style w:type="paragraph" w:customStyle="1" w:styleId="5FBC6748C2464467B288532B10A8A1F0">
    <w:name w:val="5FBC6748C2464467B288532B10A8A1F0"/>
    <w:rsid w:val="00A358C2"/>
  </w:style>
  <w:style w:type="paragraph" w:customStyle="1" w:styleId="0A7B430D363A4D949532171DD7D9E607">
    <w:name w:val="0A7B430D363A4D949532171DD7D9E607"/>
    <w:rsid w:val="00A358C2"/>
  </w:style>
  <w:style w:type="paragraph" w:customStyle="1" w:styleId="1360457B83F641C1990DF3A6BF967EEF">
    <w:name w:val="1360457B83F641C1990DF3A6BF967EEF"/>
    <w:rsid w:val="00A358C2"/>
  </w:style>
  <w:style w:type="paragraph" w:customStyle="1" w:styleId="A60CC385A65046F9A0DF696492D4120C">
    <w:name w:val="A60CC385A65046F9A0DF696492D4120C"/>
    <w:rsid w:val="00A358C2"/>
  </w:style>
  <w:style w:type="paragraph" w:customStyle="1" w:styleId="518BBBF4FB364919A7AEDD66438A7C4C">
    <w:name w:val="518BBBF4FB364919A7AEDD66438A7C4C"/>
    <w:rsid w:val="00A358C2"/>
  </w:style>
  <w:style w:type="paragraph" w:customStyle="1" w:styleId="4DB624365E454CB9B1C9DB4E81922152">
    <w:name w:val="4DB624365E454CB9B1C9DB4E81922152"/>
    <w:rsid w:val="00A358C2"/>
  </w:style>
  <w:style w:type="paragraph" w:customStyle="1" w:styleId="DE50470EA2A84694ACB030D12ED88C7A">
    <w:name w:val="DE50470EA2A84694ACB030D12ED88C7A"/>
    <w:rsid w:val="00A358C2"/>
  </w:style>
  <w:style w:type="paragraph" w:customStyle="1" w:styleId="CFEBC60A493B4243BD406D58BA5D488B">
    <w:name w:val="CFEBC60A493B4243BD406D58BA5D488B"/>
    <w:rsid w:val="00A358C2"/>
  </w:style>
  <w:style w:type="paragraph" w:customStyle="1" w:styleId="4FBBE0E030AF46A781745A9268957C0A">
    <w:name w:val="4FBBE0E030AF46A781745A9268957C0A"/>
    <w:rsid w:val="00A358C2"/>
  </w:style>
  <w:style w:type="paragraph" w:customStyle="1" w:styleId="3C9EBFB5256F487D871564E4D2CF845C">
    <w:name w:val="3C9EBFB5256F487D871564E4D2CF845C"/>
    <w:rsid w:val="00A358C2"/>
  </w:style>
  <w:style w:type="paragraph" w:customStyle="1" w:styleId="EACA2A14487841F889C52CD7FEBB06DC">
    <w:name w:val="EACA2A14487841F889C52CD7FEBB06DC"/>
    <w:rsid w:val="00A358C2"/>
  </w:style>
  <w:style w:type="paragraph" w:customStyle="1" w:styleId="33740BE95A014AEB9FB6A00A00230509">
    <w:name w:val="33740BE95A014AEB9FB6A00A00230509"/>
    <w:rsid w:val="00A358C2"/>
  </w:style>
  <w:style w:type="paragraph" w:customStyle="1" w:styleId="7DCC81AB2B694F158ADA92BDF18A4219">
    <w:name w:val="7DCC81AB2B694F158ADA92BDF18A4219"/>
    <w:rsid w:val="00A358C2"/>
  </w:style>
  <w:style w:type="paragraph" w:customStyle="1" w:styleId="FE21BFF57B1B4F4BBEE8D54F8A86BB52">
    <w:name w:val="FE21BFF57B1B4F4BBEE8D54F8A86BB52"/>
    <w:rsid w:val="00A358C2"/>
  </w:style>
  <w:style w:type="paragraph" w:customStyle="1" w:styleId="71EA2CACAE764527B49A2B7456687EE0">
    <w:name w:val="71EA2CACAE764527B49A2B7456687EE0"/>
    <w:rsid w:val="00A358C2"/>
  </w:style>
  <w:style w:type="paragraph" w:customStyle="1" w:styleId="A7895F50B6734AE69C6B11A2FE428414">
    <w:name w:val="A7895F50B6734AE69C6B11A2FE428414"/>
    <w:rsid w:val="00A358C2"/>
  </w:style>
  <w:style w:type="paragraph" w:customStyle="1" w:styleId="F30E49C58E2547FBB99196DE4F68BAFF">
    <w:name w:val="F30E49C58E2547FBB99196DE4F68BAFF"/>
    <w:rsid w:val="00A358C2"/>
  </w:style>
  <w:style w:type="paragraph" w:customStyle="1" w:styleId="6E23694841E54502B7C53A05519C1FCE">
    <w:name w:val="6E23694841E54502B7C53A05519C1FCE"/>
    <w:rsid w:val="00A358C2"/>
  </w:style>
  <w:style w:type="paragraph" w:customStyle="1" w:styleId="E08EF70A84354E86BF387D0F711D2DD1">
    <w:name w:val="E08EF70A84354E86BF387D0F711D2DD1"/>
    <w:rsid w:val="00A358C2"/>
  </w:style>
  <w:style w:type="paragraph" w:customStyle="1" w:styleId="A73AEF0C275644599A6C3416BAE9E9BE">
    <w:name w:val="A73AEF0C275644599A6C3416BAE9E9BE"/>
    <w:rsid w:val="00F2317F"/>
  </w:style>
  <w:style w:type="paragraph" w:customStyle="1" w:styleId="2FAC9C37CBA14554973C108F93601FBA">
    <w:name w:val="2FAC9C37CBA14554973C108F93601FBA"/>
    <w:rsid w:val="00AF5A21"/>
  </w:style>
  <w:style w:type="paragraph" w:customStyle="1" w:styleId="51FC663B78704E1898AF4E53833D96B1">
    <w:name w:val="51FC663B78704E1898AF4E53833D96B1"/>
    <w:rsid w:val="00AF5A21"/>
  </w:style>
  <w:style w:type="paragraph" w:customStyle="1" w:styleId="70F1E694C50E4B91AE64FB627DEBC9D1">
    <w:name w:val="70F1E694C50E4B91AE64FB627DEBC9D1"/>
    <w:rsid w:val="00AF5A21"/>
  </w:style>
  <w:style w:type="paragraph" w:customStyle="1" w:styleId="66386B5A3DB847C485CC4F5C21522F52">
    <w:name w:val="66386B5A3DB847C485CC4F5C21522F52"/>
    <w:rsid w:val="00AF5A21"/>
  </w:style>
  <w:style w:type="paragraph" w:customStyle="1" w:styleId="2AAD8A3C91284047964C0256CFF1160E">
    <w:name w:val="2AAD8A3C91284047964C0256CFF1160E"/>
    <w:rsid w:val="00AF5A21"/>
  </w:style>
  <w:style w:type="paragraph" w:customStyle="1" w:styleId="60DFAC7F077C4BB59073BFA3ECB2B2B1">
    <w:name w:val="60DFAC7F077C4BB59073BFA3ECB2B2B1"/>
    <w:rsid w:val="00AF5A21"/>
  </w:style>
  <w:style w:type="paragraph" w:customStyle="1" w:styleId="435C46B59FD34750B6A17E63EAEDA392">
    <w:name w:val="435C46B59FD34750B6A17E63EAEDA392"/>
    <w:rsid w:val="00AF5A21"/>
  </w:style>
  <w:style w:type="paragraph" w:customStyle="1" w:styleId="BAEBE5868435444E9A7A3BC91D89BE24">
    <w:name w:val="BAEBE5868435444E9A7A3BC91D89BE24"/>
    <w:rsid w:val="00610441"/>
  </w:style>
  <w:style w:type="paragraph" w:customStyle="1" w:styleId="7E91D72854744786B932869FFC92A9EC">
    <w:name w:val="7E91D72854744786B932869FFC92A9EC"/>
    <w:rsid w:val="00610441"/>
  </w:style>
  <w:style w:type="paragraph" w:customStyle="1" w:styleId="7C8CEB6E2FE24C9B8467D30B7DE353A0">
    <w:name w:val="7C8CEB6E2FE24C9B8467D30B7DE353A0"/>
    <w:rsid w:val="00610441"/>
  </w:style>
  <w:style w:type="paragraph" w:customStyle="1" w:styleId="D059669C3D4E48FDA3D48878F448D6E9">
    <w:name w:val="D059669C3D4E48FDA3D48878F448D6E9"/>
    <w:rsid w:val="00610441"/>
  </w:style>
  <w:style w:type="paragraph" w:customStyle="1" w:styleId="7BE25B326CF44F21973BB0EF622B51E8">
    <w:name w:val="7BE25B326CF44F21973BB0EF622B51E8"/>
    <w:rsid w:val="00610441"/>
  </w:style>
  <w:style w:type="paragraph" w:customStyle="1" w:styleId="BF34133AB0C3489A9853380064D19C05">
    <w:name w:val="BF34133AB0C3489A9853380064D19C05"/>
    <w:rsid w:val="00610441"/>
  </w:style>
  <w:style w:type="paragraph" w:customStyle="1" w:styleId="6F64DC5EE5BE4691A62798080CF986B9">
    <w:name w:val="6F64DC5EE5BE4691A62798080CF986B9"/>
    <w:rsid w:val="00610441"/>
  </w:style>
  <w:style w:type="paragraph" w:customStyle="1" w:styleId="EDDF55E00F72435EAD9A2E6A55A1EB35">
    <w:name w:val="EDDF55E00F72435EAD9A2E6A55A1EB35"/>
    <w:rsid w:val="00610441"/>
  </w:style>
  <w:style w:type="paragraph" w:customStyle="1" w:styleId="769825D6F013481B8079DCCCB27318F8">
    <w:name w:val="769825D6F013481B8079DCCCB27318F8"/>
    <w:rsid w:val="00610441"/>
  </w:style>
  <w:style w:type="paragraph" w:customStyle="1" w:styleId="786E10FE95CC4F54BD97DDD5B4028438">
    <w:name w:val="786E10FE95CC4F54BD97DDD5B4028438"/>
    <w:rsid w:val="00610441"/>
  </w:style>
  <w:style w:type="paragraph" w:customStyle="1" w:styleId="AEBBDE4ECFD5466BABC1DED1823E7804">
    <w:name w:val="AEBBDE4ECFD5466BABC1DED1823E7804"/>
    <w:rsid w:val="00610441"/>
  </w:style>
  <w:style w:type="paragraph" w:customStyle="1" w:styleId="908C92569169492EAA6DE99A01E4B996">
    <w:name w:val="908C92569169492EAA6DE99A01E4B996"/>
    <w:rsid w:val="00610441"/>
  </w:style>
  <w:style w:type="paragraph" w:customStyle="1" w:styleId="6D53037DCF9244AF9B52251A633BCD42">
    <w:name w:val="6D53037DCF9244AF9B52251A633BCD42"/>
    <w:rsid w:val="00610441"/>
  </w:style>
  <w:style w:type="paragraph" w:customStyle="1" w:styleId="0FAFACCBF3204AED9A403DD2FE377C31">
    <w:name w:val="0FAFACCBF3204AED9A403DD2FE377C31"/>
    <w:rsid w:val="00610441"/>
  </w:style>
  <w:style w:type="paragraph" w:customStyle="1" w:styleId="0A8FE26A0114444097FB278C2C50521C">
    <w:name w:val="0A8FE26A0114444097FB278C2C50521C"/>
    <w:rsid w:val="00610441"/>
  </w:style>
  <w:style w:type="paragraph" w:customStyle="1" w:styleId="8B76E2BE6A2B41C8B13BE7426E028553">
    <w:name w:val="8B76E2BE6A2B41C8B13BE7426E028553"/>
    <w:rsid w:val="00610441"/>
  </w:style>
  <w:style w:type="paragraph" w:customStyle="1" w:styleId="5E0CBACEE0DB44258E78849B8E1B2DF3">
    <w:name w:val="5E0CBACEE0DB44258E78849B8E1B2DF3"/>
    <w:rsid w:val="00610441"/>
  </w:style>
  <w:style w:type="paragraph" w:customStyle="1" w:styleId="0074F111E13749F8BCC0A271AD8DF740">
    <w:name w:val="0074F111E13749F8BCC0A271AD8DF740"/>
    <w:rsid w:val="00610441"/>
  </w:style>
  <w:style w:type="paragraph" w:customStyle="1" w:styleId="09B4D1F1B35F4FA58E2D8BA1E9818335">
    <w:name w:val="09B4D1F1B35F4FA58E2D8BA1E9818335"/>
    <w:rsid w:val="00610441"/>
  </w:style>
  <w:style w:type="paragraph" w:customStyle="1" w:styleId="C420BB07F4C04B5DAA373BAA907D1FA9">
    <w:name w:val="C420BB07F4C04B5DAA373BAA907D1FA9"/>
    <w:rsid w:val="00610441"/>
  </w:style>
  <w:style w:type="paragraph" w:customStyle="1" w:styleId="967A9B18E32342568B1F1B9B706D6B26">
    <w:name w:val="967A9B18E32342568B1F1B9B706D6B26"/>
    <w:rsid w:val="00610441"/>
  </w:style>
  <w:style w:type="paragraph" w:customStyle="1" w:styleId="DE0EC3BA36D248588FC6504E299526C4">
    <w:name w:val="DE0EC3BA36D248588FC6504E299526C4"/>
    <w:rsid w:val="00610441"/>
  </w:style>
  <w:style w:type="paragraph" w:customStyle="1" w:styleId="FCC35945BD1B4161BD0CA4970775CBAD">
    <w:name w:val="FCC35945BD1B4161BD0CA4970775CBAD"/>
    <w:rsid w:val="00610441"/>
  </w:style>
  <w:style w:type="paragraph" w:customStyle="1" w:styleId="09DF66098CF744629EEA306563618BBC">
    <w:name w:val="09DF66098CF744629EEA306563618BBC"/>
    <w:rsid w:val="00610441"/>
  </w:style>
  <w:style w:type="paragraph" w:customStyle="1" w:styleId="E90FDBFA39394A488C63646D281AA558">
    <w:name w:val="E90FDBFA39394A488C63646D281AA558"/>
    <w:rsid w:val="00610441"/>
  </w:style>
  <w:style w:type="paragraph" w:customStyle="1" w:styleId="EE18154A060A4FABA88AC221BA96917D">
    <w:name w:val="EE18154A060A4FABA88AC221BA96917D"/>
    <w:rsid w:val="00610441"/>
  </w:style>
  <w:style w:type="paragraph" w:customStyle="1" w:styleId="1599A3B7839A4EA28B2ED0A6314C9D25">
    <w:name w:val="1599A3B7839A4EA28B2ED0A6314C9D25"/>
    <w:rsid w:val="00610441"/>
  </w:style>
  <w:style w:type="paragraph" w:customStyle="1" w:styleId="329D65A97C0B40149B82EB345A700A5B">
    <w:name w:val="329D65A97C0B40149B82EB345A700A5B"/>
    <w:rsid w:val="00610441"/>
  </w:style>
  <w:style w:type="paragraph" w:customStyle="1" w:styleId="2340384058324DA590F6EA7767EC6C65">
    <w:name w:val="2340384058324DA590F6EA7767EC6C65"/>
    <w:rsid w:val="00610441"/>
  </w:style>
  <w:style w:type="paragraph" w:customStyle="1" w:styleId="561B0F74B08246E9A7233ED69CDE8B32">
    <w:name w:val="561B0F74B08246E9A7233ED69CDE8B32"/>
    <w:rsid w:val="00610441"/>
  </w:style>
  <w:style w:type="paragraph" w:customStyle="1" w:styleId="9A98273C373140A5A1F95E0D51D4738B">
    <w:name w:val="9A98273C373140A5A1F95E0D51D4738B"/>
    <w:rsid w:val="00610441"/>
  </w:style>
  <w:style w:type="paragraph" w:customStyle="1" w:styleId="7DAF59C36018463CAD633028EAC2B3DE">
    <w:name w:val="7DAF59C36018463CAD633028EAC2B3DE"/>
    <w:rsid w:val="00610441"/>
  </w:style>
  <w:style w:type="paragraph" w:customStyle="1" w:styleId="E8BB63AC99374BDFA402E63808E9CC5F">
    <w:name w:val="E8BB63AC99374BDFA402E63808E9CC5F"/>
    <w:rsid w:val="00610441"/>
  </w:style>
  <w:style w:type="paragraph" w:customStyle="1" w:styleId="A68449C51F4547C092D1E95A9C24126E">
    <w:name w:val="A68449C51F4547C092D1E95A9C24126E"/>
    <w:rsid w:val="00610441"/>
  </w:style>
  <w:style w:type="paragraph" w:customStyle="1" w:styleId="5EBB95C5F6B448E1B92C535DD6EE657A">
    <w:name w:val="5EBB95C5F6B448E1B92C535DD6EE657A"/>
    <w:rsid w:val="00610441"/>
  </w:style>
  <w:style w:type="paragraph" w:customStyle="1" w:styleId="0F3D032E3D794B3698463219115D5670">
    <w:name w:val="0F3D032E3D794B3698463219115D5670"/>
    <w:rsid w:val="00610441"/>
  </w:style>
  <w:style w:type="paragraph" w:customStyle="1" w:styleId="993F64A3147D4E42861ECEFEEB6A1136">
    <w:name w:val="993F64A3147D4E42861ECEFEEB6A1136"/>
    <w:rsid w:val="00610441"/>
  </w:style>
  <w:style w:type="paragraph" w:customStyle="1" w:styleId="F580C1917E554A27A13AEEE776FCEB5F">
    <w:name w:val="F580C1917E554A27A13AEEE776FCEB5F"/>
    <w:rsid w:val="00610441"/>
  </w:style>
  <w:style w:type="paragraph" w:customStyle="1" w:styleId="D8F1810FA7624D5F8088CD45C5F53422">
    <w:name w:val="D8F1810FA7624D5F8088CD45C5F53422"/>
    <w:rsid w:val="00610441"/>
  </w:style>
  <w:style w:type="paragraph" w:customStyle="1" w:styleId="07B08CCCFABD4B6BAAE63C88FA3E6C0C">
    <w:name w:val="07B08CCCFABD4B6BAAE63C88FA3E6C0C"/>
    <w:rsid w:val="00610441"/>
  </w:style>
  <w:style w:type="paragraph" w:customStyle="1" w:styleId="E695A178FEAD4258978E2C319E4E0BD3">
    <w:name w:val="E695A178FEAD4258978E2C319E4E0BD3"/>
    <w:rsid w:val="00610441"/>
  </w:style>
  <w:style w:type="paragraph" w:customStyle="1" w:styleId="6147B9D425AD4C8C9CE0B78DDF8A7994">
    <w:name w:val="6147B9D425AD4C8C9CE0B78DDF8A7994"/>
    <w:rsid w:val="00610441"/>
  </w:style>
  <w:style w:type="paragraph" w:customStyle="1" w:styleId="88BF182D74D6488582EDEF131A5BAE47">
    <w:name w:val="88BF182D74D6488582EDEF131A5BAE47"/>
    <w:rsid w:val="00610441"/>
  </w:style>
  <w:style w:type="paragraph" w:customStyle="1" w:styleId="AC14FCD9A61547C4855B6F934688F852">
    <w:name w:val="AC14FCD9A61547C4855B6F934688F852"/>
    <w:rsid w:val="00610441"/>
  </w:style>
  <w:style w:type="paragraph" w:customStyle="1" w:styleId="6A99D94ED43742D38E23693739822846">
    <w:name w:val="6A99D94ED43742D38E23693739822846"/>
    <w:rsid w:val="00610441"/>
  </w:style>
  <w:style w:type="paragraph" w:customStyle="1" w:styleId="E8C6F9C1E00F4B93A2290DA2124D4955">
    <w:name w:val="E8C6F9C1E00F4B93A2290DA2124D4955"/>
    <w:rsid w:val="00610441"/>
  </w:style>
  <w:style w:type="paragraph" w:customStyle="1" w:styleId="6CC1C68775A542B4AA631911D13ABA36">
    <w:name w:val="6CC1C68775A542B4AA631911D13ABA36"/>
    <w:rsid w:val="00610441"/>
  </w:style>
  <w:style w:type="paragraph" w:customStyle="1" w:styleId="12E07729AAD0478BA18F8EBC11199760">
    <w:name w:val="12E07729AAD0478BA18F8EBC11199760"/>
    <w:rsid w:val="00610441"/>
  </w:style>
  <w:style w:type="paragraph" w:customStyle="1" w:styleId="9D07A7AB19D1404486A63254B086C37C">
    <w:name w:val="9D07A7AB19D1404486A63254B086C37C"/>
    <w:rsid w:val="00610441"/>
  </w:style>
  <w:style w:type="paragraph" w:customStyle="1" w:styleId="4386DAD840744877B91A14D61A9013FC">
    <w:name w:val="4386DAD840744877B91A14D61A9013FC"/>
    <w:rsid w:val="00610441"/>
  </w:style>
  <w:style w:type="paragraph" w:customStyle="1" w:styleId="B955B8AB94DA4F62B601DF28DE53C0B1">
    <w:name w:val="B955B8AB94DA4F62B601DF28DE53C0B1"/>
    <w:rsid w:val="00610441"/>
  </w:style>
  <w:style w:type="paragraph" w:customStyle="1" w:styleId="E74356181A9647308E56BBEA01B78646">
    <w:name w:val="E74356181A9647308E56BBEA01B78646"/>
    <w:rsid w:val="00610441"/>
  </w:style>
  <w:style w:type="paragraph" w:customStyle="1" w:styleId="F67D30FA0ADB4E2DB72023EF728817A3">
    <w:name w:val="F67D30FA0ADB4E2DB72023EF728817A3"/>
    <w:rsid w:val="00610441"/>
  </w:style>
  <w:style w:type="paragraph" w:customStyle="1" w:styleId="30E4DF39AAB843A7830F5193938AFF01">
    <w:name w:val="30E4DF39AAB843A7830F5193938AFF01"/>
    <w:rsid w:val="00610441"/>
  </w:style>
  <w:style w:type="paragraph" w:customStyle="1" w:styleId="1D3FC648BABB4656B2E1FE984C7E62BA">
    <w:name w:val="1D3FC648BABB4656B2E1FE984C7E62BA"/>
    <w:rsid w:val="00610441"/>
  </w:style>
  <w:style w:type="paragraph" w:customStyle="1" w:styleId="B5A67970B17A46C299F9080583AAB12B">
    <w:name w:val="B5A67970B17A46C299F9080583AAB12B"/>
    <w:rsid w:val="00610441"/>
  </w:style>
  <w:style w:type="paragraph" w:customStyle="1" w:styleId="19B440E0765249D9AA4F8C8DFFCE4446">
    <w:name w:val="19B440E0765249D9AA4F8C8DFFCE4446"/>
    <w:rsid w:val="00610441"/>
  </w:style>
  <w:style w:type="paragraph" w:customStyle="1" w:styleId="B81A8F986995489F845EB00158E4995A">
    <w:name w:val="B81A8F986995489F845EB00158E4995A"/>
    <w:rsid w:val="00610441"/>
  </w:style>
  <w:style w:type="paragraph" w:customStyle="1" w:styleId="0C20762D25F641D3A48657F9D425498F">
    <w:name w:val="0C20762D25F641D3A48657F9D425498F"/>
    <w:rsid w:val="00610441"/>
  </w:style>
  <w:style w:type="paragraph" w:customStyle="1" w:styleId="2C204CE96A7543E1BA16E1ADD4DD48C4">
    <w:name w:val="2C204CE96A7543E1BA16E1ADD4DD48C4"/>
    <w:rsid w:val="00610441"/>
  </w:style>
  <w:style w:type="paragraph" w:customStyle="1" w:styleId="A0BE8537D58D4CBAB7CC85145A80B411">
    <w:name w:val="A0BE8537D58D4CBAB7CC85145A80B411"/>
    <w:rsid w:val="00610441"/>
  </w:style>
  <w:style w:type="paragraph" w:customStyle="1" w:styleId="D15C7DC965344A558E630DBD74918D29">
    <w:name w:val="D15C7DC965344A558E630DBD74918D29"/>
    <w:rsid w:val="00610441"/>
  </w:style>
  <w:style w:type="paragraph" w:customStyle="1" w:styleId="AEEA691FA16548C2917B57F27A73B191">
    <w:name w:val="AEEA691FA16548C2917B57F27A73B191"/>
    <w:rsid w:val="00610441"/>
  </w:style>
  <w:style w:type="paragraph" w:customStyle="1" w:styleId="2D24E6B3C7714867A5194274FB42C7CC">
    <w:name w:val="2D24E6B3C7714867A5194274FB42C7CC"/>
    <w:rsid w:val="00610441"/>
  </w:style>
  <w:style w:type="paragraph" w:customStyle="1" w:styleId="35A69B635A8A449B9FD574C38658F08A">
    <w:name w:val="35A69B635A8A449B9FD574C38658F08A"/>
    <w:rsid w:val="00610441"/>
  </w:style>
  <w:style w:type="paragraph" w:customStyle="1" w:styleId="F365C5FCC0BF46BA9D10A4B692C5A158">
    <w:name w:val="F365C5FCC0BF46BA9D10A4B692C5A158"/>
    <w:rsid w:val="00610441"/>
  </w:style>
  <w:style w:type="paragraph" w:customStyle="1" w:styleId="C43D70B77E5247E2A928CFCF2E53CB06">
    <w:name w:val="C43D70B77E5247E2A928CFCF2E53CB06"/>
    <w:rsid w:val="00610441"/>
  </w:style>
  <w:style w:type="paragraph" w:customStyle="1" w:styleId="8F496B37EA0A4F34AE4FEC3FD5DF3CA4">
    <w:name w:val="8F496B37EA0A4F34AE4FEC3FD5DF3CA4"/>
    <w:rsid w:val="00610441"/>
  </w:style>
  <w:style w:type="paragraph" w:customStyle="1" w:styleId="40D8B1AC347C45929DBC3E50FD2659D7">
    <w:name w:val="40D8B1AC347C45929DBC3E50FD2659D7"/>
    <w:rsid w:val="00610441"/>
  </w:style>
  <w:style w:type="paragraph" w:customStyle="1" w:styleId="A6CAC2B6CC9A4CD6B9F90FDB6BB64D75">
    <w:name w:val="A6CAC2B6CC9A4CD6B9F90FDB6BB64D75"/>
    <w:rsid w:val="00610441"/>
  </w:style>
  <w:style w:type="paragraph" w:customStyle="1" w:styleId="4860219FF75649ECADC80EFD4D8FF3B9">
    <w:name w:val="4860219FF75649ECADC80EFD4D8FF3B9"/>
    <w:rsid w:val="00610441"/>
  </w:style>
  <w:style w:type="paragraph" w:customStyle="1" w:styleId="034035E2AD564D2CAA744F3FAFAC12EB">
    <w:name w:val="034035E2AD564D2CAA744F3FAFAC12EB"/>
    <w:rsid w:val="00610441"/>
  </w:style>
  <w:style w:type="paragraph" w:customStyle="1" w:styleId="EC89FCA70A1340CD92A00A96DD90A14E">
    <w:name w:val="EC89FCA70A1340CD92A00A96DD90A14E"/>
    <w:rsid w:val="00610441"/>
  </w:style>
  <w:style w:type="paragraph" w:customStyle="1" w:styleId="01722414CE4649A29AC202980C162A7E">
    <w:name w:val="01722414CE4649A29AC202980C162A7E"/>
    <w:rsid w:val="00610441"/>
  </w:style>
  <w:style w:type="paragraph" w:customStyle="1" w:styleId="F5F70419F3944640A0724A25788C2242">
    <w:name w:val="F5F70419F3944640A0724A25788C2242"/>
    <w:rsid w:val="00610441"/>
  </w:style>
  <w:style w:type="paragraph" w:customStyle="1" w:styleId="9BC08771771140A4959C294DBFB65D25">
    <w:name w:val="9BC08771771140A4959C294DBFB65D25"/>
    <w:rsid w:val="00610441"/>
  </w:style>
  <w:style w:type="paragraph" w:customStyle="1" w:styleId="CC3018E6695F4B93ADE13937A8AEE58E">
    <w:name w:val="CC3018E6695F4B93ADE13937A8AEE58E"/>
    <w:rsid w:val="00610441"/>
  </w:style>
  <w:style w:type="paragraph" w:customStyle="1" w:styleId="F21C3C2B844D44D49E015ECAC61A913D">
    <w:name w:val="F21C3C2B844D44D49E015ECAC61A913D"/>
    <w:rsid w:val="00610441"/>
  </w:style>
  <w:style w:type="paragraph" w:customStyle="1" w:styleId="4CBA537C585A4A359E5005448D14B322">
    <w:name w:val="4CBA537C585A4A359E5005448D14B322"/>
    <w:rsid w:val="00610441"/>
  </w:style>
  <w:style w:type="paragraph" w:customStyle="1" w:styleId="05B6C1A9D7F2438BA5D9704995682F05">
    <w:name w:val="05B6C1A9D7F2438BA5D9704995682F05"/>
    <w:rsid w:val="00610441"/>
  </w:style>
  <w:style w:type="paragraph" w:customStyle="1" w:styleId="A3F8B7294CBB458AA8DB9CB7F1041555">
    <w:name w:val="A3F8B7294CBB458AA8DB9CB7F1041555"/>
    <w:rsid w:val="00610441"/>
  </w:style>
  <w:style w:type="paragraph" w:customStyle="1" w:styleId="3522181EF90F434E82014F1EE34EE29F">
    <w:name w:val="3522181EF90F434E82014F1EE34EE29F"/>
    <w:rsid w:val="00610441"/>
  </w:style>
  <w:style w:type="paragraph" w:customStyle="1" w:styleId="4D8C931C0D484A66A7E8C0075697E404">
    <w:name w:val="4D8C931C0D484A66A7E8C0075697E404"/>
    <w:rsid w:val="00610441"/>
  </w:style>
  <w:style w:type="paragraph" w:customStyle="1" w:styleId="0CE07F011D0E4C5DA7F5F04E5442CC30">
    <w:name w:val="0CE07F011D0E4C5DA7F5F04E5442CC30"/>
    <w:rsid w:val="00610441"/>
  </w:style>
  <w:style w:type="paragraph" w:customStyle="1" w:styleId="E63D3C281246429D9C6F2114F00CD087">
    <w:name w:val="E63D3C281246429D9C6F2114F00CD087"/>
    <w:rsid w:val="00610441"/>
  </w:style>
  <w:style w:type="paragraph" w:customStyle="1" w:styleId="6DF8D7E53C08478887A299A5B39499D4">
    <w:name w:val="6DF8D7E53C08478887A299A5B39499D4"/>
    <w:rsid w:val="00610441"/>
  </w:style>
  <w:style w:type="paragraph" w:customStyle="1" w:styleId="147932B2C9644F9990D425A97DFAD7B8">
    <w:name w:val="147932B2C9644F9990D425A97DFAD7B8"/>
    <w:rsid w:val="00610441"/>
  </w:style>
  <w:style w:type="paragraph" w:customStyle="1" w:styleId="98309092751F401085A7AAE2207F58DA">
    <w:name w:val="98309092751F401085A7AAE2207F58DA"/>
    <w:rsid w:val="00610441"/>
  </w:style>
  <w:style w:type="paragraph" w:customStyle="1" w:styleId="43CE20422C524F93A3D561F053387C77">
    <w:name w:val="43CE20422C524F93A3D561F053387C77"/>
    <w:rsid w:val="00610441"/>
  </w:style>
  <w:style w:type="paragraph" w:customStyle="1" w:styleId="E6E540C30A9B4712AABE6CE131A4E7D9">
    <w:name w:val="E6E540C30A9B4712AABE6CE131A4E7D9"/>
    <w:rsid w:val="00610441"/>
  </w:style>
  <w:style w:type="paragraph" w:customStyle="1" w:styleId="C67379CACD9E413283BEEAD32CCD22CA">
    <w:name w:val="C67379CACD9E413283BEEAD32CCD22CA"/>
    <w:rsid w:val="00610441"/>
  </w:style>
  <w:style w:type="paragraph" w:customStyle="1" w:styleId="D1ABD5A1046D4345AFD46D21D2B832E3">
    <w:name w:val="D1ABD5A1046D4345AFD46D21D2B832E3"/>
    <w:rsid w:val="00610441"/>
  </w:style>
  <w:style w:type="paragraph" w:customStyle="1" w:styleId="76AE29C7ACF2454EA77D346AE9F9719D">
    <w:name w:val="76AE29C7ACF2454EA77D346AE9F9719D"/>
    <w:rsid w:val="00610441"/>
  </w:style>
  <w:style w:type="paragraph" w:customStyle="1" w:styleId="0294A3C35F99494FB0FE097AA8D016D7">
    <w:name w:val="0294A3C35F99494FB0FE097AA8D016D7"/>
    <w:rsid w:val="00610441"/>
  </w:style>
  <w:style w:type="paragraph" w:customStyle="1" w:styleId="21C6B6AEC15946DCBF43C0DC86643BBC">
    <w:name w:val="21C6B6AEC15946DCBF43C0DC86643BBC"/>
    <w:rsid w:val="00610441"/>
  </w:style>
  <w:style w:type="paragraph" w:customStyle="1" w:styleId="6AD06CD3F70347BAABFB48B9D0E564B6">
    <w:name w:val="6AD06CD3F70347BAABFB48B9D0E564B6"/>
    <w:rsid w:val="00610441"/>
  </w:style>
  <w:style w:type="paragraph" w:customStyle="1" w:styleId="29020C3B69C1449B91FDEE3F79742E66">
    <w:name w:val="29020C3B69C1449B91FDEE3F79742E66"/>
    <w:rsid w:val="00610441"/>
  </w:style>
  <w:style w:type="paragraph" w:customStyle="1" w:styleId="BAED28CC74E7415495351C923E787811">
    <w:name w:val="BAED28CC74E7415495351C923E787811"/>
    <w:rsid w:val="00610441"/>
  </w:style>
  <w:style w:type="paragraph" w:customStyle="1" w:styleId="41D74116099441BAB2C4C257BCEADD8B">
    <w:name w:val="41D74116099441BAB2C4C257BCEADD8B"/>
    <w:rsid w:val="00610441"/>
  </w:style>
  <w:style w:type="paragraph" w:customStyle="1" w:styleId="E785288CE2B440FDAE7721156D3BCD65">
    <w:name w:val="E785288CE2B440FDAE7721156D3BCD65"/>
    <w:rsid w:val="00610441"/>
  </w:style>
  <w:style w:type="paragraph" w:customStyle="1" w:styleId="966A3E3A79064D0184C8F95EF2583C69">
    <w:name w:val="966A3E3A79064D0184C8F95EF2583C69"/>
    <w:rsid w:val="00610441"/>
  </w:style>
  <w:style w:type="paragraph" w:customStyle="1" w:styleId="FA832CF5D336460E8D4A8C622D2CD9B0">
    <w:name w:val="FA832CF5D336460E8D4A8C622D2CD9B0"/>
    <w:rsid w:val="00610441"/>
  </w:style>
  <w:style w:type="paragraph" w:customStyle="1" w:styleId="40700FBE66104ECDABE5FEAE156B0EAB">
    <w:name w:val="40700FBE66104ECDABE5FEAE156B0EAB"/>
    <w:rsid w:val="00610441"/>
  </w:style>
  <w:style w:type="paragraph" w:customStyle="1" w:styleId="3080696BAEF141EBBD0F443F1FC65830">
    <w:name w:val="3080696BAEF141EBBD0F443F1FC65830"/>
    <w:rsid w:val="00610441"/>
  </w:style>
  <w:style w:type="paragraph" w:customStyle="1" w:styleId="1DE2A4A1930543149504B26EFD8782F9">
    <w:name w:val="1DE2A4A1930543149504B26EFD8782F9"/>
    <w:rsid w:val="00610441"/>
  </w:style>
  <w:style w:type="paragraph" w:customStyle="1" w:styleId="A37BB1BB56C844CD93306E670C2B861B">
    <w:name w:val="A37BB1BB56C844CD93306E670C2B861B"/>
    <w:rsid w:val="00610441"/>
  </w:style>
  <w:style w:type="paragraph" w:customStyle="1" w:styleId="ECF89A1A580D457DA9A93E1400DD94EC">
    <w:name w:val="ECF89A1A580D457DA9A93E1400DD94EC"/>
    <w:rsid w:val="00610441"/>
  </w:style>
  <w:style w:type="paragraph" w:customStyle="1" w:styleId="6B1C50A42039446F92259D1E1CC5736A">
    <w:name w:val="6B1C50A42039446F92259D1E1CC5736A"/>
    <w:rsid w:val="00610441"/>
  </w:style>
  <w:style w:type="paragraph" w:customStyle="1" w:styleId="FDC3A963D7D74351A0CBC73CEE16AAA9">
    <w:name w:val="FDC3A963D7D74351A0CBC73CEE16AAA9"/>
    <w:rsid w:val="00610441"/>
  </w:style>
  <w:style w:type="paragraph" w:customStyle="1" w:styleId="363B1E060DCE44EFB8645DD14936A75E">
    <w:name w:val="363B1E060DCE44EFB8645DD14936A75E"/>
    <w:rsid w:val="00610441"/>
  </w:style>
  <w:style w:type="paragraph" w:customStyle="1" w:styleId="48B03C4E6E2245C9934EF7DECA736DBC">
    <w:name w:val="48B03C4E6E2245C9934EF7DECA736DBC"/>
    <w:rsid w:val="00610441"/>
  </w:style>
  <w:style w:type="paragraph" w:customStyle="1" w:styleId="665171396137444E97FFAC52C2751848">
    <w:name w:val="665171396137444E97FFAC52C2751848"/>
    <w:rsid w:val="00610441"/>
  </w:style>
  <w:style w:type="paragraph" w:customStyle="1" w:styleId="4285B8F1688F42118347A40CFB92B498">
    <w:name w:val="4285B8F1688F42118347A40CFB92B498"/>
    <w:rsid w:val="00610441"/>
  </w:style>
  <w:style w:type="paragraph" w:customStyle="1" w:styleId="38BE2A42777F475F930D7293436B8EF2">
    <w:name w:val="38BE2A42777F475F930D7293436B8EF2"/>
    <w:rsid w:val="00610441"/>
  </w:style>
  <w:style w:type="paragraph" w:customStyle="1" w:styleId="ACAA86FA9A464AC3827522D0631D6E33">
    <w:name w:val="ACAA86FA9A464AC3827522D0631D6E33"/>
    <w:rsid w:val="00610441"/>
  </w:style>
  <w:style w:type="paragraph" w:customStyle="1" w:styleId="CA88D6B29B704584B67E98FACAECE1E7">
    <w:name w:val="CA88D6B29B704584B67E98FACAECE1E7"/>
    <w:rsid w:val="00610441"/>
  </w:style>
  <w:style w:type="paragraph" w:customStyle="1" w:styleId="D703CE9DD22D406290236CF122D7308E">
    <w:name w:val="D703CE9DD22D406290236CF122D7308E"/>
    <w:rsid w:val="00610441"/>
  </w:style>
  <w:style w:type="paragraph" w:customStyle="1" w:styleId="DB36E6965EBB439CB260AE8A86220B3D">
    <w:name w:val="DB36E6965EBB439CB260AE8A86220B3D"/>
    <w:rsid w:val="00610441"/>
  </w:style>
  <w:style w:type="paragraph" w:customStyle="1" w:styleId="DAC02C7C0CD54D0DB8BCA1FE2ACE81CC">
    <w:name w:val="DAC02C7C0CD54D0DB8BCA1FE2ACE81CC"/>
    <w:rsid w:val="00610441"/>
  </w:style>
  <w:style w:type="paragraph" w:customStyle="1" w:styleId="EC437ACBE2D74EE994F1562C054CAED3">
    <w:name w:val="EC437ACBE2D74EE994F1562C054CAED3"/>
    <w:rsid w:val="00610441"/>
  </w:style>
  <w:style w:type="paragraph" w:customStyle="1" w:styleId="4BBF689731144604AE7AEEE2C7D80091">
    <w:name w:val="4BBF689731144604AE7AEEE2C7D80091"/>
    <w:rsid w:val="00610441"/>
  </w:style>
  <w:style w:type="paragraph" w:customStyle="1" w:styleId="A721BA92AD6A406C928F7E68393622CE">
    <w:name w:val="A721BA92AD6A406C928F7E68393622CE"/>
    <w:rsid w:val="00610441"/>
  </w:style>
  <w:style w:type="paragraph" w:customStyle="1" w:styleId="1D4A8D87838F41A3AD9619120E78B929">
    <w:name w:val="1D4A8D87838F41A3AD9619120E78B929"/>
    <w:rsid w:val="00610441"/>
  </w:style>
  <w:style w:type="paragraph" w:customStyle="1" w:styleId="34EFBE0E04A048A2908B85EF4F74183C">
    <w:name w:val="34EFBE0E04A048A2908B85EF4F74183C"/>
    <w:rsid w:val="00610441"/>
  </w:style>
  <w:style w:type="paragraph" w:customStyle="1" w:styleId="6FE821EE5FA84A83B653C5405137FBE6">
    <w:name w:val="6FE821EE5FA84A83B653C5405137FBE6"/>
    <w:rsid w:val="00610441"/>
  </w:style>
  <w:style w:type="paragraph" w:customStyle="1" w:styleId="838D4225794140B9B3CDA1461E34BE3B">
    <w:name w:val="838D4225794140B9B3CDA1461E34BE3B"/>
    <w:rsid w:val="00610441"/>
  </w:style>
  <w:style w:type="paragraph" w:customStyle="1" w:styleId="2E30E00257D34B2D80EB27C8FC26E1EE">
    <w:name w:val="2E30E00257D34B2D80EB27C8FC26E1EE"/>
    <w:rsid w:val="00610441"/>
  </w:style>
  <w:style w:type="paragraph" w:customStyle="1" w:styleId="C04457154FC447B3A1352C1A9650CF98">
    <w:name w:val="C04457154FC447B3A1352C1A9650CF98"/>
    <w:rsid w:val="00610441"/>
  </w:style>
  <w:style w:type="paragraph" w:customStyle="1" w:styleId="1E48D1DBBFB24729AF4127F6301176E0">
    <w:name w:val="1E48D1DBBFB24729AF4127F6301176E0"/>
    <w:rsid w:val="00610441"/>
  </w:style>
  <w:style w:type="paragraph" w:customStyle="1" w:styleId="4B70DCDC077D482A91C77828CD855785">
    <w:name w:val="4B70DCDC077D482A91C77828CD855785"/>
    <w:rsid w:val="00610441"/>
  </w:style>
  <w:style w:type="paragraph" w:customStyle="1" w:styleId="87A9D3F8E01246F881108B7F07633634">
    <w:name w:val="87A9D3F8E01246F881108B7F07633634"/>
    <w:rsid w:val="00610441"/>
  </w:style>
  <w:style w:type="paragraph" w:customStyle="1" w:styleId="4C7D113C98704F329DA77B778F31096C">
    <w:name w:val="4C7D113C98704F329DA77B778F31096C"/>
    <w:rsid w:val="00610441"/>
  </w:style>
  <w:style w:type="paragraph" w:customStyle="1" w:styleId="D9B2F82ED89D4BF880967139CDB08C6B">
    <w:name w:val="D9B2F82ED89D4BF880967139CDB08C6B"/>
    <w:rsid w:val="00610441"/>
  </w:style>
  <w:style w:type="paragraph" w:customStyle="1" w:styleId="EB2C58B27A1948CDA4AE31B4DB85660C">
    <w:name w:val="EB2C58B27A1948CDA4AE31B4DB85660C"/>
    <w:rsid w:val="00610441"/>
  </w:style>
  <w:style w:type="paragraph" w:customStyle="1" w:styleId="4DA9043F2FC94E2BA550D727C34AC6B1">
    <w:name w:val="4DA9043F2FC94E2BA550D727C34AC6B1"/>
    <w:rsid w:val="00610441"/>
  </w:style>
  <w:style w:type="paragraph" w:customStyle="1" w:styleId="7F08BD7D012B4FDD94716E19B0980293">
    <w:name w:val="7F08BD7D012B4FDD94716E19B0980293"/>
    <w:rsid w:val="00610441"/>
  </w:style>
  <w:style w:type="paragraph" w:customStyle="1" w:styleId="45FFEDA9FF084AB5918C3F9E2B2ABEC2">
    <w:name w:val="45FFEDA9FF084AB5918C3F9E2B2ABEC2"/>
    <w:rsid w:val="00610441"/>
  </w:style>
  <w:style w:type="paragraph" w:customStyle="1" w:styleId="9B380F36423E4F14AC6F84DF20DF8F3D">
    <w:name w:val="9B380F36423E4F14AC6F84DF20DF8F3D"/>
    <w:rsid w:val="00610441"/>
  </w:style>
  <w:style w:type="paragraph" w:customStyle="1" w:styleId="471DD61F9DCD46C3B43963CADAF8F045">
    <w:name w:val="471DD61F9DCD46C3B43963CADAF8F045"/>
    <w:rsid w:val="00610441"/>
  </w:style>
  <w:style w:type="paragraph" w:customStyle="1" w:styleId="D6A570ED4F654DE28AD46D71B094DF09">
    <w:name w:val="D6A570ED4F654DE28AD46D71B094DF09"/>
    <w:rsid w:val="00610441"/>
  </w:style>
  <w:style w:type="paragraph" w:customStyle="1" w:styleId="97A1F4595FFD4E9881EC04BD07D266F8">
    <w:name w:val="97A1F4595FFD4E9881EC04BD07D266F8"/>
    <w:rsid w:val="00610441"/>
  </w:style>
  <w:style w:type="paragraph" w:customStyle="1" w:styleId="31220BB46EE649428CC1487C3DA04C3F">
    <w:name w:val="31220BB46EE649428CC1487C3DA04C3F"/>
    <w:rsid w:val="00610441"/>
  </w:style>
  <w:style w:type="paragraph" w:customStyle="1" w:styleId="011B3CFBC1A642B18B2317E820AF6441">
    <w:name w:val="011B3CFBC1A642B18B2317E820AF6441"/>
    <w:rsid w:val="00610441"/>
  </w:style>
  <w:style w:type="paragraph" w:customStyle="1" w:styleId="F2D5F0755C2249DE925D00348C2BDD73">
    <w:name w:val="F2D5F0755C2249DE925D00348C2BDD73"/>
    <w:rsid w:val="00610441"/>
  </w:style>
  <w:style w:type="paragraph" w:customStyle="1" w:styleId="D60A6A76D8AA4D2A842EAFD9A9D87A30">
    <w:name w:val="D60A6A76D8AA4D2A842EAFD9A9D87A30"/>
    <w:rsid w:val="00610441"/>
  </w:style>
  <w:style w:type="paragraph" w:customStyle="1" w:styleId="C722257F52D24EEA9CBFC6016F310A0C">
    <w:name w:val="C722257F52D24EEA9CBFC6016F310A0C"/>
    <w:rsid w:val="00610441"/>
  </w:style>
  <w:style w:type="paragraph" w:customStyle="1" w:styleId="9E903211CBD74AC68D0039287D571E56">
    <w:name w:val="9E903211CBD74AC68D0039287D571E56"/>
    <w:rsid w:val="00610441"/>
  </w:style>
  <w:style w:type="paragraph" w:customStyle="1" w:styleId="32A07EF7646F42B6A3BB467B1922FAFC">
    <w:name w:val="32A07EF7646F42B6A3BB467B1922FAFC"/>
    <w:rsid w:val="00610441"/>
  </w:style>
  <w:style w:type="paragraph" w:customStyle="1" w:styleId="CBB38F7643254706AD26CEE3112ED112">
    <w:name w:val="CBB38F7643254706AD26CEE3112ED112"/>
    <w:rsid w:val="00610441"/>
  </w:style>
  <w:style w:type="paragraph" w:customStyle="1" w:styleId="9B487EE5762D421384414D745458E0C7">
    <w:name w:val="9B487EE5762D421384414D745458E0C7"/>
    <w:rsid w:val="00610441"/>
  </w:style>
  <w:style w:type="paragraph" w:customStyle="1" w:styleId="E341B48685C2412B860B980A59E74DD9">
    <w:name w:val="E341B48685C2412B860B980A59E74DD9"/>
    <w:rsid w:val="00610441"/>
  </w:style>
  <w:style w:type="paragraph" w:customStyle="1" w:styleId="D8096F587BD04F299B65CF6C963FAEAC">
    <w:name w:val="D8096F587BD04F299B65CF6C963FAEAC"/>
    <w:rsid w:val="00610441"/>
  </w:style>
  <w:style w:type="paragraph" w:customStyle="1" w:styleId="81E69946AA784AF9B2677C663DA55667">
    <w:name w:val="81E69946AA784AF9B2677C663DA55667"/>
    <w:rsid w:val="00610441"/>
  </w:style>
  <w:style w:type="paragraph" w:customStyle="1" w:styleId="216E657E96554331AC649586E67273FE">
    <w:name w:val="216E657E96554331AC649586E67273FE"/>
    <w:rsid w:val="00610441"/>
  </w:style>
  <w:style w:type="paragraph" w:customStyle="1" w:styleId="C207FBE3EE7E41AABBCDCAF9077AF005">
    <w:name w:val="C207FBE3EE7E41AABBCDCAF9077AF005"/>
    <w:rsid w:val="00610441"/>
  </w:style>
  <w:style w:type="paragraph" w:customStyle="1" w:styleId="04207477360F4CE488BC1B59B7B59788">
    <w:name w:val="04207477360F4CE488BC1B59B7B59788"/>
    <w:rsid w:val="00610441"/>
  </w:style>
  <w:style w:type="paragraph" w:customStyle="1" w:styleId="DEADEFEFD5F54D35BAF06624F564A99F">
    <w:name w:val="DEADEFEFD5F54D35BAF06624F564A99F"/>
    <w:rsid w:val="00610441"/>
  </w:style>
  <w:style w:type="paragraph" w:customStyle="1" w:styleId="3CB92502486C4808A50D8A53E48BEF9B">
    <w:name w:val="3CB92502486C4808A50D8A53E48BEF9B"/>
    <w:rsid w:val="00610441"/>
  </w:style>
  <w:style w:type="paragraph" w:customStyle="1" w:styleId="205F39C57B8A4CB6A91D0E5A9D8ACF5D">
    <w:name w:val="205F39C57B8A4CB6A91D0E5A9D8ACF5D"/>
    <w:rsid w:val="00610441"/>
  </w:style>
  <w:style w:type="paragraph" w:customStyle="1" w:styleId="F75D496F6DC442C490A28B81C5DF04CD">
    <w:name w:val="F75D496F6DC442C490A28B81C5DF04CD"/>
    <w:rsid w:val="00610441"/>
  </w:style>
  <w:style w:type="paragraph" w:customStyle="1" w:styleId="D28899AEC45D46099ED162AB4D02F8BF">
    <w:name w:val="D28899AEC45D46099ED162AB4D02F8BF"/>
    <w:rsid w:val="00610441"/>
  </w:style>
  <w:style w:type="paragraph" w:customStyle="1" w:styleId="EFBD534AA8634668B6568BBEAD922140">
    <w:name w:val="EFBD534AA8634668B6568BBEAD922140"/>
    <w:rsid w:val="00610441"/>
  </w:style>
  <w:style w:type="paragraph" w:customStyle="1" w:styleId="D237B3187AEB4B94B49BBB5BCF2455E4">
    <w:name w:val="D237B3187AEB4B94B49BBB5BCF2455E4"/>
    <w:rsid w:val="0092073B"/>
  </w:style>
  <w:style w:type="paragraph" w:customStyle="1" w:styleId="C82067DF4B9E4ACDB4E819C64FB36C9B">
    <w:name w:val="C82067DF4B9E4ACDB4E819C64FB36C9B"/>
    <w:rsid w:val="0092073B"/>
  </w:style>
  <w:style w:type="paragraph" w:customStyle="1" w:styleId="C00CCC9A2E1A466E915709F691B7EDFE">
    <w:name w:val="C00CCC9A2E1A466E915709F691B7EDFE"/>
    <w:rsid w:val="0092073B"/>
  </w:style>
  <w:style w:type="paragraph" w:customStyle="1" w:styleId="B321F8FD6E8C4F258E171DCC42992F1A">
    <w:name w:val="B321F8FD6E8C4F258E171DCC42992F1A"/>
    <w:rsid w:val="0092073B"/>
  </w:style>
  <w:style w:type="paragraph" w:customStyle="1" w:styleId="053DBE4C031F417981DB6922232B7D60">
    <w:name w:val="053DBE4C031F417981DB6922232B7D60"/>
    <w:rsid w:val="0092073B"/>
  </w:style>
  <w:style w:type="paragraph" w:customStyle="1" w:styleId="75B64DAE2C434585A1B75AEB15B3E42C">
    <w:name w:val="75B64DAE2C434585A1B75AEB15B3E42C"/>
    <w:rsid w:val="0092073B"/>
  </w:style>
  <w:style w:type="paragraph" w:customStyle="1" w:styleId="F196057342B44483B5A8DF3611DD3B2E">
    <w:name w:val="F196057342B44483B5A8DF3611DD3B2E"/>
    <w:rsid w:val="0092073B"/>
  </w:style>
  <w:style w:type="paragraph" w:customStyle="1" w:styleId="807BADE5730F4E2C9742CDCA44C19D3A">
    <w:name w:val="807BADE5730F4E2C9742CDCA44C19D3A"/>
    <w:rsid w:val="0092073B"/>
  </w:style>
  <w:style w:type="paragraph" w:customStyle="1" w:styleId="4C63161792444F1E9F381D56CB18CE3E">
    <w:name w:val="4C63161792444F1E9F381D56CB18CE3E"/>
    <w:rsid w:val="0092073B"/>
  </w:style>
  <w:style w:type="paragraph" w:customStyle="1" w:styleId="0D07BBAE555D4E2C95627BFA0097D1A6">
    <w:name w:val="0D07BBAE555D4E2C95627BFA0097D1A6"/>
    <w:rsid w:val="0092073B"/>
  </w:style>
  <w:style w:type="paragraph" w:customStyle="1" w:styleId="542834ECAEBF43CAA542CB67FC02F6D7">
    <w:name w:val="542834ECAEBF43CAA542CB67FC02F6D7"/>
    <w:rsid w:val="0092073B"/>
  </w:style>
  <w:style w:type="paragraph" w:customStyle="1" w:styleId="13CAA9EC2F5E4ED8AA7C3C27570BD82C">
    <w:name w:val="13CAA9EC2F5E4ED8AA7C3C27570BD82C"/>
    <w:rsid w:val="0092073B"/>
  </w:style>
  <w:style w:type="paragraph" w:customStyle="1" w:styleId="E0154B8905034476A0725CE418A5FEB2">
    <w:name w:val="E0154B8905034476A0725CE418A5FEB2"/>
    <w:rsid w:val="0092073B"/>
  </w:style>
  <w:style w:type="paragraph" w:customStyle="1" w:styleId="0E97F7BC57C1429CB1B6948881B5B240">
    <w:name w:val="0E97F7BC57C1429CB1B6948881B5B240"/>
    <w:rsid w:val="0092073B"/>
  </w:style>
  <w:style w:type="paragraph" w:customStyle="1" w:styleId="7FB84005653E4ED7B4B542E8AB541CA3">
    <w:name w:val="7FB84005653E4ED7B4B542E8AB541CA3"/>
    <w:rsid w:val="0092073B"/>
  </w:style>
  <w:style w:type="paragraph" w:customStyle="1" w:styleId="93DB278323904364B6E8D6EEEED79B91">
    <w:name w:val="93DB278323904364B6E8D6EEEED79B91"/>
    <w:rsid w:val="0092073B"/>
  </w:style>
  <w:style w:type="paragraph" w:customStyle="1" w:styleId="B350E8A386CF490E91A4A81827D51F74">
    <w:name w:val="B350E8A386CF490E91A4A81827D51F74"/>
    <w:rsid w:val="0092073B"/>
  </w:style>
  <w:style w:type="paragraph" w:customStyle="1" w:styleId="DE0A638988A844DCA8757E36A36E7237">
    <w:name w:val="DE0A638988A844DCA8757E36A36E7237"/>
    <w:rsid w:val="0092073B"/>
  </w:style>
  <w:style w:type="paragraph" w:customStyle="1" w:styleId="0276EC489F794D79A3DD45A349A416A3">
    <w:name w:val="0276EC489F794D79A3DD45A349A416A3"/>
    <w:rsid w:val="0092073B"/>
  </w:style>
  <w:style w:type="paragraph" w:customStyle="1" w:styleId="F3AAD4877C644C12A85BF2F6AB650DE1">
    <w:name w:val="F3AAD4877C644C12A85BF2F6AB650DE1"/>
    <w:rsid w:val="0092073B"/>
  </w:style>
  <w:style w:type="paragraph" w:customStyle="1" w:styleId="CA4F47ECD9AC4FA0AF38F3F5E493DD34">
    <w:name w:val="CA4F47ECD9AC4FA0AF38F3F5E493DD34"/>
    <w:rsid w:val="0092073B"/>
  </w:style>
  <w:style w:type="paragraph" w:customStyle="1" w:styleId="0C0BFC4D51BA410E8BD7704CDEBD93CD">
    <w:name w:val="0C0BFC4D51BA410E8BD7704CDEBD93CD"/>
    <w:rsid w:val="0092073B"/>
  </w:style>
  <w:style w:type="paragraph" w:customStyle="1" w:styleId="237F26DD3CF942E8A313DE10C02F7A7E">
    <w:name w:val="237F26DD3CF942E8A313DE10C02F7A7E"/>
    <w:rsid w:val="0092073B"/>
  </w:style>
  <w:style w:type="paragraph" w:customStyle="1" w:styleId="C0648F36CCAF421D8CB2661B5CB41A64">
    <w:name w:val="C0648F36CCAF421D8CB2661B5CB41A64"/>
    <w:rsid w:val="0092073B"/>
  </w:style>
  <w:style w:type="paragraph" w:customStyle="1" w:styleId="2ABAB7D646CE49BEA6BBD53821ADEBC5">
    <w:name w:val="2ABAB7D646CE49BEA6BBD53821ADEBC5"/>
    <w:rsid w:val="0092073B"/>
  </w:style>
  <w:style w:type="paragraph" w:customStyle="1" w:styleId="45AC450070C44B368A0413A98FEEEE64">
    <w:name w:val="45AC450070C44B368A0413A98FEEEE64"/>
    <w:rsid w:val="0092073B"/>
  </w:style>
  <w:style w:type="paragraph" w:customStyle="1" w:styleId="AD1A046BADC54FC4BB338FD6D4CB3609">
    <w:name w:val="AD1A046BADC54FC4BB338FD6D4CB3609"/>
    <w:rsid w:val="0092073B"/>
  </w:style>
  <w:style w:type="paragraph" w:customStyle="1" w:styleId="A61D3CA6C5DC4A4AA1DFE4BB626006DF">
    <w:name w:val="A61D3CA6C5DC4A4AA1DFE4BB626006DF"/>
    <w:rsid w:val="0092073B"/>
  </w:style>
  <w:style w:type="paragraph" w:customStyle="1" w:styleId="5F4845DDC9FF4CD488EA4301B0464212">
    <w:name w:val="5F4845DDC9FF4CD488EA4301B0464212"/>
    <w:rsid w:val="0092073B"/>
  </w:style>
  <w:style w:type="paragraph" w:customStyle="1" w:styleId="B594F2B078E94C4AA37DFC40EA0F1AB0">
    <w:name w:val="B594F2B078E94C4AA37DFC40EA0F1AB0"/>
    <w:rsid w:val="0092073B"/>
  </w:style>
  <w:style w:type="paragraph" w:customStyle="1" w:styleId="725794F36A2D45F69CF717DD90D1C902">
    <w:name w:val="725794F36A2D45F69CF717DD90D1C902"/>
    <w:rsid w:val="0092073B"/>
  </w:style>
  <w:style w:type="paragraph" w:customStyle="1" w:styleId="C97BE57CF8F54266B3823448270E2CE8">
    <w:name w:val="C97BE57CF8F54266B3823448270E2CE8"/>
    <w:rsid w:val="0092073B"/>
  </w:style>
  <w:style w:type="paragraph" w:customStyle="1" w:styleId="5615B6D190BB402BB906CC9AFD61C6C0">
    <w:name w:val="5615B6D190BB402BB906CC9AFD61C6C0"/>
    <w:rsid w:val="0092073B"/>
  </w:style>
  <w:style w:type="paragraph" w:customStyle="1" w:styleId="B25AF332D0674D3C8B2E66DCC6A98926">
    <w:name w:val="B25AF332D0674D3C8B2E66DCC6A98926"/>
    <w:rsid w:val="0092073B"/>
  </w:style>
  <w:style w:type="paragraph" w:customStyle="1" w:styleId="3FCFEBA195814278B2F0E458AF6F827A">
    <w:name w:val="3FCFEBA195814278B2F0E458AF6F827A"/>
    <w:rsid w:val="0092073B"/>
  </w:style>
  <w:style w:type="paragraph" w:customStyle="1" w:styleId="B0F2006C4C8C4F0E9DA8D726B851E798">
    <w:name w:val="B0F2006C4C8C4F0E9DA8D726B851E798"/>
    <w:rsid w:val="0092073B"/>
  </w:style>
  <w:style w:type="paragraph" w:customStyle="1" w:styleId="3F18588E69E84DA0B04E06833B6415B5">
    <w:name w:val="3F18588E69E84DA0B04E06833B6415B5"/>
    <w:rsid w:val="0092073B"/>
  </w:style>
  <w:style w:type="paragraph" w:customStyle="1" w:styleId="CAFF750D9E4B422490CA49F751A8CA42">
    <w:name w:val="CAFF750D9E4B422490CA49F751A8CA42"/>
    <w:rsid w:val="0092073B"/>
  </w:style>
  <w:style w:type="paragraph" w:customStyle="1" w:styleId="9B71E91556264835825226380AC76006">
    <w:name w:val="9B71E91556264835825226380AC76006"/>
    <w:rsid w:val="0092073B"/>
  </w:style>
  <w:style w:type="paragraph" w:customStyle="1" w:styleId="4DC12AF0A5884874ABE94ADC7A53B17F">
    <w:name w:val="4DC12AF0A5884874ABE94ADC7A53B17F"/>
    <w:rsid w:val="0092073B"/>
  </w:style>
  <w:style w:type="paragraph" w:customStyle="1" w:styleId="7C19FDED98B54996845C1E8E746ACB4B">
    <w:name w:val="7C19FDED98B54996845C1E8E746ACB4B"/>
    <w:rsid w:val="0092073B"/>
  </w:style>
  <w:style w:type="paragraph" w:customStyle="1" w:styleId="C292FDBB236B4B8087A804A2E12169BF">
    <w:name w:val="C292FDBB236B4B8087A804A2E12169BF"/>
    <w:rsid w:val="0092073B"/>
  </w:style>
  <w:style w:type="paragraph" w:customStyle="1" w:styleId="A47E3064633E453D9A471FC6FA5A81E0">
    <w:name w:val="A47E3064633E453D9A471FC6FA5A81E0"/>
    <w:rsid w:val="0092073B"/>
  </w:style>
  <w:style w:type="paragraph" w:customStyle="1" w:styleId="3DA136999CAC468C990D8390DCB3BCC6">
    <w:name w:val="3DA136999CAC468C990D8390DCB3BCC6"/>
    <w:rsid w:val="0092073B"/>
  </w:style>
  <w:style w:type="paragraph" w:customStyle="1" w:styleId="2409011FD6DB4B1E8243273A5D35654A">
    <w:name w:val="2409011FD6DB4B1E8243273A5D35654A"/>
    <w:rsid w:val="0092073B"/>
  </w:style>
  <w:style w:type="paragraph" w:customStyle="1" w:styleId="2E718E9BD3DC4FD8A5F7C1730F408AA8">
    <w:name w:val="2E718E9BD3DC4FD8A5F7C1730F408AA8"/>
    <w:rsid w:val="0092073B"/>
  </w:style>
  <w:style w:type="paragraph" w:customStyle="1" w:styleId="8E289A263E8E45D3A84C066E04D6AD55">
    <w:name w:val="8E289A263E8E45D3A84C066E04D6AD55"/>
    <w:rsid w:val="0092073B"/>
  </w:style>
  <w:style w:type="paragraph" w:customStyle="1" w:styleId="2DE3F303845D447E8AA92EF801665163">
    <w:name w:val="2DE3F303845D447E8AA92EF801665163"/>
    <w:rsid w:val="0092073B"/>
  </w:style>
  <w:style w:type="paragraph" w:customStyle="1" w:styleId="AE2A1EB1B0834190B69C524F470C7252">
    <w:name w:val="AE2A1EB1B0834190B69C524F470C7252"/>
    <w:rsid w:val="0092073B"/>
  </w:style>
  <w:style w:type="paragraph" w:customStyle="1" w:styleId="D35E359D603C440487B6D78266499D81">
    <w:name w:val="D35E359D603C440487B6D78266499D81"/>
    <w:rsid w:val="0092073B"/>
  </w:style>
  <w:style w:type="paragraph" w:customStyle="1" w:styleId="18143F4FBE444788BEC1F86082B5E934">
    <w:name w:val="18143F4FBE444788BEC1F86082B5E934"/>
    <w:rsid w:val="0092073B"/>
  </w:style>
  <w:style w:type="paragraph" w:customStyle="1" w:styleId="6D37EC72FC2C4E88B4223DD270DCAEAD">
    <w:name w:val="6D37EC72FC2C4E88B4223DD270DCAEAD"/>
    <w:rsid w:val="0092073B"/>
  </w:style>
  <w:style w:type="paragraph" w:customStyle="1" w:styleId="7EDC00A482C54AB9BD6AC004A664E844">
    <w:name w:val="7EDC00A482C54AB9BD6AC004A664E844"/>
    <w:rsid w:val="0092073B"/>
  </w:style>
  <w:style w:type="paragraph" w:customStyle="1" w:styleId="2F2796ABB48947C8BF8A4470B4D152EF">
    <w:name w:val="2F2796ABB48947C8BF8A4470B4D152EF"/>
    <w:rsid w:val="0092073B"/>
  </w:style>
  <w:style w:type="paragraph" w:customStyle="1" w:styleId="F36F7E4920674BECAF4D10DB43F2EC8F">
    <w:name w:val="F36F7E4920674BECAF4D10DB43F2EC8F"/>
    <w:rsid w:val="0092073B"/>
  </w:style>
  <w:style w:type="paragraph" w:customStyle="1" w:styleId="DBCD28FED14B48C98312A299459C9438">
    <w:name w:val="DBCD28FED14B48C98312A299459C9438"/>
    <w:rsid w:val="0092073B"/>
  </w:style>
  <w:style w:type="paragraph" w:customStyle="1" w:styleId="330BEE1E968D4255BBD0F395FD9B9F54">
    <w:name w:val="330BEE1E968D4255BBD0F395FD9B9F54"/>
    <w:rsid w:val="0092073B"/>
  </w:style>
  <w:style w:type="paragraph" w:customStyle="1" w:styleId="62C4C4C2AD584CD1A9BBDD8F178A1400">
    <w:name w:val="62C4C4C2AD584CD1A9BBDD8F178A1400"/>
    <w:rsid w:val="0092073B"/>
  </w:style>
  <w:style w:type="paragraph" w:customStyle="1" w:styleId="9B07ECCCC3B844C8941D4E35F924B7D8">
    <w:name w:val="9B07ECCCC3B844C8941D4E35F924B7D8"/>
    <w:rsid w:val="0092073B"/>
  </w:style>
  <w:style w:type="paragraph" w:customStyle="1" w:styleId="A120E209CCF74D3786FB1B369A875BC0">
    <w:name w:val="A120E209CCF74D3786FB1B369A875BC0"/>
    <w:rsid w:val="0092073B"/>
  </w:style>
  <w:style w:type="paragraph" w:customStyle="1" w:styleId="A8C3481DAAE74CC29ADC9A086C4636F5">
    <w:name w:val="A8C3481DAAE74CC29ADC9A086C4636F5"/>
    <w:rsid w:val="0092073B"/>
  </w:style>
  <w:style w:type="paragraph" w:customStyle="1" w:styleId="922BE0FF01AB4886A6BA588BE2623163">
    <w:name w:val="922BE0FF01AB4886A6BA588BE2623163"/>
    <w:rsid w:val="0092073B"/>
  </w:style>
  <w:style w:type="paragraph" w:customStyle="1" w:styleId="DC53A33E752A47B5A30D603564094033">
    <w:name w:val="DC53A33E752A47B5A30D603564094033"/>
    <w:rsid w:val="0092073B"/>
  </w:style>
  <w:style w:type="paragraph" w:customStyle="1" w:styleId="75753FAC9D7F47D1BB02388B29A14233">
    <w:name w:val="75753FAC9D7F47D1BB02388B29A14233"/>
    <w:rsid w:val="0092073B"/>
  </w:style>
  <w:style w:type="paragraph" w:customStyle="1" w:styleId="A8233073B8384F428D750649EF2740C6">
    <w:name w:val="A8233073B8384F428D750649EF2740C6"/>
    <w:rsid w:val="0092073B"/>
  </w:style>
  <w:style w:type="paragraph" w:customStyle="1" w:styleId="F16FED98AADC43A1A9A5F30FF6253352">
    <w:name w:val="F16FED98AADC43A1A9A5F30FF6253352"/>
    <w:rsid w:val="0092073B"/>
  </w:style>
  <w:style w:type="paragraph" w:customStyle="1" w:styleId="1C69E3BE5D0347AA8ABDE3C0F18E6618">
    <w:name w:val="1C69E3BE5D0347AA8ABDE3C0F18E6618"/>
    <w:rsid w:val="0092073B"/>
  </w:style>
  <w:style w:type="paragraph" w:customStyle="1" w:styleId="77C9ACE351CA4705AB1B217F4B2C6912">
    <w:name w:val="77C9ACE351CA4705AB1B217F4B2C6912"/>
    <w:rsid w:val="0092073B"/>
  </w:style>
  <w:style w:type="paragraph" w:customStyle="1" w:styleId="63A4F2B793104FCC93274770D646AF16">
    <w:name w:val="63A4F2B793104FCC93274770D646AF16"/>
    <w:rsid w:val="0092073B"/>
  </w:style>
  <w:style w:type="paragraph" w:customStyle="1" w:styleId="DF67938FC124414CB1715CD50F2D0EB9">
    <w:name w:val="DF67938FC124414CB1715CD50F2D0EB9"/>
    <w:rsid w:val="0092073B"/>
  </w:style>
  <w:style w:type="paragraph" w:customStyle="1" w:styleId="09E7AC487DAE4E4690EE82B15DC1C1E6">
    <w:name w:val="09E7AC487DAE4E4690EE82B15DC1C1E6"/>
    <w:rsid w:val="0092073B"/>
  </w:style>
  <w:style w:type="paragraph" w:customStyle="1" w:styleId="987DA2867A764DA2A89FA6FE0EEAA8B2">
    <w:name w:val="987DA2867A764DA2A89FA6FE0EEAA8B2"/>
    <w:rsid w:val="0092073B"/>
  </w:style>
  <w:style w:type="paragraph" w:customStyle="1" w:styleId="069940231CEC45E0921EB562DE2E7E9E">
    <w:name w:val="069940231CEC45E0921EB562DE2E7E9E"/>
    <w:rsid w:val="0092073B"/>
  </w:style>
  <w:style w:type="paragraph" w:customStyle="1" w:styleId="269F1099FB614C6C8B654639B7C3E689">
    <w:name w:val="269F1099FB614C6C8B654639B7C3E689"/>
    <w:rsid w:val="0092073B"/>
  </w:style>
  <w:style w:type="paragraph" w:customStyle="1" w:styleId="9A182872C0EE4121BDDC9B8BD6C77493">
    <w:name w:val="9A182872C0EE4121BDDC9B8BD6C77493"/>
    <w:rsid w:val="0092073B"/>
  </w:style>
  <w:style w:type="paragraph" w:customStyle="1" w:styleId="27CE393CE04F44E2A294E0661A99EB28">
    <w:name w:val="27CE393CE04F44E2A294E0661A99EB28"/>
    <w:rsid w:val="0092073B"/>
  </w:style>
  <w:style w:type="paragraph" w:customStyle="1" w:styleId="65CF2D8280E5425DA44E299E0B630836">
    <w:name w:val="65CF2D8280E5425DA44E299E0B630836"/>
    <w:rsid w:val="0092073B"/>
  </w:style>
  <w:style w:type="paragraph" w:customStyle="1" w:styleId="18FFFE10539E4376AF7EED0E57B4F022">
    <w:name w:val="18FFFE10539E4376AF7EED0E57B4F022"/>
    <w:rsid w:val="0092073B"/>
  </w:style>
  <w:style w:type="paragraph" w:customStyle="1" w:styleId="BEFCBDB3A3BD49E89D8B15EBA0FCB8DC">
    <w:name w:val="BEFCBDB3A3BD49E89D8B15EBA0FCB8DC"/>
    <w:rsid w:val="0092073B"/>
  </w:style>
  <w:style w:type="paragraph" w:customStyle="1" w:styleId="A6798EE680D84B2FB9A718C163DB996F">
    <w:name w:val="A6798EE680D84B2FB9A718C163DB996F"/>
    <w:rsid w:val="0092073B"/>
  </w:style>
  <w:style w:type="paragraph" w:customStyle="1" w:styleId="D40C6781442F447A853C46E81304EE2D">
    <w:name w:val="D40C6781442F447A853C46E81304EE2D"/>
    <w:rsid w:val="0092073B"/>
  </w:style>
  <w:style w:type="paragraph" w:customStyle="1" w:styleId="7E519B1D73774E8AA240ACF7CA707303">
    <w:name w:val="7E519B1D73774E8AA240ACF7CA707303"/>
    <w:rsid w:val="0092073B"/>
  </w:style>
  <w:style w:type="paragraph" w:customStyle="1" w:styleId="7D7E63F032D84B848A4C8F5CB1D4DD26">
    <w:name w:val="7D7E63F032D84B848A4C8F5CB1D4DD26"/>
    <w:rsid w:val="0092073B"/>
  </w:style>
  <w:style w:type="paragraph" w:customStyle="1" w:styleId="56D5A1C7EEC24E6E8ACFDC85226A39BE">
    <w:name w:val="56D5A1C7EEC24E6E8ACFDC85226A39BE"/>
    <w:rsid w:val="0092073B"/>
  </w:style>
  <w:style w:type="paragraph" w:customStyle="1" w:styleId="8E06798E6EB947BA8C74C6850D0C511D">
    <w:name w:val="8E06798E6EB947BA8C74C6850D0C511D"/>
    <w:rsid w:val="0092073B"/>
  </w:style>
  <w:style w:type="paragraph" w:customStyle="1" w:styleId="F2106F23B9C449479ED654B3D47A97F9">
    <w:name w:val="F2106F23B9C449479ED654B3D47A97F9"/>
    <w:rsid w:val="0092073B"/>
  </w:style>
  <w:style w:type="paragraph" w:customStyle="1" w:styleId="A632D7B41E31426BB3504BAD939A65C0">
    <w:name w:val="A632D7B41E31426BB3504BAD939A65C0"/>
    <w:rsid w:val="0092073B"/>
  </w:style>
  <w:style w:type="paragraph" w:customStyle="1" w:styleId="EBD01F12146B46918EE5335F9A3AEB05">
    <w:name w:val="EBD01F12146B46918EE5335F9A3AEB05"/>
    <w:rsid w:val="0092073B"/>
  </w:style>
  <w:style w:type="paragraph" w:customStyle="1" w:styleId="F6DC9793EEB94CE6BFFD897AFDA54F92">
    <w:name w:val="F6DC9793EEB94CE6BFFD897AFDA54F92"/>
    <w:rsid w:val="0092073B"/>
  </w:style>
  <w:style w:type="paragraph" w:customStyle="1" w:styleId="832413B0C350432BA853959D033D7BC5">
    <w:name w:val="832413B0C350432BA853959D033D7BC5"/>
    <w:rsid w:val="0092073B"/>
  </w:style>
  <w:style w:type="paragraph" w:customStyle="1" w:styleId="22FF426E98F4460E8CEE520E62AA86E2">
    <w:name w:val="22FF426E98F4460E8CEE520E62AA86E2"/>
    <w:rsid w:val="0092073B"/>
  </w:style>
  <w:style w:type="paragraph" w:customStyle="1" w:styleId="EA5A5154B68F46F9BA712272975C01B1">
    <w:name w:val="EA5A5154B68F46F9BA712272975C01B1"/>
    <w:rsid w:val="0092073B"/>
  </w:style>
  <w:style w:type="paragraph" w:customStyle="1" w:styleId="9AD64E6119B54C90B977CE63E5478382">
    <w:name w:val="9AD64E6119B54C90B977CE63E5478382"/>
    <w:rsid w:val="0092073B"/>
  </w:style>
  <w:style w:type="paragraph" w:customStyle="1" w:styleId="68B87D42BB8F4D958CD1B70A436AFBF3">
    <w:name w:val="68B87D42BB8F4D958CD1B70A436AFBF3"/>
    <w:rsid w:val="0092073B"/>
  </w:style>
  <w:style w:type="paragraph" w:customStyle="1" w:styleId="DA27EC475AA74BBD97948573BB4EA9AF">
    <w:name w:val="DA27EC475AA74BBD97948573BB4EA9AF"/>
    <w:rsid w:val="0092073B"/>
  </w:style>
  <w:style w:type="paragraph" w:customStyle="1" w:styleId="E28CE630B15B47F0BB715D670A858FC8">
    <w:name w:val="E28CE630B15B47F0BB715D670A858FC8"/>
    <w:rsid w:val="0092073B"/>
  </w:style>
  <w:style w:type="paragraph" w:customStyle="1" w:styleId="179BAAE3995943AEBE998A5CCD8DA081">
    <w:name w:val="179BAAE3995943AEBE998A5CCD8DA081"/>
    <w:rsid w:val="0092073B"/>
  </w:style>
  <w:style w:type="paragraph" w:customStyle="1" w:styleId="E62359AAA7E4494090BC56022B6EE3FF">
    <w:name w:val="E62359AAA7E4494090BC56022B6EE3FF"/>
    <w:rsid w:val="0092073B"/>
  </w:style>
  <w:style w:type="paragraph" w:customStyle="1" w:styleId="FAA73E3129E6431AA946DC7309C9BA9E">
    <w:name w:val="FAA73E3129E6431AA946DC7309C9BA9E"/>
    <w:rsid w:val="0092073B"/>
  </w:style>
  <w:style w:type="paragraph" w:customStyle="1" w:styleId="8C68CBE04AC1435DAC44D8679F5705D2">
    <w:name w:val="8C68CBE04AC1435DAC44D8679F5705D2"/>
    <w:rsid w:val="0092073B"/>
  </w:style>
  <w:style w:type="paragraph" w:customStyle="1" w:styleId="372E68E0BE5047D8B8416D46FBEB42A4">
    <w:name w:val="372E68E0BE5047D8B8416D46FBEB42A4"/>
    <w:rsid w:val="0092073B"/>
  </w:style>
  <w:style w:type="paragraph" w:customStyle="1" w:styleId="44EFFB8C2A8247409DD2F7D1FEA65F32">
    <w:name w:val="44EFFB8C2A8247409DD2F7D1FEA65F32"/>
    <w:rsid w:val="0092073B"/>
  </w:style>
  <w:style w:type="paragraph" w:customStyle="1" w:styleId="17BD985006B6413CAD1F6860A017CE72">
    <w:name w:val="17BD985006B6413CAD1F6860A017CE72"/>
    <w:rsid w:val="0092073B"/>
  </w:style>
  <w:style w:type="paragraph" w:customStyle="1" w:styleId="0B87D40CB01E4941A568A267C1C633D1">
    <w:name w:val="0B87D40CB01E4941A568A267C1C633D1"/>
    <w:rsid w:val="0092073B"/>
  </w:style>
  <w:style w:type="paragraph" w:customStyle="1" w:styleId="A4AC81303D3E42E491BB37D6DBCB2812">
    <w:name w:val="A4AC81303D3E42E491BB37D6DBCB2812"/>
    <w:rsid w:val="0092073B"/>
  </w:style>
  <w:style w:type="paragraph" w:customStyle="1" w:styleId="82043B926DDE4ADEBB7F29483EC22C07">
    <w:name w:val="82043B926DDE4ADEBB7F29483EC22C07"/>
    <w:rsid w:val="0092073B"/>
  </w:style>
  <w:style w:type="paragraph" w:customStyle="1" w:styleId="A03BD3D486B54DA9B6C89804FEAA1289">
    <w:name w:val="A03BD3D486B54DA9B6C89804FEAA1289"/>
    <w:rsid w:val="0092073B"/>
  </w:style>
  <w:style w:type="paragraph" w:customStyle="1" w:styleId="EF4E3D1CC627406883A6E494AD198D7E">
    <w:name w:val="EF4E3D1CC627406883A6E494AD198D7E"/>
    <w:rsid w:val="0092073B"/>
  </w:style>
  <w:style w:type="paragraph" w:customStyle="1" w:styleId="F170B40F64554E74A4CE892F9803B686">
    <w:name w:val="F170B40F64554E74A4CE892F9803B686"/>
    <w:rsid w:val="0092073B"/>
  </w:style>
  <w:style w:type="paragraph" w:customStyle="1" w:styleId="2AD08D81B373463D92C03D1EEC1C72DE">
    <w:name w:val="2AD08D81B373463D92C03D1EEC1C72DE"/>
    <w:rsid w:val="0092073B"/>
  </w:style>
  <w:style w:type="paragraph" w:customStyle="1" w:styleId="E85D2DC57F824C688C78D0C034AE612F">
    <w:name w:val="E85D2DC57F824C688C78D0C034AE612F"/>
    <w:rsid w:val="0092073B"/>
  </w:style>
  <w:style w:type="paragraph" w:customStyle="1" w:styleId="132DD7E01DC94FBEA7E142493013CD21">
    <w:name w:val="132DD7E01DC94FBEA7E142493013CD21"/>
    <w:rsid w:val="0092073B"/>
  </w:style>
  <w:style w:type="paragraph" w:customStyle="1" w:styleId="78217345EDD84591B22E7BC9DF38B2E1">
    <w:name w:val="78217345EDD84591B22E7BC9DF38B2E1"/>
    <w:rsid w:val="0092073B"/>
  </w:style>
  <w:style w:type="paragraph" w:customStyle="1" w:styleId="68F6725D62694C759DB0520B37A9C71F">
    <w:name w:val="68F6725D62694C759DB0520B37A9C71F"/>
    <w:rsid w:val="0092073B"/>
  </w:style>
  <w:style w:type="paragraph" w:customStyle="1" w:styleId="5AABEA2184FF468A921D89770F0CC74E">
    <w:name w:val="5AABEA2184FF468A921D89770F0CC74E"/>
    <w:rsid w:val="0092073B"/>
  </w:style>
  <w:style w:type="paragraph" w:customStyle="1" w:styleId="1FD964B28F9D45F3BA7F4DF37FECAF86">
    <w:name w:val="1FD964B28F9D45F3BA7F4DF37FECAF86"/>
    <w:rsid w:val="0092073B"/>
  </w:style>
  <w:style w:type="paragraph" w:customStyle="1" w:styleId="9D1BEE9519F447FFADA5C32B2CCAA06B">
    <w:name w:val="9D1BEE9519F447FFADA5C32B2CCAA06B"/>
    <w:rsid w:val="0092073B"/>
  </w:style>
  <w:style w:type="paragraph" w:customStyle="1" w:styleId="9B236AE182984A31826CC457F708E841">
    <w:name w:val="9B236AE182984A31826CC457F708E841"/>
    <w:rsid w:val="0092073B"/>
  </w:style>
  <w:style w:type="paragraph" w:customStyle="1" w:styleId="47AF8CAC3A504ED789F7C833876CD5E2">
    <w:name w:val="47AF8CAC3A504ED789F7C833876CD5E2"/>
    <w:rsid w:val="0092073B"/>
  </w:style>
  <w:style w:type="paragraph" w:customStyle="1" w:styleId="E009FE69894C4A7AB559C3FD70FB362F">
    <w:name w:val="E009FE69894C4A7AB559C3FD70FB362F"/>
    <w:rsid w:val="0092073B"/>
  </w:style>
  <w:style w:type="paragraph" w:customStyle="1" w:styleId="9E35D23642554DCC830079325BFC6657">
    <w:name w:val="9E35D23642554DCC830079325BFC6657"/>
    <w:rsid w:val="0092073B"/>
  </w:style>
  <w:style w:type="paragraph" w:customStyle="1" w:styleId="F9F6B17A573C4A53975F635235B61ECB">
    <w:name w:val="F9F6B17A573C4A53975F635235B61ECB"/>
    <w:rsid w:val="0092073B"/>
  </w:style>
  <w:style w:type="paragraph" w:customStyle="1" w:styleId="75D96C399A52451EB99C2E848FC14B56">
    <w:name w:val="75D96C399A52451EB99C2E848FC14B56"/>
    <w:rsid w:val="0092073B"/>
  </w:style>
  <w:style w:type="paragraph" w:customStyle="1" w:styleId="23C3460B2F6248C9A913B5A784F1BE8E">
    <w:name w:val="23C3460B2F6248C9A913B5A784F1BE8E"/>
    <w:rsid w:val="0092073B"/>
  </w:style>
  <w:style w:type="paragraph" w:customStyle="1" w:styleId="5F9838A3934844BC8F8FC5BC659BB9F7">
    <w:name w:val="5F9838A3934844BC8F8FC5BC659BB9F7"/>
    <w:rsid w:val="0092073B"/>
  </w:style>
  <w:style w:type="paragraph" w:customStyle="1" w:styleId="6AA7CC498FAF41848A1ACFEEF101BB84">
    <w:name w:val="6AA7CC498FAF41848A1ACFEEF101BB84"/>
    <w:rsid w:val="0092073B"/>
  </w:style>
  <w:style w:type="paragraph" w:customStyle="1" w:styleId="74F841E67C4947938F69AFB6FB2C9A34">
    <w:name w:val="74F841E67C4947938F69AFB6FB2C9A34"/>
    <w:rsid w:val="0092073B"/>
  </w:style>
  <w:style w:type="paragraph" w:customStyle="1" w:styleId="23630436D71E4A758EF90CD44E53499A">
    <w:name w:val="23630436D71E4A758EF90CD44E53499A"/>
    <w:rsid w:val="0092073B"/>
  </w:style>
  <w:style w:type="paragraph" w:customStyle="1" w:styleId="8372A531699E470EB9B3955B9789BFE3">
    <w:name w:val="8372A531699E470EB9B3955B9789BFE3"/>
    <w:rsid w:val="0092073B"/>
  </w:style>
  <w:style w:type="paragraph" w:customStyle="1" w:styleId="6DB83B42E60147689D12250C78656AFB">
    <w:name w:val="6DB83B42E60147689D12250C78656AFB"/>
    <w:rsid w:val="0092073B"/>
  </w:style>
  <w:style w:type="paragraph" w:customStyle="1" w:styleId="DCCF68E7ACFF438AB2AD85878E7A66CD">
    <w:name w:val="DCCF68E7ACFF438AB2AD85878E7A66CD"/>
    <w:rsid w:val="0092073B"/>
  </w:style>
  <w:style w:type="paragraph" w:customStyle="1" w:styleId="C3635FD043BB448C929DA8CFC11319FD">
    <w:name w:val="C3635FD043BB448C929DA8CFC11319FD"/>
    <w:rsid w:val="0092073B"/>
  </w:style>
  <w:style w:type="paragraph" w:customStyle="1" w:styleId="B08276B3EA7B41369515C02B50DDD706">
    <w:name w:val="B08276B3EA7B41369515C02B50DDD706"/>
    <w:rsid w:val="0092073B"/>
  </w:style>
  <w:style w:type="paragraph" w:customStyle="1" w:styleId="74CB85649F0B477AB17D707A541FA2B8">
    <w:name w:val="74CB85649F0B477AB17D707A541FA2B8"/>
    <w:rsid w:val="0092073B"/>
  </w:style>
  <w:style w:type="paragraph" w:customStyle="1" w:styleId="4562440172B44136BE85A89E358C26B9">
    <w:name w:val="4562440172B44136BE85A89E358C26B9"/>
    <w:rsid w:val="0092073B"/>
  </w:style>
  <w:style w:type="paragraph" w:customStyle="1" w:styleId="90B6A9A83C5342A6A1875A2264AD49D8">
    <w:name w:val="90B6A9A83C5342A6A1875A2264AD49D8"/>
    <w:rsid w:val="0092073B"/>
  </w:style>
  <w:style w:type="paragraph" w:customStyle="1" w:styleId="8706E114CBDC47FDB695B111E0B58B1B">
    <w:name w:val="8706E114CBDC47FDB695B111E0B58B1B"/>
    <w:rsid w:val="0092073B"/>
  </w:style>
  <w:style w:type="paragraph" w:customStyle="1" w:styleId="54862358B44043798DAB6A94725E12E4">
    <w:name w:val="54862358B44043798DAB6A94725E12E4"/>
    <w:rsid w:val="0092073B"/>
  </w:style>
  <w:style w:type="paragraph" w:customStyle="1" w:styleId="004745608E5D4F6794689C8ADFFDDB6D">
    <w:name w:val="004745608E5D4F6794689C8ADFFDDB6D"/>
    <w:rsid w:val="0092073B"/>
  </w:style>
  <w:style w:type="paragraph" w:customStyle="1" w:styleId="80C0D81C07C04218B4A222079B9A12A8">
    <w:name w:val="80C0D81C07C04218B4A222079B9A12A8"/>
    <w:rsid w:val="0092073B"/>
  </w:style>
  <w:style w:type="paragraph" w:customStyle="1" w:styleId="6F18D95432E34171BEE2162FF8BD0A54">
    <w:name w:val="6F18D95432E34171BEE2162FF8BD0A54"/>
    <w:rsid w:val="0092073B"/>
  </w:style>
  <w:style w:type="paragraph" w:customStyle="1" w:styleId="7EDADAA1445A4E42B6D4FFE31B160C92">
    <w:name w:val="7EDADAA1445A4E42B6D4FFE31B160C92"/>
    <w:rsid w:val="0092073B"/>
  </w:style>
  <w:style w:type="paragraph" w:customStyle="1" w:styleId="8B48DE59B8AC4487B56B5CD42EC56D51">
    <w:name w:val="8B48DE59B8AC4487B56B5CD42EC56D51"/>
    <w:rsid w:val="0092073B"/>
  </w:style>
  <w:style w:type="paragraph" w:customStyle="1" w:styleId="10B112780E14491F86E32BB16FB5D9A6">
    <w:name w:val="10B112780E14491F86E32BB16FB5D9A6"/>
    <w:rsid w:val="0092073B"/>
  </w:style>
  <w:style w:type="paragraph" w:customStyle="1" w:styleId="A6D0634DDF6640DF8B5540096A52E339">
    <w:name w:val="A6D0634DDF6640DF8B5540096A52E339"/>
    <w:rsid w:val="0092073B"/>
  </w:style>
  <w:style w:type="paragraph" w:customStyle="1" w:styleId="303EECE7B06D4049B94AAD67509852F3">
    <w:name w:val="303EECE7B06D4049B94AAD67509852F3"/>
    <w:rsid w:val="0092073B"/>
  </w:style>
  <w:style w:type="paragraph" w:customStyle="1" w:styleId="0ADDD4BF258B42EE82A5672244AE21DC">
    <w:name w:val="0ADDD4BF258B42EE82A5672244AE21DC"/>
    <w:rsid w:val="0092073B"/>
  </w:style>
  <w:style w:type="paragraph" w:customStyle="1" w:styleId="BCB35914B841459786796D89A6C79B8B">
    <w:name w:val="BCB35914B841459786796D89A6C79B8B"/>
    <w:rsid w:val="0092073B"/>
  </w:style>
  <w:style w:type="paragraph" w:customStyle="1" w:styleId="25F67B07B1834C3FAC63179741D339A8">
    <w:name w:val="25F67B07B1834C3FAC63179741D339A8"/>
    <w:rsid w:val="0092073B"/>
  </w:style>
  <w:style w:type="paragraph" w:customStyle="1" w:styleId="755348C7F44644E2838441EE426BE62D">
    <w:name w:val="755348C7F44644E2838441EE426BE62D"/>
    <w:rsid w:val="0092073B"/>
  </w:style>
  <w:style w:type="paragraph" w:customStyle="1" w:styleId="2274C4D5632E45E1BD6EB314ADBD0763">
    <w:name w:val="2274C4D5632E45E1BD6EB314ADBD0763"/>
    <w:rsid w:val="0092073B"/>
  </w:style>
  <w:style w:type="paragraph" w:customStyle="1" w:styleId="9FFA8E495F4648E998401A9E1D129270">
    <w:name w:val="9FFA8E495F4648E998401A9E1D129270"/>
    <w:rsid w:val="0092073B"/>
  </w:style>
  <w:style w:type="paragraph" w:customStyle="1" w:styleId="C12BB87FD2CA47BFBA90EFF97877B039">
    <w:name w:val="C12BB87FD2CA47BFBA90EFF97877B039"/>
    <w:rsid w:val="0092073B"/>
  </w:style>
  <w:style w:type="paragraph" w:customStyle="1" w:styleId="CD26C4202497458D825B465885A73F2D">
    <w:name w:val="CD26C4202497458D825B465885A73F2D"/>
    <w:rsid w:val="0092073B"/>
  </w:style>
  <w:style w:type="paragraph" w:customStyle="1" w:styleId="7B9D90E221EA44D8A2B6D5ABD3FB9452">
    <w:name w:val="7B9D90E221EA44D8A2B6D5ABD3FB9452"/>
    <w:rsid w:val="0092073B"/>
  </w:style>
  <w:style w:type="paragraph" w:customStyle="1" w:styleId="09A62E7A08E847608BEC9E24032C63B9">
    <w:name w:val="09A62E7A08E847608BEC9E24032C63B9"/>
    <w:rsid w:val="0092073B"/>
  </w:style>
  <w:style w:type="paragraph" w:customStyle="1" w:styleId="5C328701796D46D1822AB8558C27EC97">
    <w:name w:val="5C328701796D46D1822AB8558C27EC97"/>
    <w:rsid w:val="0092073B"/>
  </w:style>
  <w:style w:type="paragraph" w:customStyle="1" w:styleId="BC3A47B65A34450E8E6EBB720610495A">
    <w:name w:val="BC3A47B65A34450E8E6EBB720610495A"/>
    <w:rsid w:val="0092073B"/>
  </w:style>
  <w:style w:type="paragraph" w:customStyle="1" w:styleId="D59F8918B6AD49728FBABC0B6D21DF30">
    <w:name w:val="D59F8918B6AD49728FBABC0B6D21DF30"/>
    <w:rsid w:val="0092073B"/>
  </w:style>
  <w:style w:type="paragraph" w:customStyle="1" w:styleId="2234444280CF45C9A9FE9F7121E34590">
    <w:name w:val="2234444280CF45C9A9FE9F7121E34590"/>
    <w:rsid w:val="0092073B"/>
  </w:style>
  <w:style w:type="paragraph" w:customStyle="1" w:styleId="5F6AC068E6FE42F0AA9849D06C5DD335">
    <w:name w:val="5F6AC068E6FE42F0AA9849D06C5DD335"/>
    <w:rsid w:val="0092073B"/>
  </w:style>
  <w:style w:type="paragraph" w:customStyle="1" w:styleId="8A4C7C4F887A4903B864B72AC7A62AD3">
    <w:name w:val="8A4C7C4F887A4903B864B72AC7A62AD3"/>
    <w:rsid w:val="0092073B"/>
  </w:style>
  <w:style w:type="paragraph" w:customStyle="1" w:styleId="11788912B32242D690A75D4ED9A82B55">
    <w:name w:val="11788912B32242D690A75D4ED9A82B55"/>
    <w:rsid w:val="0092073B"/>
  </w:style>
  <w:style w:type="paragraph" w:customStyle="1" w:styleId="00215B9EC8C24D4E8A57346DCE0C3FC7">
    <w:name w:val="00215B9EC8C24D4E8A57346DCE0C3FC7"/>
    <w:rsid w:val="0092073B"/>
  </w:style>
  <w:style w:type="paragraph" w:customStyle="1" w:styleId="A8791A306CBC4D1E9CE5763AA771C33E">
    <w:name w:val="A8791A306CBC4D1E9CE5763AA771C33E"/>
    <w:rsid w:val="00607E70"/>
  </w:style>
  <w:style w:type="paragraph" w:customStyle="1" w:styleId="FC304F7DDB6E4769901778588B37815E">
    <w:name w:val="FC304F7DDB6E4769901778588B37815E"/>
    <w:rsid w:val="00607E70"/>
  </w:style>
  <w:style w:type="paragraph" w:customStyle="1" w:styleId="B3CD51790298427F95E1D52BED40ABAB">
    <w:name w:val="B3CD51790298427F95E1D52BED40ABAB"/>
    <w:rsid w:val="00607E70"/>
  </w:style>
  <w:style w:type="paragraph" w:customStyle="1" w:styleId="60F89028D04E48C4ADE24E3C61373221">
    <w:name w:val="60F89028D04E48C4ADE24E3C61373221"/>
    <w:rsid w:val="00607E70"/>
  </w:style>
  <w:style w:type="paragraph" w:customStyle="1" w:styleId="C204505399304F3FB3E3E7660058F550">
    <w:name w:val="C204505399304F3FB3E3E7660058F550"/>
    <w:rsid w:val="00607E70"/>
  </w:style>
  <w:style w:type="paragraph" w:customStyle="1" w:styleId="188D99D432554A15A1C58FDE7BB91424">
    <w:name w:val="188D99D432554A15A1C58FDE7BB91424"/>
    <w:rsid w:val="00607E70"/>
  </w:style>
  <w:style w:type="paragraph" w:customStyle="1" w:styleId="BE095BBC63EF4A48B3B9D2197397343E">
    <w:name w:val="BE095BBC63EF4A48B3B9D2197397343E"/>
    <w:rsid w:val="00607E70"/>
  </w:style>
  <w:style w:type="paragraph" w:customStyle="1" w:styleId="40F83A6680F84F8AAA5220162AB9C9AA">
    <w:name w:val="40F83A6680F84F8AAA5220162AB9C9AA"/>
    <w:rsid w:val="00607E70"/>
  </w:style>
  <w:style w:type="paragraph" w:customStyle="1" w:styleId="1D9C6E3FE5C84484BE3237CAEEE16F0F">
    <w:name w:val="1D9C6E3FE5C84484BE3237CAEEE16F0F"/>
    <w:rsid w:val="00607E70"/>
  </w:style>
  <w:style w:type="paragraph" w:customStyle="1" w:styleId="0141DEAC844F4484A870D100A3B451A4">
    <w:name w:val="0141DEAC844F4484A870D100A3B451A4"/>
    <w:rsid w:val="00607E70"/>
  </w:style>
  <w:style w:type="paragraph" w:customStyle="1" w:styleId="90A91EAB24514852BB9776BC30817BD5">
    <w:name w:val="90A91EAB24514852BB9776BC30817BD5"/>
    <w:rsid w:val="00607E70"/>
  </w:style>
  <w:style w:type="paragraph" w:customStyle="1" w:styleId="7FB2859AB50D421C9E19F0CA81348936">
    <w:name w:val="7FB2859AB50D421C9E19F0CA81348936"/>
    <w:rsid w:val="00607E70"/>
  </w:style>
  <w:style w:type="paragraph" w:customStyle="1" w:styleId="B5E4A55075054E5CB546306512D4A70E">
    <w:name w:val="B5E4A55075054E5CB546306512D4A70E"/>
    <w:rsid w:val="00607E70"/>
  </w:style>
  <w:style w:type="paragraph" w:customStyle="1" w:styleId="8B4BF585827B49DA8E17EFCBB0286DF6">
    <w:name w:val="8B4BF585827B49DA8E17EFCBB0286DF6"/>
    <w:rsid w:val="00607E70"/>
  </w:style>
  <w:style w:type="paragraph" w:customStyle="1" w:styleId="E46167B905CA4A83B8D94CD3C5CCE893">
    <w:name w:val="E46167B905CA4A83B8D94CD3C5CCE893"/>
    <w:rsid w:val="00607E70"/>
  </w:style>
  <w:style w:type="paragraph" w:customStyle="1" w:styleId="993C0344BF5D489E93E46EA213A485E0">
    <w:name w:val="993C0344BF5D489E93E46EA213A485E0"/>
    <w:rsid w:val="00607E70"/>
  </w:style>
  <w:style w:type="paragraph" w:customStyle="1" w:styleId="7657B3845CE14F5EB195494DAEA149B6">
    <w:name w:val="7657B3845CE14F5EB195494DAEA149B6"/>
    <w:rsid w:val="00607E70"/>
  </w:style>
  <w:style w:type="paragraph" w:customStyle="1" w:styleId="87D7F8711731425D994B5527BC0FE596">
    <w:name w:val="87D7F8711731425D994B5527BC0FE596"/>
    <w:rsid w:val="00607E70"/>
  </w:style>
  <w:style w:type="paragraph" w:customStyle="1" w:styleId="2DA75AF3997D4FD7B05F5AD504A2E080">
    <w:name w:val="2DA75AF3997D4FD7B05F5AD504A2E080"/>
    <w:rsid w:val="00607E70"/>
  </w:style>
  <w:style w:type="paragraph" w:customStyle="1" w:styleId="8E55ABBF6C404D26BD7150631098A86F">
    <w:name w:val="8E55ABBF6C404D26BD7150631098A86F"/>
    <w:rsid w:val="00607E70"/>
  </w:style>
  <w:style w:type="paragraph" w:customStyle="1" w:styleId="CDA21ABDF0EA46D1BF4D140433970FB7">
    <w:name w:val="CDA21ABDF0EA46D1BF4D140433970FB7"/>
    <w:rsid w:val="00607E70"/>
  </w:style>
  <w:style w:type="paragraph" w:customStyle="1" w:styleId="31C40A454B854978BD8DFB24FBDE348C">
    <w:name w:val="31C40A454B854978BD8DFB24FBDE348C"/>
    <w:rsid w:val="00607E70"/>
  </w:style>
  <w:style w:type="paragraph" w:customStyle="1" w:styleId="BAD3B03428904F89BEE0403B74F05C1B">
    <w:name w:val="BAD3B03428904F89BEE0403B74F05C1B"/>
    <w:rsid w:val="00607E70"/>
  </w:style>
  <w:style w:type="paragraph" w:customStyle="1" w:styleId="A7C845F40698400E9450BA53C7F9FCAA">
    <w:name w:val="A7C845F40698400E9450BA53C7F9FCAA"/>
    <w:rsid w:val="00607E70"/>
  </w:style>
  <w:style w:type="paragraph" w:customStyle="1" w:styleId="14F6734440C54B969A47AC3CBBB6D112">
    <w:name w:val="14F6734440C54B969A47AC3CBBB6D112"/>
    <w:rsid w:val="00607E70"/>
  </w:style>
  <w:style w:type="paragraph" w:customStyle="1" w:styleId="518CC4FE1438498D8E1A43AB59F77613">
    <w:name w:val="518CC4FE1438498D8E1A43AB59F77613"/>
    <w:rsid w:val="00607E70"/>
  </w:style>
  <w:style w:type="paragraph" w:customStyle="1" w:styleId="4D926461F24A451195BB06E8A3568D0A">
    <w:name w:val="4D926461F24A451195BB06E8A3568D0A"/>
    <w:rsid w:val="00607E70"/>
  </w:style>
  <w:style w:type="paragraph" w:customStyle="1" w:styleId="B1AC4BF8B7D74B8CA8A0D67338BD3255">
    <w:name w:val="B1AC4BF8B7D74B8CA8A0D67338BD3255"/>
    <w:rsid w:val="00607E70"/>
  </w:style>
  <w:style w:type="paragraph" w:customStyle="1" w:styleId="B87A0526C4DC4E4480CFE92DBDC903E9">
    <w:name w:val="B87A0526C4DC4E4480CFE92DBDC903E9"/>
    <w:rsid w:val="00607E70"/>
  </w:style>
  <w:style w:type="paragraph" w:customStyle="1" w:styleId="3C06B64C300C4135A879D09635CEF5AA">
    <w:name w:val="3C06B64C300C4135A879D09635CEF5AA"/>
    <w:rsid w:val="00607E70"/>
  </w:style>
  <w:style w:type="paragraph" w:customStyle="1" w:styleId="FE91C17D9FCF4E638F4CAACA51DA1745">
    <w:name w:val="FE91C17D9FCF4E638F4CAACA51DA1745"/>
    <w:rsid w:val="00607E70"/>
  </w:style>
  <w:style w:type="paragraph" w:customStyle="1" w:styleId="A806A48C89254A89B755F8AFCCD1B0F7">
    <w:name w:val="A806A48C89254A89B755F8AFCCD1B0F7"/>
    <w:rsid w:val="00607E70"/>
  </w:style>
  <w:style w:type="paragraph" w:customStyle="1" w:styleId="A956B7CCF21C4575A1830374426937E2">
    <w:name w:val="A956B7CCF21C4575A1830374426937E2"/>
    <w:rsid w:val="00607E70"/>
  </w:style>
  <w:style w:type="paragraph" w:customStyle="1" w:styleId="44A509696DCC4FF7BC13F28F3CAB5968">
    <w:name w:val="44A509696DCC4FF7BC13F28F3CAB5968"/>
    <w:rsid w:val="00607E70"/>
  </w:style>
  <w:style w:type="paragraph" w:customStyle="1" w:styleId="797EA98FFE3F4BAA9D5B43AE4B05ED9C">
    <w:name w:val="797EA98FFE3F4BAA9D5B43AE4B05ED9C"/>
    <w:rsid w:val="00607E70"/>
  </w:style>
  <w:style w:type="paragraph" w:customStyle="1" w:styleId="B8617736D2D944E6B9080B7102CFE027">
    <w:name w:val="B8617736D2D944E6B9080B7102CFE027"/>
    <w:rsid w:val="00607E70"/>
  </w:style>
  <w:style w:type="paragraph" w:customStyle="1" w:styleId="54FD7C39A03345088D69FCD5AF1B66CC">
    <w:name w:val="54FD7C39A03345088D69FCD5AF1B66CC"/>
    <w:rsid w:val="00607E70"/>
  </w:style>
  <w:style w:type="paragraph" w:customStyle="1" w:styleId="29C9D9281FC046C3A4EE4C2E3995A7A1">
    <w:name w:val="29C9D9281FC046C3A4EE4C2E3995A7A1"/>
    <w:rsid w:val="00607E70"/>
  </w:style>
  <w:style w:type="paragraph" w:customStyle="1" w:styleId="229CD490BAAC461FB15B76BBE4C207DF">
    <w:name w:val="229CD490BAAC461FB15B76BBE4C207DF"/>
    <w:rsid w:val="00607E70"/>
  </w:style>
  <w:style w:type="paragraph" w:customStyle="1" w:styleId="7B0FF18497DF4A90A3B568C81DB9A8B9">
    <w:name w:val="7B0FF18497DF4A90A3B568C81DB9A8B9"/>
    <w:rsid w:val="00607E70"/>
  </w:style>
  <w:style w:type="paragraph" w:customStyle="1" w:styleId="300575D366514CE2A2EC604E6EB9851E">
    <w:name w:val="300575D366514CE2A2EC604E6EB9851E"/>
    <w:rsid w:val="00607E70"/>
  </w:style>
  <w:style w:type="paragraph" w:customStyle="1" w:styleId="87DD5F2082154705BA7C9CD5BCC61F7C">
    <w:name w:val="87DD5F2082154705BA7C9CD5BCC61F7C"/>
    <w:rsid w:val="00607E70"/>
  </w:style>
  <w:style w:type="paragraph" w:customStyle="1" w:styleId="932B09530FAD447892FA5A020988FEC9">
    <w:name w:val="932B09530FAD447892FA5A020988FEC9"/>
    <w:rsid w:val="00607E70"/>
  </w:style>
  <w:style w:type="paragraph" w:customStyle="1" w:styleId="335A65A45A2042FBBD3D869353F844FC">
    <w:name w:val="335A65A45A2042FBBD3D869353F844FC"/>
    <w:rsid w:val="00607E70"/>
  </w:style>
  <w:style w:type="paragraph" w:customStyle="1" w:styleId="BC4976D2C6EF45DC85BA114608FA7939">
    <w:name w:val="BC4976D2C6EF45DC85BA114608FA7939"/>
    <w:rsid w:val="00607E70"/>
  </w:style>
  <w:style w:type="paragraph" w:customStyle="1" w:styleId="FCEE4F5DD91C4467A7E4AC9C445CFB0C">
    <w:name w:val="FCEE4F5DD91C4467A7E4AC9C445CFB0C"/>
    <w:rsid w:val="00607E70"/>
  </w:style>
  <w:style w:type="paragraph" w:customStyle="1" w:styleId="151824BBD86F4303B6837BEEB6DF1E43">
    <w:name w:val="151824BBD86F4303B6837BEEB6DF1E43"/>
    <w:rsid w:val="00607E70"/>
  </w:style>
  <w:style w:type="paragraph" w:customStyle="1" w:styleId="C594668D3CF04B20A4D15F1C8FD37830">
    <w:name w:val="C594668D3CF04B20A4D15F1C8FD37830"/>
    <w:rsid w:val="00607E70"/>
  </w:style>
  <w:style w:type="paragraph" w:customStyle="1" w:styleId="9E0641DA017444F0A38A46B3AC403027">
    <w:name w:val="9E0641DA017444F0A38A46B3AC403027"/>
    <w:rsid w:val="00607E70"/>
  </w:style>
  <w:style w:type="paragraph" w:customStyle="1" w:styleId="EF588CE20A83442F8BBF3A17CC3D8FCD">
    <w:name w:val="EF588CE20A83442F8BBF3A17CC3D8FCD"/>
    <w:rsid w:val="00607E70"/>
  </w:style>
  <w:style w:type="paragraph" w:customStyle="1" w:styleId="CD88BB72339348969E558A5981C18C49">
    <w:name w:val="CD88BB72339348969E558A5981C18C49"/>
    <w:rsid w:val="00607E70"/>
  </w:style>
  <w:style w:type="paragraph" w:customStyle="1" w:styleId="DA057FCD5BF84B9E8B5873076E6DA195">
    <w:name w:val="DA057FCD5BF84B9E8B5873076E6DA195"/>
    <w:rsid w:val="00607E70"/>
  </w:style>
  <w:style w:type="paragraph" w:customStyle="1" w:styleId="AD226B37580240D3A035A054BF7AD840">
    <w:name w:val="AD226B37580240D3A035A054BF7AD840"/>
    <w:rsid w:val="00607E70"/>
  </w:style>
  <w:style w:type="paragraph" w:customStyle="1" w:styleId="129AE73FB64F4E07B88E11C20683FA24">
    <w:name w:val="129AE73FB64F4E07B88E11C20683FA24"/>
    <w:rsid w:val="00607E70"/>
  </w:style>
  <w:style w:type="paragraph" w:customStyle="1" w:styleId="1B139CA10A95420EB5D7DDC472DBFE4D">
    <w:name w:val="1B139CA10A95420EB5D7DDC472DBFE4D"/>
    <w:rsid w:val="00607E70"/>
  </w:style>
  <w:style w:type="paragraph" w:customStyle="1" w:styleId="D9890C30F4354215A7872A7CC5AF8F9D">
    <w:name w:val="D9890C30F4354215A7872A7CC5AF8F9D"/>
    <w:rsid w:val="00607E70"/>
  </w:style>
  <w:style w:type="paragraph" w:customStyle="1" w:styleId="CF5760AC2C194491BE269B9CC73BD166">
    <w:name w:val="CF5760AC2C194491BE269B9CC73BD166"/>
    <w:rsid w:val="00607E70"/>
  </w:style>
  <w:style w:type="paragraph" w:customStyle="1" w:styleId="203E6EC157464607A8E0ABD84F341C2F">
    <w:name w:val="203E6EC157464607A8E0ABD84F341C2F"/>
    <w:rsid w:val="00607E70"/>
  </w:style>
  <w:style w:type="paragraph" w:customStyle="1" w:styleId="DB6FC01D88C54331A4923B6AB7430269">
    <w:name w:val="DB6FC01D88C54331A4923B6AB7430269"/>
    <w:rsid w:val="00607E70"/>
  </w:style>
  <w:style w:type="paragraph" w:customStyle="1" w:styleId="5C715C38A55A47C786127294A2E2D0F6">
    <w:name w:val="5C715C38A55A47C786127294A2E2D0F6"/>
    <w:rsid w:val="00607E70"/>
  </w:style>
  <w:style w:type="paragraph" w:customStyle="1" w:styleId="76D621689A3C437AB47B335F9EEA4647">
    <w:name w:val="76D621689A3C437AB47B335F9EEA4647"/>
    <w:rsid w:val="00607E70"/>
  </w:style>
  <w:style w:type="paragraph" w:customStyle="1" w:styleId="9090D4F4CF2C468BABDB25121D4AE793">
    <w:name w:val="9090D4F4CF2C468BABDB25121D4AE793"/>
    <w:rsid w:val="00607E70"/>
  </w:style>
  <w:style w:type="paragraph" w:customStyle="1" w:styleId="6D3E42865A21402D8FDFE7DCC3F57C8C">
    <w:name w:val="6D3E42865A21402D8FDFE7DCC3F57C8C"/>
    <w:rsid w:val="00607E70"/>
  </w:style>
  <w:style w:type="paragraph" w:customStyle="1" w:styleId="69B9DA2F439841F48881E17071B56CEC">
    <w:name w:val="69B9DA2F439841F48881E17071B56CEC"/>
    <w:rsid w:val="00607E70"/>
  </w:style>
  <w:style w:type="paragraph" w:customStyle="1" w:styleId="C0A7E3B75F764A97BE65A247DFEDBAAF">
    <w:name w:val="C0A7E3B75F764A97BE65A247DFEDBAAF"/>
    <w:rsid w:val="00607E70"/>
  </w:style>
  <w:style w:type="paragraph" w:customStyle="1" w:styleId="0DD32B3D61164288BE8C5101971F9414">
    <w:name w:val="0DD32B3D61164288BE8C5101971F9414"/>
    <w:rsid w:val="00607E70"/>
  </w:style>
  <w:style w:type="paragraph" w:customStyle="1" w:styleId="BEC453E3971E4742B0C39B66845EBA43">
    <w:name w:val="BEC453E3971E4742B0C39B66845EBA43"/>
    <w:rsid w:val="00607E70"/>
  </w:style>
  <w:style w:type="paragraph" w:customStyle="1" w:styleId="81BBD447E0AA4D9591B7246DD9FB1926">
    <w:name w:val="81BBD447E0AA4D9591B7246DD9FB1926"/>
    <w:rsid w:val="00607E70"/>
  </w:style>
  <w:style w:type="paragraph" w:customStyle="1" w:styleId="367D6BEEFC864B2C8B56DFC84A5FEF4E">
    <w:name w:val="367D6BEEFC864B2C8B56DFC84A5FEF4E"/>
    <w:rsid w:val="00607E70"/>
  </w:style>
  <w:style w:type="paragraph" w:customStyle="1" w:styleId="0DCEF2AFCDE94099ADA9F19CB2F7FD70">
    <w:name w:val="0DCEF2AFCDE94099ADA9F19CB2F7FD70"/>
    <w:rsid w:val="00607E70"/>
  </w:style>
  <w:style w:type="paragraph" w:customStyle="1" w:styleId="765685F3696A4D07BC4B43841B8E2A52">
    <w:name w:val="765685F3696A4D07BC4B43841B8E2A52"/>
    <w:rsid w:val="00607E70"/>
  </w:style>
  <w:style w:type="paragraph" w:customStyle="1" w:styleId="48F40B1D9D4F4F99B5AC50164C30D481">
    <w:name w:val="48F40B1D9D4F4F99B5AC50164C30D481"/>
    <w:rsid w:val="00607E70"/>
  </w:style>
  <w:style w:type="paragraph" w:customStyle="1" w:styleId="74F64822BCAC442C892189EBE0D59A73">
    <w:name w:val="74F64822BCAC442C892189EBE0D59A73"/>
    <w:rsid w:val="00607E70"/>
  </w:style>
  <w:style w:type="paragraph" w:customStyle="1" w:styleId="E268B38241004BB28AF3ADE5BB31F6F9">
    <w:name w:val="E268B38241004BB28AF3ADE5BB31F6F9"/>
    <w:rsid w:val="00607E70"/>
  </w:style>
  <w:style w:type="paragraph" w:customStyle="1" w:styleId="C7D1E9C4CBA34CCAB9E2E4D6E508B341">
    <w:name w:val="C7D1E9C4CBA34CCAB9E2E4D6E508B341"/>
    <w:rsid w:val="00607E70"/>
  </w:style>
  <w:style w:type="paragraph" w:customStyle="1" w:styleId="491CB787CD4548C180363DEBF8CF95A7">
    <w:name w:val="491CB787CD4548C180363DEBF8CF95A7"/>
    <w:rsid w:val="00607E70"/>
  </w:style>
  <w:style w:type="paragraph" w:customStyle="1" w:styleId="C85C6F64C86E4556AEF8F9F16871140C">
    <w:name w:val="C85C6F64C86E4556AEF8F9F16871140C"/>
    <w:rsid w:val="00607E70"/>
  </w:style>
  <w:style w:type="paragraph" w:customStyle="1" w:styleId="1CE814E59F2B480AAE2226408A5D2756">
    <w:name w:val="1CE814E59F2B480AAE2226408A5D2756"/>
    <w:rsid w:val="00607E70"/>
  </w:style>
  <w:style w:type="paragraph" w:customStyle="1" w:styleId="08C59549120F4A44A375C6B7524A92F7">
    <w:name w:val="08C59549120F4A44A375C6B7524A92F7"/>
    <w:rsid w:val="00607E70"/>
  </w:style>
  <w:style w:type="paragraph" w:customStyle="1" w:styleId="5C7309440ADF434E9CB7EA8AED37B785">
    <w:name w:val="5C7309440ADF434E9CB7EA8AED37B785"/>
    <w:rsid w:val="00607E70"/>
  </w:style>
  <w:style w:type="paragraph" w:customStyle="1" w:styleId="C736CCF633DE4A3DAE55E9243EB3BF00">
    <w:name w:val="C736CCF633DE4A3DAE55E9243EB3BF00"/>
    <w:rsid w:val="00607E70"/>
  </w:style>
  <w:style w:type="paragraph" w:customStyle="1" w:styleId="A2D0F3872DD14D7CB2AAA382BAEC30C6">
    <w:name w:val="A2D0F3872DD14D7CB2AAA382BAEC30C6"/>
    <w:rsid w:val="00607E70"/>
  </w:style>
  <w:style w:type="paragraph" w:customStyle="1" w:styleId="D3B73AC17FC7478DAB0F9C8F8B64692B">
    <w:name w:val="D3B73AC17FC7478DAB0F9C8F8B64692B"/>
    <w:rsid w:val="00607E70"/>
  </w:style>
  <w:style w:type="paragraph" w:customStyle="1" w:styleId="00636816DE2345EA8473284B00F98264">
    <w:name w:val="00636816DE2345EA8473284B00F98264"/>
    <w:rsid w:val="00607E70"/>
  </w:style>
  <w:style w:type="paragraph" w:customStyle="1" w:styleId="B7CDC9EB72FE439887F8416D0748DC92">
    <w:name w:val="B7CDC9EB72FE439887F8416D0748DC92"/>
    <w:rsid w:val="00607E70"/>
  </w:style>
  <w:style w:type="paragraph" w:customStyle="1" w:styleId="34EF2E62A470492894735CB7B7D89D62">
    <w:name w:val="34EF2E62A470492894735CB7B7D89D62"/>
    <w:rsid w:val="00607E70"/>
  </w:style>
  <w:style w:type="paragraph" w:customStyle="1" w:styleId="7AE7EB8B501445B2871272F7C885F1EC">
    <w:name w:val="7AE7EB8B501445B2871272F7C885F1EC"/>
    <w:rsid w:val="00607E70"/>
  </w:style>
  <w:style w:type="paragraph" w:customStyle="1" w:styleId="D407057D7B1147D8BE389CF17D64C337">
    <w:name w:val="D407057D7B1147D8BE389CF17D64C337"/>
    <w:rsid w:val="00607E70"/>
  </w:style>
  <w:style w:type="paragraph" w:customStyle="1" w:styleId="401A3E233B5745A2A65A3FF95CC3E00B">
    <w:name w:val="401A3E233B5745A2A65A3FF95CC3E00B"/>
    <w:rsid w:val="00607E70"/>
  </w:style>
  <w:style w:type="paragraph" w:customStyle="1" w:styleId="1179929C524F429C86D6E6429DC50430">
    <w:name w:val="1179929C524F429C86D6E6429DC50430"/>
    <w:rsid w:val="00607E70"/>
  </w:style>
  <w:style w:type="paragraph" w:customStyle="1" w:styleId="81EC5F1D96EA46F1BD108E26E300F7D9">
    <w:name w:val="81EC5F1D96EA46F1BD108E26E300F7D9"/>
    <w:rsid w:val="00607E70"/>
  </w:style>
  <w:style w:type="paragraph" w:customStyle="1" w:styleId="B5CA28DB1E114252BBF6082B044ACB1F">
    <w:name w:val="B5CA28DB1E114252BBF6082B044ACB1F"/>
    <w:rsid w:val="00607E70"/>
  </w:style>
  <w:style w:type="paragraph" w:customStyle="1" w:styleId="578BF3E2E90F46F8B782CACF4CC31E96">
    <w:name w:val="578BF3E2E90F46F8B782CACF4CC31E96"/>
    <w:rsid w:val="00607E70"/>
  </w:style>
  <w:style w:type="paragraph" w:customStyle="1" w:styleId="1BEDC998F1B640CA9B24343AE99E7421">
    <w:name w:val="1BEDC998F1B640CA9B24343AE99E7421"/>
    <w:rsid w:val="00607E70"/>
  </w:style>
  <w:style w:type="paragraph" w:customStyle="1" w:styleId="ED540DD31217461981C950C6619A055D">
    <w:name w:val="ED540DD31217461981C950C6619A055D"/>
    <w:rsid w:val="00607E70"/>
  </w:style>
  <w:style w:type="paragraph" w:customStyle="1" w:styleId="D0BD5699227A4E6085537DE54E89D87A">
    <w:name w:val="D0BD5699227A4E6085537DE54E89D87A"/>
    <w:rsid w:val="00607E70"/>
  </w:style>
  <w:style w:type="paragraph" w:customStyle="1" w:styleId="AA1A00CDFF164E8F87965A96D8349E59">
    <w:name w:val="AA1A00CDFF164E8F87965A96D8349E59"/>
    <w:rsid w:val="00607E70"/>
  </w:style>
  <w:style w:type="paragraph" w:customStyle="1" w:styleId="3FB35EADF0B94EA993FE2FC4C890CAD3">
    <w:name w:val="3FB35EADF0B94EA993FE2FC4C890CAD3"/>
    <w:rsid w:val="00607E70"/>
  </w:style>
  <w:style w:type="paragraph" w:customStyle="1" w:styleId="243D828E3B25466CB75EBFB3457D0A9E">
    <w:name w:val="243D828E3B25466CB75EBFB3457D0A9E"/>
    <w:rsid w:val="00607E70"/>
  </w:style>
  <w:style w:type="paragraph" w:customStyle="1" w:styleId="3091EB0DF6934012A330B6A1D0E4DB7B">
    <w:name w:val="3091EB0DF6934012A330B6A1D0E4DB7B"/>
    <w:rsid w:val="00607E70"/>
  </w:style>
  <w:style w:type="paragraph" w:customStyle="1" w:styleId="6B642664AFA947F58FDBDFCDE8304621">
    <w:name w:val="6B642664AFA947F58FDBDFCDE8304621"/>
    <w:rsid w:val="00607E70"/>
  </w:style>
  <w:style w:type="paragraph" w:customStyle="1" w:styleId="37DF2D4AE8004300A9F13A0FAEC9FA21">
    <w:name w:val="37DF2D4AE8004300A9F13A0FAEC9FA21"/>
    <w:rsid w:val="00607E70"/>
  </w:style>
  <w:style w:type="paragraph" w:customStyle="1" w:styleId="9335C4666FFC4E3A878A66E9CE0E6712">
    <w:name w:val="9335C4666FFC4E3A878A66E9CE0E6712"/>
    <w:rsid w:val="00607E70"/>
  </w:style>
  <w:style w:type="paragraph" w:customStyle="1" w:styleId="831BE08B3EFB4E11B33B636DD8A7F2A3">
    <w:name w:val="831BE08B3EFB4E11B33B636DD8A7F2A3"/>
    <w:rsid w:val="00607E70"/>
  </w:style>
  <w:style w:type="paragraph" w:customStyle="1" w:styleId="B94A5FBD650549278518FFB5D646B6B3">
    <w:name w:val="B94A5FBD650549278518FFB5D646B6B3"/>
    <w:rsid w:val="00607E70"/>
  </w:style>
  <w:style w:type="paragraph" w:customStyle="1" w:styleId="E6EED3299C81405A89086ECF95577069">
    <w:name w:val="E6EED3299C81405A89086ECF95577069"/>
    <w:rsid w:val="00607E70"/>
  </w:style>
  <w:style w:type="paragraph" w:customStyle="1" w:styleId="5541808D78304E4B9A23F134D0365A22">
    <w:name w:val="5541808D78304E4B9A23F134D0365A22"/>
    <w:rsid w:val="00607E70"/>
  </w:style>
  <w:style w:type="paragraph" w:customStyle="1" w:styleId="58D0D090F570452B81BBE1036BCC8B66">
    <w:name w:val="58D0D090F570452B81BBE1036BCC8B66"/>
    <w:rsid w:val="00607E70"/>
  </w:style>
  <w:style w:type="paragraph" w:customStyle="1" w:styleId="B01D7C7BE0394FFE924F8068BE7106EA">
    <w:name w:val="B01D7C7BE0394FFE924F8068BE7106EA"/>
    <w:rsid w:val="00607E70"/>
  </w:style>
  <w:style w:type="paragraph" w:customStyle="1" w:styleId="73569A37A080498C85C7B4B0FFE4406A">
    <w:name w:val="73569A37A080498C85C7B4B0FFE4406A"/>
    <w:rsid w:val="00607E70"/>
  </w:style>
  <w:style w:type="paragraph" w:customStyle="1" w:styleId="7A19C27F0DA746188C07E721EC001174">
    <w:name w:val="7A19C27F0DA746188C07E721EC001174"/>
    <w:rsid w:val="00607E70"/>
  </w:style>
  <w:style w:type="paragraph" w:customStyle="1" w:styleId="C8ECF4C1E2F341509629F4A4D6E89F39">
    <w:name w:val="C8ECF4C1E2F341509629F4A4D6E89F39"/>
    <w:rsid w:val="00607E70"/>
  </w:style>
  <w:style w:type="paragraph" w:customStyle="1" w:styleId="551CA39A21CF4ECCBAE8159C5481FC68">
    <w:name w:val="551CA39A21CF4ECCBAE8159C5481FC68"/>
    <w:rsid w:val="00607E70"/>
  </w:style>
  <w:style w:type="paragraph" w:customStyle="1" w:styleId="6A56CFA44CCF40C1A492502708758886">
    <w:name w:val="6A56CFA44CCF40C1A492502708758886"/>
    <w:rsid w:val="00607E70"/>
  </w:style>
  <w:style w:type="paragraph" w:customStyle="1" w:styleId="9C482328818246C4BB7AE77F87D139E1">
    <w:name w:val="9C482328818246C4BB7AE77F87D139E1"/>
    <w:rsid w:val="00607E70"/>
  </w:style>
  <w:style w:type="paragraph" w:customStyle="1" w:styleId="0E5D6298756043B894D11B51EFD2D145">
    <w:name w:val="0E5D6298756043B894D11B51EFD2D145"/>
    <w:rsid w:val="00607E70"/>
  </w:style>
  <w:style w:type="paragraph" w:customStyle="1" w:styleId="B27BEBA63238421D806A9CAFF52086C3">
    <w:name w:val="B27BEBA63238421D806A9CAFF52086C3"/>
    <w:rsid w:val="00607E70"/>
  </w:style>
  <w:style w:type="paragraph" w:customStyle="1" w:styleId="95D5B5387BF646DF8E6EF6D21F3BD42E">
    <w:name w:val="95D5B5387BF646DF8E6EF6D21F3BD42E"/>
    <w:rsid w:val="00607E70"/>
  </w:style>
  <w:style w:type="paragraph" w:customStyle="1" w:styleId="555A50FB8936456FB28EB09A99B47996">
    <w:name w:val="555A50FB8936456FB28EB09A99B47996"/>
    <w:rsid w:val="00607E70"/>
  </w:style>
  <w:style w:type="paragraph" w:customStyle="1" w:styleId="A170C24712CC4793A9FEDA0F62817817">
    <w:name w:val="A170C24712CC4793A9FEDA0F62817817"/>
    <w:rsid w:val="00607E70"/>
  </w:style>
  <w:style w:type="paragraph" w:customStyle="1" w:styleId="539BBB1BC3F94A84BD96EBAEDAF4EE30">
    <w:name w:val="539BBB1BC3F94A84BD96EBAEDAF4EE30"/>
    <w:rsid w:val="00607E70"/>
  </w:style>
  <w:style w:type="paragraph" w:customStyle="1" w:styleId="8A85E8ADD3BE4DE5A3A9D28D6F93E92F">
    <w:name w:val="8A85E8ADD3BE4DE5A3A9D28D6F93E92F"/>
    <w:rsid w:val="00607E70"/>
  </w:style>
  <w:style w:type="paragraph" w:customStyle="1" w:styleId="A291ACA216094CC28FD355F1442C2FFE">
    <w:name w:val="A291ACA216094CC28FD355F1442C2FFE"/>
    <w:rsid w:val="00607E70"/>
  </w:style>
  <w:style w:type="paragraph" w:customStyle="1" w:styleId="EFACE26B480C4C81B1C1F96C418CD4FE">
    <w:name w:val="EFACE26B480C4C81B1C1F96C418CD4FE"/>
    <w:rsid w:val="00607E70"/>
  </w:style>
  <w:style w:type="paragraph" w:customStyle="1" w:styleId="CC8E7C7B7384446893FD9A75AB9B2FD2">
    <w:name w:val="CC8E7C7B7384446893FD9A75AB9B2FD2"/>
    <w:rsid w:val="00607E70"/>
  </w:style>
  <w:style w:type="paragraph" w:customStyle="1" w:styleId="183700CC06C94D80B520A31F74E9507D">
    <w:name w:val="183700CC06C94D80B520A31F74E9507D"/>
    <w:rsid w:val="00607E70"/>
  </w:style>
  <w:style w:type="paragraph" w:customStyle="1" w:styleId="D2014DD119B74919A7709C0443B38896">
    <w:name w:val="D2014DD119B74919A7709C0443B38896"/>
    <w:rsid w:val="00607E70"/>
  </w:style>
  <w:style w:type="paragraph" w:customStyle="1" w:styleId="B16DFEE694A0466BAB1AD28A755851E7">
    <w:name w:val="B16DFEE694A0466BAB1AD28A755851E7"/>
    <w:rsid w:val="00607E70"/>
  </w:style>
  <w:style w:type="paragraph" w:customStyle="1" w:styleId="0BE8E437CB5B434BBDDFDD008F74801A">
    <w:name w:val="0BE8E437CB5B434BBDDFDD008F74801A"/>
    <w:rsid w:val="00607E70"/>
  </w:style>
  <w:style w:type="paragraph" w:customStyle="1" w:styleId="3750CD0DAE4949AEB471C2B8AE385A1D">
    <w:name w:val="3750CD0DAE4949AEB471C2B8AE385A1D"/>
    <w:rsid w:val="00607E70"/>
  </w:style>
  <w:style w:type="paragraph" w:customStyle="1" w:styleId="53283BF0D39E4596A06CF44601ADD26C">
    <w:name w:val="53283BF0D39E4596A06CF44601ADD26C"/>
    <w:rsid w:val="00607E70"/>
  </w:style>
  <w:style w:type="paragraph" w:customStyle="1" w:styleId="779B2553AFB84B879CEEBFF4F065C596">
    <w:name w:val="779B2553AFB84B879CEEBFF4F065C596"/>
    <w:rsid w:val="00607E70"/>
  </w:style>
  <w:style w:type="paragraph" w:customStyle="1" w:styleId="2A13D3C98FBD4638A7968750369B2C61">
    <w:name w:val="2A13D3C98FBD4638A7968750369B2C61"/>
    <w:rsid w:val="00607E70"/>
  </w:style>
  <w:style w:type="paragraph" w:customStyle="1" w:styleId="1DB71E9E97394170BD019F3BD914CC49">
    <w:name w:val="1DB71E9E97394170BD019F3BD914CC49"/>
    <w:rsid w:val="00607E70"/>
  </w:style>
  <w:style w:type="paragraph" w:customStyle="1" w:styleId="7822819A570E437AA9AA77CC051669B8">
    <w:name w:val="7822819A570E437AA9AA77CC051669B8"/>
    <w:rsid w:val="00607E70"/>
  </w:style>
  <w:style w:type="paragraph" w:customStyle="1" w:styleId="4F4096D9EFE74242A5EF8F28FBA4EF13">
    <w:name w:val="4F4096D9EFE74242A5EF8F28FBA4EF13"/>
    <w:rsid w:val="00607E70"/>
  </w:style>
  <w:style w:type="paragraph" w:customStyle="1" w:styleId="92BA65632DE8449AB6A33FC50F85DD9D">
    <w:name w:val="92BA65632DE8449AB6A33FC50F85DD9D"/>
    <w:rsid w:val="00607E70"/>
  </w:style>
  <w:style w:type="paragraph" w:customStyle="1" w:styleId="0629FB91041441A592C2BE6C7F093AAA">
    <w:name w:val="0629FB91041441A592C2BE6C7F093AAA"/>
    <w:rsid w:val="00607E70"/>
  </w:style>
  <w:style w:type="paragraph" w:customStyle="1" w:styleId="D9364675E55248ACAD1DEF48F62D4755">
    <w:name w:val="D9364675E55248ACAD1DEF48F62D4755"/>
    <w:rsid w:val="00607E70"/>
  </w:style>
  <w:style w:type="paragraph" w:customStyle="1" w:styleId="282F2D18AD98417DA6C042CB8C8F2193">
    <w:name w:val="282F2D18AD98417DA6C042CB8C8F2193"/>
    <w:rsid w:val="00607E70"/>
  </w:style>
  <w:style w:type="paragraph" w:customStyle="1" w:styleId="9989C2D695A54463A09CF4D27F3635A6">
    <w:name w:val="9989C2D695A54463A09CF4D27F3635A6"/>
    <w:rsid w:val="00607E70"/>
  </w:style>
  <w:style w:type="paragraph" w:customStyle="1" w:styleId="7861BE9BC159469B95BB45909370F924">
    <w:name w:val="7861BE9BC159469B95BB45909370F924"/>
    <w:rsid w:val="00607E70"/>
  </w:style>
  <w:style w:type="paragraph" w:customStyle="1" w:styleId="8287573197BB4AAF89859675562A3AAF">
    <w:name w:val="8287573197BB4AAF89859675562A3AAF"/>
    <w:rsid w:val="00607E70"/>
  </w:style>
  <w:style w:type="paragraph" w:customStyle="1" w:styleId="84D6BF04E51D45E296454F16663E9316">
    <w:name w:val="84D6BF04E51D45E296454F16663E9316"/>
    <w:rsid w:val="00607E70"/>
  </w:style>
  <w:style w:type="paragraph" w:customStyle="1" w:styleId="A021543B162249E898BBD746E60526BB">
    <w:name w:val="A021543B162249E898BBD746E60526BB"/>
    <w:rsid w:val="00607E70"/>
  </w:style>
  <w:style w:type="paragraph" w:customStyle="1" w:styleId="61168A2691564D50BBFD31BE8A1C758F">
    <w:name w:val="61168A2691564D50BBFD31BE8A1C758F"/>
    <w:rsid w:val="00607E70"/>
  </w:style>
  <w:style w:type="paragraph" w:customStyle="1" w:styleId="34BD512ECF534619931BFB84CF12F5CA">
    <w:name w:val="34BD512ECF534619931BFB84CF12F5CA"/>
    <w:rsid w:val="00607E70"/>
  </w:style>
  <w:style w:type="paragraph" w:customStyle="1" w:styleId="D4721F979A9C4426A317E173CE7D15A4">
    <w:name w:val="D4721F979A9C4426A317E173CE7D15A4"/>
    <w:rsid w:val="00607E70"/>
  </w:style>
  <w:style w:type="paragraph" w:customStyle="1" w:styleId="4D63DCC981BA46B793A6BFA76C1B179C">
    <w:name w:val="4D63DCC981BA46B793A6BFA76C1B179C"/>
    <w:rsid w:val="00607E70"/>
  </w:style>
  <w:style w:type="paragraph" w:customStyle="1" w:styleId="C8D2340FCCDF4D24AF686F59A45367F6">
    <w:name w:val="C8D2340FCCDF4D24AF686F59A45367F6"/>
    <w:rsid w:val="00607E70"/>
  </w:style>
  <w:style w:type="paragraph" w:customStyle="1" w:styleId="3BB508E97F22487CA8ADB8759ECDB0D8">
    <w:name w:val="3BB508E97F22487CA8ADB8759ECDB0D8"/>
    <w:rsid w:val="00607E70"/>
  </w:style>
  <w:style w:type="paragraph" w:customStyle="1" w:styleId="77C287B51D9B4AF684721000B97745BB">
    <w:name w:val="77C287B51D9B4AF684721000B97745BB"/>
    <w:rsid w:val="00607E70"/>
  </w:style>
  <w:style w:type="paragraph" w:customStyle="1" w:styleId="20D71DAA9500418CAD50A6C826EA71E6">
    <w:name w:val="20D71DAA9500418CAD50A6C826EA71E6"/>
    <w:rsid w:val="00607E70"/>
  </w:style>
  <w:style w:type="paragraph" w:customStyle="1" w:styleId="643C11E2DF514492A7ED03F96FC85BF9">
    <w:name w:val="643C11E2DF514492A7ED03F96FC85BF9"/>
    <w:rsid w:val="00607E70"/>
  </w:style>
  <w:style w:type="paragraph" w:customStyle="1" w:styleId="B174A65F557947AB844CDAB6EE8CFD36">
    <w:name w:val="B174A65F557947AB844CDAB6EE8CFD36"/>
    <w:rsid w:val="00607E70"/>
  </w:style>
  <w:style w:type="paragraph" w:customStyle="1" w:styleId="7B8B38ADFC9B45D787E84B1B79DCD73B">
    <w:name w:val="7B8B38ADFC9B45D787E84B1B79DCD73B"/>
    <w:rsid w:val="00607E70"/>
  </w:style>
  <w:style w:type="paragraph" w:customStyle="1" w:styleId="FE2744504DAF494EBA71F21BE35509B0">
    <w:name w:val="FE2744504DAF494EBA71F21BE35509B0"/>
    <w:rsid w:val="00607E70"/>
  </w:style>
  <w:style w:type="paragraph" w:customStyle="1" w:styleId="7C579BB8FAD84497B8773BE503AE0471">
    <w:name w:val="7C579BB8FAD84497B8773BE503AE0471"/>
    <w:rsid w:val="00607E70"/>
  </w:style>
  <w:style w:type="paragraph" w:customStyle="1" w:styleId="127005C8754F46E0A8FF7F7BC3966235">
    <w:name w:val="127005C8754F46E0A8FF7F7BC3966235"/>
    <w:rsid w:val="00607E70"/>
  </w:style>
  <w:style w:type="paragraph" w:customStyle="1" w:styleId="A2E969B46E0E4125A701D58F34E032DD">
    <w:name w:val="A2E969B46E0E4125A701D58F34E032DD"/>
    <w:rsid w:val="00607E70"/>
  </w:style>
  <w:style w:type="paragraph" w:customStyle="1" w:styleId="2180BD633BDA49E590CCC6EAE6595DC9">
    <w:name w:val="2180BD633BDA49E590CCC6EAE6595DC9"/>
    <w:rsid w:val="00607E70"/>
  </w:style>
  <w:style w:type="paragraph" w:customStyle="1" w:styleId="801C58967C174BFBB3D1EE1603DB504A">
    <w:name w:val="801C58967C174BFBB3D1EE1603DB504A"/>
    <w:rsid w:val="00607E70"/>
  </w:style>
  <w:style w:type="paragraph" w:customStyle="1" w:styleId="06A15C9273FA462D96604EDE713F859B">
    <w:name w:val="06A15C9273FA462D96604EDE713F859B"/>
    <w:rsid w:val="00607E70"/>
  </w:style>
  <w:style w:type="paragraph" w:customStyle="1" w:styleId="DF87A27091994FB999E68F67DF9820AB">
    <w:name w:val="DF87A27091994FB999E68F67DF9820AB"/>
    <w:rsid w:val="00607E70"/>
  </w:style>
  <w:style w:type="paragraph" w:customStyle="1" w:styleId="B36587D9180B46CE80F1DD2A46961BFF">
    <w:name w:val="B36587D9180B46CE80F1DD2A46961BFF"/>
    <w:rsid w:val="00607E70"/>
  </w:style>
  <w:style w:type="paragraph" w:customStyle="1" w:styleId="3D60AF1EB9574FE6AAD5E2C4287E8D10">
    <w:name w:val="3D60AF1EB9574FE6AAD5E2C4287E8D10"/>
    <w:rsid w:val="00607E70"/>
  </w:style>
  <w:style w:type="paragraph" w:customStyle="1" w:styleId="E1086BE17832486D89AEA110B6A7FC25">
    <w:name w:val="E1086BE17832486D89AEA110B6A7FC25"/>
    <w:rsid w:val="00607E70"/>
  </w:style>
  <w:style w:type="paragraph" w:customStyle="1" w:styleId="5A1102525C9645159B2CB558A24CFF6F">
    <w:name w:val="5A1102525C9645159B2CB558A24CFF6F"/>
    <w:rsid w:val="00607E70"/>
  </w:style>
  <w:style w:type="paragraph" w:customStyle="1" w:styleId="F95462B49AEC4579941B073FC2B2A184">
    <w:name w:val="F95462B49AEC4579941B073FC2B2A184"/>
    <w:rsid w:val="00607E70"/>
  </w:style>
  <w:style w:type="paragraph" w:customStyle="1" w:styleId="908D847B38F94128AE8248C8ACB8C60E">
    <w:name w:val="908D847B38F94128AE8248C8ACB8C60E"/>
    <w:rsid w:val="00607E70"/>
  </w:style>
  <w:style w:type="paragraph" w:customStyle="1" w:styleId="553122B4A67F4F87818FC72683F7B318">
    <w:name w:val="553122B4A67F4F87818FC72683F7B318"/>
    <w:rsid w:val="00607E70"/>
  </w:style>
  <w:style w:type="paragraph" w:customStyle="1" w:styleId="1D7712D21B2248F4855CF67964A3DD6C">
    <w:name w:val="1D7712D21B2248F4855CF67964A3DD6C"/>
    <w:rsid w:val="00607E70"/>
  </w:style>
  <w:style w:type="paragraph" w:customStyle="1" w:styleId="0CD0D7B4FE664C6397BBBEA33158056A">
    <w:name w:val="0CD0D7B4FE664C6397BBBEA33158056A"/>
    <w:rsid w:val="00607E70"/>
  </w:style>
  <w:style w:type="paragraph" w:customStyle="1" w:styleId="BB6CEFA7D4484BA1AEE5B608C20BB220">
    <w:name w:val="BB6CEFA7D4484BA1AEE5B608C20BB220"/>
    <w:rsid w:val="00607E70"/>
  </w:style>
  <w:style w:type="paragraph" w:customStyle="1" w:styleId="66147C2EF5CF40BDA3FE37F7004595ED">
    <w:name w:val="66147C2EF5CF40BDA3FE37F7004595ED"/>
    <w:rsid w:val="00607E70"/>
  </w:style>
  <w:style w:type="paragraph" w:customStyle="1" w:styleId="DB5B07BA8B8341DAA2267DD814C962CC">
    <w:name w:val="DB5B07BA8B8341DAA2267DD814C962CC"/>
    <w:rsid w:val="00607E70"/>
  </w:style>
  <w:style w:type="paragraph" w:customStyle="1" w:styleId="D4E578356E7C4E1DA8CD7B987D095FEA">
    <w:name w:val="D4E578356E7C4E1DA8CD7B987D095FEA"/>
    <w:rsid w:val="00607E70"/>
  </w:style>
  <w:style w:type="paragraph" w:customStyle="1" w:styleId="A5D7EE085EF6449A83EF6CE76B16F007">
    <w:name w:val="A5D7EE085EF6449A83EF6CE76B16F007"/>
    <w:rsid w:val="00607E70"/>
  </w:style>
  <w:style w:type="paragraph" w:customStyle="1" w:styleId="0854AE9C28A943BEBCA8BAF61C50F952">
    <w:name w:val="0854AE9C28A943BEBCA8BAF61C50F952"/>
    <w:rsid w:val="00607E70"/>
  </w:style>
  <w:style w:type="paragraph" w:customStyle="1" w:styleId="5A873CFD5BEB4FACAC8AF0F68F85422A">
    <w:name w:val="5A873CFD5BEB4FACAC8AF0F68F85422A"/>
    <w:rsid w:val="00607E70"/>
  </w:style>
  <w:style w:type="paragraph" w:customStyle="1" w:styleId="DACBF4E3196E42B786F0085F3524E0D4">
    <w:name w:val="DACBF4E3196E42B786F0085F3524E0D4"/>
    <w:rsid w:val="00607E70"/>
  </w:style>
  <w:style w:type="paragraph" w:customStyle="1" w:styleId="FB3C5EDA981B4EDDBF714F3F9C0DCC38">
    <w:name w:val="FB3C5EDA981B4EDDBF714F3F9C0DCC38"/>
    <w:rsid w:val="00607E70"/>
  </w:style>
  <w:style w:type="paragraph" w:customStyle="1" w:styleId="301D1F26E0524A40A8D5E8962ED27857">
    <w:name w:val="301D1F26E0524A40A8D5E8962ED27857"/>
    <w:rsid w:val="00607E70"/>
  </w:style>
  <w:style w:type="paragraph" w:customStyle="1" w:styleId="4A3D52AEDF4245D3BD1F5ABBE586A5D7">
    <w:name w:val="4A3D52AEDF4245D3BD1F5ABBE586A5D7"/>
    <w:rsid w:val="00607E70"/>
  </w:style>
  <w:style w:type="paragraph" w:customStyle="1" w:styleId="93FE16C1C1434D0DADA8014AB4918742">
    <w:name w:val="93FE16C1C1434D0DADA8014AB4918742"/>
    <w:rsid w:val="00607E70"/>
  </w:style>
  <w:style w:type="paragraph" w:customStyle="1" w:styleId="CC0792938C664C67881F70CC5A7BB98D">
    <w:name w:val="CC0792938C664C67881F70CC5A7BB98D"/>
    <w:rsid w:val="00607E70"/>
  </w:style>
  <w:style w:type="paragraph" w:customStyle="1" w:styleId="25C13FF85EAD4E3AA647C525140EA681">
    <w:name w:val="25C13FF85EAD4E3AA647C525140EA681"/>
    <w:rsid w:val="00607E70"/>
  </w:style>
  <w:style w:type="paragraph" w:customStyle="1" w:styleId="28BA5867397B4C3DA5A3F22F4DC5957D">
    <w:name w:val="28BA5867397B4C3DA5A3F22F4DC5957D"/>
    <w:rsid w:val="00607E70"/>
  </w:style>
  <w:style w:type="paragraph" w:customStyle="1" w:styleId="395810530D304814876A846AE5533322">
    <w:name w:val="395810530D304814876A846AE5533322"/>
    <w:rsid w:val="00607E70"/>
  </w:style>
  <w:style w:type="paragraph" w:customStyle="1" w:styleId="301419CF79D6447DAA9A2CB71C85099E">
    <w:name w:val="301419CF79D6447DAA9A2CB71C85099E"/>
    <w:rsid w:val="00607E70"/>
  </w:style>
  <w:style w:type="paragraph" w:customStyle="1" w:styleId="B484E882E1F64AC2A80E09A3C90F0A78">
    <w:name w:val="B484E882E1F64AC2A80E09A3C90F0A78"/>
    <w:rsid w:val="00607E70"/>
  </w:style>
  <w:style w:type="paragraph" w:customStyle="1" w:styleId="932B8D5B06EC47169DE4431BB6A8871A">
    <w:name w:val="932B8D5B06EC47169DE4431BB6A8871A"/>
    <w:rsid w:val="00607E70"/>
  </w:style>
  <w:style w:type="paragraph" w:customStyle="1" w:styleId="7D0F446EB05C4AE5839A4E92A7FF4A15">
    <w:name w:val="7D0F446EB05C4AE5839A4E92A7FF4A15"/>
    <w:rsid w:val="00607E70"/>
  </w:style>
  <w:style w:type="paragraph" w:customStyle="1" w:styleId="DB183288FAC54062A97356F8FCD046E4">
    <w:name w:val="DB183288FAC54062A97356F8FCD046E4"/>
    <w:rsid w:val="00607E70"/>
  </w:style>
  <w:style w:type="paragraph" w:customStyle="1" w:styleId="7573017D870144F6BE6661677D8275B6">
    <w:name w:val="7573017D870144F6BE6661677D8275B6"/>
    <w:rsid w:val="00607E70"/>
  </w:style>
  <w:style w:type="paragraph" w:customStyle="1" w:styleId="420F7E2E1B4B40CD92099A6F512A24DF">
    <w:name w:val="420F7E2E1B4B40CD92099A6F512A24DF"/>
    <w:rsid w:val="00607E70"/>
  </w:style>
  <w:style w:type="paragraph" w:customStyle="1" w:styleId="332EEFDE39F44DEFA31FDF78035397A0">
    <w:name w:val="332EEFDE39F44DEFA31FDF78035397A0"/>
    <w:rsid w:val="00607E70"/>
  </w:style>
  <w:style w:type="paragraph" w:customStyle="1" w:styleId="F70234F6190946D5A8F563DDD7349731">
    <w:name w:val="F70234F6190946D5A8F563DDD7349731"/>
    <w:rsid w:val="00607E70"/>
  </w:style>
  <w:style w:type="paragraph" w:customStyle="1" w:styleId="111C6604F4DE489F8F9C0FADE2EA966F">
    <w:name w:val="111C6604F4DE489F8F9C0FADE2EA966F"/>
    <w:rsid w:val="00607E70"/>
  </w:style>
  <w:style w:type="paragraph" w:customStyle="1" w:styleId="E51AB1FBA9E3470AB19B9B8CD2E979AA">
    <w:name w:val="E51AB1FBA9E3470AB19B9B8CD2E979AA"/>
    <w:rsid w:val="00607E70"/>
  </w:style>
  <w:style w:type="paragraph" w:customStyle="1" w:styleId="937E896F61044DF6B9BA8A5DCD5EC503">
    <w:name w:val="937E896F61044DF6B9BA8A5DCD5EC503"/>
    <w:rsid w:val="00607E70"/>
  </w:style>
  <w:style w:type="paragraph" w:customStyle="1" w:styleId="4188AD3877B64700981C078F5B6DAEF2">
    <w:name w:val="4188AD3877B64700981C078F5B6DAEF2"/>
    <w:rsid w:val="00607E70"/>
  </w:style>
  <w:style w:type="paragraph" w:customStyle="1" w:styleId="A0970003B664433684C6D1C10B5B7AE1">
    <w:name w:val="A0970003B664433684C6D1C10B5B7AE1"/>
    <w:rsid w:val="00607E70"/>
  </w:style>
  <w:style w:type="paragraph" w:customStyle="1" w:styleId="727EBDBE44FA468D9C8CA693CB64B0E8">
    <w:name w:val="727EBDBE44FA468D9C8CA693CB64B0E8"/>
    <w:rsid w:val="00607E70"/>
  </w:style>
  <w:style w:type="paragraph" w:customStyle="1" w:styleId="8465FC456232448A978A3D4E5AA2A44E">
    <w:name w:val="8465FC456232448A978A3D4E5AA2A44E"/>
    <w:rsid w:val="00607E70"/>
  </w:style>
  <w:style w:type="paragraph" w:customStyle="1" w:styleId="CB7464A42D5C4A78A2F0D2B4107877EA">
    <w:name w:val="CB7464A42D5C4A78A2F0D2B4107877EA"/>
    <w:rsid w:val="00607E70"/>
  </w:style>
  <w:style w:type="paragraph" w:customStyle="1" w:styleId="BBC9A0C8C3904EEC8C1FFD2B130BF43B">
    <w:name w:val="BBC9A0C8C3904EEC8C1FFD2B130BF43B"/>
    <w:rsid w:val="00607E70"/>
  </w:style>
  <w:style w:type="paragraph" w:customStyle="1" w:styleId="3E0BB9AB0FAB4595827E5B69E91F8455">
    <w:name w:val="3E0BB9AB0FAB4595827E5B69E91F8455"/>
    <w:rsid w:val="00607E70"/>
  </w:style>
  <w:style w:type="paragraph" w:customStyle="1" w:styleId="68F1D9824C814B0FA91020BF37BB07E2">
    <w:name w:val="68F1D9824C814B0FA91020BF37BB07E2"/>
    <w:rsid w:val="00607E70"/>
  </w:style>
  <w:style w:type="paragraph" w:customStyle="1" w:styleId="7C96BAADD32340169AA91BAB8A9C2236">
    <w:name w:val="7C96BAADD32340169AA91BAB8A9C2236"/>
    <w:rsid w:val="00607E70"/>
  </w:style>
  <w:style w:type="paragraph" w:customStyle="1" w:styleId="E9C9EA52F43542CC97D21C42CABD251A">
    <w:name w:val="E9C9EA52F43542CC97D21C42CABD251A"/>
    <w:rsid w:val="00607E70"/>
  </w:style>
  <w:style w:type="paragraph" w:customStyle="1" w:styleId="841A7756880F4C27B829D3FA277B6DD0">
    <w:name w:val="841A7756880F4C27B829D3FA277B6DD0"/>
    <w:rsid w:val="00607E70"/>
  </w:style>
  <w:style w:type="paragraph" w:customStyle="1" w:styleId="63B47B4346EA499A93C3F62EC9B33EC9">
    <w:name w:val="63B47B4346EA499A93C3F62EC9B33EC9"/>
    <w:rsid w:val="00607E70"/>
  </w:style>
  <w:style w:type="paragraph" w:customStyle="1" w:styleId="6031AE31A05748368F701324BC334E97">
    <w:name w:val="6031AE31A05748368F701324BC334E97"/>
    <w:rsid w:val="00607E70"/>
  </w:style>
  <w:style w:type="paragraph" w:customStyle="1" w:styleId="6F1A88C02FA146659560382556E93C14">
    <w:name w:val="6F1A88C02FA146659560382556E93C14"/>
    <w:rsid w:val="00607E70"/>
  </w:style>
  <w:style w:type="paragraph" w:customStyle="1" w:styleId="FB5B8D7D12AC41F89224E1AE0178C8EC">
    <w:name w:val="FB5B8D7D12AC41F89224E1AE0178C8EC"/>
    <w:rsid w:val="00607E70"/>
  </w:style>
  <w:style w:type="paragraph" w:customStyle="1" w:styleId="1AAD0FAC9F844B139A67CF99CF56C2AC">
    <w:name w:val="1AAD0FAC9F844B139A67CF99CF56C2AC"/>
    <w:rsid w:val="00607E70"/>
  </w:style>
  <w:style w:type="paragraph" w:customStyle="1" w:styleId="6B9E66C0C99C490AB2C8A9A5FB05E4FE">
    <w:name w:val="6B9E66C0C99C490AB2C8A9A5FB05E4FE"/>
    <w:rsid w:val="00607E70"/>
  </w:style>
  <w:style w:type="paragraph" w:customStyle="1" w:styleId="EBE62895A9E948A0A6F61C6A9FC41889">
    <w:name w:val="EBE62895A9E948A0A6F61C6A9FC41889"/>
    <w:rsid w:val="00607E70"/>
  </w:style>
  <w:style w:type="paragraph" w:customStyle="1" w:styleId="4DFFB9F599C14C9688618D14CBB1ACF2">
    <w:name w:val="4DFFB9F599C14C9688618D14CBB1ACF2"/>
    <w:rsid w:val="00607E70"/>
  </w:style>
  <w:style w:type="paragraph" w:customStyle="1" w:styleId="2010C90E69544951975CA4A5F8C66AD4">
    <w:name w:val="2010C90E69544951975CA4A5F8C66AD4"/>
    <w:rsid w:val="00607E70"/>
  </w:style>
  <w:style w:type="paragraph" w:customStyle="1" w:styleId="10CCA6C2D8E34800A7B76FD114A867F7">
    <w:name w:val="10CCA6C2D8E34800A7B76FD114A867F7"/>
    <w:rsid w:val="00607E70"/>
  </w:style>
  <w:style w:type="paragraph" w:customStyle="1" w:styleId="4EF0FE497EF344A5871E4BF3135B3925">
    <w:name w:val="4EF0FE497EF344A5871E4BF3135B3925"/>
    <w:rsid w:val="00607E70"/>
  </w:style>
  <w:style w:type="paragraph" w:customStyle="1" w:styleId="5D12D8A68EAB4B75AAED87AEB2447933">
    <w:name w:val="5D12D8A68EAB4B75AAED87AEB2447933"/>
    <w:rsid w:val="00607E70"/>
  </w:style>
  <w:style w:type="paragraph" w:customStyle="1" w:styleId="D051E1AFD8774522AE498D7756388B45">
    <w:name w:val="D051E1AFD8774522AE498D7756388B45"/>
    <w:rsid w:val="00607E70"/>
  </w:style>
  <w:style w:type="paragraph" w:customStyle="1" w:styleId="117E47F73BEF4D649C7371910BCA0694">
    <w:name w:val="117E47F73BEF4D649C7371910BCA0694"/>
    <w:rsid w:val="00607E70"/>
  </w:style>
  <w:style w:type="paragraph" w:customStyle="1" w:styleId="82191B48EFE447479A9CD0B8C33EBBCE">
    <w:name w:val="82191B48EFE447479A9CD0B8C33EBBCE"/>
    <w:rsid w:val="00607E70"/>
  </w:style>
  <w:style w:type="paragraph" w:customStyle="1" w:styleId="F421F204752B45BCA7D4541BBFB1BFCB">
    <w:name w:val="F421F204752B45BCA7D4541BBFB1BFCB"/>
    <w:rsid w:val="00607E70"/>
  </w:style>
  <w:style w:type="paragraph" w:customStyle="1" w:styleId="4D559501BCC0423EA4139BC38C7F5CAA">
    <w:name w:val="4D559501BCC0423EA4139BC38C7F5CAA"/>
    <w:rsid w:val="00607E70"/>
  </w:style>
  <w:style w:type="paragraph" w:customStyle="1" w:styleId="BE6BAAB6181649E4BF392EBA7B739209">
    <w:name w:val="BE6BAAB6181649E4BF392EBA7B739209"/>
    <w:rsid w:val="00607E70"/>
  </w:style>
  <w:style w:type="paragraph" w:customStyle="1" w:styleId="54CD6FC2F37C4D07B6F9B87ED8744CE1">
    <w:name w:val="54CD6FC2F37C4D07B6F9B87ED8744CE1"/>
    <w:rsid w:val="00607E70"/>
  </w:style>
  <w:style w:type="paragraph" w:customStyle="1" w:styleId="A4E83F63E6A14509A5D55CEA569C8DEF">
    <w:name w:val="A4E83F63E6A14509A5D55CEA569C8DEF"/>
    <w:rsid w:val="00607E70"/>
  </w:style>
  <w:style w:type="paragraph" w:customStyle="1" w:styleId="DF5643FDA06545269D10C6620CDB7760">
    <w:name w:val="DF5643FDA06545269D10C6620CDB7760"/>
    <w:rsid w:val="00607E70"/>
  </w:style>
  <w:style w:type="paragraph" w:customStyle="1" w:styleId="6CB79501CC1F4DC295316C77895D67DD">
    <w:name w:val="6CB79501CC1F4DC295316C77895D67DD"/>
    <w:rsid w:val="00607E70"/>
  </w:style>
  <w:style w:type="paragraph" w:customStyle="1" w:styleId="0893BA8953454B5FAD21EC5E003A9884">
    <w:name w:val="0893BA8953454B5FAD21EC5E003A9884"/>
    <w:rsid w:val="00607E70"/>
  </w:style>
  <w:style w:type="paragraph" w:customStyle="1" w:styleId="B05593B4641A43D58DEBB41540662132">
    <w:name w:val="B05593B4641A43D58DEBB41540662132"/>
    <w:rsid w:val="00607E70"/>
  </w:style>
  <w:style w:type="paragraph" w:customStyle="1" w:styleId="9A5E25B5F5F047E3819E05F9BD29B116">
    <w:name w:val="9A5E25B5F5F047E3819E05F9BD29B116"/>
    <w:rsid w:val="00607E70"/>
  </w:style>
  <w:style w:type="paragraph" w:customStyle="1" w:styleId="1493001DA24F44E183108D9B8EA213C0">
    <w:name w:val="1493001DA24F44E183108D9B8EA213C0"/>
    <w:rsid w:val="00607E70"/>
  </w:style>
  <w:style w:type="paragraph" w:customStyle="1" w:styleId="E23B834A55934DAEBB8802290E81EA43">
    <w:name w:val="E23B834A55934DAEBB8802290E81EA43"/>
    <w:rsid w:val="00607E70"/>
  </w:style>
  <w:style w:type="paragraph" w:customStyle="1" w:styleId="4D742220113C4D278828BF2A1B6A2639">
    <w:name w:val="4D742220113C4D278828BF2A1B6A2639"/>
    <w:rsid w:val="00607E70"/>
  </w:style>
  <w:style w:type="paragraph" w:customStyle="1" w:styleId="583E144F7C75466282B675F9B6CE84FC">
    <w:name w:val="583E144F7C75466282B675F9B6CE84FC"/>
    <w:rsid w:val="00607E70"/>
  </w:style>
  <w:style w:type="paragraph" w:customStyle="1" w:styleId="29350382C8E04D449BC9B8024451A221">
    <w:name w:val="29350382C8E04D449BC9B8024451A221"/>
    <w:rsid w:val="00607E70"/>
  </w:style>
  <w:style w:type="paragraph" w:customStyle="1" w:styleId="BBD1A558E66D4D43B2024838D42E9361">
    <w:name w:val="BBD1A558E66D4D43B2024838D42E9361"/>
    <w:rsid w:val="00607E70"/>
  </w:style>
  <w:style w:type="paragraph" w:customStyle="1" w:styleId="5C646C8D5F5645289F2D473C7D6C831F">
    <w:name w:val="5C646C8D5F5645289F2D473C7D6C831F"/>
    <w:rsid w:val="00607E70"/>
  </w:style>
  <w:style w:type="paragraph" w:customStyle="1" w:styleId="6AF82C746AC04BB298229E587CC241D0">
    <w:name w:val="6AF82C746AC04BB298229E587CC241D0"/>
    <w:rsid w:val="00607E70"/>
  </w:style>
  <w:style w:type="paragraph" w:customStyle="1" w:styleId="B6BBE1C834484048A70299067A23A3D8">
    <w:name w:val="B6BBE1C834484048A70299067A23A3D8"/>
    <w:rsid w:val="00607E70"/>
  </w:style>
  <w:style w:type="paragraph" w:customStyle="1" w:styleId="6023F3A48DA043B8B47F61B31DAEA991">
    <w:name w:val="6023F3A48DA043B8B47F61B31DAEA991"/>
    <w:rsid w:val="00607E70"/>
  </w:style>
  <w:style w:type="paragraph" w:customStyle="1" w:styleId="1B79E7DB76BF4756B00F38DC7B9B528E">
    <w:name w:val="1B79E7DB76BF4756B00F38DC7B9B528E"/>
    <w:rsid w:val="00607E70"/>
  </w:style>
  <w:style w:type="paragraph" w:customStyle="1" w:styleId="12323ED2BCC94E2CAEA878604E5A39DF">
    <w:name w:val="12323ED2BCC94E2CAEA878604E5A39DF"/>
    <w:rsid w:val="00607E70"/>
  </w:style>
  <w:style w:type="paragraph" w:customStyle="1" w:styleId="624280AF74114136ACBE47C9EC4CF4D8">
    <w:name w:val="624280AF74114136ACBE47C9EC4CF4D8"/>
    <w:rsid w:val="00607E70"/>
  </w:style>
  <w:style w:type="paragraph" w:customStyle="1" w:styleId="48ECC1ADE1D14F168964E9F9D0BC509C">
    <w:name w:val="48ECC1ADE1D14F168964E9F9D0BC509C"/>
    <w:rsid w:val="00607E70"/>
  </w:style>
  <w:style w:type="paragraph" w:customStyle="1" w:styleId="E246CFBD23FF49219B9AC65422C355D6">
    <w:name w:val="E246CFBD23FF49219B9AC65422C355D6"/>
    <w:rsid w:val="00607E70"/>
  </w:style>
  <w:style w:type="paragraph" w:customStyle="1" w:styleId="39EE2C9A68F04729A7AB46BC316CE3D3">
    <w:name w:val="39EE2C9A68F04729A7AB46BC316CE3D3"/>
    <w:rsid w:val="00607E70"/>
  </w:style>
  <w:style w:type="paragraph" w:customStyle="1" w:styleId="1751DE00E22544A389CAA7B8669CA249">
    <w:name w:val="1751DE00E22544A389CAA7B8669CA249"/>
    <w:rsid w:val="00607E70"/>
  </w:style>
  <w:style w:type="paragraph" w:customStyle="1" w:styleId="459F6FE7A0174B3A8F26879ECD94D92E">
    <w:name w:val="459F6FE7A0174B3A8F26879ECD94D92E"/>
    <w:rsid w:val="00607E70"/>
  </w:style>
  <w:style w:type="paragraph" w:customStyle="1" w:styleId="73ED557AF11C4C8B81313014A844A758">
    <w:name w:val="73ED557AF11C4C8B81313014A844A758"/>
    <w:rsid w:val="00607E70"/>
  </w:style>
  <w:style w:type="paragraph" w:customStyle="1" w:styleId="21EF09BC0E3B446FB01C9005A321AB19">
    <w:name w:val="21EF09BC0E3B446FB01C9005A321AB19"/>
    <w:rsid w:val="00607E70"/>
  </w:style>
  <w:style w:type="paragraph" w:customStyle="1" w:styleId="AEEAFF1FDBE04E72AFD53E0CEA0D09A4">
    <w:name w:val="AEEAFF1FDBE04E72AFD53E0CEA0D09A4"/>
    <w:rsid w:val="00607E70"/>
  </w:style>
  <w:style w:type="paragraph" w:customStyle="1" w:styleId="ACBC88ED580D46548F11DBF830D78513">
    <w:name w:val="ACBC88ED580D46548F11DBF830D78513"/>
    <w:rsid w:val="00607E70"/>
  </w:style>
  <w:style w:type="paragraph" w:customStyle="1" w:styleId="CC8ADFA042AE4F5583FEAC1683EE1B40">
    <w:name w:val="CC8ADFA042AE4F5583FEAC1683EE1B40"/>
    <w:rsid w:val="00607E70"/>
  </w:style>
  <w:style w:type="paragraph" w:customStyle="1" w:styleId="56035A5D41604A9EB5DA5663C726AD1D">
    <w:name w:val="56035A5D41604A9EB5DA5663C726AD1D"/>
    <w:rsid w:val="00607E70"/>
  </w:style>
  <w:style w:type="paragraph" w:customStyle="1" w:styleId="9BBEA14F667144119467459438B01373">
    <w:name w:val="9BBEA14F667144119467459438B01373"/>
    <w:rsid w:val="00607E70"/>
  </w:style>
  <w:style w:type="paragraph" w:customStyle="1" w:styleId="8B8E3C25C0434DC094543E50EAAC1B52">
    <w:name w:val="8B8E3C25C0434DC094543E50EAAC1B52"/>
    <w:rsid w:val="00607E70"/>
  </w:style>
  <w:style w:type="paragraph" w:customStyle="1" w:styleId="2E4D4BD1D53A4B019AFA804AC8B1DFA8">
    <w:name w:val="2E4D4BD1D53A4B019AFA804AC8B1DFA8"/>
    <w:rsid w:val="00607E70"/>
  </w:style>
  <w:style w:type="paragraph" w:customStyle="1" w:styleId="C964C5B2044F410AAC8977DF225038DB">
    <w:name w:val="C964C5B2044F410AAC8977DF225038DB"/>
    <w:rsid w:val="00607E70"/>
  </w:style>
  <w:style w:type="paragraph" w:customStyle="1" w:styleId="AF900C0A8C864569BE396154B1E422FA">
    <w:name w:val="AF900C0A8C864569BE396154B1E422FA"/>
    <w:rsid w:val="00607E70"/>
  </w:style>
  <w:style w:type="paragraph" w:customStyle="1" w:styleId="481AE5F5BB564A72B49BB066DF078C5F">
    <w:name w:val="481AE5F5BB564A72B49BB066DF078C5F"/>
    <w:rsid w:val="00607E70"/>
  </w:style>
  <w:style w:type="paragraph" w:customStyle="1" w:styleId="0103807874A0411FA5CA97B03C37E0E3">
    <w:name w:val="0103807874A0411FA5CA97B03C37E0E3"/>
    <w:rsid w:val="00607E70"/>
  </w:style>
  <w:style w:type="paragraph" w:customStyle="1" w:styleId="52CEB89F56F04B03922EF33D21050DB1">
    <w:name w:val="52CEB89F56F04B03922EF33D21050DB1"/>
    <w:rsid w:val="00607E70"/>
  </w:style>
  <w:style w:type="paragraph" w:customStyle="1" w:styleId="74F364FCA9014F5B802D5A2D69A4F37C">
    <w:name w:val="74F364FCA9014F5B802D5A2D69A4F37C"/>
    <w:rsid w:val="00607E70"/>
  </w:style>
  <w:style w:type="paragraph" w:customStyle="1" w:styleId="0337DE7703E343338C51FC23B9713F67">
    <w:name w:val="0337DE7703E343338C51FC23B9713F67"/>
    <w:rsid w:val="00607E70"/>
  </w:style>
  <w:style w:type="paragraph" w:customStyle="1" w:styleId="765A7AB3CCC64AA3AADE11C9B78C6FF4">
    <w:name w:val="765A7AB3CCC64AA3AADE11C9B78C6FF4"/>
    <w:rsid w:val="00607E70"/>
  </w:style>
  <w:style w:type="paragraph" w:customStyle="1" w:styleId="2E77ED725D4B4E65819DC096374ACF83">
    <w:name w:val="2E77ED725D4B4E65819DC096374ACF83"/>
    <w:rsid w:val="00607E70"/>
  </w:style>
  <w:style w:type="paragraph" w:customStyle="1" w:styleId="CA039EC09B5D47918BA9E2DF9965E356">
    <w:name w:val="CA039EC09B5D47918BA9E2DF9965E356"/>
    <w:rsid w:val="00607E70"/>
  </w:style>
  <w:style w:type="paragraph" w:customStyle="1" w:styleId="5F5666C3D3EB4D03890A4F6091F4F940">
    <w:name w:val="5F5666C3D3EB4D03890A4F6091F4F940"/>
    <w:rsid w:val="00607E70"/>
  </w:style>
  <w:style w:type="paragraph" w:customStyle="1" w:styleId="3E12D50B9B5A4E8890CF00D6F1991064">
    <w:name w:val="3E12D50B9B5A4E8890CF00D6F1991064"/>
    <w:rsid w:val="00607E70"/>
  </w:style>
  <w:style w:type="paragraph" w:customStyle="1" w:styleId="E9548F09053A4175BE0A570CD9DA02E0">
    <w:name w:val="E9548F09053A4175BE0A570CD9DA02E0"/>
    <w:rsid w:val="00607E70"/>
  </w:style>
  <w:style w:type="paragraph" w:customStyle="1" w:styleId="0DEBEAD8528847C899529A289DC7FF6C">
    <w:name w:val="0DEBEAD8528847C899529A289DC7FF6C"/>
    <w:rsid w:val="00607E70"/>
  </w:style>
  <w:style w:type="paragraph" w:customStyle="1" w:styleId="4626DC083688450B93C175BC44B1A3DB">
    <w:name w:val="4626DC083688450B93C175BC44B1A3DB"/>
    <w:rsid w:val="00607E70"/>
  </w:style>
  <w:style w:type="paragraph" w:customStyle="1" w:styleId="6311CE04764E4746BB1CC8A64295EDAA">
    <w:name w:val="6311CE04764E4746BB1CC8A64295EDAA"/>
    <w:rsid w:val="00607E70"/>
  </w:style>
  <w:style w:type="paragraph" w:customStyle="1" w:styleId="EF47B1B0244046C3AB4330F22232A8B7">
    <w:name w:val="EF47B1B0244046C3AB4330F22232A8B7"/>
    <w:rsid w:val="00607E70"/>
  </w:style>
  <w:style w:type="paragraph" w:customStyle="1" w:styleId="1C6EF6E1771D4482811CCEBC38186309">
    <w:name w:val="1C6EF6E1771D4482811CCEBC38186309"/>
    <w:rsid w:val="00607E70"/>
  </w:style>
  <w:style w:type="paragraph" w:customStyle="1" w:styleId="67907DBC00F345AAA2FE775E8D43B50D">
    <w:name w:val="67907DBC00F345AAA2FE775E8D43B50D"/>
    <w:rsid w:val="00607E70"/>
  </w:style>
  <w:style w:type="paragraph" w:customStyle="1" w:styleId="12A0D9CDCCB6430AB0667D52CE41BD00">
    <w:name w:val="12A0D9CDCCB6430AB0667D52CE41BD00"/>
    <w:rsid w:val="00607E70"/>
  </w:style>
  <w:style w:type="paragraph" w:customStyle="1" w:styleId="72CCDFA178494BBC8AC4605410745D37">
    <w:name w:val="72CCDFA178494BBC8AC4605410745D37"/>
    <w:rsid w:val="00607E70"/>
  </w:style>
  <w:style w:type="paragraph" w:customStyle="1" w:styleId="A03D7CCD681A46CCB8C8CC3C254EF063">
    <w:name w:val="A03D7CCD681A46CCB8C8CC3C254EF063"/>
    <w:rsid w:val="00607E70"/>
  </w:style>
  <w:style w:type="paragraph" w:customStyle="1" w:styleId="88023D7D97854FDBA3941C8F3B56A6A7">
    <w:name w:val="88023D7D97854FDBA3941C8F3B56A6A7"/>
    <w:rsid w:val="00607E70"/>
  </w:style>
  <w:style w:type="paragraph" w:customStyle="1" w:styleId="31CE54A9AC344DFDABE6180CC57873EB">
    <w:name w:val="31CE54A9AC344DFDABE6180CC57873EB"/>
    <w:rsid w:val="00607E70"/>
  </w:style>
  <w:style w:type="paragraph" w:customStyle="1" w:styleId="9AB3FE5DD7F14625A33580063ED56772">
    <w:name w:val="9AB3FE5DD7F14625A33580063ED56772"/>
    <w:rsid w:val="00607E70"/>
  </w:style>
  <w:style w:type="paragraph" w:customStyle="1" w:styleId="DC633F3B5F4349419BF1FEE04F1C5BD7">
    <w:name w:val="DC633F3B5F4349419BF1FEE04F1C5BD7"/>
    <w:rsid w:val="00607E70"/>
  </w:style>
  <w:style w:type="paragraph" w:customStyle="1" w:styleId="22B5A89D65C54B188B079BB96B1133B4">
    <w:name w:val="22B5A89D65C54B188B079BB96B1133B4"/>
    <w:rsid w:val="00607E70"/>
  </w:style>
  <w:style w:type="paragraph" w:customStyle="1" w:styleId="D25B25B96CD24F58B347725E2272FA03">
    <w:name w:val="D25B25B96CD24F58B347725E2272FA03"/>
    <w:rsid w:val="00607E70"/>
  </w:style>
  <w:style w:type="paragraph" w:customStyle="1" w:styleId="327C3FE3048C4ED48BC4222962E7EE58">
    <w:name w:val="327C3FE3048C4ED48BC4222962E7EE58"/>
    <w:rsid w:val="00607E70"/>
  </w:style>
  <w:style w:type="paragraph" w:customStyle="1" w:styleId="00A665B0ADC44066AA3B023C8BA16440">
    <w:name w:val="00A665B0ADC44066AA3B023C8BA16440"/>
    <w:rsid w:val="00607E70"/>
  </w:style>
  <w:style w:type="paragraph" w:customStyle="1" w:styleId="82B3D451A7F44A03B58824A0874E262F">
    <w:name w:val="82B3D451A7F44A03B58824A0874E262F"/>
    <w:rsid w:val="00607E70"/>
  </w:style>
  <w:style w:type="paragraph" w:customStyle="1" w:styleId="F075200556FB4512AF90D177FDA17F89">
    <w:name w:val="F075200556FB4512AF90D177FDA17F89"/>
    <w:rsid w:val="00607E70"/>
  </w:style>
  <w:style w:type="paragraph" w:customStyle="1" w:styleId="4186F23251C244C083C8217DB08DDD77">
    <w:name w:val="4186F23251C244C083C8217DB08DDD77"/>
    <w:rsid w:val="00607E70"/>
  </w:style>
  <w:style w:type="paragraph" w:customStyle="1" w:styleId="8F8475AF545543C9A1C2FE72A5CE8099">
    <w:name w:val="8F8475AF545543C9A1C2FE72A5CE8099"/>
    <w:rsid w:val="00607E70"/>
  </w:style>
  <w:style w:type="paragraph" w:customStyle="1" w:styleId="C2A9884A60074CC9A4FF110826743FBB">
    <w:name w:val="C2A9884A60074CC9A4FF110826743FBB"/>
    <w:rsid w:val="00607E70"/>
  </w:style>
  <w:style w:type="paragraph" w:customStyle="1" w:styleId="989DBE094FAA4495A9023A4B5733C8B4">
    <w:name w:val="989DBE094FAA4495A9023A4B5733C8B4"/>
    <w:rsid w:val="00607E70"/>
  </w:style>
  <w:style w:type="paragraph" w:customStyle="1" w:styleId="39E348F2E504484299691B8033ACE9C8">
    <w:name w:val="39E348F2E504484299691B8033ACE9C8"/>
    <w:rsid w:val="00607E70"/>
  </w:style>
  <w:style w:type="paragraph" w:customStyle="1" w:styleId="018CBC995E9F47D580BB8711AD043BA0">
    <w:name w:val="018CBC995E9F47D580BB8711AD043BA0"/>
    <w:rsid w:val="00607E70"/>
  </w:style>
  <w:style w:type="paragraph" w:customStyle="1" w:styleId="C1DE50335EEA4BD1B1D3B7167658FECF">
    <w:name w:val="C1DE50335EEA4BD1B1D3B7167658FECF"/>
    <w:rsid w:val="00607E70"/>
  </w:style>
  <w:style w:type="paragraph" w:customStyle="1" w:styleId="AA1165062B9A409D8623CF583F04918F">
    <w:name w:val="AA1165062B9A409D8623CF583F04918F"/>
    <w:rsid w:val="00607E70"/>
  </w:style>
  <w:style w:type="paragraph" w:customStyle="1" w:styleId="BD417BF59A6F4EC8B71B3CD90FC0CB4C">
    <w:name w:val="BD417BF59A6F4EC8B71B3CD90FC0CB4C"/>
    <w:rsid w:val="00607E70"/>
  </w:style>
  <w:style w:type="paragraph" w:customStyle="1" w:styleId="1384CE61AAB541D79FDEB88EFBD2E2DB">
    <w:name w:val="1384CE61AAB541D79FDEB88EFBD2E2DB"/>
    <w:rsid w:val="00607E70"/>
  </w:style>
  <w:style w:type="paragraph" w:customStyle="1" w:styleId="DDCA897941C244CD9183159CF3DC7919">
    <w:name w:val="DDCA897941C244CD9183159CF3DC7919"/>
    <w:rsid w:val="00607E70"/>
  </w:style>
  <w:style w:type="paragraph" w:customStyle="1" w:styleId="52A81DFA869D47D9B889012C8133DDFC">
    <w:name w:val="52A81DFA869D47D9B889012C8133DDFC"/>
    <w:rsid w:val="00607E70"/>
  </w:style>
  <w:style w:type="paragraph" w:customStyle="1" w:styleId="B2472A57CEB04FA9A38950D2375B2976">
    <w:name w:val="B2472A57CEB04FA9A38950D2375B2976"/>
    <w:rsid w:val="00607E70"/>
  </w:style>
  <w:style w:type="paragraph" w:customStyle="1" w:styleId="27006B09D6E041BE9B12A31B1FE6D046">
    <w:name w:val="27006B09D6E041BE9B12A31B1FE6D046"/>
    <w:rsid w:val="00607E70"/>
  </w:style>
  <w:style w:type="paragraph" w:customStyle="1" w:styleId="7F20457442924234A7A7E39FC805D45C">
    <w:name w:val="7F20457442924234A7A7E39FC805D45C"/>
    <w:rsid w:val="00607E70"/>
  </w:style>
  <w:style w:type="paragraph" w:customStyle="1" w:styleId="5A62427916194712BE803791541E2047">
    <w:name w:val="5A62427916194712BE803791541E2047"/>
    <w:rsid w:val="00607E70"/>
  </w:style>
  <w:style w:type="paragraph" w:customStyle="1" w:styleId="96D93171F65C4D94868F618F8F081B2A">
    <w:name w:val="96D93171F65C4D94868F618F8F081B2A"/>
    <w:rsid w:val="00607E70"/>
  </w:style>
  <w:style w:type="paragraph" w:customStyle="1" w:styleId="E0D675C278F346219E06EB796FF925CB">
    <w:name w:val="E0D675C278F346219E06EB796FF925CB"/>
    <w:rsid w:val="00607E70"/>
  </w:style>
  <w:style w:type="paragraph" w:customStyle="1" w:styleId="D94F23FCE9454389BCD7B2F6464F1930">
    <w:name w:val="D94F23FCE9454389BCD7B2F6464F1930"/>
    <w:rsid w:val="00607E70"/>
  </w:style>
  <w:style w:type="paragraph" w:customStyle="1" w:styleId="98835FCA923E46EFA09096E3599832D4">
    <w:name w:val="98835FCA923E46EFA09096E3599832D4"/>
    <w:rsid w:val="00607E70"/>
  </w:style>
  <w:style w:type="paragraph" w:customStyle="1" w:styleId="CD8674318D1645998E7D1187C6474BFD">
    <w:name w:val="CD8674318D1645998E7D1187C6474BFD"/>
    <w:rsid w:val="00607E70"/>
  </w:style>
  <w:style w:type="paragraph" w:customStyle="1" w:styleId="5BEB9E33E06747A2A735E423F02FFB95">
    <w:name w:val="5BEB9E33E06747A2A735E423F02FFB95"/>
    <w:rsid w:val="00607E70"/>
  </w:style>
  <w:style w:type="paragraph" w:customStyle="1" w:styleId="652EA69EF2354A799FD55556B298CEFA">
    <w:name w:val="652EA69EF2354A799FD55556B298CEFA"/>
    <w:rsid w:val="00607E70"/>
  </w:style>
  <w:style w:type="paragraph" w:customStyle="1" w:styleId="02A1241A5AFB4F0DA9DD4F85536CE595">
    <w:name w:val="02A1241A5AFB4F0DA9DD4F85536CE595"/>
    <w:rsid w:val="00607E70"/>
  </w:style>
  <w:style w:type="paragraph" w:customStyle="1" w:styleId="9EFB256E71074927B6FC04EE2D02B0DF">
    <w:name w:val="9EFB256E71074927B6FC04EE2D02B0DF"/>
    <w:rsid w:val="00607E70"/>
  </w:style>
  <w:style w:type="paragraph" w:customStyle="1" w:styleId="89CD5BA72B904B0BAF08B005CAC84095">
    <w:name w:val="89CD5BA72B904B0BAF08B005CAC84095"/>
    <w:rsid w:val="00607E70"/>
  </w:style>
  <w:style w:type="paragraph" w:customStyle="1" w:styleId="F16DAB6D890A4D52B84928B95DB00764">
    <w:name w:val="F16DAB6D890A4D52B84928B95DB00764"/>
    <w:rsid w:val="00607E70"/>
  </w:style>
  <w:style w:type="paragraph" w:customStyle="1" w:styleId="CFA1E425F2F64F07BE3A4F57D3B53AC4">
    <w:name w:val="CFA1E425F2F64F07BE3A4F57D3B53AC4"/>
    <w:rsid w:val="00607E70"/>
  </w:style>
  <w:style w:type="paragraph" w:customStyle="1" w:styleId="A753399436414B72868487EE2DE4E83F">
    <w:name w:val="A753399436414B72868487EE2DE4E83F"/>
    <w:rsid w:val="00607E70"/>
  </w:style>
  <w:style w:type="paragraph" w:customStyle="1" w:styleId="CE3A1046A19F4DFAB2FC90ECD574F4FA">
    <w:name w:val="CE3A1046A19F4DFAB2FC90ECD574F4FA"/>
    <w:rsid w:val="00607E70"/>
  </w:style>
  <w:style w:type="paragraph" w:customStyle="1" w:styleId="D7EB7426D8D743F29817112509136B3B">
    <w:name w:val="D7EB7426D8D743F29817112509136B3B"/>
    <w:rsid w:val="00607E70"/>
  </w:style>
  <w:style w:type="paragraph" w:customStyle="1" w:styleId="A6FE454E6690447DA08A68E968513006">
    <w:name w:val="A6FE454E6690447DA08A68E968513006"/>
    <w:rsid w:val="00607E70"/>
  </w:style>
  <w:style w:type="paragraph" w:customStyle="1" w:styleId="22FA721B3D694452921AEB992558B6AB">
    <w:name w:val="22FA721B3D694452921AEB992558B6AB"/>
    <w:rsid w:val="00607E70"/>
  </w:style>
  <w:style w:type="paragraph" w:customStyle="1" w:styleId="D405A4671DF04E35BF1470156444A6E2">
    <w:name w:val="D405A4671DF04E35BF1470156444A6E2"/>
    <w:rsid w:val="00607E70"/>
  </w:style>
  <w:style w:type="paragraph" w:customStyle="1" w:styleId="035BDEC92ACB4E22B6DFBAE6257D9DBC">
    <w:name w:val="035BDEC92ACB4E22B6DFBAE6257D9DBC"/>
    <w:rsid w:val="00607E70"/>
  </w:style>
  <w:style w:type="paragraph" w:customStyle="1" w:styleId="230A2EF371924B11BEE88554F367C0DC">
    <w:name w:val="230A2EF371924B11BEE88554F367C0DC"/>
    <w:rsid w:val="00607E70"/>
  </w:style>
  <w:style w:type="paragraph" w:customStyle="1" w:styleId="7F63137B7B6B4D1DAA3FAC40578387EB">
    <w:name w:val="7F63137B7B6B4D1DAA3FAC40578387EB"/>
    <w:rsid w:val="00607E70"/>
  </w:style>
  <w:style w:type="paragraph" w:customStyle="1" w:styleId="D77C16D793704D75B4F541A2A9AF8335">
    <w:name w:val="D77C16D793704D75B4F541A2A9AF8335"/>
    <w:rsid w:val="00607E70"/>
  </w:style>
  <w:style w:type="paragraph" w:customStyle="1" w:styleId="B1724E2CA9B047ABB56F7D68CF83330C">
    <w:name w:val="B1724E2CA9B047ABB56F7D68CF83330C"/>
    <w:rsid w:val="00607E70"/>
  </w:style>
  <w:style w:type="paragraph" w:customStyle="1" w:styleId="8AEEC64F87D84882A36C4A623E390CF3">
    <w:name w:val="8AEEC64F87D84882A36C4A623E390CF3"/>
    <w:rsid w:val="00607E70"/>
  </w:style>
  <w:style w:type="paragraph" w:customStyle="1" w:styleId="37515D10DC9E44DB847066C83B08388D">
    <w:name w:val="37515D10DC9E44DB847066C83B08388D"/>
    <w:rsid w:val="00607E70"/>
  </w:style>
  <w:style w:type="paragraph" w:customStyle="1" w:styleId="A500A7A9FD4A40A4939DBBB30D7AFDFF">
    <w:name w:val="A500A7A9FD4A40A4939DBBB30D7AFDFF"/>
    <w:rsid w:val="00607E70"/>
  </w:style>
  <w:style w:type="paragraph" w:customStyle="1" w:styleId="EDB796362E974DFD8F69FE569A3BE4AC">
    <w:name w:val="EDB796362E974DFD8F69FE569A3BE4AC"/>
    <w:rsid w:val="00607E70"/>
  </w:style>
  <w:style w:type="paragraph" w:customStyle="1" w:styleId="70367E792658447FACF654E39F4D3D35">
    <w:name w:val="70367E792658447FACF654E39F4D3D35"/>
    <w:rsid w:val="00607E70"/>
  </w:style>
  <w:style w:type="paragraph" w:customStyle="1" w:styleId="FA55B6AF96A947EAAB901253B48771E4">
    <w:name w:val="FA55B6AF96A947EAAB901253B48771E4"/>
    <w:rsid w:val="00607E70"/>
  </w:style>
  <w:style w:type="paragraph" w:customStyle="1" w:styleId="7353F6DA5F1E42C99974C2EFF97F5EF4">
    <w:name w:val="7353F6DA5F1E42C99974C2EFF97F5EF4"/>
    <w:rsid w:val="00607E70"/>
  </w:style>
  <w:style w:type="paragraph" w:customStyle="1" w:styleId="1FA2C349B4384A2FA5ACC5953D14B164">
    <w:name w:val="1FA2C349B4384A2FA5ACC5953D14B164"/>
    <w:rsid w:val="00607E70"/>
  </w:style>
  <w:style w:type="paragraph" w:customStyle="1" w:styleId="F586B981554049449458B7817D0DD796">
    <w:name w:val="F586B981554049449458B7817D0DD796"/>
    <w:rsid w:val="00607E70"/>
  </w:style>
  <w:style w:type="paragraph" w:customStyle="1" w:styleId="9E4880E4316D4060B71BE15E06B61235">
    <w:name w:val="9E4880E4316D4060B71BE15E06B61235"/>
    <w:rsid w:val="00607E70"/>
  </w:style>
  <w:style w:type="paragraph" w:customStyle="1" w:styleId="CC58717D08AA4310823323C81DBB53BB">
    <w:name w:val="CC58717D08AA4310823323C81DBB53BB"/>
    <w:rsid w:val="00607E70"/>
  </w:style>
  <w:style w:type="paragraph" w:customStyle="1" w:styleId="D8B48B7A2961424CAFAE5068E8345D80">
    <w:name w:val="D8B48B7A2961424CAFAE5068E8345D80"/>
    <w:rsid w:val="00607E70"/>
  </w:style>
  <w:style w:type="paragraph" w:customStyle="1" w:styleId="588A15A20AFE44EC883796CFDF352C6E">
    <w:name w:val="588A15A20AFE44EC883796CFDF352C6E"/>
    <w:rsid w:val="00607E70"/>
  </w:style>
  <w:style w:type="paragraph" w:customStyle="1" w:styleId="EDF25017BF4B486DA5B371713B4A8FAC">
    <w:name w:val="EDF25017BF4B486DA5B371713B4A8FAC"/>
    <w:rsid w:val="00607E70"/>
  </w:style>
  <w:style w:type="paragraph" w:customStyle="1" w:styleId="20BB72E8A4AB4168833A1CFEDEE332ED">
    <w:name w:val="20BB72E8A4AB4168833A1CFEDEE332ED"/>
    <w:rsid w:val="00607E70"/>
  </w:style>
  <w:style w:type="paragraph" w:customStyle="1" w:styleId="A6E633F23924455AB83E5AA3651BB66E">
    <w:name w:val="A6E633F23924455AB83E5AA3651BB66E"/>
    <w:rsid w:val="00607E70"/>
  </w:style>
  <w:style w:type="paragraph" w:customStyle="1" w:styleId="3D6B880ED48E4426AB4A5DD36136542D">
    <w:name w:val="3D6B880ED48E4426AB4A5DD36136542D"/>
    <w:rsid w:val="00607E70"/>
  </w:style>
  <w:style w:type="paragraph" w:customStyle="1" w:styleId="42033D8B9FB249408E2ED835E55DC4F0">
    <w:name w:val="42033D8B9FB249408E2ED835E55DC4F0"/>
    <w:rsid w:val="00607E70"/>
  </w:style>
  <w:style w:type="paragraph" w:customStyle="1" w:styleId="ADFA6B54E1DE4280A7299EF5054FDD13">
    <w:name w:val="ADFA6B54E1DE4280A7299EF5054FDD13"/>
    <w:rsid w:val="00607E70"/>
  </w:style>
  <w:style w:type="paragraph" w:customStyle="1" w:styleId="D67CFF93216D408190468276DAEBF4C2">
    <w:name w:val="D67CFF93216D408190468276DAEBF4C2"/>
    <w:rsid w:val="00607E70"/>
  </w:style>
  <w:style w:type="paragraph" w:customStyle="1" w:styleId="4CAA0E5CB83A48CC9F3CD5DED0C5305C">
    <w:name w:val="4CAA0E5CB83A48CC9F3CD5DED0C5305C"/>
    <w:rsid w:val="00607E70"/>
  </w:style>
  <w:style w:type="paragraph" w:customStyle="1" w:styleId="294D17E6D9F647E186E4990671712BDD">
    <w:name w:val="294D17E6D9F647E186E4990671712BDD"/>
    <w:rsid w:val="00607E70"/>
  </w:style>
  <w:style w:type="paragraph" w:customStyle="1" w:styleId="DC75C64DFBA446538337536B2B3DFF15">
    <w:name w:val="DC75C64DFBA446538337536B2B3DFF15"/>
    <w:rsid w:val="00607E70"/>
  </w:style>
  <w:style w:type="paragraph" w:customStyle="1" w:styleId="4993F9897D2A43D4A935184C197AC6D7">
    <w:name w:val="4993F9897D2A43D4A935184C197AC6D7"/>
    <w:rsid w:val="00607E70"/>
  </w:style>
  <w:style w:type="paragraph" w:customStyle="1" w:styleId="6CCF1D66629C423F89B78A3D186BE019">
    <w:name w:val="6CCF1D66629C423F89B78A3D186BE019"/>
    <w:rsid w:val="00607E70"/>
  </w:style>
  <w:style w:type="paragraph" w:customStyle="1" w:styleId="698ED8166DC2461CADA16DE1979D8E0D">
    <w:name w:val="698ED8166DC2461CADA16DE1979D8E0D"/>
    <w:rsid w:val="00607E70"/>
  </w:style>
  <w:style w:type="paragraph" w:customStyle="1" w:styleId="DB7CA35182114867A289128A6C5B9A2D">
    <w:name w:val="DB7CA35182114867A289128A6C5B9A2D"/>
    <w:rsid w:val="00607E70"/>
  </w:style>
  <w:style w:type="paragraph" w:customStyle="1" w:styleId="A5C8B67DCFC34B10AC559B4B338266F4">
    <w:name w:val="A5C8B67DCFC34B10AC559B4B338266F4"/>
    <w:rsid w:val="000C51FD"/>
  </w:style>
  <w:style w:type="paragraph" w:customStyle="1" w:styleId="D9ACDEB63ABE4C9099E3D06FF305B1D4">
    <w:name w:val="D9ACDEB63ABE4C9099E3D06FF305B1D4"/>
    <w:rsid w:val="000C51FD"/>
  </w:style>
  <w:style w:type="paragraph" w:customStyle="1" w:styleId="B949E460A2F44172BF94535DCF648C3A">
    <w:name w:val="B949E460A2F44172BF94535DCF648C3A"/>
    <w:rsid w:val="000C51FD"/>
  </w:style>
  <w:style w:type="paragraph" w:customStyle="1" w:styleId="53C4E6174A3D4837AB72A3E93AC5D5AB">
    <w:name w:val="53C4E6174A3D4837AB72A3E93AC5D5AB"/>
    <w:rsid w:val="000C51FD"/>
  </w:style>
  <w:style w:type="paragraph" w:customStyle="1" w:styleId="D0E8A7E55B3046B79A09749C8AE1A06D">
    <w:name w:val="D0E8A7E55B3046B79A09749C8AE1A06D"/>
    <w:rsid w:val="000C51FD"/>
  </w:style>
  <w:style w:type="paragraph" w:customStyle="1" w:styleId="9F2C47E4D4A14365A56D2CB126E4D15D">
    <w:name w:val="9F2C47E4D4A14365A56D2CB126E4D15D"/>
    <w:rsid w:val="000C51FD"/>
  </w:style>
  <w:style w:type="paragraph" w:customStyle="1" w:styleId="9BC8ED3B0C374C868CF8163545D52285">
    <w:name w:val="9BC8ED3B0C374C868CF8163545D52285"/>
    <w:rsid w:val="000C51FD"/>
  </w:style>
  <w:style w:type="paragraph" w:customStyle="1" w:styleId="D59DE1809D4344E9B0F1D5CFC103BF69">
    <w:name w:val="D59DE1809D4344E9B0F1D5CFC103BF69"/>
    <w:rsid w:val="000C51FD"/>
  </w:style>
  <w:style w:type="paragraph" w:customStyle="1" w:styleId="415BB51E5C90422A96F46FEE31CB1AA5">
    <w:name w:val="415BB51E5C90422A96F46FEE31CB1AA5"/>
    <w:rsid w:val="000C51FD"/>
  </w:style>
  <w:style w:type="paragraph" w:customStyle="1" w:styleId="7ED2F58CB2D14B0DAFF02FB28F87FF7A">
    <w:name w:val="7ED2F58CB2D14B0DAFF02FB28F87FF7A"/>
    <w:rsid w:val="000C51FD"/>
  </w:style>
  <w:style w:type="paragraph" w:customStyle="1" w:styleId="3B0B7BDC545A499C8BB1500154FB458D">
    <w:name w:val="3B0B7BDC545A499C8BB1500154FB458D"/>
    <w:rsid w:val="000C51FD"/>
  </w:style>
  <w:style w:type="paragraph" w:customStyle="1" w:styleId="4B113EB2638547069869AD2CE6F552BC">
    <w:name w:val="4B113EB2638547069869AD2CE6F552BC"/>
    <w:rsid w:val="000C51FD"/>
  </w:style>
  <w:style w:type="paragraph" w:customStyle="1" w:styleId="0ED1AC6E849E494A9EF5399E3DD0DFD5">
    <w:name w:val="0ED1AC6E849E494A9EF5399E3DD0DFD5"/>
    <w:rsid w:val="000C51FD"/>
  </w:style>
  <w:style w:type="paragraph" w:customStyle="1" w:styleId="11F40ADD997F49F3933D9DEA82615938">
    <w:name w:val="11F40ADD997F49F3933D9DEA82615938"/>
    <w:rsid w:val="000C51FD"/>
  </w:style>
  <w:style w:type="paragraph" w:customStyle="1" w:styleId="ABE7B0B355DC4B5E826A4A623886EF03">
    <w:name w:val="ABE7B0B355DC4B5E826A4A623886EF03"/>
    <w:rsid w:val="000C51FD"/>
  </w:style>
  <w:style w:type="paragraph" w:customStyle="1" w:styleId="E4C2C3D6DF7144B5875596280B92C40D">
    <w:name w:val="E4C2C3D6DF7144B5875596280B92C40D"/>
    <w:rsid w:val="000C51FD"/>
  </w:style>
  <w:style w:type="paragraph" w:customStyle="1" w:styleId="F0A1E62F148246DF90B5303A00F2F081">
    <w:name w:val="F0A1E62F148246DF90B5303A00F2F081"/>
    <w:rsid w:val="000C51FD"/>
  </w:style>
  <w:style w:type="paragraph" w:customStyle="1" w:styleId="80CD806E6FB844A8B9D08C8D695C1A28">
    <w:name w:val="80CD806E6FB844A8B9D08C8D695C1A28"/>
    <w:rsid w:val="000C51FD"/>
  </w:style>
  <w:style w:type="paragraph" w:customStyle="1" w:styleId="49198EB47D654B6894A76D811B7E4506">
    <w:name w:val="49198EB47D654B6894A76D811B7E4506"/>
    <w:rsid w:val="000C51FD"/>
  </w:style>
  <w:style w:type="paragraph" w:customStyle="1" w:styleId="10B8A2DF3AAE4CAA8595A072477E95F7">
    <w:name w:val="10B8A2DF3AAE4CAA8595A072477E95F7"/>
    <w:rsid w:val="000C51FD"/>
  </w:style>
  <w:style w:type="paragraph" w:customStyle="1" w:styleId="107114AD22FD4B1B92C011C72C6D7F4F">
    <w:name w:val="107114AD22FD4B1B92C011C72C6D7F4F"/>
    <w:rsid w:val="000C51FD"/>
  </w:style>
  <w:style w:type="paragraph" w:customStyle="1" w:styleId="2FD5B6BAB3F34406AF5685756CBC8613">
    <w:name w:val="2FD5B6BAB3F34406AF5685756CBC8613"/>
    <w:rsid w:val="000C51FD"/>
  </w:style>
  <w:style w:type="paragraph" w:customStyle="1" w:styleId="AD10624B00734121961644964868FCF1">
    <w:name w:val="AD10624B00734121961644964868FCF1"/>
    <w:rsid w:val="000C51FD"/>
  </w:style>
  <w:style w:type="paragraph" w:customStyle="1" w:styleId="F44B95D1788E4C1FA0F329601A163428">
    <w:name w:val="F44B95D1788E4C1FA0F329601A163428"/>
    <w:rsid w:val="000C51FD"/>
  </w:style>
  <w:style w:type="paragraph" w:customStyle="1" w:styleId="9741BDEBFC5F4663B6FE719D70CA2744">
    <w:name w:val="9741BDEBFC5F4663B6FE719D70CA2744"/>
    <w:rsid w:val="000C51FD"/>
  </w:style>
  <w:style w:type="paragraph" w:customStyle="1" w:styleId="95492DF84BC74D9898262BBFF2C10E3C">
    <w:name w:val="95492DF84BC74D9898262BBFF2C10E3C"/>
    <w:rsid w:val="000C51FD"/>
  </w:style>
  <w:style w:type="paragraph" w:customStyle="1" w:styleId="0040DC1A82B74083954D0C04440E0791">
    <w:name w:val="0040DC1A82B74083954D0C04440E0791"/>
    <w:rsid w:val="000C51FD"/>
  </w:style>
  <w:style w:type="paragraph" w:customStyle="1" w:styleId="27A5AED5402B440E80D222FF81D16085">
    <w:name w:val="27A5AED5402B440E80D222FF81D16085"/>
    <w:rsid w:val="000C51FD"/>
  </w:style>
  <w:style w:type="paragraph" w:customStyle="1" w:styleId="3EC304723FB24F0B918792505107E26D">
    <w:name w:val="3EC304723FB24F0B918792505107E26D"/>
    <w:rsid w:val="000C51FD"/>
  </w:style>
  <w:style w:type="paragraph" w:customStyle="1" w:styleId="0869E3F7E2A2468DAB40E9EB724DD296">
    <w:name w:val="0869E3F7E2A2468DAB40E9EB724DD296"/>
    <w:rsid w:val="000C51FD"/>
  </w:style>
  <w:style w:type="paragraph" w:customStyle="1" w:styleId="4677751C222C4CF5A8A483C38B63E7C4">
    <w:name w:val="4677751C222C4CF5A8A483C38B63E7C4"/>
    <w:rsid w:val="000C51FD"/>
  </w:style>
  <w:style w:type="paragraph" w:customStyle="1" w:styleId="28A669ABE930452FB0DCB11BD1847E84">
    <w:name w:val="28A669ABE930452FB0DCB11BD1847E84"/>
    <w:rsid w:val="000C51FD"/>
  </w:style>
  <w:style w:type="paragraph" w:customStyle="1" w:styleId="A9F66B3722024468A7A664F878001E04">
    <w:name w:val="A9F66B3722024468A7A664F878001E04"/>
    <w:rsid w:val="000C51FD"/>
  </w:style>
  <w:style w:type="paragraph" w:customStyle="1" w:styleId="8F487D6396614425824D91124454653D">
    <w:name w:val="8F487D6396614425824D91124454653D"/>
    <w:rsid w:val="000C51FD"/>
  </w:style>
  <w:style w:type="paragraph" w:customStyle="1" w:styleId="1E4333C5FD174CC1AD973C2801CAD2BE">
    <w:name w:val="1E4333C5FD174CC1AD973C2801CAD2BE"/>
    <w:rsid w:val="000C51FD"/>
  </w:style>
  <w:style w:type="paragraph" w:customStyle="1" w:styleId="A25165C8F5BB445485856FB0F39BADE9">
    <w:name w:val="A25165C8F5BB445485856FB0F39BADE9"/>
    <w:rsid w:val="000C51FD"/>
  </w:style>
  <w:style w:type="paragraph" w:customStyle="1" w:styleId="31A836F3D79E422295419E24A10A942B">
    <w:name w:val="31A836F3D79E422295419E24A10A942B"/>
    <w:rsid w:val="000C51FD"/>
  </w:style>
  <w:style w:type="paragraph" w:customStyle="1" w:styleId="AC13A5C99B194A2387214F05B025F104">
    <w:name w:val="AC13A5C99B194A2387214F05B025F104"/>
    <w:rsid w:val="000C51FD"/>
  </w:style>
  <w:style w:type="paragraph" w:customStyle="1" w:styleId="57CF188A9D9F41BFB3C823A405BD2E84">
    <w:name w:val="57CF188A9D9F41BFB3C823A405BD2E84"/>
    <w:rsid w:val="000C51FD"/>
  </w:style>
  <w:style w:type="paragraph" w:customStyle="1" w:styleId="773CF952EE6945818DCE5077093476F3">
    <w:name w:val="773CF952EE6945818DCE5077093476F3"/>
    <w:rsid w:val="000C51FD"/>
  </w:style>
  <w:style w:type="paragraph" w:customStyle="1" w:styleId="93FFC5174E8A4FC1977EFF18DF2ED4EB">
    <w:name w:val="93FFC5174E8A4FC1977EFF18DF2ED4EB"/>
    <w:rsid w:val="000C51FD"/>
  </w:style>
  <w:style w:type="paragraph" w:customStyle="1" w:styleId="564912446AA644C481156C9360F7064D">
    <w:name w:val="564912446AA644C481156C9360F7064D"/>
    <w:rsid w:val="000C51FD"/>
  </w:style>
  <w:style w:type="paragraph" w:customStyle="1" w:styleId="F19B8AEE416E420985ED269AC1BEC671">
    <w:name w:val="F19B8AEE416E420985ED269AC1BEC671"/>
    <w:rsid w:val="000C51FD"/>
  </w:style>
  <w:style w:type="paragraph" w:customStyle="1" w:styleId="A477B576611B4BFC9C64BBC65C7538C1">
    <w:name w:val="A477B576611B4BFC9C64BBC65C7538C1"/>
    <w:rsid w:val="000C51FD"/>
  </w:style>
  <w:style w:type="paragraph" w:customStyle="1" w:styleId="27DC74F4CD7540018C1913A48AD283DE">
    <w:name w:val="27DC74F4CD7540018C1913A48AD283DE"/>
    <w:rsid w:val="000C51FD"/>
  </w:style>
  <w:style w:type="paragraph" w:customStyle="1" w:styleId="147CAA9FCA244C22B7BC547B9B0E2D10">
    <w:name w:val="147CAA9FCA244C22B7BC547B9B0E2D10"/>
    <w:rsid w:val="000C51FD"/>
  </w:style>
  <w:style w:type="paragraph" w:customStyle="1" w:styleId="D2C8A804FF1B47C582A13EFDBA19B0BA">
    <w:name w:val="D2C8A804FF1B47C582A13EFDBA19B0BA"/>
    <w:rsid w:val="000C51FD"/>
  </w:style>
  <w:style w:type="paragraph" w:customStyle="1" w:styleId="D92AC23065F24DFBB2A8CA28D059FD6C">
    <w:name w:val="D92AC23065F24DFBB2A8CA28D059FD6C"/>
    <w:rsid w:val="000C51FD"/>
  </w:style>
  <w:style w:type="paragraph" w:customStyle="1" w:styleId="08496B6C6CBD409BB02B2D7BEA1961EE">
    <w:name w:val="08496B6C6CBD409BB02B2D7BEA1961EE"/>
    <w:rsid w:val="000C51FD"/>
  </w:style>
  <w:style w:type="paragraph" w:customStyle="1" w:styleId="B315252389B2473A97CA23A0D970E5BF">
    <w:name w:val="B315252389B2473A97CA23A0D970E5BF"/>
    <w:rsid w:val="000C51FD"/>
  </w:style>
  <w:style w:type="paragraph" w:customStyle="1" w:styleId="2BF0B11F5B7849BE8EF4604C7AE9F770">
    <w:name w:val="2BF0B11F5B7849BE8EF4604C7AE9F770"/>
    <w:rsid w:val="000C51FD"/>
  </w:style>
  <w:style w:type="paragraph" w:customStyle="1" w:styleId="2C151D2A769742279CFD7DC86D056455">
    <w:name w:val="2C151D2A769742279CFD7DC86D056455"/>
    <w:rsid w:val="000C51FD"/>
  </w:style>
  <w:style w:type="paragraph" w:customStyle="1" w:styleId="DEEBF990DB3549B0A0EEEBC20D02E451">
    <w:name w:val="DEEBF990DB3549B0A0EEEBC20D02E451"/>
    <w:rsid w:val="000C51FD"/>
  </w:style>
  <w:style w:type="paragraph" w:customStyle="1" w:styleId="F19395D9078D4A9AA017DA121153E0DC">
    <w:name w:val="F19395D9078D4A9AA017DA121153E0DC"/>
    <w:rsid w:val="000C51FD"/>
  </w:style>
  <w:style w:type="paragraph" w:customStyle="1" w:styleId="0D06EB1C30394CE7B3B190BEFAAACB40">
    <w:name w:val="0D06EB1C30394CE7B3B190BEFAAACB40"/>
    <w:rsid w:val="000C51FD"/>
  </w:style>
  <w:style w:type="paragraph" w:customStyle="1" w:styleId="9566D6621F53466785F1DC585FC1E462">
    <w:name w:val="9566D6621F53466785F1DC585FC1E462"/>
    <w:rsid w:val="000C51FD"/>
  </w:style>
  <w:style w:type="paragraph" w:customStyle="1" w:styleId="4E8EF939CC6A4A3CACB80A0E40661C05">
    <w:name w:val="4E8EF939CC6A4A3CACB80A0E40661C05"/>
    <w:rsid w:val="000C51FD"/>
  </w:style>
  <w:style w:type="paragraph" w:customStyle="1" w:styleId="793A7DE20C2F45A6BACCE3CF61E11F39">
    <w:name w:val="793A7DE20C2F45A6BACCE3CF61E11F39"/>
    <w:rsid w:val="000C51FD"/>
  </w:style>
  <w:style w:type="paragraph" w:customStyle="1" w:styleId="7FF827F3BA3A468B8317F959BFA9B044">
    <w:name w:val="7FF827F3BA3A468B8317F959BFA9B044"/>
    <w:rsid w:val="000C51FD"/>
  </w:style>
  <w:style w:type="paragraph" w:customStyle="1" w:styleId="506F13A5F9BB46798EE88B4D9DA27E31">
    <w:name w:val="506F13A5F9BB46798EE88B4D9DA27E31"/>
    <w:rsid w:val="000C51FD"/>
  </w:style>
  <w:style w:type="paragraph" w:customStyle="1" w:styleId="CCE71ACF87444F0083A370571C4C801B">
    <w:name w:val="CCE71ACF87444F0083A370571C4C801B"/>
    <w:rsid w:val="000C51FD"/>
  </w:style>
  <w:style w:type="paragraph" w:customStyle="1" w:styleId="DA1BCB8DD6C84F088947D4ADF121E0DC">
    <w:name w:val="DA1BCB8DD6C84F088947D4ADF121E0DC"/>
    <w:rsid w:val="000C51FD"/>
  </w:style>
  <w:style w:type="paragraph" w:customStyle="1" w:styleId="16992625FF0A4B0386B4E1B2EDAFD513">
    <w:name w:val="16992625FF0A4B0386B4E1B2EDAFD513"/>
    <w:rsid w:val="000C51FD"/>
  </w:style>
  <w:style w:type="paragraph" w:customStyle="1" w:styleId="7F9168DE1F714C669558397F52A76627">
    <w:name w:val="7F9168DE1F714C669558397F52A76627"/>
    <w:rsid w:val="000C51FD"/>
  </w:style>
  <w:style w:type="paragraph" w:customStyle="1" w:styleId="FA02A3E67E5E4FB7A1D558F2505A36E8">
    <w:name w:val="FA02A3E67E5E4FB7A1D558F2505A36E8"/>
    <w:rsid w:val="000C51FD"/>
  </w:style>
  <w:style w:type="paragraph" w:customStyle="1" w:styleId="836A0851526F468EB20D398B56C4248E">
    <w:name w:val="836A0851526F468EB20D398B56C4248E"/>
    <w:rsid w:val="000C51FD"/>
  </w:style>
  <w:style w:type="paragraph" w:customStyle="1" w:styleId="26B80A002A27454981CF352960306283">
    <w:name w:val="26B80A002A27454981CF352960306283"/>
    <w:rsid w:val="000C51FD"/>
  </w:style>
  <w:style w:type="paragraph" w:customStyle="1" w:styleId="D5E94830F49E466686AF5724672C21EB">
    <w:name w:val="D5E94830F49E466686AF5724672C21EB"/>
    <w:rsid w:val="000C51FD"/>
  </w:style>
  <w:style w:type="paragraph" w:customStyle="1" w:styleId="BE40360ECB4941069F21041B8C325AB6">
    <w:name w:val="BE40360ECB4941069F21041B8C325AB6"/>
    <w:rsid w:val="000C51FD"/>
  </w:style>
  <w:style w:type="paragraph" w:customStyle="1" w:styleId="67C2F2D05959429A8D2AC0B050173566">
    <w:name w:val="67C2F2D05959429A8D2AC0B050173566"/>
    <w:rsid w:val="000C51FD"/>
  </w:style>
  <w:style w:type="paragraph" w:customStyle="1" w:styleId="AE597928E29C49358B1AEE3FFFD8335B">
    <w:name w:val="AE597928E29C49358B1AEE3FFFD8335B"/>
    <w:rsid w:val="000C51FD"/>
  </w:style>
  <w:style w:type="paragraph" w:customStyle="1" w:styleId="5C87EB85CF7746AA915E9AD744AD69AE">
    <w:name w:val="5C87EB85CF7746AA915E9AD744AD69AE"/>
    <w:rsid w:val="000C51FD"/>
  </w:style>
  <w:style w:type="paragraph" w:customStyle="1" w:styleId="4D5533FD681744B9A4CA3DC981FDCFC0">
    <w:name w:val="4D5533FD681744B9A4CA3DC981FDCFC0"/>
    <w:rsid w:val="000C51FD"/>
  </w:style>
  <w:style w:type="paragraph" w:customStyle="1" w:styleId="B3ED6F8B12A6482BA9F93E5E4BE7A5E7">
    <w:name w:val="B3ED6F8B12A6482BA9F93E5E4BE7A5E7"/>
    <w:rsid w:val="000C51FD"/>
  </w:style>
  <w:style w:type="paragraph" w:customStyle="1" w:styleId="2B082EE2659D459CAD3A5CB4D1C97AF7">
    <w:name w:val="2B082EE2659D459CAD3A5CB4D1C97AF7"/>
    <w:rsid w:val="000C51FD"/>
  </w:style>
  <w:style w:type="paragraph" w:customStyle="1" w:styleId="A5FA0EA33A6D4B57B67B511A5B7C7914">
    <w:name w:val="A5FA0EA33A6D4B57B67B511A5B7C7914"/>
    <w:rsid w:val="000C51FD"/>
  </w:style>
  <w:style w:type="paragraph" w:customStyle="1" w:styleId="841B1849B4E540CEAEA5474DFB8A8B3D">
    <w:name w:val="841B1849B4E540CEAEA5474DFB8A8B3D"/>
    <w:rsid w:val="000C51FD"/>
  </w:style>
  <w:style w:type="paragraph" w:customStyle="1" w:styleId="2312299978F74281B7DFFAF5FC987A84">
    <w:name w:val="2312299978F74281B7DFFAF5FC987A84"/>
    <w:rsid w:val="000C51FD"/>
  </w:style>
  <w:style w:type="paragraph" w:customStyle="1" w:styleId="0F958CD8FF0847E5A039601C5B0ACB06">
    <w:name w:val="0F958CD8FF0847E5A039601C5B0ACB06"/>
    <w:rsid w:val="000C51FD"/>
  </w:style>
  <w:style w:type="paragraph" w:customStyle="1" w:styleId="4ADB25BF698041C1BFA810C62F01AA78">
    <w:name w:val="4ADB25BF698041C1BFA810C62F01AA78"/>
    <w:rsid w:val="000C51FD"/>
  </w:style>
  <w:style w:type="paragraph" w:customStyle="1" w:styleId="DA018D0A9D9141A6B625E5793B5BF3F0">
    <w:name w:val="DA018D0A9D9141A6B625E5793B5BF3F0"/>
    <w:rsid w:val="000C51FD"/>
  </w:style>
  <w:style w:type="paragraph" w:customStyle="1" w:styleId="79D447E06BD6474A9B28151C4A97B7BA">
    <w:name w:val="79D447E06BD6474A9B28151C4A97B7BA"/>
    <w:rsid w:val="000C51FD"/>
  </w:style>
  <w:style w:type="paragraph" w:customStyle="1" w:styleId="520E05BB0E224DEC81275C62ED8DC0D6">
    <w:name w:val="520E05BB0E224DEC81275C62ED8DC0D6"/>
    <w:rsid w:val="000C51FD"/>
  </w:style>
  <w:style w:type="paragraph" w:customStyle="1" w:styleId="07ECD92DB5554855A2EA3039715ED461">
    <w:name w:val="07ECD92DB5554855A2EA3039715ED461"/>
    <w:rsid w:val="000C51FD"/>
  </w:style>
  <w:style w:type="paragraph" w:customStyle="1" w:styleId="31254F2B0C63417C93227AFD29F53E9B">
    <w:name w:val="31254F2B0C63417C93227AFD29F53E9B"/>
    <w:rsid w:val="000C51FD"/>
  </w:style>
  <w:style w:type="paragraph" w:customStyle="1" w:styleId="0E96167F557B4213B7DB81FB39BFF7E3">
    <w:name w:val="0E96167F557B4213B7DB81FB39BFF7E3"/>
    <w:rsid w:val="000C51FD"/>
  </w:style>
  <w:style w:type="paragraph" w:customStyle="1" w:styleId="39AA0A9091D04B72B5782AFDA171ED24">
    <w:name w:val="39AA0A9091D04B72B5782AFDA171ED24"/>
    <w:rsid w:val="000C51FD"/>
  </w:style>
  <w:style w:type="paragraph" w:customStyle="1" w:styleId="5E8CA832CE6545C489A823C8C8055202">
    <w:name w:val="5E8CA832CE6545C489A823C8C8055202"/>
    <w:rsid w:val="000C51FD"/>
  </w:style>
  <w:style w:type="paragraph" w:customStyle="1" w:styleId="D62F5A715FAF468397200F076515C542">
    <w:name w:val="D62F5A715FAF468397200F076515C542"/>
    <w:rsid w:val="000C51FD"/>
  </w:style>
  <w:style w:type="paragraph" w:customStyle="1" w:styleId="E7C5B6B7FF1341E48B113696BAB9B258">
    <w:name w:val="E7C5B6B7FF1341E48B113696BAB9B258"/>
    <w:rsid w:val="000C51FD"/>
  </w:style>
  <w:style w:type="paragraph" w:customStyle="1" w:styleId="C313E1B6416D4B6E92F85E49B425FEA3">
    <w:name w:val="C313E1B6416D4B6E92F85E49B425FEA3"/>
    <w:rsid w:val="000C51FD"/>
  </w:style>
  <w:style w:type="paragraph" w:customStyle="1" w:styleId="E58C83C59BAA40ECB5113ABFFA8C6431">
    <w:name w:val="E58C83C59BAA40ECB5113ABFFA8C6431"/>
    <w:rsid w:val="000C51FD"/>
  </w:style>
  <w:style w:type="paragraph" w:customStyle="1" w:styleId="523ED87466D54842BA2AE1836612A325">
    <w:name w:val="523ED87466D54842BA2AE1836612A325"/>
    <w:rsid w:val="000C51FD"/>
  </w:style>
  <w:style w:type="paragraph" w:customStyle="1" w:styleId="5B5660E3508A498995A5D68881933BAD">
    <w:name w:val="5B5660E3508A498995A5D68881933BAD"/>
    <w:rsid w:val="000C51FD"/>
  </w:style>
  <w:style w:type="paragraph" w:customStyle="1" w:styleId="B979EE99492C494593788E1287651D47">
    <w:name w:val="B979EE99492C494593788E1287651D47"/>
    <w:rsid w:val="000C51FD"/>
  </w:style>
  <w:style w:type="paragraph" w:customStyle="1" w:styleId="BE2F34B5324F450EBE8C2A65BCEEE833">
    <w:name w:val="BE2F34B5324F450EBE8C2A65BCEEE833"/>
    <w:rsid w:val="000C51FD"/>
  </w:style>
  <w:style w:type="paragraph" w:customStyle="1" w:styleId="D39507E196FB4BCB84B4CF6EFA6721C5">
    <w:name w:val="D39507E196FB4BCB84B4CF6EFA6721C5"/>
    <w:rsid w:val="000C51FD"/>
  </w:style>
  <w:style w:type="paragraph" w:customStyle="1" w:styleId="5AA1CC3C852B404E9494E66A2E03C663">
    <w:name w:val="5AA1CC3C852B404E9494E66A2E03C663"/>
    <w:rsid w:val="000C51FD"/>
  </w:style>
  <w:style w:type="paragraph" w:customStyle="1" w:styleId="C929F0B632FB494DB3DE71C7DC25EAAB">
    <w:name w:val="C929F0B632FB494DB3DE71C7DC25EAAB"/>
    <w:rsid w:val="000C51FD"/>
  </w:style>
  <w:style w:type="paragraph" w:customStyle="1" w:styleId="FFB2F919EF4C4A8D93536453DEFC0012">
    <w:name w:val="FFB2F919EF4C4A8D93536453DEFC0012"/>
    <w:rsid w:val="000C51FD"/>
  </w:style>
  <w:style w:type="paragraph" w:customStyle="1" w:styleId="0DFFC5BC908047FFAB279184C105DE43">
    <w:name w:val="0DFFC5BC908047FFAB279184C105DE43"/>
    <w:rsid w:val="000C51FD"/>
  </w:style>
  <w:style w:type="paragraph" w:customStyle="1" w:styleId="57A2A1A9A0D1473B8D3169477AA73DF5">
    <w:name w:val="57A2A1A9A0D1473B8D3169477AA73DF5"/>
    <w:rsid w:val="000C51FD"/>
  </w:style>
  <w:style w:type="paragraph" w:customStyle="1" w:styleId="C51C3683A02F45E18C1D4A407B223861">
    <w:name w:val="C51C3683A02F45E18C1D4A407B223861"/>
    <w:rsid w:val="000C51FD"/>
  </w:style>
  <w:style w:type="paragraph" w:customStyle="1" w:styleId="81E097C319A44A29BFE265678C7022EA">
    <w:name w:val="81E097C319A44A29BFE265678C7022EA"/>
    <w:rsid w:val="000C51FD"/>
  </w:style>
  <w:style w:type="paragraph" w:customStyle="1" w:styleId="3FB5593EAAF140A4A5F06D30EAB6CEF6">
    <w:name w:val="3FB5593EAAF140A4A5F06D30EAB6CEF6"/>
    <w:rsid w:val="000C51FD"/>
  </w:style>
  <w:style w:type="paragraph" w:customStyle="1" w:styleId="108B47F59CBE40E78994F5D206888B3F">
    <w:name w:val="108B47F59CBE40E78994F5D206888B3F"/>
    <w:rsid w:val="000C51FD"/>
  </w:style>
  <w:style w:type="paragraph" w:customStyle="1" w:styleId="5BA5D8644FFB4B318512DFAA9443E8CE">
    <w:name w:val="5BA5D8644FFB4B318512DFAA9443E8CE"/>
    <w:rsid w:val="000C51FD"/>
  </w:style>
  <w:style w:type="paragraph" w:customStyle="1" w:styleId="C4CE8F0C8E7A47B397CEE43EDD1CF9FF">
    <w:name w:val="C4CE8F0C8E7A47B397CEE43EDD1CF9FF"/>
    <w:rsid w:val="000C51FD"/>
  </w:style>
  <w:style w:type="paragraph" w:customStyle="1" w:styleId="0C6DBEE55F1445A7BAED7AD8C815ABB1">
    <w:name w:val="0C6DBEE55F1445A7BAED7AD8C815ABB1"/>
    <w:rsid w:val="000C51FD"/>
  </w:style>
  <w:style w:type="paragraph" w:customStyle="1" w:styleId="5A9CDEB414A34FFA97C05C01E6861CA7">
    <w:name w:val="5A9CDEB414A34FFA97C05C01E6861CA7"/>
    <w:rsid w:val="000C51FD"/>
  </w:style>
  <w:style w:type="paragraph" w:customStyle="1" w:styleId="5D0C5406854B425EBA87997D22062C45">
    <w:name w:val="5D0C5406854B425EBA87997D22062C45"/>
    <w:rsid w:val="000C51FD"/>
  </w:style>
  <w:style w:type="paragraph" w:customStyle="1" w:styleId="C297BE9B131E45AC90966399B783DA53">
    <w:name w:val="C297BE9B131E45AC90966399B783DA53"/>
    <w:rsid w:val="000C51FD"/>
  </w:style>
  <w:style w:type="paragraph" w:customStyle="1" w:styleId="E033E4EB283A426D84D9BE40C697CC6F">
    <w:name w:val="E033E4EB283A426D84D9BE40C697CC6F"/>
    <w:rsid w:val="000C51FD"/>
  </w:style>
  <w:style w:type="paragraph" w:customStyle="1" w:styleId="2A0CE0F409714B45BAD9D35D10C4D69F">
    <w:name w:val="2A0CE0F409714B45BAD9D35D10C4D69F"/>
    <w:rsid w:val="000C51FD"/>
  </w:style>
  <w:style w:type="paragraph" w:customStyle="1" w:styleId="8299E57BE69F42F0B116539832C825F6">
    <w:name w:val="8299E57BE69F42F0B116539832C825F6"/>
    <w:rsid w:val="000C51FD"/>
  </w:style>
  <w:style w:type="paragraph" w:customStyle="1" w:styleId="705CACB458F8470790A553C83DFBAB9D">
    <w:name w:val="705CACB458F8470790A553C83DFBAB9D"/>
    <w:rsid w:val="000C51FD"/>
  </w:style>
  <w:style w:type="paragraph" w:customStyle="1" w:styleId="9BC2E5F3972C4D0D8D576590C56032FC">
    <w:name w:val="9BC2E5F3972C4D0D8D576590C56032FC"/>
    <w:rsid w:val="000C51FD"/>
  </w:style>
  <w:style w:type="paragraph" w:customStyle="1" w:styleId="ED65C7CD8D3B45CDAD13DA80900BB95A">
    <w:name w:val="ED65C7CD8D3B45CDAD13DA80900BB95A"/>
    <w:rsid w:val="000C51FD"/>
  </w:style>
  <w:style w:type="paragraph" w:customStyle="1" w:styleId="F6A67664BAB248F0989A26BB20E60C12">
    <w:name w:val="F6A67664BAB248F0989A26BB20E60C12"/>
    <w:rsid w:val="000C51FD"/>
  </w:style>
  <w:style w:type="paragraph" w:customStyle="1" w:styleId="3677AC63452A46F0A33FCA4E78796490">
    <w:name w:val="3677AC63452A46F0A33FCA4E78796490"/>
    <w:rsid w:val="000C51FD"/>
  </w:style>
  <w:style w:type="paragraph" w:customStyle="1" w:styleId="5E0DB8397F1F4B189401FE8FAD97A95D">
    <w:name w:val="5E0DB8397F1F4B189401FE8FAD97A95D"/>
    <w:rsid w:val="000C51FD"/>
  </w:style>
  <w:style w:type="paragraph" w:customStyle="1" w:styleId="78BA2701E2924715B8E64D22A9D9A84D">
    <w:name w:val="78BA2701E2924715B8E64D22A9D9A84D"/>
    <w:rsid w:val="000C51FD"/>
  </w:style>
  <w:style w:type="paragraph" w:customStyle="1" w:styleId="A8D9A17770AC4182B7F0A6965918020C">
    <w:name w:val="A8D9A17770AC4182B7F0A6965918020C"/>
    <w:rsid w:val="000C51FD"/>
  </w:style>
  <w:style w:type="paragraph" w:customStyle="1" w:styleId="27B2F4696B4C4C85A7D853506F7F1AA9">
    <w:name w:val="27B2F4696B4C4C85A7D853506F7F1AA9"/>
    <w:rsid w:val="000C51FD"/>
  </w:style>
  <w:style w:type="paragraph" w:customStyle="1" w:styleId="B05551F27CD0435AB1B2F11696D105B1">
    <w:name w:val="B05551F27CD0435AB1B2F11696D105B1"/>
    <w:rsid w:val="000C51FD"/>
  </w:style>
  <w:style w:type="paragraph" w:customStyle="1" w:styleId="43B37CE3623042B6BEC95ECB637E8976">
    <w:name w:val="43B37CE3623042B6BEC95ECB637E8976"/>
    <w:rsid w:val="000C51FD"/>
  </w:style>
  <w:style w:type="paragraph" w:customStyle="1" w:styleId="E3360DE96C91470999141BC0312863E8">
    <w:name w:val="E3360DE96C91470999141BC0312863E8"/>
    <w:rsid w:val="000C51FD"/>
  </w:style>
  <w:style w:type="paragraph" w:customStyle="1" w:styleId="6261C48879BC4B0DA1FD53D0B183CE5A">
    <w:name w:val="6261C48879BC4B0DA1FD53D0B183CE5A"/>
    <w:rsid w:val="000C51FD"/>
  </w:style>
  <w:style w:type="paragraph" w:customStyle="1" w:styleId="ECF43378FD9C4F0F91FAE131C7605CC0">
    <w:name w:val="ECF43378FD9C4F0F91FAE131C7605CC0"/>
    <w:rsid w:val="000C51FD"/>
  </w:style>
  <w:style w:type="paragraph" w:customStyle="1" w:styleId="2BB7A0C768904B81AAC5E691DE48810A">
    <w:name w:val="2BB7A0C768904B81AAC5E691DE48810A"/>
    <w:rsid w:val="000C51FD"/>
  </w:style>
  <w:style w:type="paragraph" w:customStyle="1" w:styleId="E2D9883074314E92811ABBB8972050DD">
    <w:name w:val="E2D9883074314E92811ABBB8972050DD"/>
    <w:rsid w:val="000C51FD"/>
  </w:style>
  <w:style w:type="paragraph" w:customStyle="1" w:styleId="92D5EE3897664DBCB143EE1B410FADBB">
    <w:name w:val="92D5EE3897664DBCB143EE1B410FADBB"/>
    <w:rsid w:val="000C51FD"/>
  </w:style>
  <w:style w:type="paragraph" w:customStyle="1" w:styleId="25CB67520BEE43BD923225907CC5F195">
    <w:name w:val="25CB67520BEE43BD923225907CC5F195"/>
    <w:rsid w:val="000C51FD"/>
  </w:style>
  <w:style w:type="paragraph" w:customStyle="1" w:styleId="89E60141D46542B284EA12C25B5EED86">
    <w:name w:val="89E60141D46542B284EA12C25B5EED86"/>
    <w:rsid w:val="000C51FD"/>
  </w:style>
  <w:style w:type="paragraph" w:customStyle="1" w:styleId="B476C1DC487C461AB034E90A9DDADEE9">
    <w:name w:val="B476C1DC487C461AB034E90A9DDADEE9"/>
    <w:rsid w:val="000C51FD"/>
  </w:style>
  <w:style w:type="paragraph" w:customStyle="1" w:styleId="22B61412157948F1841B4A04372E0E4E">
    <w:name w:val="22B61412157948F1841B4A04372E0E4E"/>
    <w:rsid w:val="000C51FD"/>
  </w:style>
  <w:style w:type="paragraph" w:customStyle="1" w:styleId="1CCF9928497F44C9B060939C597B3A46">
    <w:name w:val="1CCF9928497F44C9B060939C597B3A46"/>
    <w:rsid w:val="000C51FD"/>
  </w:style>
  <w:style w:type="paragraph" w:customStyle="1" w:styleId="3748CF6F6FFB46879CE06AA6FF65236B">
    <w:name w:val="3748CF6F6FFB46879CE06AA6FF65236B"/>
    <w:rsid w:val="000C51FD"/>
  </w:style>
  <w:style w:type="paragraph" w:customStyle="1" w:styleId="81C08FB9DE1E4702845B5ED36E2FCDE7">
    <w:name w:val="81C08FB9DE1E4702845B5ED36E2FCDE7"/>
    <w:rsid w:val="000C51FD"/>
  </w:style>
  <w:style w:type="paragraph" w:customStyle="1" w:styleId="21F63655EBF24E12BDE8A0E07CF38452">
    <w:name w:val="21F63655EBF24E12BDE8A0E07CF38452"/>
    <w:rsid w:val="000C51FD"/>
  </w:style>
  <w:style w:type="paragraph" w:customStyle="1" w:styleId="573B85DF97774A55A46E3CE54C37E42C">
    <w:name w:val="573B85DF97774A55A46E3CE54C37E42C"/>
    <w:rsid w:val="000C51FD"/>
  </w:style>
  <w:style w:type="paragraph" w:customStyle="1" w:styleId="59B70298CD7446B2B1D0E04D17154AC6">
    <w:name w:val="59B70298CD7446B2B1D0E04D17154AC6"/>
    <w:rsid w:val="000C51FD"/>
  </w:style>
  <w:style w:type="paragraph" w:customStyle="1" w:styleId="CE6A71F9D624413EB41B535ABE4D5EC6">
    <w:name w:val="CE6A71F9D624413EB41B535ABE4D5EC6"/>
    <w:rsid w:val="000C51FD"/>
  </w:style>
  <w:style w:type="paragraph" w:customStyle="1" w:styleId="D70D7447946C427182B18CF563BCFDC5">
    <w:name w:val="D70D7447946C427182B18CF563BCFDC5"/>
    <w:rsid w:val="000C51FD"/>
  </w:style>
  <w:style w:type="paragraph" w:customStyle="1" w:styleId="3812126A81DD4AAA924CCD5754B9B687">
    <w:name w:val="3812126A81DD4AAA924CCD5754B9B687"/>
    <w:rsid w:val="000C51FD"/>
  </w:style>
  <w:style w:type="paragraph" w:customStyle="1" w:styleId="077A28064316480F86A66F896A7BA36B">
    <w:name w:val="077A28064316480F86A66F896A7BA36B"/>
    <w:rsid w:val="000C51FD"/>
  </w:style>
  <w:style w:type="paragraph" w:customStyle="1" w:styleId="F3E6A5D1E3EF4DFD9951443786619F78">
    <w:name w:val="F3E6A5D1E3EF4DFD9951443786619F78"/>
    <w:rsid w:val="000C51FD"/>
  </w:style>
  <w:style w:type="paragraph" w:customStyle="1" w:styleId="F072F3FBACF048A082BE8062E6990BE6">
    <w:name w:val="F072F3FBACF048A082BE8062E6990BE6"/>
    <w:rsid w:val="000C51FD"/>
  </w:style>
  <w:style w:type="paragraph" w:customStyle="1" w:styleId="DE7B20904B344911A63C2AF2CFD48551">
    <w:name w:val="DE7B20904B344911A63C2AF2CFD48551"/>
    <w:rsid w:val="000C51FD"/>
  </w:style>
  <w:style w:type="paragraph" w:customStyle="1" w:styleId="BE24FDC56D784E5081AF4D7736AFE803">
    <w:name w:val="BE24FDC56D784E5081AF4D7736AFE803"/>
    <w:rsid w:val="000C51FD"/>
  </w:style>
  <w:style w:type="paragraph" w:customStyle="1" w:styleId="3F3E726DF033417184F3F701BD644A17">
    <w:name w:val="3F3E726DF033417184F3F701BD644A17"/>
    <w:rsid w:val="000C51FD"/>
  </w:style>
  <w:style w:type="paragraph" w:customStyle="1" w:styleId="8893D36AFCF24EA2853ACDE5FC5A4B27">
    <w:name w:val="8893D36AFCF24EA2853ACDE5FC5A4B27"/>
    <w:rsid w:val="000C51FD"/>
  </w:style>
  <w:style w:type="paragraph" w:customStyle="1" w:styleId="4A734F37115347D6818991D644D6391D">
    <w:name w:val="4A734F37115347D6818991D644D6391D"/>
    <w:rsid w:val="000C51FD"/>
  </w:style>
  <w:style w:type="paragraph" w:customStyle="1" w:styleId="7FD6575E61C940CDBCAA013996E545A4">
    <w:name w:val="7FD6575E61C940CDBCAA013996E545A4"/>
    <w:rsid w:val="000C51FD"/>
  </w:style>
  <w:style w:type="paragraph" w:customStyle="1" w:styleId="7D5B048EC64D49889D63BACE7E1B9905">
    <w:name w:val="7D5B048EC64D49889D63BACE7E1B9905"/>
    <w:rsid w:val="000C51FD"/>
  </w:style>
  <w:style w:type="paragraph" w:customStyle="1" w:styleId="9BA53695CB9C4B0CB580CCDDF167EB0A">
    <w:name w:val="9BA53695CB9C4B0CB580CCDDF167EB0A"/>
    <w:rsid w:val="000C51FD"/>
  </w:style>
  <w:style w:type="paragraph" w:customStyle="1" w:styleId="14C60C450D334929BF3B976ABBD6F33C">
    <w:name w:val="14C60C450D334929BF3B976ABBD6F33C"/>
    <w:rsid w:val="000C51FD"/>
  </w:style>
  <w:style w:type="paragraph" w:customStyle="1" w:styleId="A9F3AB2D92014C7B93D2919B6A041111">
    <w:name w:val="A9F3AB2D92014C7B93D2919B6A041111"/>
    <w:rsid w:val="000C51FD"/>
  </w:style>
  <w:style w:type="paragraph" w:customStyle="1" w:styleId="BD6A9929959045358AACBC68B86F3FDD">
    <w:name w:val="BD6A9929959045358AACBC68B86F3FDD"/>
    <w:rsid w:val="000C51FD"/>
  </w:style>
  <w:style w:type="paragraph" w:customStyle="1" w:styleId="E36A984C88DC4941AC2552CD9CF84762">
    <w:name w:val="E36A984C88DC4941AC2552CD9CF84762"/>
    <w:rsid w:val="000C51FD"/>
  </w:style>
  <w:style w:type="paragraph" w:customStyle="1" w:styleId="D3D8993183C94AA78C89D97A07A508C4">
    <w:name w:val="D3D8993183C94AA78C89D97A07A508C4"/>
    <w:rsid w:val="000C51FD"/>
  </w:style>
  <w:style w:type="paragraph" w:customStyle="1" w:styleId="15B5D1FAF68F4B01AEB66C31EDBF0077">
    <w:name w:val="15B5D1FAF68F4B01AEB66C31EDBF0077"/>
    <w:rsid w:val="000C51FD"/>
  </w:style>
  <w:style w:type="paragraph" w:customStyle="1" w:styleId="146D052C6764437DBAF945AE0817B7B8">
    <w:name w:val="146D052C6764437DBAF945AE0817B7B8"/>
    <w:rsid w:val="000C51FD"/>
  </w:style>
  <w:style w:type="paragraph" w:customStyle="1" w:styleId="7344503C669042CC91C02A29764193D5">
    <w:name w:val="7344503C669042CC91C02A29764193D5"/>
    <w:rsid w:val="000C51FD"/>
  </w:style>
  <w:style w:type="paragraph" w:customStyle="1" w:styleId="47BCFE12319C4D4E94D443ABB242DDEA">
    <w:name w:val="47BCFE12319C4D4E94D443ABB242DDEA"/>
    <w:rsid w:val="000C51FD"/>
  </w:style>
  <w:style w:type="paragraph" w:customStyle="1" w:styleId="704642AA46D8497388B0277F532BB811">
    <w:name w:val="704642AA46D8497388B0277F532BB811"/>
    <w:rsid w:val="000C51FD"/>
  </w:style>
  <w:style w:type="paragraph" w:customStyle="1" w:styleId="2CE573D513054DBFA6D64A8EE3838888">
    <w:name w:val="2CE573D513054DBFA6D64A8EE3838888"/>
    <w:rsid w:val="000C51FD"/>
  </w:style>
  <w:style w:type="paragraph" w:customStyle="1" w:styleId="AA30586E135C4286B15DCAC7BF6D9067">
    <w:name w:val="AA30586E135C4286B15DCAC7BF6D9067"/>
    <w:rsid w:val="000C51FD"/>
  </w:style>
  <w:style w:type="paragraph" w:customStyle="1" w:styleId="4B677F89BB5749DD899E8E9D975F596E">
    <w:name w:val="4B677F89BB5749DD899E8E9D975F596E"/>
    <w:rsid w:val="000C51FD"/>
  </w:style>
  <w:style w:type="paragraph" w:customStyle="1" w:styleId="A198C3C81C3E415891748B58810FB58C">
    <w:name w:val="A198C3C81C3E415891748B58810FB58C"/>
    <w:rsid w:val="000C51FD"/>
  </w:style>
  <w:style w:type="paragraph" w:customStyle="1" w:styleId="5955D404BDB941B2A009224033A62284">
    <w:name w:val="5955D404BDB941B2A009224033A62284"/>
    <w:rsid w:val="000C51FD"/>
  </w:style>
  <w:style w:type="paragraph" w:customStyle="1" w:styleId="174D5A92D7D340C186A6AFB5FDE9CBEB">
    <w:name w:val="174D5A92D7D340C186A6AFB5FDE9CBEB"/>
    <w:rsid w:val="000C51FD"/>
  </w:style>
  <w:style w:type="paragraph" w:customStyle="1" w:styleId="7838FBF462FA429FAFBD43576026B258">
    <w:name w:val="7838FBF462FA429FAFBD43576026B258"/>
    <w:rsid w:val="000C51FD"/>
  </w:style>
  <w:style w:type="paragraph" w:customStyle="1" w:styleId="A25B83FD908C40C280271216847F9CD6">
    <w:name w:val="A25B83FD908C40C280271216847F9CD6"/>
    <w:rsid w:val="000C51FD"/>
  </w:style>
  <w:style w:type="paragraph" w:customStyle="1" w:styleId="96B29AA29D1D4066918B965709FC5E10">
    <w:name w:val="96B29AA29D1D4066918B965709FC5E10"/>
    <w:rsid w:val="000C51FD"/>
  </w:style>
  <w:style w:type="paragraph" w:customStyle="1" w:styleId="DB69416BD56C44B785B722DFE88BAAD7">
    <w:name w:val="DB69416BD56C44B785B722DFE88BAAD7"/>
    <w:rsid w:val="000C51FD"/>
  </w:style>
  <w:style w:type="paragraph" w:customStyle="1" w:styleId="2F6ED1C9EB6F434C85DA45460E3A6AA8">
    <w:name w:val="2F6ED1C9EB6F434C85DA45460E3A6AA8"/>
    <w:rsid w:val="000C51FD"/>
  </w:style>
  <w:style w:type="paragraph" w:customStyle="1" w:styleId="339FF592B6294FB1BEAB7D9AE79D4A91">
    <w:name w:val="339FF592B6294FB1BEAB7D9AE79D4A91"/>
    <w:rsid w:val="000C51FD"/>
  </w:style>
  <w:style w:type="paragraph" w:customStyle="1" w:styleId="939B99D0647F4ED2B86463A544733CBD">
    <w:name w:val="939B99D0647F4ED2B86463A544733CBD"/>
    <w:rsid w:val="000C51FD"/>
  </w:style>
  <w:style w:type="paragraph" w:customStyle="1" w:styleId="DFFE129D624743769064DF95E42078EA">
    <w:name w:val="DFFE129D624743769064DF95E42078EA"/>
    <w:rsid w:val="000C51FD"/>
  </w:style>
  <w:style w:type="paragraph" w:customStyle="1" w:styleId="98066EC4D2D646398439FA136BD4105B">
    <w:name w:val="98066EC4D2D646398439FA136BD4105B"/>
    <w:rsid w:val="000C51FD"/>
  </w:style>
  <w:style w:type="paragraph" w:customStyle="1" w:styleId="AA9302C85E124D30ADCD172A0F07D73A">
    <w:name w:val="AA9302C85E124D30ADCD172A0F07D73A"/>
    <w:rsid w:val="000C51FD"/>
  </w:style>
  <w:style w:type="paragraph" w:customStyle="1" w:styleId="D1641C8DB3EF41AC8BE16F8944DF6A5E">
    <w:name w:val="D1641C8DB3EF41AC8BE16F8944DF6A5E"/>
    <w:rsid w:val="000C51FD"/>
  </w:style>
  <w:style w:type="paragraph" w:customStyle="1" w:styleId="60AEB3D45AEF411785E1598CAEE26790">
    <w:name w:val="60AEB3D45AEF411785E1598CAEE26790"/>
    <w:rsid w:val="000C51FD"/>
  </w:style>
  <w:style w:type="paragraph" w:customStyle="1" w:styleId="9270B86A954642DB83068B5947F6F565">
    <w:name w:val="9270B86A954642DB83068B5947F6F565"/>
    <w:rsid w:val="000C51FD"/>
  </w:style>
  <w:style w:type="paragraph" w:customStyle="1" w:styleId="0D36CEE2E3EF44E58818BC88B42B34EA">
    <w:name w:val="0D36CEE2E3EF44E58818BC88B42B34EA"/>
    <w:rsid w:val="000C51FD"/>
  </w:style>
  <w:style w:type="paragraph" w:customStyle="1" w:styleId="D2762FA6796F4DDEB49904BE23ED6579">
    <w:name w:val="D2762FA6796F4DDEB49904BE23ED6579"/>
    <w:rsid w:val="000C51FD"/>
  </w:style>
  <w:style w:type="paragraph" w:customStyle="1" w:styleId="19EFE6B15B244E72B209DB37DF528228">
    <w:name w:val="19EFE6B15B244E72B209DB37DF528228"/>
    <w:rsid w:val="000C51FD"/>
  </w:style>
  <w:style w:type="paragraph" w:customStyle="1" w:styleId="E2E2833B08E542EE8C3126427E0D92E4">
    <w:name w:val="E2E2833B08E542EE8C3126427E0D92E4"/>
    <w:rsid w:val="000C51FD"/>
  </w:style>
  <w:style w:type="paragraph" w:customStyle="1" w:styleId="6C0C35788D7A46CFA9CB023060DFFCCE">
    <w:name w:val="6C0C35788D7A46CFA9CB023060DFFCCE"/>
    <w:rsid w:val="000C51FD"/>
  </w:style>
  <w:style w:type="paragraph" w:customStyle="1" w:styleId="8BA31BAC8F534A3490AD66EED86AE8BD">
    <w:name w:val="8BA31BAC8F534A3490AD66EED86AE8BD"/>
    <w:rsid w:val="000C51FD"/>
  </w:style>
  <w:style w:type="paragraph" w:customStyle="1" w:styleId="59EAC10B73F4459AB4BC707E6E19C1A4">
    <w:name w:val="59EAC10B73F4459AB4BC707E6E19C1A4"/>
    <w:rsid w:val="000C51FD"/>
  </w:style>
  <w:style w:type="paragraph" w:customStyle="1" w:styleId="EF10C83296A140129E7E74EA939463A6">
    <w:name w:val="EF10C83296A140129E7E74EA939463A6"/>
    <w:rsid w:val="000C51FD"/>
  </w:style>
  <w:style w:type="paragraph" w:customStyle="1" w:styleId="43453BDD219347EE87BD7D3CB86E8CB4">
    <w:name w:val="43453BDD219347EE87BD7D3CB86E8CB4"/>
    <w:rsid w:val="000C51FD"/>
  </w:style>
  <w:style w:type="paragraph" w:customStyle="1" w:styleId="E62199BF427E4607B835E0D5F2CE4333">
    <w:name w:val="E62199BF427E4607B835E0D5F2CE4333"/>
    <w:rsid w:val="000C51FD"/>
  </w:style>
  <w:style w:type="paragraph" w:customStyle="1" w:styleId="B4BA6D2714DA4F23B41AC9A78AC0C2D4">
    <w:name w:val="B4BA6D2714DA4F23B41AC9A78AC0C2D4"/>
    <w:rsid w:val="000C51FD"/>
  </w:style>
  <w:style w:type="paragraph" w:customStyle="1" w:styleId="0D8F999CC3714D71991FCB0141802A30">
    <w:name w:val="0D8F999CC3714D71991FCB0141802A30"/>
    <w:rsid w:val="000C51FD"/>
  </w:style>
  <w:style w:type="paragraph" w:customStyle="1" w:styleId="9DCA79C18FC7418DA5A5523C994ECA36">
    <w:name w:val="9DCA79C18FC7418DA5A5523C994ECA36"/>
    <w:rsid w:val="000C51FD"/>
  </w:style>
  <w:style w:type="paragraph" w:customStyle="1" w:styleId="DBDD24D4670347C8BAF7689783CA3B27">
    <w:name w:val="DBDD24D4670347C8BAF7689783CA3B27"/>
    <w:rsid w:val="000C51FD"/>
  </w:style>
  <w:style w:type="paragraph" w:customStyle="1" w:styleId="11DCD7B2AB5D44AF8AB1551DD919BE54">
    <w:name w:val="11DCD7B2AB5D44AF8AB1551DD919BE54"/>
    <w:rsid w:val="000C51FD"/>
  </w:style>
  <w:style w:type="paragraph" w:customStyle="1" w:styleId="8BC0E08CE26C49B19C7909B0654403DC">
    <w:name w:val="8BC0E08CE26C49B19C7909B0654403DC"/>
    <w:rsid w:val="000C51FD"/>
  </w:style>
  <w:style w:type="paragraph" w:customStyle="1" w:styleId="6384CDA5355B4B4B85AEAF814AE276E8">
    <w:name w:val="6384CDA5355B4B4B85AEAF814AE276E8"/>
    <w:rsid w:val="000C51FD"/>
  </w:style>
  <w:style w:type="paragraph" w:customStyle="1" w:styleId="302313A3368F4890AAE12ED64C7F28C5">
    <w:name w:val="302313A3368F4890AAE12ED64C7F28C5"/>
    <w:rsid w:val="000C51FD"/>
  </w:style>
  <w:style w:type="paragraph" w:customStyle="1" w:styleId="6299DDD2FBBD47E3B93FC9655E2132E2">
    <w:name w:val="6299DDD2FBBD47E3B93FC9655E2132E2"/>
    <w:rsid w:val="000C51FD"/>
  </w:style>
  <w:style w:type="paragraph" w:customStyle="1" w:styleId="97F3BA36930C48B8AFB5B5E212B92135">
    <w:name w:val="97F3BA36930C48B8AFB5B5E212B92135"/>
    <w:rsid w:val="00B92F00"/>
  </w:style>
  <w:style w:type="paragraph" w:customStyle="1" w:styleId="913C85138D5E4646A9A1E9A64AEF1D2B">
    <w:name w:val="913C85138D5E4646A9A1E9A64AEF1D2B"/>
    <w:rsid w:val="00B92F00"/>
  </w:style>
  <w:style w:type="paragraph" w:customStyle="1" w:styleId="4248A92F60504B87B200F38C671C99DA">
    <w:name w:val="4248A92F60504B87B200F38C671C99DA"/>
    <w:rsid w:val="00B92F00"/>
  </w:style>
  <w:style w:type="paragraph" w:customStyle="1" w:styleId="11EE1E5EB0DB466DA6DCE1A576789122">
    <w:name w:val="11EE1E5EB0DB466DA6DCE1A576789122"/>
    <w:rsid w:val="00B92F00"/>
  </w:style>
  <w:style w:type="paragraph" w:customStyle="1" w:styleId="6E1F5CF0C4E14AAE8DC7EEE8856B7DF2">
    <w:name w:val="6E1F5CF0C4E14AAE8DC7EEE8856B7DF2"/>
    <w:rsid w:val="00B92F00"/>
  </w:style>
  <w:style w:type="paragraph" w:customStyle="1" w:styleId="A9CE48A75CB249D4AE9E3F2AC3CF8D7F">
    <w:name w:val="A9CE48A75CB249D4AE9E3F2AC3CF8D7F"/>
    <w:rsid w:val="00B92F00"/>
  </w:style>
  <w:style w:type="paragraph" w:customStyle="1" w:styleId="6125B545E6A54B2FB8DAE743E148799C">
    <w:name w:val="6125B545E6A54B2FB8DAE743E148799C"/>
    <w:rsid w:val="00B92F00"/>
  </w:style>
  <w:style w:type="paragraph" w:customStyle="1" w:styleId="0D6821756A8A47C9B5F98696E16BC9AA">
    <w:name w:val="0D6821756A8A47C9B5F98696E16BC9AA"/>
    <w:rsid w:val="00B92F00"/>
  </w:style>
  <w:style w:type="paragraph" w:customStyle="1" w:styleId="BFB70BF132B642F594D8A2E39EABFB9E">
    <w:name w:val="BFB70BF132B642F594D8A2E39EABFB9E"/>
    <w:rsid w:val="00B92F00"/>
  </w:style>
  <w:style w:type="paragraph" w:customStyle="1" w:styleId="7FC7546DE9A94E86B81245A6F05F7572">
    <w:name w:val="7FC7546DE9A94E86B81245A6F05F7572"/>
    <w:rsid w:val="00B92F00"/>
  </w:style>
  <w:style w:type="paragraph" w:customStyle="1" w:styleId="CB00C7E1D1584FDE87AF6F562175E6EC">
    <w:name w:val="CB00C7E1D1584FDE87AF6F562175E6EC"/>
    <w:rsid w:val="00B92F00"/>
  </w:style>
  <w:style w:type="paragraph" w:customStyle="1" w:styleId="C21261CC082D4B858F545F4E1045E07F">
    <w:name w:val="C21261CC082D4B858F545F4E1045E07F"/>
    <w:rsid w:val="00B92F00"/>
  </w:style>
  <w:style w:type="paragraph" w:customStyle="1" w:styleId="AAFFBF01F6B44EFE9C3A76275F7FFEA8">
    <w:name w:val="AAFFBF01F6B44EFE9C3A76275F7FFEA8"/>
    <w:rsid w:val="00B92F00"/>
  </w:style>
  <w:style w:type="paragraph" w:customStyle="1" w:styleId="98A61784B22D486090B983106D0D526B">
    <w:name w:val="98A61784B22D486090B983106D0D526B"/>
    <w:rsid w:val="00B92F00"/>
  </w:style>
  <w:style w:type="paragraph" w:customStyle="1" w:styleId="FCC9026A6D4D4F1F82E3913952551E5A">
    <w:name w:val="FCC9026A6D4D4F1F82E3913952551E5A"/>
    <w:rsid w:val="00B92F00"/>
  </w:style>
  <w:style w:type="paragraph" w:customStyle="1" w:styleId="1A41C6B303B24D17AE6722505EE363FE">
    <w:name w:val="1A41C6B303B24D17AE6722505EE363FE"/>
    <w:rsid w:val="00B92F00"/>
  </w:style>
  <w:style w:type="paragraph" w:customStyle="1" w:styleId="A78D2DBAC0254180A734E7736B007436">
    <w:name w:val="A78D2DBAC0254180A734E7736B007436"/>
    <w:rsid w:val="00B92F00"/>
  </w:style>
  <w:style w:type="paragraph" w:customStyle="1" w:styleId="9E50A2DE16B74589A69F077C6945D6CA">
    <w:name w:val="9E50A2DE16B74589A69F077C6945D6CA"/>
    <w:rsid w:val="00B92F00"/>
  </w:style>
  <w:style w:type="paragraph" w:customStyle="1" w:styleId="03A3A242A8E64E4EBAFC54F7B1A6D34F">
    <w:name w:val="03A3A242A8E64E4EBAFC54F7B1A6D34F"/>
    <w:rsid w:val="00B92F00"/>
  </w:style>
  <w:style w:type="paragraph" w:customStyle="1" w:styleId="8297A28953BB47168B8EEE3182867555">
    <w:name w:val="8297A28953BB47168B8EEE3182867555"/>
    <w:rsid w:val="00B92F00"/>
  </w:style>
  <w:style w:type="paragraph" w:customStyle="1" w:styleId="5E54E36F925B488798C1F40EE0A3244D">
    <w:name w:val="5E54E36F925B488798C1F40EE0A3244D"/>
    <w:rsid w:val="00B92F00"/>
  </w:style>
  <w:style w:type="paragraph" w:customStyle="1" w:styleId="F5A04FAA3CC8468AB4D2F0B0F483E722">
    <w:name w:val="F5A04FAA3CC8468AB4D2F0B0F483E722"/>
    <w:rsid w:val="00B92F00"/>
  </w:style>
  <w:style w:type="paragraph" w:customStyle="1" w:styleId="224E653FC82B44CBAB764572FB7C5159">
    <w:name w:val="224E653FC82B44CBAB764572FB7C5159"/>
    <w:rsid w:val="00B92F00"/>
  </w:style>
  <w:style w:type="paragraph" w:customStyle="1" w:styleId="81F5297F0CC84697A49173F7BE12620E">
    <w:name w:val="81F5297F0CC84697A49173F7BE12620E"/>
    <w:rsid w:val="00B92F00"/>
  </w:style>
  <w:style w:type="paragraph" w:customStyle="1" w:styleId="DA44E286B6A54B67BA18E07B3F14CD54">
    <w:name w:val="DA44E286B6A54B67BA18E07B3F14CD54"/>
    <w:rsid w:val="00B92F00"/>
  </w:style>
  <w:style w:type="paragraph" w:customStyle="1" w:styleId="51308656224B4FC493D89D3BF7F21A44">
    <w:name w:val="51308656224B4FC493D89D3BF7F21A44"/>
    <w:rsid w:val="00B92F00"/>
  </w:style>
  <w:style w:type="paragraph" w:customStyle="1" w:styleId="A8177609F6B84F129BCDF485262C727E">
    <w:name w:val="A8177609F6B84F129BCDF485262C727E"/>
    <w:rsid w:val="00B92F00"/>
  </w:style>
  <w:style w:type="paragraph" w:customStyle="1" w:styleId="7FBFC963A0024F049DD0F3512BB8DDD7">
    <w:name w:val="7FBFC963A0024F049DD0F3512BB8DDD7"/>
    <w:rsid w:val="00B92F00"/>
  </w:style>
  <w:style w:type="paragraph" w:customStyle="1" w:styleId="C67F6D60684F420DBDFD2487E4312849">
    <w:name w:val="C67F6D60684F420DBDFD2487E4312849"/>
    <w:rsid w:val="00B92F00"/>
  </w:style>
  <w:style w:type="paragraph" w:customStyle="1" w:styleId="1AB19ED20A6D4C7BB3ECF48033320163">
    <w:name w:val="1AB19ED20A6D4C7BB3ECF48033320163"/>
    <w:rsid w:val="00B92F00"/>
  </w:style>
  <w:style w:type="paragraph" w:customStyle="1" w:styleId="AB5BB76C0809478FA837E92BB9A7AB05">
    <w:name w:val="AB5BB76C0809478FA837E92BB9A7AB05"/>
    <w:rsid w:val="00B92F00"/>
  </w:style>
  <w:style w:type="paragraph" w:customStyle="1" w:styleId="387045C886884E92AF536ED22CC64075">
    <w:name w:val="387045C886884E92AF536ED22CC64075"/>
    <w:rsid w:val="00B92F00"/>
  </w:style>
  <w:style w:type="paragraph" w:customStyle="1" w:styleId="8BE8BEE24F954181952004EF50420517">
    <w:name w:val="8BE8BEE24F954181952004EF50420517"/>
    <w:rsid w:val="00B92F00"/>
  </w:style>
  <w:style w:type="paragraph" w:customStyle="1" w:styleId="AF66E6AD56F540E18EFB1E50B22CEE63">
    <w:name w:val="AF66E6AD56F540E18EFB1E50B22CEE63"/>
    <w:rsid w:val="00B92F00"/>
  </w:style>
  <w:style w:type="paragraph" w:customStyle="1" w:styleId="8305044A34C54DA4A4D291498D9B9B31">
    <w:name w:val="8305044A34C54DA4A4D291498D9B9B31"/>
    <w:rsid w:val="00B92F00"/>
  </w:style>
  <w:style w:type="paragraph" w:customStyle="1" w:styleId="92275932DB294535910C01F9053BC9FF">
    <w:name w:val="92275932DB294535910C01F9053BC9FF"/>
    <w:rsid w:val="00B92F00"/>
  </w:style>
  <w:style w:type="paragraph" w:customStyle="1" w:styleId="EF3BEC7978494835943FCF08B9E58B23">
    <w:name w:val="EF3BEC7978494835943FCF08B9E58B23"/>
    <w:rsid w:val="00B92F00"/>
  </w:style>
  <w:style w:type="paragraph" w:customStyle="1" w:styleId="85434071EBBE444896D95F88FF5CAF60">
    <w:name w:val="85434071EBBE444896D95F88FF5CAF60"/>
    <w:rsid w:val="00B92F00"/>
  </w:style>
  <w:style w:type="paragraph" w:customStyle="1" w:styleId="A3817635AC05497AB35F989BCB4627C6">
    <w:name w:val="A3817635AC05497AB35F989BCB4627C6"/>
    <w:rsid w:val="00B92F00"/>
  </w:style>
  <w:style w:type="paragraph" w:customStyle="1" w:styleId="79BD09254A5A4A8FAA8AB15852F7C6D2">
    <w:name w:val="79BD09254A5A4A8FAA8AB15852F7C6D2"/>
    <w:rsid w:val="00B92F00"/>
  </w:style>
  <w:style w:type="paragraph" w:customStyle="1" w:styleId="7DD4F78A8BA74C6BAF7FFA3A107CD2BF">
    <w:name w:val="7DD4F78A8BA74C6BAF7FFA3A107CD2BF"/>
    <w:rsid w:val="00B92F00"/>
  </w:style>
  <w:style w:type="paragraph" w:customStyle="1" w:styleId="F70058B5369443F4894991B0C0FFA0A5">
    <w:name w:val="F70058B5369443F4894991B0C0FFA0A5"/>
    <w:rsid w:val="00B92F00"/>
  </w:style>
  <w:style w:type="paragraph" w:customStyle="1" w:styleId="EE4EC92748704D1B96D3C838B198DE7B">
    <w:name w:val="EE4EC92748704D1B96D3C838B198DE7B"/>
    <w:rsid w:val="00B92F00"/>
  </w:style>
  <w:style w:type="paragraph" w:customStyle="1" w:styleId="5CAE36F95A17413D84B89C52B0F92B19">
    <w:name w:val="5CAE36F95A17413D84B89C52B0F92B19"/>
    <w:rsid w:val="00B92F00"/>
  </w:style>
  <w:style w:type="paragraph" w:customStyle="1" w:styleId="1B9028BD1C3D4A7FA07F19F387DFA104">
    <w:name w:val="1B9028BD1C3D4A7FA07F19F387DFA104"/>
    <w:rsid w:val="00B92F00"/>
  </w:style>
  <w:style w:type="paragraph" w:customStyle="1" w:styleId="44E4B44FAED04401B1C8958EB117D612">
    <w:name w:val="44E4B44FAED04401B1C8958EB117D612"/>
    <w:rsid w:val="00B92F00"/>
  </w:style>
  <w:style w:type="paragraph" w:customStyle="1" w:styleId="2EB8E636D1FE41ADB2032970DCB0E63B">
    <w:name w:val="2EB8E636D1FE41ADB2032970DCB0E63B"/>
    <w:rsid w:val="00B92F00"/>
  </w:style>
  <w:style w:type="paragraph" w:customStyle="1" w:styleId="0F533B982B094B6B9B660EA991460DD4">
    <w:name w:val="0F533B982B094B6B9B660EA991460DD4"/>
    <w:rsid w:val="00B92F00"/>
  </w:style>
  <w:style w:type="paragraph" w:customStyle="1" w:styleId="EFFF167A520343EEAF6B004650E67FF6">
    <w:name w:val="EFFF167A520343EEAF6B004650E67FF6"/>
    <w:rsid w:val="00B92F00"/>
  </w:style>
  <w:style w:type="paragraph" w:customStyle="1" w:styleId="222A4450AE394A2A863BDB1C83A78F51">
    <w:name w:val="222A4450AE394A2A863BDB1C83A78F51"/>
    <w:rsid w:val="00B92F00"/>
  </w:style>
  <w:style w:type="paragraph" w:customStyle="1" w:styleId="B96B336744574102BA73C2359C2A410D">
    <w:name w:val="B96B336744574102BA73C2359C2A410D"/>
    <w:rsid w:val="00B92F00"/>
  </w:style>
  <w:style w:type="paragraph" w:customStyle="1" w:styleId="4347A42C5F0947B5A3BE1C19C6750788">
    <w:name w:val="4347A42C5F0947B5A3BE1C19C6750788"/>
    <w:rsid w:val="00B92F00"/>
  </w:style>
  <w:style w:type="paragraph" w:customStyle="1" w:styleId="25231C346221490BBF75BE1509AB55C1">
    <w:name w:val="25231C346221490BBF75BE1509AB55C1"/>
    <w:rsid w:val="00B92F00"/>
  </w:style>
  <w:style w:type="paragraph" w:customStyle="1" w:styleId="9AE17815016F40BFB81C990E48E30384">
    <w:name w:val="9AE17815016F40BFB81C990E48E30384"/>
    <w:rsid w:val="00B92F00"/>
  </w:style>
  <w:style w:type="paragraph" w:customStyle="1" w:styleId="7318E997ECF04387BC7EB8649622377C">
    <w:name w:val="7318E997ECF04387BC7EB8649622377C"/>
    <w:rsid w:val="00B92F00"/>
  </w:style>
  <w:style w:type="paragraph" w:customStyle="1" w:styleId="962B7332B6B14F749BD2A5B92884A383">
    <w:name w:val="962B7332B6B14F749BD2A5B92884A383"/>
    <w:rsid w:val="00B92F00"/>
  </w:style>
  <w:style w:type="paragraph" w:customStyle="1" w:styleId="F465E21643A34BD88B6BDFB927A935C1">
    <w:name w:val="F465E21643A34BD88B6BDFB927A935C1"/>
    <w:rsid w:val="00B92F00"/>
  </w:style>
  <w:style w:type="paragraph" w:customStyle="1" w:styleId="7B88AFB874E54AA2B8BB9CB9F6B20029">
    <w:name w:val="7B88AFB874E54AA2B8BB9CB9F6B20029"/>
    <w:rsid w:val="00B92F00"/>
  </w:style>
  <w:style w:type="paragraph" w:customStyle="1" w:styleId="A52894D84AA5453D9E3F8BF2C999A7FC">
    <w:name w:val="A52894D84AA5453D9E3F8BF2C999A7FC"/>
    <w:rsid w:val="00B92F00"/>
  </w:style>
  <w:style w:type="paragraph" w:customStyle="1" w:styleId="D3029831AA7B4308B51E390CF7706701">
    <w:name w:val="D3029831AA7B4308B51E390CF7706701"/>
    <w:rsid w:val="00B92F00"/>
  </w:style>
  <w:style w:type="paragraph" w:customStyle="1" w:styleId="5604F02950054AE4A1A0AB492DAE36C4">
    <w:name w:val="5604F02950054AE4A1A0AB492DAE36C4"/>
    <w:rsid w:val="00B92F00"/>
  </w:style>
  <w:style w:type="paragraph" w:customStyle="1" w:styleId="9DBBA1B96F3B4050A4FB35B112994F0E">
    <w:name w:val="9DBBA1B96F3B4050A4FB35B112994F0E"/>
    <w:rsid w:val="00B92F00"/>
  </w:style>
  <w:style w:type="paragraph" w:customStyle="1" w:styleId="44EE4C8748D24E9397E4DCBB91780652">
    <w:name w:val="44EE4C8748D24E9397E4DCBB91780652"/>
    <w:rsid w:val="00B92F00"/>
  </w:style>
  <w:style w:type="paragraph" w:customStyle="1" w:styleId="FDECA00294CC4DE5AB9D333E6352E5BC">
    <w:name w:val="FDECA00294CC4DE5AB9D333E6352E5BC"/>
    <w:rsid w:val="00B92F00"/>
  </w:style>
  <w:style w:type="paragraph" w:customStyle="1" w:styleId="130245A206264E1998DD0AAD62D9ECA3">
    <w:name w:val="130245A206264E1998DD0AAD62D9ECA3"/>
    <w:rsid w:val="00B92F00"/>
  </w:style>
  <w:style w:type="paragraph" w:customStyle="1" w:styleId="E5EB401B586C447C8FC87D36CB5A3965">
    <w:name w:val="E5EB401B586C447C8FC87D36CB5A3965"/>
    <w:rsid w:val="00B92F00"/>
  </w:style>
  <w:style w:type="paragraph" w:customStyle="1" w:styleId="8C7E03BEB71B4A5EB82E70FE4EBCF869">
    <w:name w:val="8C7E03BEB71B4A5EB82E70FE4EBCF869"/>
    <w:rsid w:val="00B92F00"/>
  </w:style>
  <w:style w:type="paragraph" w:customStyle="1" w:styleId="C680AA9C1469403C97A0DBCC3654441F">
    <w:name w:val="C680AA9C1469403C97A0DBCC3654441F"/>
    <w:rsid w:val="00B92F00"/>
  </w:style>
  <w:style w:type="paragraph" w:customStyle="1" w:styleId="F55A8A92833742F0A7A53366C7C0217E">
    <w:name w:val="F55A8A92833742F0A7A53366C7C0217E"/>
    <w:rsid w:val="00B92F00"/>
  </w:style>
  <w:style w:type="paragraph" w:customStyle="1" w:styleId="77C2917C8E6D4BAF960C631A45EB2D14">
    <w:name w:val="77C2917C8E6D4BAF960C631A45EB2D14"/>
    <w:rsid w:val="00B92F00"/>
  </w:style>
  <w:style w:type="paragraph" w:customStyle="1" w:styleId="EED00EA1108B498C881AE5EB38E531E3">
    <w:name w:val="EED00EA1108B498C881AE5EB38E531E3"/>
    <w:rsid w:val="00B92F00"/>
  </w:style>
  <w:style w:type="paragraph" w:customStyle="1" w:styleId="823EA6D902F54380BFA5C8E27C100AE1">
    <w:name w:val="823EA6D902F54380BFA5C8E27C100AE1"/>
    <w:rsid w:val="00B92F00"/>
  </w:style>
  <w:style w:type="paragraph" w:customStyle="1" w:styleId="632DB0D473604D77AF984B1485EA6FA0">
    <w:name w:val="632DB0D473604D77AF984B1485EA6FA0"/>
    <w:rsid w:val="00B92F00"/>
  </w:style>
  <w:style w:type="paragraph" w:customStyle="1" w:styleId="99822470635B484291C27A9511AC62E2">
    <w:name w:val="99822470635B484291C27A9511AC62E2"/>
    <w:rsid w:val="00B92F00"/>
  </w:style>
  <w:style w:type="paragraph" w:customStyle="1" w:styleId="1D0DE3736DC84BEEA0A494C6ABA6FD25">
    <w:name w:val="1D0DE3736DC84BEEA0A494C6ABA6FD25"/>
    <w:rsid w:val="00B92F00"/>
  </w:style>
  <w:style w:type="paragraph" w:customStyle="1" w:styleId="0E7BC7FC474A4DE0AE135440077E6163">
    <w:name w:val="0E7BC7FC474A4DE0AE135440077E6163"/>
    <w:rsid w:val="00B92F00"/>
  </w:style>
  <w:style w:type="paragraph" w:customStyle="1" w:styleId="9B0A400142734F6E9CEB89A84AC8A52D">
    <w:name w:val="9B0A400142734F6E9CEB89A84AC8A52D"/>
    <w:rsid w:val="00B92F00"/>
  </w:style>
  <w:style w:type="paragraph" w:customStyle="1" w:styleId="24CD06F70EEA4765BB7A600961BBF003">
    <w:name w:val="24CD06F70EEA4765BB7A600961BBF003"/>
    <w:rsid w:val="00B92F00"/>
  </w:style>
  <w:style w:type="paragraph" w:customStyle="1" w:styleId="B21620D42DD747C294E6DC78B381ACC4">
    <w:name w:val="B21620D42DD747C294E6DC78B381ACC4"/>
    <w:rsid w:val="00B92F00"/>
  </w:style>
  <w:style w:type="paragraph" w:customStyle="1" w:styleId="A03C5E47B2A4456BB61D573393602E33">
    <w:name w:val="A03C5E47B2A4456BB61D573393602E33"/>
    <w:rsid w:val="00B92F00"/>
  </w:style>
  <w:style w:type="paragraph" w:customStyle="1" w:styleId="FC65D5B9A60A42EE949C064A5D0F8E99">
    <w:name w:val="FC65D5B9A60A42EE949C064A5D0F8E99"/>
    <w:rsid w:val="00B92F00"/>
  </w:style>
  <w:style w:type="paragraph" w:customStyle="1" w:styleId="4677066B0C33490DA188623DDBE88DDD">
    <w:name w:val="4677066B0C33490DA188623DDBE88DDD"/>
    <w:rsid w:val="00B92F00"/>
  </w:style>
  <w:style w:type="paragraph" w:customStyle="1" w:styleId="F34980C1F23C4C9D9C566C13E481CBC0">
    <w:name w:val="F34980C1F23C4C9D9C566C13E481CBC0"/>
    <w:rsid w:val="00B92F00"/>
  </w:style>
  <w:style w:type="paragraph" w:customStyle="1" w:styleId="01F145D51A7542AF93883E2DA8BEEDC5">
    <w:name w:val="01F145D51A7542AF93883E2DA8BEEDC5"/>
    <w:rsid w:val="00B92F00"/>
  </w:style>
  <w:style w:type="paragraph" w:customStyle="1" w:styleId="8B842CEABF4B477B8AA9BEE85A086E85">
    <w:name w:val="8B842CEABF4B477B8AA9BEE85A086E85"/>
    <w:rsid w:val="00B92F00"/>
  </w:style>
  <w:style w:type="paragraph" w:customStyle="1" w:styleId="62B4C7EC231E4A3FA1606B7084D0F3CA">
    <w:name w:val="62B4C7EC231E4A3FA1606B7084D0F3CA"/>
    <w:rsid w:val="00B92F00"/>
  </w:style>
  <w:style w:type="paragraph" w:customStyle="1" w:styleId="39B9EDF760C549E6893253B3E59B4A90">
    <w:name w:val="39B9EDF760C549E6893253B3E59B4A90"/>
    <w:rsid w:val="00B92F00"/>
  </w:style>
  <w:style w:type="paragraph" w:customStyle="1" w:styleId="BA682918287643AF961389F26B9016FA">
    <w:name w:val="BA682918287643AF961389F26B9016FA"/>
    <w:rsid w:val="00B92F00"/>
  </w:style>
  <w:style w:type="paragraph" w:customStyle="1" w:styleId="0C7751BC4D6A486291D498C868413EC5">
    <w:name w:val="0C7751BC4D6A486291D498C868413EC5"/>
    <w:rsid w:val="00B92F00"/>
  </w:style>
  <w:style w:type="paragraph" w:customStyle="1" w:styleId="F166D9420FBF48FDA216844B75553E39">
    <w:name w:val="F166D9420FBF48FDA216844B75553E39"/>
    <w:rsid w:val="00B92F00"/>
  </w:style>
  <w:style w:type="paragraph" w:customStyle="1" w:styleId="B47A390E7B5E4AC894FC895F96F9F63A">
    <w:name w:val="B47A390E7B5E4AC894FC895F96F9F63A"/>
    <w:rsid w:val="00B92F00"/>
  </w:style>
  <w:style w:type="paragraph" w:customStyle="1" w:styleId="183CD376D54146708A0A6BE94A23D599">
    <w:name w:val="183CD376D54146708A0A6BE94A23D599"/>
    <w:rsid w:val="00B92F00"/>
  </w:style>
  <w:style w:type="paragraph" w:customStyle="1" w:styleId="BDE56E16C4D4422A9A9CCE66B1F4B1F6">
    <w:name w:val="BDE56E16C4D4422A9A9CCE66B1F4B1F6"/>
    <w:rsid w:val="00B92F00"/>
  </w:style>
  <w:style w:type="paragraph" w:customStyle="1" w:styleId="3EE8786545E845849DF27188F27B76AD">
    <w:name w:val="3EE8786545E845849DF27188F27B76AD"/>
    <w:rsid w:val="00B92F00"/>
  </w:style>
  <w:style w:type="paragraph" w:customStyle="1" w:styleId="B662FF6823B04E888EC310F36B201279">
    <w:name w:val="B662FF6823B04E888EC310F36B201279"/>
    <w:rsid w:val="00B92F00"/>
  </w:style>
  <w:style w:type="paragraph" w:customStyle="1" w:styleId="B7553135602942A58ED174BA555BEE07">
    <w:name w:val="B7553135602942A58ED174BA555BEE07"/>
    <w:rsid w:val="00B92F00"/>
  </w:style>
  <w:style w:type="paragraph" w:customStyle="1" w:styleId="33CE524F2B1E41489D04288EA35BC2CD">
    <w:name w:val="33CE524F2B1E41489D04288EA35BC2CD"/>
    <w:rsid w:val="00B92F00"/>
  </w:style>
  <w:style w:type="paragraph" w:customStyle="1" w:styleId="8082152C86F24293B53A9B7C2CB554B0">
    <w:name w:val="8082152C86F24293B53A9B7C2CB554B0"/>
    <w:rsid w:val="00B92F00"/>
  </w:style>
  <w:style w:type="paragraph" w:customStyle="1" w:styleId="4F6BCC0E8DEB4EEAB9F21D8461D31DDC">
    <w:name w:val="4F6BCC0E8DEB4EEAB9F21D8461D31DDC"/>
    <w:rsid w:val="00B92F00"/>
  </w:style>
  <w:style w:type="paragraph" w:customStyle="1" w:styleId="4CCF57F9F34B46BB89758D8841FAF6D2">
    <w:name w:val="4CCF57F9F34B46BB89758D8841FAF6D2"/>
    <w:rsid w:val="00B92F00"/>
  </w:style>
  <w:style w:type="paragraph" w:customStyle="1" w:styleId="3EA881EA575A4657B1EA7CFE86D5EC50">
    <w:name w:val="3EA881EA575A4657B1EA7CFE86D5EC50"/>
    <w:rsid w:val="00B92F00"/>
  </w:style>
  <w:style w:type="paragraph" w:customStyle="1" w:styleId="B6D8DD662A5C4A109E30B22335898CEC">
    <w:name w:val="B6D8DD662A5C4A109E30B22335898CEC"/>
    <w:rsid w:val="00B92F00"/>
  </w:style>
  <w:style w:type="paragraph" w:customStyle="1" w:styleId="060FC94E19B245379D1233E8089B4790">
    <w:name w:val="060FC94E19B245379D1233E8089B4790"/>
    <w:rsid w:val="00B92F00"/>
  </w:style>
  <w:style w:type="paragraph" w:customStyle="1" w:styleId="BC99C717D5A6475B829ED6C6CD41A08D">
    <w:name w:val="BC99C717D5A6475B829ED6C6CD41A08D"/>
    <w:rsid w:val="00B92F00"/>
  </w:style>
  <w:style w:type="paragraph" w:customStyle="1" w:styleId="1EF3A1031669467D90FACAE3312372AB">
    <w:name w:val="1EF3A1031669467D90FACAE3312372AB"/>
    <w:rsid w:val="00B92F00"/>
  </w:style>
  <w:style w:type="paragraph" w:customStyle="1" w:styleId="A4FEB3D7DC174C5FB877E98A4B03E034">
    <w:name w:val="A4FEB3D7DC174C5FB877E98A4B03E034"/>
    <w:rsid w:val="00B92F00"/>
  </w:style>
  <w:style w:type="paragraph" w:customStyle="1" w:styleId="721E44BCF3B3439899E475245D917360">
    <w:name w:val="721E44BCF3B3439899E475245D917360"/>
    <w:rsid w:val="00B92F00"/>
  </w:style>
  <w:style w:type="paragraph" w:customStyle="1" w:styleId="46DB95D735054234BDB4AB41E68AC5B1">
    <w:name w:val="46DB95D735054234BDB4AB41E68AC5B1"/>
    <w:rsid w:val="00B92F00"/>
  </w:style>
  <w:style w:type="paragraph" w:customStyle="1" w:styleId="62FD1A0738434EAAB222672C8636B286">
    <w:name w:val="62FD1A0738434EAAB222672C8636B286"/>
    <w:rsid w:val="00B92F00"/>
  </w:style>
  <w:style w:type="paragraph" w:customStyle="1" w:styleId="A97C7B6883E045E99198182CEB1BB83C">
    <w:name w:val="A97C7B6883E045E99198182CEB1BB83C"/>
    <w:rsid w:val="00B92F00"/>
  </w:style>
  <w:style w:type="paragraph" w:customStyle="1" w:styleId="D713F73A8CFC4089A09F4F6C9C8826E8">
    <w:name w:val="D713F73A8CFC4089A09F4F6C9C8826E8"/>
    <w:rsid w:val="00B92F00"/>
  </w:style>
  <w:style w:type="paragraph" w:customStyle="1" w:styleId="6881DA61E11545148317F066A13565A4">
    <w:name w:val="6881DA61E11545148317F066A13565A4"/>
    <w:rsid w:val="00B92F00"/>
  </w:style>
  <w:style w:type="paragraph" w:customStyle="1" w:styleId="AA2A6A30E494491AA422F1E62A677E48">
    <w:name w:val="AA2A6A30E494491AA422F1E62A677E48"/>
    <w:rsid w:val="00B92F00"/>
  </w:style>
  <w:style w:type="paragraph" w:customStyle="1" w:styleId="94971E57CD624802BAAD758237DAE964">
    <w:name w:val="94971E57CD624802BAAD758237DAE964"/>
    <w:rsid w:val="00B92F00"/>
  </w:style>
  <w:style w:type="paragraph" w:customStyle="1" w:styleId="CD45C4BDEBCA4D7F84846EBA72631944">
    <w:name w:val="CD45C4BDEBCA4D7F84846EBA72631944"/>
    <w:rsid w:val="00B92F00"/>
  </w:style>
  <w:style w:type="paragraph" w:customStyle="1" w:styleId="47A416839FB8427996217244EBF91FA0">
    <w:name w:val="47A416839FB8427996217244EBF91FA0"/>
    <w:rsid w:val="00B92F00"/>
  </w:style>
  <w:style w:type="paragraph" w:customStyle="1" w:styleId="65846FE0BAE942ECABDF95C7BD8A4897">
    <w:name w:val="65846FE0BAE942ECABDF95C7BD8A4897"/>
    <w:rsid w:val="00B92F00"/>
  </w:style>
  <w:style w:type="paragraph" w:customStyle="1" w:styleId="AB86BD434BC44D17BF0FEA03EC9257F4">
    <w:name w:val="AB86BD434BC44D17BF0FEA03EC9257F4"/>
    <w:rsid w:val="00B92F00"/>
  </w:style>
  <w:style w:type="paragraph" w:customStyle="1" w:styleId="9C5F31D9E8204FC2993CC7C423E51F80">
    <w:name w:val="9C5F31D9E8204FC2993CC7C423E51F80"/>
    <w:rsid w:val="00B92F00"/>
  </w:style>
  <w:style w:type="paragraph" w:customStyle="1" w:styleId="09A13F7D787347E9B29128CF190B23C1">
    <w:name w:val="09A13F7D787347E9B29128CF190B23C1"/>
    <w:rsid w:val="00B92F00"/>
  </w:style>
  <w:style w:type="paragraph" w:customStyle="1" w:styleId="2000227A6B09444BBFC173E20293C3B5">
    <w:name w:val="2000227A6B09444BBFC173E20293C3B5"/>
    <w:rsid w:val="00B92F00"/>
  </w:style>
  <w:style w:type="paragraph" w:customStyle="1" w:styleId="FF4B67EF79D34CE1B6613B18A8966CB4">
    <w:name w:val="FF4B67EF79D34CE1B6613B18A8966CB4"/>
    <w:rsid w:val="00B92F00"/>
  </w:style>
  <w:style w:type="paragraph" w:customStyle="1" w:styleId="96744D8949E84309A5E4F199C029424F">
    <w:name w:val="96744D8949E84309A5E4F199C029424F"/>
    <w:rsid w:val="00B92F00"/>
  </w:style>
  <w:style w:type="paragraph" w:customStyle="1" w:styleId="735583298B104F9CB576DBCE7468F284">
    <w:name w:val="735583298B104F9CB576DBCE7468F284"/>
    <w:rsid w:val="00B92F00"/>
  </w:style>
  <w:style w:type="paragraph" w:customStyle="1" w:styleId="6BE5F4339CCB4BE2AFB1F609AA0B6986">
    <w:name w:val="6BE5F4339CCB4BE2AFB1F609AA0B6986"/>
    <w:rsid w:val="00B92F00"/>
  </w:style>
  <w:style w:type="paragraph" w:customStyle="1" w:styleId="90357649C0344AC1A2B983297D207E55">
    <w:name w:val="90357649C0344AC1A2B983297D207E55"/>
    <w:rsid w:val="00B92F00"/>
  </w:style>
  <w:style w:type="paragraph" w:customStyle="1" w:styleId="32508D052C8C4B2C857C0395399C883C">
    <w:name w:val="32508D052C8C4B2C857C0395399C883C"/>
    <w:rsid w:val="00B92F00"/>
  </w:style>
  <w:style w:type="paragraph" w:customStyle="1" w:styleId="465973C50BFF4C1CA8DF99A04AD05E89">
    <w:name w:val="465973C50BFF4C1CA8DF99A04AD05E89"/>
    <w:rsid w:val="00B92F00"/>
  </w:style>
  <w:style w:type="paragraph" w:customStyle="1" w:styleId="B463DD0B070C429D8D54F309FE9DAF57">
    <w:name w:val="B463DD0B070C429D8D54F309FE9DAF57"/>
    <w:rsid w:val="00B92F00"/>
  </w:style>
  <w:style w:type="paragraph" w:customStyle="1" w:styleId="39E42CE8AE914D07A24676A1A5BD203F">
    <w:name w:val="39E42CE8AE914D07A24676A1A5BD203F"/>
    <w:rsid w:val="00B92F00"/>
  </w:style>
  <w:style w:type="paragraph" w:customStyle="1" w:styleId="BC8326C50D8840A9BD4B679C879D76F2">
    <w:name w:val="BC8326C50D8840A9BD4B679C879D76F2"/>
    <w:rsid w:val="00B92F00"/>
  </w:style>
  <w:style w:type="paragraph" w:customStyle="1" w:styleId="92DDB6BC690E479E9F8B70C7362E8081">
    <w:name w:val="92DDB6BC690E479E9F8B70C7362E8081"/>
    <w:rsid w:val="00B92F00"/>
  </w:style>
  <w:style w:type="paragraph" w:customStyle="1" w:styleId="8F099AE9D42A4B31AFDF42144D06F631">
    <w:name w:val="8F099AE9D42A4B31AFDF42144D06F631"/>
    <w:rsid w:val="00B92F00"/>
  </w:style>
  <w:style w:type="paragraph" w:customStyle="1" w:styleId="2348425EADA74969B5C3F7FCA3D0A021">
    <w:name w:val="2348425EADA74969B5C3F7FCA3D0A021"/>
    <w:rsid w:val="00B92F00"/>
  </w:style>
  <w:style w:type="paragraph" w:customStyle="1" w:styleId="4F227C5101D5472282EDC98167420151">
    <w:name w:val="4F227C5101D5472282EDC98167420151"/>
    <w:rsid w:val="00B92F00"/>
  </w:style>
  <w:style w:type="paragraph" w:customStyle="1" w:styleId="7B3456720A2C478797B1EA0B023373E7">
    <w:name w:val="7B3456720A2C478797B1EA0B023373E7"/>
    <w:rsid w:val="00B92F00"/>
  </w:style>
  <w:style w:type="paragraph" w:customStyle="1" w:styleId="98436AAE82014126A5D410343779D79C">
    <w:name w:val="98436AAE82014126A5D410343779D79C"/>
    <w:rsid w:val="00B92F00"/>
  </w:style>
  <w:style w:type="paragraph" w:customStyle="1" w:styleId="243C1906720E4508A865BCA257B217E4">
    <w:name w:val="243C1906720E4508A865BCA257B217E4"/>
    <w:rsid w:val="00B92F00"/>
  </w:style>
  <w:style w:type="paragraph" w:customStyle="1" w:styleId="1E7038AEBA144A6BB277F91E8E123103">
    <w:name w:val="1E7038AEBA144A6BB277F91E8E123103"/>
    <w:rsid w:val="00B92F00"/>
  </w:style>
  <w:style w:type="paragraph" w:customStyle="1" w:styleId="6DB53D6583EB43D7851050D640EA9C7D">
    <w:name w:val="6DB53D6583EB43D7851050D640EA9C7D"/>
    <w:rsid w:val="00B92F00"/>
  </w:style>
  <w:style w:type="paragraph" w:customStyle="1" w:styleId="BEB69517660E490085C5549123EF6D4A">
    <w:name w:val="BEB69517660E490085C5549123EF6D4A"/>
    <w:rsid w:val="00B92F00"/>
  </w:style>
  <w:style w:type="paragraph" w:customStyle="1" w:styleId="59D8C0D5E5924A1F8C36EB3465A73E0F">
    <w:name w:val="59D8C0D5E5924A1F8C36EB3465A73E0F"/>
    <w:rsid w:val="00B92F00"/>
  </w:style>
  <w:style w:type="paragraph" w:customStyle="1" w:styleId="63584B44CBA248279FF06902F89510C8">
    <w:name w:val="63584B44CBA248279FF06902F89510C8"/>
    <w:rsid w:val="00B92F00"/>
  </w:style>
  <w:style w:type="paragraph" w:customStyle="1" w:styleId="AE6DBE1C339D4918A9C9FF5BA4B25ACE">
    <w:name w:val="AE6DBE1C339D4918A9C9FF5BA4B25ACE"/>
    <w:rsid w:val="00B92F00"/>
  </w:style>
  <w:style w:type="paragraph" w:customStyle="1" w:styleId="758CECE7B716478E917D3677CB8E8B2F">
    <w:name w:val="758CECE7B716478E917D3677CB8E8B2F"/>
    <w:rsid w:val="00B92F00"/>
  </w:style>
  <w:style w:type="paragraph" w:customStyle="1" w:styleId="0489C8EA494149B2AAF12F077BD51E94">
    <w:name w:val="0489C8EA494149B2AAF12F077BD51E94"/>
    <w:rsid w:val="00B92F00"/>
  </w:style>
  <w:style w:type="paragraph" w:customStyle="1" w:styleId="CBF208FD567945D182E266308ADE800F">
    <w:name w:val="CBF208FD567945D182E266308ADE800F"/>
    <w:rsid w:val="00B92F00"/>
  </w:style>
  <w:style w:type="paragraph" w:customStyle="1" w:styleId="5729F08547B7448D928F07730B9EF571">
    <w:name w:val="5729F08547B7448D928F07730B9EF571"/>
    <w:rsid w:val="00B92F00"/>
  </w:style>
  <w:style w:type="paragraph" w:customStyle="1" w:styleId="90A66F2BFBDA46A6AD4F0F7F3E13F057">
    <w:name w:val="90A66F2BFBDA46A6AD4F0F7F3E13F057"/>
    <w:rsid w:val="00B92F00"/>
  </w:style>
  <w:style w:type="paragraph" w:customStyle="1" w:styleId="B1601E1D022049BD8222EDE454150C01">
    <w:name w:val="B1601E1D022049BD8222EDE454150C01"/>
    <w:rsid w:val="00B92F00"/>
  </w:style>
  <w:style w:type="paragraph" w:customStyle="1" w:styleId="6392000DCB0B4159AAE7E7F6C4061006">
    <w:name w:val="6392000DCB0B4159AAE7E7F6C4061006"/>
    <w:rsid w:val="00B92F00"/>
  </w:style>
  <w:style w:type="paragraph" w:customStyle="1" w:styleId="A38BFE221F6A49A9A47B6BD3D391F4D4">
    <w:name w:val="A38BFE221F6A49A9A47B6BD3D391F4D4"/>
    <w:rsid w:val="00B92F00"/>
  </w:style>
  <w:style w:type="paragraph" w:customStyle="1" w:styleId="2103CE24D2624E78A35CC8EC382C7B40">
    <w:name w:val="2103CE24D2624E78A35CC8EC382C7B40"/>
    <w:rsid w:val="00B92F00"/>
  </w:style>
  <w:style w:type="paragraph" w:customStyle="1" w:styleId="4CB949BCD44B4FF786A91311A2BE696E">
    <w:name w:val="4CB949BCD44B4FF786A91311A2BE696E"/>
    <w:rsid w:val="00B92F00"/>
  </w:style>
  <w:style w:type="paragraph" w:customStyle="1" w:styleId="688F59914F484A7A871461B46F80BF45">
    <w:name w:val="688F59914F484A7A871461B46F80BF45"/>
    <w:rsid w:val="00B92F00"/>
  </w:style>
  <w:style w:type="paragraph" w:customStyle="1" w:styleId="D5D5370957F94EC1A87D3CD8DBD131D6">
    <w:name w:val="D5D5370957F94EC1A87D3CD8DBD131D6"/>
    <w:rsid w:val="00B92F00"/>
  </w:style>
  <w:style w:type="paragraph" w:customStyle="1" w:styleId="3A1F7EAB74174342AACEBC1F9D56580D">
    <w:name w:val="3A1F7EAB74174342AACEBC1F9D56580D"/>
    <w:rsid w:val="00B92F00"/>
  </w:style>
  <w:style w:type="paragraph" w:customStyle="1" w:styleId="9E6F7EA6AC2043C2B8937620FD2C4A59">
    <w:name w:val="9E6F7EA6AC2043C2B8937620FD2C4A59"/>
    <w:rsid w:val="00B92F00"/>
  </w:style>
  <w:style w:type="paragraph" w:customStyle="1" w:styleId="7D6E37F1A2994EA9937589503EA48577">
    <w:name w:val="7D6E37F1A2994EA9937589503EA48577"/>
    <w:rsid w:val="00B92F00"/>
  </w:style>
  <w:style w:type="paragraph" w:customStyle="1" w:styleId="818EA8B1DEAB46F594C8BE65C4107C18">
    <w:name w:val="818EA8B1DEAB46F594C8BE65C4107C18"/>
    <w:rsid w:val="00B92F00"/>
  </w:style>
  <w:style w:type="paragraph" w:customStyle="1" w:styleId="9CA1F962C6A64CBF9164E4BC929DCBA5">
    <w:name w:val="9CA1F962C6A64CBF9164E4BC929DCBA5"/>
    <w:rsid w:val="00B92F00"/>
  </w:style>
  <w:style w:type="paragraph" w:customStyle="1" w:styleId="D687799947144E639320335C36E69360">
    <w:name w:val="D687799947144E639320335C36E69360"/>
    <w:rsid w:val="00B92F00"/>
  </w:style>
  <w:style w:type="paragraph" w:customStyle="1" w:styleId="F1B0C51AEF574AC0BE175395D5B15298">
    <w:name w:val="F1B0C51AEF574AC0BE175395D5B15298"/>
    <w:rsid w:val="00B92F00"/>
  </w:style>
  <w:style w:type="paragraph" w:customStyle="1" w:styleId="31DC8FEC3FE84ECCAFA07E35F9A51A01">
    <w:name w:val="31DC8FEC3FE84ECCAFA07E35F9A51A01"/>
    <w:rsid w:val="00B92F00"/>
  </w:style>
  <w:style w:type="paragraph" w:customStyle="1" w:styleId="A1083F4080964208BE075003550F5DD1">
    <w:name w:val="A1083F4080964208BE075003550F5DD1"/>
    <w:rsid w:val="00B92F00"/>
  </w:style>
  <w:style w:type="paragraph" w:customStyle="1" w:styleId="5A38FCF1FD894121925EFCAAD3329DBD">
    <w:name w:val="5A38FCF1FD894121925EFCAAD3329DBD"/>
    <w:rsid w:val="00B92F00"/>
  </w:style>
  <w:style w:type="paragraph" w:customStyle="1" w:styleId="27CCAC10382246CEB5A8D112581D8FC4">
    <w:name w:val="27CCAC10382246CEB5A8D112581D8FC4"/>
    <w:rsid w:val="00B92F00"/>
  </w:style>
  <w:style w:type="paragraph" w:customStyle="1" w:styleId="D9770C3C28AC41378E17035040FFB9B6">
    <w:name w:val="D9770C3C28AC41378E17035040FFB9B6"/>
    <w:rsid w:val="00B92F00"/>
  </w:style>
  <w:style w:type="paragraph" w:customStyle="1" w:styleId="7CD283F01D354BDAAF500D945713A77F">
    <w:name w:val="7CD283F01D354BDAAF500D945713A77F"/>
    <w:rsid w:val="00B92F00"/>
  </w:style>
  <w:style w:type="paragraph" w:customStyle="1" w:styleId="4E1F857B6A9F44AEA1AC4CFC2A270066">
    <w:name w:val="4E1F857B6A9F44AEA1AC4CFC2A270066"/>
    <w:rsid w:val="00B92F00"/>
  </w:style>
  <w:style w:type="paragraph" w:customStyle="1" w:styleId="D93AA76F0722472DA52567407CEC6F43">
    <w:name w:val="D93AA76F0722472DA52567407CEC6F43"/>
    <w:rsid w:val="00B92F00"/>
  </w:style>
  <w:style w:type="paragraph" w:customStyle="1" w:styleId="8C715A65C22E4DFFB84561E8EFAA7B50">
    <w:name w:val="8C715A65C22E4DFFB84561E8EFAA7B50"/>
    <w:rsid w:val="00B92F00"/>
  </w:style>
  <w:style w:type="paragraph" w:customStyle="1" w:styleId="7A870E214C374F25B10ABEAC17FAF1FE">
    <w:name w:val="7A870E214C374F25B10ABEAC17FAF1FE"/>
    <w:rsid w:val="00B92F00"/>
  </w:style>
  <w:style w:type="paragraph" w:customStyle="1" w:styleId="2301743D5E2A45578D622F6B100DF2A8">
    <w:name w:val="2301743D5E2A45578D622F6B100DF2A8"/>
    <w:rsid w:val="00B92F00"/>
  </w:style>
  <w:style w:type="paragraph" w:customStyle="1" w:styleId="38A5F88D63D1434F9CB78560BDA1B155">
    <w:name w:val="38A5F88D63D1434F9CB78560BDA1B155"/>
    <w:rsid w:val="00B92F00"/>
  </w:style>
  <w:style w:type="paragraph" w:customStyle="1" w:styleId="8F60EF97C17A41FA91E5A02432F00037">
    <w:name w:val="8F60EF97C17A41FA91E5A02432F00037"/>
    <w:rsid w:val="00B92F00"/>
  </w:style>
  <w:style w:type="paragraph" w:customStyle="1" w:styleId="A9A38362D2384EEB9E7EBCA846A16018">
    <w:name w:val="A9A38362D2384EEB9E7EBCA846A16018"/>
    <w:rsid w:val="00B92F00"/>
  </w:style>
  <w:style w:type="paragraph" w:customStyle="1" w:styleId="3B1AF84E8113490E9B20A091345BB109">
    <w:name w:val="3B1AF84E8113490E9B20A091345BB109"/>
    <w:rsid w:val="00B92F00"/>
  </w:style>
  <w:style w:type="paragraph" w:customStyle="1" w:styleId="74AFB7CB87104C6FA7BE35C69439908F">
    <w:name w:val="74AFB7CB87104C6FA7BE35C69439908F"/>
    <w:rsid w:val="00B92F00"/>
  </w:style>
  <w:style w:type="paragraph" w:customStyle="1" w:styleId="A9D3DED5FDAD43528B792E62FC830674">
    <w:name w:val="A9D3DED5FDAD43528B792E62FC830674"/>
    <w:rsid w:val="00B92F00"/>
  </w:style>
  <w:style w:type="paragraph" w:customStyle="1" w:styleId="2E16DEA770BD4DCB83B9B49829394669">
    <w:name w:val="2E16DEA770BD4DCB83B9B49829394669"/>
    <w:rsid w:val="00B92F00"/>
  </w:style>
  <w:style w:type="paragraph" w:customStyle="1" w:styleId="576CD138A31F4505AFFBFF03A01D1EF1">
    <w:name w:val="576CD138A31F4505AFFBFF03A01D1EF1"/>
    <w:rsid w:val="00B92F00"/>
  </w:style>
  <w:style w:type="paragraph" w:customStyle="1" w:styleId="4B05B979C8AF47288C916EA03C9DCDE0">
    <w:name w:val="4B05B979C8AF47288C916EA03C9DCDE0"/>
    <w:rsid w:val="00B92F00"/>
  </w:style>
  <w:style w:type="paragraph" w:customStyle="1" w:styleId="F162F0263188461093F69EE8EB2B88C4">
    <w:name w:val="F162F0263188461093F69EE8EB2B88C4"/>
    <w:rsid w:val="00B92F00"/>
  </w:style>
  <w:style w:type="paragraph" w:customStyle="1" w:styleId="2BCDB2220AA24D008209111A7E96FABA">
    <w:name w:val="2BCDB2220AA24D008209111A7E96FABA"/>
    <w:rsid w:val="00B92F00"/>
  </w:style>
  <w:style w:type="paragraph" w:customStyle="1" w:styleId="D313F3CB6B2843549D3A98D2075ABF8D">
    <w:name w:val="D313F3CB6B2843549D3A98D2075ABF8D"/>
    <w:rsid w:val="00B92F00"/>
  </w:style>
  <w:style w:type="paragraph" w:customStyle="1" w:styleId="CB18BF5A3F6E4F97A1F5851EE49AA873">
    <w:name w:val="CB18BF5A3F6E4F97A1F5851EE49AA873"/>
    <w:rsid w:val="00B92F00"/>
  </w:style>
  <w:style w:type="paragraph" w:customStyle="1" w:styleId="6D11861833574333B6E0E9E649E65565">
    <w:name w:val="6D11861833574333B6E0E9E649E65565"/>
    <w:rsid w:val="00B92F00"/>
  </w:style>
  <w:style w:type="paragraph" w:customStyle="1" w:styleId="EECB5D25AB3C4BD68BAF73C791A438A6">
    <w:name w:val="EECB5D25AB3C4BD68BAF73C791A438A6"/>
    <w:rsid w:val="00B92F00"/>
  </w:style>
  <w:style w:type="paragraph" w:customStyle="1" w:styleId="3E5B53BB04DF4C099F1EF6B52F7EB331">
    <w:name w:val="3E5B53BB04DF4C099F1EF6B52F7EB331"/>
    <w:rsid w:val="00B92F00"/>
  </w:style>
  <w:style w:type="paragraph" w:customStyle="1" w:styleId="A6D6D134D6B140D6A122051B941A8E5A">
    <w:name w:val="A6D6D134D6B140D6A122051B941A8E5A"/>
    <w:rsid w:val="00B92F00"/>
  </w:style>
  <w:style w:type="paragraph" w:customStyle="1" w:styleId="2DF55381B03B443F8F025F32B7E78D69">
    <w:name w:val="2DF55381B03B443F8F025F32B7E78D69"/>
    <w:rsid w:val="00B92F00"/>
  </w:style>
  <w:style w:type="paragraph" w:customStyle="1" w:styleId="11EC0B665E8E4FEEB508257DAE756959">
    <w:name w:val="11EC0B665E8E4FEEB508257DAE756959"/>
    <w:rsid w:val="00B92F00"/>
  </w:style>
  <w:style w:type="paragraph" w:customStyle="1" w:styleId="BC0CAD9DDE3641FFACBD76ED2301611A">
    <w:name w:val="BC0CAD9DDE3641FFACBD76ED2301611A"/>
    <w:rsid w:val="00B92F00"/>
  </w:style>
  <w:style w:type="paragraph" w:customStyle="1" w:styleId="104F295E18554E5F9B808949F7584F4E">
    <w:name w:val="104F295E18554E5F9B808949F7584F4E"/>
    <w:rsid w:val="00B92F00"/>
  </w:style>
  <w:style w:type="paragraph" w:customStyle="1" w:styleId="34F706F5A71045D192E44536972D165D">
    <w:name w:val="34F706F5A71045D192E44536972D165D"/>
    <w:rsid w:val="00B92F00"/>
  </w:style>
  <w:style w:type="paragraph" w:customStyle="1" w:styleId="5C4EC7DE2140456C86FACAE656CE24E2">
    <w:name w:val="5C4EC7DE2140456C86FACAE656CE24E2"/>
    <w:rsid w:val="00B92F00"/>
  </w:style>
  <w:style w:type="paragraph" w:customStyle="1" w:styleId="EA7B590D2F6F47F2B11484F9E3B607AA">
    <w:name w:val="EA7B590D2F6F47F2B11484F9E3B607AA"/>
    <w:rsid w:val="00B92F00"/>
  </w:style>
  <w:style w:type="paragraph" w:customStyle="1" w:styleId="0D2E2F691F3F452B9E84E6E48B92CF2B">
    <w:name w:val="0D2E2F691F3F452B9E84E6E48B92CF2B"/>
    <w:rsid w:val="00B92F00"/>
  </w:style>
  <w:style w:type="paragraph" w:customStyle="1" w:styleId="490CB0E5C5AF49FAB0964306A03916A9">
    <w:name w:val="490CB0E5C5AF49FAB0964306A03916A9"/>
    <w:rsid w:val="00B92F00"/>
  </w:style>
  <w:style w:type="paragraph" w:customStyle="1" w:styleId="31B66209578146CB9C640942B66001FC">
    <w:name w:val="31B66209578146CB9C640942B66001FC"/>
    <w:rsid w:val="00B92F00"/>
  </w:style>
  <w:style w:type="paragraph" w:customStyle="1" w:styleId="7028410372BA4BAE990557AF53FC8D1C">
    <w:name w:val="7028410372BA4BAE990557AF53FC8D1C"/>
    <w:rsid w:val="00B92F00"/>
  </w:style>
  <w:style w:type="paragraph" w:customStyle="1" w:styleId="6B4608630A24454B8133DD8DD0FE3D53">
    <w:name w:val="6B4608630A24454B8133DD8DD0FE3D53"/>
    <w:rsid w:val="00B92F00"/>
  </w:style>
  <w:style w:type="paragraph" w:customStyle="1" w:styleId="C3A8D6889526416394DCBBCB28D7C612">
    <w:name w:val="C3A8D6889526416394DCBBCB28D7C612"/>
    <w:rsid w:val="00B92F00"/>
  </w:style>
  <w:style w:type="paragraph" w:customStyle="1" w:styleId="8EBD947C3A2D4B55A4ED73CC53894D1D">
    <w:name w:val="8EBD947C3A2D4B55A4ED73CC53894D1D"/>
    <w:rsid w:val="00B92F00"/>
  </w:style>
  <w:style w:type="paragraph" w:customStyle="1" w:styleId="6C4C34ED2E3D4C18B38AB0AD0238693F">
    <w:name w:val="6C4C34ED2E3D4C18B38AB0AD0238693F"/>
    <w:rsid w:val="00B92F00"/>
  </w:style>
  <w:style w:type="paragraph" w:customStyle="1" w:styleId="31C71B31C18744CCBFA43CDE50336868">
    <w:name w:val="31C71B31C18744CCBFA43CDE50336868"/>
    <w:rsid w:val="00B92F00"/>
  </w:style>
  <w:style w:type="paragraph" w:customStyle="1" w:styleId="F1A430E24FB0436A8A3EB71C0FE9B61D">
    <w:name w:val="F1A430E24FB0436A8A3EB71C0FE9B61D"/>
    <w:rsid w:val="00B92F00"/>
  </w:style>
  <w:style w:type="paragraph" w:customStyle="1" w:styleId="C6F58D9A2A6F4C14B27A074D61DC7313">
    <w:name w:val="C6F58D9A2A6F4C14B27A074D61DC7313"/>
    <w:rsid w:val="00B92F00"/>
  </w:style>
  <w:style w:type="paragraph" w:customStyle="1" w:styleId="1CDA65789B8B429EB44AB617B57286C5">
    <w:name w:val="1CDA65789B8B429EB44AB617B57286C5"/>
    <w:rsid w:val="00B92F00"/>
  </w:style>
  <w:style w:type="paragraph" w:customStyle="1" w:styleId="46AF85011CB54B0BBDFD9EB2F815D9F6">
    <w:name w:val="46AF85011CB54B0BBDFD9EB2F815D9F6"/>
    <w:rsid w:val="00B92F00"/>
  </w:style>
  <w:style w:type="paragraph" w:customStyle="1" w:styleId="7D270019CEF444EFB91BA59E7A31FF33">
    <w:name w:val="7D270019CEF444EFB91BA59E7A31FF33"/>
    <w:rsid w:val="00B92F00"/>
  </w:style>
  <w:style w:type="paragraph" w:customStyle="1" w:styleId="208CF36AC3A6422084DE691EF87A3310">
    <w:name w:val="208CF36AC3A6422084DE691EF87A3310"/>
    <w:rsid w:val="00B92F00"/>
  </w:style>
  <w:style w:type="paragraph" w:customStyle="1" w:styleId="8F4F5636A0244F69B7B20CE7B01CD04B">
    <w:name w:val="8F4F5636A0244F69B7B20CE7B01CD04B"/>
    <w:rsid w:val="00B92F00"/>
  </w:style>
  <w:style w:type="paragraph" w:customStyle="1" w:styleId="DC8AC30494CB400D988E5D05C7CAE730">
    <w:name w:val="DC8AC30494CB400D988E5D05C7CAE730"/>
    <w:rsid w:val="00B92F00"/>
  </w:style>
  <w:style w:type="paragraph" w:customStyle="1" w:styleId="B8333C72FDBF4BE4BAF10E82BB8C5C1F">
    <w:name w:val="B8333C72FDBF4BE4BAF10E82BB8C5C1F"/>
    <w:rsid w:val="00B92F00"/>
  </w:style>
  <w:style w:type="paragraph" w:customStyle="1" w:styleId="8DCE8FA4BA0A442C8591D723EC4E726F">
    <w:name w:val="8DCE8FA4BA0A442C8591D723EC4E726F"/>
    <w:rsid w:val="00B92F00"/>
  </w:style>
  <w:style w:type="paragraph" w:customStyle="1" w:styleId="88D0C269E41D41A0973B5E071B383E83">
    <w:name w:val="88D0C269E41D41A0973B5E071B383E83"/>
    <w:rsid w:val="00B92F00"/>
  </w:style>
  <w:style w:type="paragraph" w:customStyle="1" w:styleId="B4C946E48D974021B6C91E1E52961C5F">
    <w:name w:val="B4C946E48D974021B6C91E1E52961C5F"/>
    <w:rsid w:val="00B92F00"/>
  </w:style>
  <w:style w:type="paragraph" w:customStyle="1" w:styleId="8D43ECF0AFDE40F784D31B92D9C7D387">
    <w:name w:val="8D43ECF0AFDE40F784D31B92D9C7D387"/>
    <w:rsid w:val="00937594"/>
  </w:style>
  <w:style w:type="paragraph" w:customStyle="1" w:styleId="08B0C07081AA4EFC8D107C1E49A41987">
    <w:name w:val="08B0C07081AA4EFC8D107C1E49A41987"/>
    <w:rsid w:val="00937594"/>
  </w:style>
  <w:style w:type="paragraph" w:customStyle="1" w:styleId="F26D3A2DBB154765BF712801E2C0FC7C">
    <w:name w:val="F26D3A2DBB154765BF712801E2C0FC7C"/>
    <w:rsid w:val="00937594"/>
  </w:style>
  <w:style w:type="paragraph" w:customStyle="1" w:styleId="11B901B57604418CA6842A8C385BFB47">
    <w:name w:val="11B901B57604418CA6842A8C385BFB47"/>
    <w:rsid w:val="00937594"/>
  </w:style>
  <w:style w:type="paragraph" w:customStyle="1" w:styleId="157F4E11D75E4BBA99CF88B95CA4F726">
    <w:name w:val="157F4E11D75E4BBA99CF88B95CA4F726"/>
    <w:rsid w:val="00937594"/>
  </w:style>
  <w:style w:type="paragraph" w:customStyle="1" w:styleId="20D81CDFBC70413B88EE406A3061AEBB">
    <w:name w:val="20D81CDFBC70413B88EE406A3061AEBB"/>
    <w:rsid w:val="00937594"/>
  </w:style>
  <w:style w:type="paragraph" w:customStyle="1" w:styleId="C764611DC9094E759E5B06B002E238F6">
    <w:name w:val="C764611DC9094E759E5B06B002E238F6"/>
    <w:rsid w:val="00937594"/>
  </w:style>
  <w:style w:type="paragraph" w:customStyle="1" w:styleId="5D8E8E6C93CF4563B58B9C2D91020952">
    <w:name w:val="5D8E8E6C93CF4563B58B9C2D91020952"/>
    <w:rsid w:val="00937594"/>
  </w:style>
  <w:style w:type="paragraph" w:customStyle="1" w:styleId="DB3044C6AD1D46CF90DC9463B0B4FED8">
    <w:name w:val="DB3044C6AD1D46CF90DC9463B0B4FED8"/>
    <w:rsid w:val="00937594"/>
  </w:style>
  <w:style w:type="paragraph" w:customStyle="1" w:styleId="FA20130B5D4D441FA7D8B462B8E4DB1C">
    <w:name w:val="FA20130B5D4D441FA7D8B462B8E4DB1C"/>
    <w:rsid w:val="00937594"/>
  </w:style>
  <w:style w:type="paragraph" w:customStyle="1" w:styleId="2EBA35A05547410283D922FAEB077DE2">
    <w:name w:val="2EBA35A05547410283D922FAEB077DE2"/>
    <w:rsid w:val="00937594"/>
  </w:style>
  <w:style w:type="paragraph" w:customStyle="1" w:styleId="95DAD75344ED4CC3A3B38FBFBB836517">
    <w:name w:val="95DAD75344ED4CC3A3B38FBFBB836517"/>
    <w:rsid w:val="00937594"/>
  </w:style>
  <w:style w:type="paragraph" w:customStyle="1" w:styleId="3AFD01F7B3AF499AB07AA5C0B06E8E48">
    <w:name w:val="3AFD01F7B3AF499AB07AA5C0B06E8E48"/>
    <w:rsid w:val="00937594"/>
  </w:style>
  <w:style w:type="paragraph" w:customStyle="1" w:styleId="14D20F82220E4CA5B049E1C2D7092FAF">
    <w:name w:val="14D20F82220E4CA5B049E1C2D7092FAF"/>
    <w:rsid w:val="00785C88"/>
  </w:style>
  <w:style w:type="paragraph" w:customStyle="1" w:styleId="F5C707CCF0544D4B88E4309098171CDD">
    <w:name w:val="F5C707CCF0544D4B88E4309098171CDD"/>
    <w:rsid w:val="00785C88"/>
  </w:style>
  <w:style w:type="paragraph" w:customStyle="1" w:styleId="A25A7227E3D84B15848FC51430AD6696">
    <w:name w:val="A25A7227E3D84B15848FC51430AD6696"/>
    <w:rsid w:val="00785C88"/>
  </w:style>
  <w:style w:type="paragraph" w:customStyle="1" w:styleId="5FC65C0B25684C67A127CA7D84760848">
    <w:name w:val="5FC65C0B25684C67A127CA7D84760848"/>
    <w:rsid w:val="00C103CD"/>
  </w:style>
  <w:style w:type="paragraph" w:customStyle="1" w:styleId="011ED2E74F0847A599F449FADACDF45B">
    <w:name w:val="011ED2E74F0847A599F449FADACDF45B"/>
    <w:rsid w:val="00C103CD"/>
  </w:style>
  <w:style w:type="paragraph" w:customStyle="1" w:styleId="75378CC10A8643BF9F9214295C189964">
    <w:name w:val="75378CC10A8643BF9F9214295C189964"/>
    <w:rsid w:val="00C103CD"/>
  </w:style>
  <w:style w:type="paragraph" w:customStyle="1" w:styleId="641C34CA5ADF4565AED9E79BEF862416">
    <w:name w:val="641C34CA5ADF4565AED9E79BEF862416"/>
    <w:rsid w:val="00C103CD"/>
  </w:style>
  <w:style w:type="paragraph" w:customStyle="1" w:styleId="C2A12D88BEBF4B7DB3C70DC8228856C1">
    <w:name w:val="C2A12D88BEBF4B7DB3C70DC8228856C1"/>
    <w:rsid w:val="00C103CD"/>
  </w:style>
  <w:style w:type="paragraph" w:customStyle="1" w:styleId="6A933859D7A44303A44BA207B86E8623">
    <w:name w:val="6A933859D7A44303A44BA207B86E8623"/>
    <w:rsid w:val="00C103CD"/>
  </w:style>
  <w:style w:type="paragraph" w:customStyle="1" w:styleId="EFB54FB9DFA54B0788916F8DB7F21540">
    <w:name w:val="EFB54FB9DFA54B0788916F8DB7F21540"/>
    <w:rsid w:val="00C103CD"/>
  </w:style>
  <w:style w:type="paragraph" w:customStyle="1" w:styleId="A04D5AA39ADA41D5A1B6C4628A30F71C">
    <w:name w:val="A04D5AA39ADA41D5A1B6C4628A30F71C"/>
    <w:rsid w:val="00C103CD"/>
  </w:style>
  <w:style w:type="paragraph" w:customStyle="1" w:styleId="142C97C906104DBEBAE2E478FCC21B24">
    <w:name w:val="142C97C906104DBEBAE2E478FCC21B24"/>
    <w:rsid w:val="00C103CD"/>
  </w:style>
  <w:style w:type="paragraph" w:customStyle="1" w:styleId="4B67488D73C14D90B11EEA27D4C2B0A4">
    <w:name w:val="4B67488D73C14D90B11EEA27D4C2B0A4"/>
    <w:rsid w:val="00C103CD"/>
  </w:style>
  <w:style w:type="paragraph" w:customStyle="1" w:styleId="0157AD3DC7F5444A956285B775BB13A6">
    <w:name w:val="0157AD3DC7F5444A956285B775BB13A6"/>
    <w:rsid w:val="00C103CD"/>
  </w:style>
  <w:style w:type="paragraph" w:customStyle="1" w:styleId="E5EAFB1340FE4EFD8F78050E8CAB61AA">
    <w:name w:val="E5EAFB1340FE4EFD8F78050E8CAB61AA"/>
    <w:rsid w:val="00C103CD"/>
  </w:style>
  <w:style w:type="paragraph" w:customStyle="1" w:styleId="8A3DEF96D7F54F6FAE9746D88196DB52">
    <w:name w:val="8A3DEF96D7F54F6FAE9746D88196DB52"/>
    <w:rsid w:val="00C103CD"/>
  </w:style>
  <w:style w:type="paragraph" w:customStyle="1" w:styleId="A86B06D389C74ACDBF59D92D6769A294">
    <w:name w:val="A86B06D389C74ACDBF59D92D6769A294"/>
    <w:rsid w:val="00C103CD"/>
  </w:style>
  <w:style w:type="paragraph" w:customStyle="1" w:styleId="BB30142D00E1481DBA8A5534E99EA54D">
    <w:name w:val="BB30142D00E1481DBA8A5534E99EA54D"/>
    <w:rsid w:val="00C103CD"/>
  </w:style>
  <w:style w:type="paragraph" w:customStyle="1" w:styleId="343C3C6C5B664A11ADF99E07E3EB8DD5">
    <w:name w:val="343C3C6C5B664A11ADF99E07E3EB8DD5"/>
    <w:rsid w:val="00C103CD"/>
  </w:style>
  <w:style w:type="paragraph" w:customStyle="1" w:styleId="5CA3D2565B664AECA30628DE1DFBBEBF">
    <w:name w:val="5CA3D2565B664AECA30628DE1DFBBEBF"/>
    <w:rsid w:val="00C103CD"/>
  </w:style>
  <w:style w:type="paragraph" w:customStyle="1" w:styleId="A30B00C9637B466D9448A9E179604CF0">
    <w:name w:val="A30B00C9637B466D9448A9E179604CF0"/>
    <w:rsid w:val="00C103CD"/>
  </w:style>
  <w:style w:type="paragraph" w:customStyle="1" w:styleId="019F116521C240CD84E259D5E81D7A14">
    <w:name w:val="019F116521C240CD84E259D5E81D7A14"/>
    <w:rsid w:val="00C103CD"/>
  </w:style>
  <w:style w:type="paragraph" w:customStyle="1" w:styleId="4C07D23EC2BD4AD6BD83A733577B20DB">
    <w:name w:val="4C07D23EC2BD4AD6BD83A733577B20DB"/>
    <w:rsid w:val="00C103CD"/>
  </w:style>
  <w:style w:type="paragraph" w:customStyle="1" w:styleId="729A39ED32FE482FB6D04BA75762A7AD">
    <w:name w:val="729A39ED32FE482FB6D04BA75762A7AD"/>
    <w:rsid w:val="00765DF5"/>
  </w:style>
  <w:style w:type="paragraph" w:customStyle="1" w:styleId="16929D970800429B9C44FECE912FF07C">
    <w:name w:val="16929D970800429B9C44FECE912FF07C"/>
    <w:rsid w:val="00765DF5"/>
  </w:style>
  <w:style w:type="paragraph" w:customStyle="1" w:styleId="61C4FFDEBAF644D6A61D9731768B47CB">
    <w:name w:val="61C4FFDEBAF644D6A61D9731768B47CB"/>
    <w:rsid w:val="00765DF5"/>
  </w:style>
  <w:style w:type="paragraph" w:customStyle="1" w:styleId="25D5706FD4664808AAB5FDAEBA998905">
    <w:name w:val="25D5706FD4664808AAB5FDAEBA998905"/>
    <w:rsid w:val="00765DF5"/>
  </w:style>
  <w:style w:type="paragraph" w:customStyle="1" w:styleId="94C0155EE0D64A6CA8762603B7455C35">
    <w:name w:val="94C0155EE0D64A6CA8762603B7455C35"/>
    <w:rsid w:val="00765DF5"/>
  </w:style>
  <w:style w:type="paragraph" w:customStyle="1" w:styleId="8EB3683F2162403CA85AD3C8A6539F8E">
    <w:name w:val="8EB3683F2162403CA85AD3C8A6539F8E"/>
    <w:rsid w:val="00765DF5"/>
  </w:style>
  <w:style w:type="paragraph" w:customStyle="1" w:styleId="39D9A878BB1A41F18E2E6590B0FC2268">
    <w:name w:val="39D9A878BB1A41F18E2E6590B0FC2268"/>
    <w:rsid w:val="00765DF5"/>
  </w:style>
  <w:style w:type="paragraph" w:customStyle="1" w:styleId="AC540E635AFB4CF6A710D3EF5FC40D46">
    <w:name w:val="AC540E635AFB4CF6A710D3EF5FC40D46"/>
    <w:rsid w:val="00765DF5"/>
  </w:style>
  <w:style w:type="paragraph" w:customStyle="1" w:styleId="6830C36FAADF47D98783367D79104A64">
    <w:name w:val="6830C36FAADF47D98783367D79104A64"/>
    <w:rsid w:val="00765DF5"/>
  </w:style>
  <w:style w:type="paragraph" w:customStyle="1" w:styleId="CCBCC1EDBE1F4B218A328B9B82073A96">
    <w:name w:val="CCBCC1EDBE1F4B218A328B9B82073A96"/>
    <w:rsid w:val="00765DF5"/>
  </w:style>
  <w:style w:type="paragraph" w:customStyle="1" w:styleId="FAE22AA4E32D4B7BB68AC90828E6A723">
    <w:name w:val="FAE22AA4E32D4B7BB68AC90828E6A723"/>
    <w:rsid w:val="00765DF5"/>
  </w:style>
  <w:style w:type="paragraph" w:customStyle="1" w:styleId="F17B1809307943AEAB9A3D263A501F2A">
    <w:name w:val="F17B1809307943AEAB9A3D263A501F2A"/>
    <w:rsid w:val="00765DF5"/>
  </w:style>
  <w:style w:type="paragraph" w:customStyle="1" w:styleId="FA5FAAD035934BA7A7D5DE0DB761D14C">
    <w:name w:val="FA5FAAD035934BA7A7D5DE0DB761D14C"/>
    <w:rsid w:val="00765DF5"/>
  </w:style>
  <w:style w:type="paragraph" w:customStyle="1" w:styleId="451B62FE25D2426086548BE212AC7DBE">
    <w:name w:val="451B62FE25D2426086548BE212AC7DBE"/>
    <w:rsid w:val="00765DF5"/>
  </w:style>
  <w:style w:type="paragraph" w:customStyle="1" w:styleId="C894E8DCE09E4CA4967B9225C41FC35E">
    <w:name w:val="C894E8DCE09E4CA4967B9225C41FC35E"/>
    <w:rsid w:val="00765DF5"/>
  </w:style>
  <w:style w:type="paragraph" w:customStyle="1" w:styleId="D3B95BCF7FEA4AEAB0B8DEC7C6A6A488">
    <w:name w:val="D3B95BCF7FEA4AEAB0B8DEC7C6A6A488"/>
    <w:rsid w:val="00765DF5"/>
  </w:style>
  <w:style w:type="paragraph" w:customStyle="1" w:styleId="EA079253972D403FB544906B1E66037B">
    <w:name w:val="EA079253972D403FB544906B1E66037B"/>
    <w:rsid w:val="00765DF5"/>
  </w:style>
  <w:style w:type="paragraph" w:customStyle="1" w:styleId="4D5A5594D7234CD09746A1263FE30560">
    <w:name w:val="4D5A5594D7234CD09746A1263FE30560"/>
    <w:rsid w:val="00765DF5"/>
  </w:style>
  <w:style w:type="paragraph" w:customStyle="1" w:styleId="6E3E828E2C924CD8875ADB5695520BDA">
    <w:name w:val="6E3E828E2C924CD8875ADB5695520BDA"/>
    <w:rsid w:val="00765DF5"/>
  </w:style>
  <w:style w:type="paragraph" w:customStyle="1" w:styleId="B5093096BBDA4FF4B0A046556EA720CF">
    <w:name w:val="B5093096BBDA4FF4B0A046556EA720CF"/>
    <w:rsid w:val="00765DF5"/>
  </w:style>
  <w:style w:type="paragraph" w:customStyle="1" w:styleId="C03A1CFAA47F4B67B5BE48EEDB6DDD53">
    <w:name w:val="C03A1CFAA47F4B67B5BE48EEDB6DDD53"/>
    <w:rsid w:val="00765DF5"/>
  </w:style>
  <w:style w:type="paragraph" w:customStyle="1" w:styleId="5B8E357B75A84A8BBF7F94255111462E">
    <w:name w:val="5B8E357B75A84A8BBF7F94255111462E"/>
    <w:rsid w:val="00765DF5"/>
  </w:style>
  <w:style w:type="paragraph" w:customStyle="1" w:styleId="FDB820958D7147D592B86DD6C056AD94">
    <w:name w:val="FDB820958D7147D592B86DD6C056AD94"/>
    <w:rsid w:val="00765DF5"/>
  </w:style>
  <w:style w:type="paragraph" w:customStyle="1" w:styleId="65DC2CA25F8D49BDA158FF23923CBF9E">
    <w:name w:val="65DC2CA25F8D49BDA158FF23923CBF9E"/>
    <w:rsid w:val="00765DF5"/>
  </w:style>
  <w:style w:type="paragraph" w:customStyle="1" w:styleId="CE09512FE91D4E28B478D9001BEF6384">
    <w:name w:val="CE09512FE91D4E28B478D9001BEF6384"/>
    <w:rsid w:val="00765DF5"/>
  </w:style>
  <w:style w:type="paragraph" w:customStyle="1" w:styleId="AB0900C06CDE4A4E9A7575C44F1605CF">
    <w:name w:val="AB0900C06CDE4A4E9A7575C44F1605CF"/>
    <w:rsid w:val="00765DF5"/>
  </w:style>
  <w:style w:type="paragraph" w:customStyle="1" w:styleId="5C0529E9591A4BF78BBFF7714AB19BB6">
    <w:name w:val="5C0529E9591A4BF78BBFF7714AB19BB6"/>
    <w:rsid w:val="00765DF5"/>
  </w:style>
  <w:style w:type="paragraph" w:customStyle="1" w:styleId="EEC7DB73FF7D4AE4879DF2D6226022AF">
    <w:name w:val="EEC7DB73FF7D4AE4879DF2D6226022AF"/>
    <w:rsid w:val="00765DF5"/>
  </w:style>
  <w:style w:type="paragraph" w:customStyle="1" w:styleId="15CA687638274D119398ECBB27766BBD">
    <w:name w:val="15CA687638274D119398ECBB27766BBD"/>
    <w:rsid w:val="00765DF5"/>
  </w:style>
  <w:style w:type="paragraph" w:customStyle="1" w:styleId="6A5531014E73461188A6FFD0D3413AE3">
    <w:name w:val="6A5531014E73461188A6FFD0D3413AE3"/>
    <w:rsid w:val="00765DF5"/>
  </w:style>
  <w:style w:type="paragraph" w:customStyle="1" w:styleId="321FCCBC842B4F048F7BD1E31464B712">
    <w:name w:val="321FCCBC842B4F048F7BD1E31464B712"/>
    <w:rsid w:val="00765DF5"/>
  </w:style>
  <w:style w:type="paragraph" w:customStyle="1" w:styleId="D846E7681F9C40DF8E39BBF5421B8B42">
    <w:name w:val="D846E7681F9C40DF8E39BBF5421B8B42"/>
    <w:rsid w:val="00765DF5"/>
  </w:style>
  <w:style w:type="paragraph" w:customStyle="1" w:styleId="BA355EDEDDD94993A1B2ABCB21F6DC51">
    <w:name w:val="BA355EDEDDD94993A1B2ABCB21F6DC51"/>
    <w:rsid w:val="00765DF5"/>
  </w:style>
  <w:style w:type="paragraph" w:customStyle="1" w:styleId="8155D9B189A94CA3A60BC314D23893EF">
    <w:name w:val="8155D9B189A94CA3A60BC314D23893EF"/>
    <w:rsid w:val="00765DF5"/>
  </w:style>
  <w:style w:type="paragraph" w:customStyle="1" w:styleId="03E88CFF1E8841FEA6D81EFA7329B378">
    <w:name w:val="03E88CFF1E8841FEA6D81EFA7329B378"/>
    <w:rsid w:val="00765DF5"/>
  </w:style>
  <w:style w:type="paragraph" w:customStyle="1" w:styleId="447B817EB2284B2DB913C951257AFC7C">
    <w:name w:val="447B817EB2284B2DB913C951257AFC7C"/>
    <w:rsid w:val="00765DF5"/>
  </w:style>
  <w:style w:type="paragraph" w:customStyle="1" w:styleId="B0228528358D4B5BAE937C242285F87F">
    <w:name w:val="B0228528358D4B5BAE937C242285F87F"/>
    <w:rsid w:val="00765DF5"/>
  </w:style>
  <w:style w:type="paragraph" w:customStyle="1" w:styleId="D0A9833357E34135A0718B7F3FECB33F">
    <w:name w:val="D0A9833357E34135A0718B7F3FECB33F"/>
    <w:rsid w:val="00765DF5"/>
  </w:style>
  <w:style w:type="paragraph" w:customStyle="1" w:styleId="FB5AAC6CC8844316BE4CDE8416AB5032">
    <w:name w:val="FB5AAC6CC8844316BE4CDE8416AB5032"/>
    <w:rsid w:val="00765DF5"/>
  </w:style>
  <w:style w:type="paragraph" w:customStyle="1" w:styleId="828EE818D1464C63956DB6558DB5358C">
    <w:name w:val="828EE818D1464C63956DB6558DB5358C"/>
    <w:rsid w:val="00765DF5"/>
  </w:style>
  <w:style w:type="paragraph" w:customStyle="1" w:styleId="9D7903725F084DD18CE63C79976969AA">
    <w:name w:val="9D7903725F084DD18CE63C79976969AA"/>
    <w:rsid w:val="00765DF5"/>
  </w:style>
  <w:style w:type="paragraph" w:customStyle="1" w:styleId="2EA07D9AE8F84E71901F7FD77A296709">
    <w:name w:val="2EA07D9AE8F84E71901F7FD77A296709"/>
    <w:rsid w:val="00765DF5"/>
  </w:style>
  <w:style w:type="paragraph" w:customStyle="1" w:styleId="3E0E9EE012B7476193212F3990B2F791">
    <w:name w:val="3E0E9EE012B7476193212F3990B2F791"/>
    <w:rsid w:val="00765DF5"/>
  </w:style>
  <w:style w:type="paragraph" w:customStyle="1" w:styleId="2702F65AC22D4C1381D84E552E18A6EE">
    <w:name w:val="2702F65AC22D4C1381D84E552E18A6EE"/>
    <w:rsid w:val="00765DF5"/>
  </w:style>
  <w:style w:type="paragraph" w:customStyle="1" w:styleId="35BEB4A81D9B40CA82495CD58C987747">
    <w:name w:val="35BEB4A81D9B40CA82495CD58C987747"/>
    <w:rsid w:val="00765DF5"/>
  </w:style>
  <w:style w:type="paragraph" w:customStyle="1" w:styleId="F880E31A6BB74C8082F911255F439242">
    <w:name w:val="F880E31A6BB74C8082F911255F439242"/>
    <w:rsid w:val="00765DF5"/>
  </w:style>
  <w:style w:type="paragraph" w:customStyle="1" w:styleId="36A7DBE498BC4570B35FDF189FBE0C22">
    <w:name w:val="36A7DBE498BC4570B35FDF189FBE0C22"/>
    <w:rsid w:val="00765DF5"/>
  </w:style>
  <w:style w:type="paragraph" w:customStyle="1" w:styleId="8456FEBB3F5E42CCB619DEA26B16E17D">
    <w:name w:val="8456FEBB3F5E42CCB619DEA26B16E17D"/>
    <w:rsid w:val="00765DF5"/>
  </w:style>
  <w:style w:type="paragraph" w:customStyle="1" w:styleId="6A2DA9B65A4A402CA382D22C71996CC2">
    <w:name w:val="6A2DA9B65A4A402CA382D22C71996CC2"/>
    <w:rsid w:val="00765DF5"/>
  </w:style>
  <w:style w:type="paragraph" w:customStyle="1" w:styleId="09627E729DF347ADB694FBFF7B8EE593">
    <w:name w:val="09627E729DF347ADB694FBFF7B8EE593"/>
    <w:rsid w:val="00765DF5"/>
  </w:style>
  <w:style w:type="paragraph" w:customStyle="1" w:styleId="C4A2BAFA18554DEABA5F917997844F28">
    <w:name w:val="C4A2BAFA18554DEABA5F917997844F28"/>
    <w:rsid w:val="00765DF5"/>
  </w:style>
  <w:style w:type="paragraph" w:customStyle="1" w:styleId="3F8DC0D40B8249D9B3602547D602D881">
    <w:name w:val="3F8DC0D40B8249D9B3602547D602D881"/>
    <w:rsid w:val="00765DF5"/>
  </w:style>
  <w:style w:type="paragraph" w:customStyle="1" w:styleId="CC212AADF7AD4CCC98265D93E7E62386">
    <w:name w:val="CC212AADF7AD4CCC98265D93E7E62386"/>
    <w:rsid w:val="00765DF5"/>
  </w:style>
  <w:style w:type="paragraph" w:customStyle="1" w:styleId="55B0471C38514B6781CDDD1C2C3FE6EA">
    <w:name w:val="55B0471C38514B6781CDDD1C2C3FE6EA"/>
    <w:rsid w:val="00765DF5"/>
  </w:style>
  <w:style w:type="paragraph" w:customStyle="1" w:styleId="5827A23DBB944B36ACF2F4D078427A44">
    <w:name w:val="5827A23DBB944B36ACF2F4D078427A44"/>
    <w:rsid w:val="00765DF5"/>
  </w:style>
  <w:style w:type="paragraph" w:customStyle="1" w:styleId="437C89A6807D4A93AF3A938F795524C8">
    <w:name w:val="437C89A6807D4A93AF3A938F795524C8"/>
    <w:rsid w:val="00765DF5"/>
  </w:style>
  <w:style w:type="paragraph" w:customStyle="1" w:styleId="3DDA6A306AE34E60AFD1589EC0ED0CA4">
    <w:name w:val="3DDA6A306AE34E60AFD1589EC0ED0CA4"/>
    <w:rsid w:val="00765DF5"/>
  </w:style>
  <w:style w:type="paragraph" w:customStyle="1" w:styleId="DA81354A9E8B4DB68A9D80F521AC5114">
    <w:name w:val="DA81354A9E8B4DB68A9D80F521AC5114"/>
    <w:rsid w:val="00765DF5"/>
  </w:style>
  <w:style w:type="paragraph" w:customStyle="1" w:styleId="2FF809669EF1410F8E31C8DC9220E18D">
    <w:name w:val="2FF809669EF1410F8E31C8DC9220E18D"/>
    <w:rsid w:val="00765DF5"/>
  </w:style>
  <w:style w:type="paragraph" w:customStyle="1" w:styleId="A88AA27EE25249F2BEC5AF01935A32DB">
    <w:name w:val="A88AA27EE25249F2BEC5AF01935A32DB"/>
    <w:rsid w:val="00765DF5"/>
  </w:style>
  <w:style w:type="paragraph" w:customStyle="1" w:styleId="39321D6A71A040DE92857BB403518F1E">
    <w:name w:val="39321D6A71A040DE92857BB403518F1E"/>
    <w:rsid w:val="00807EBD"/>
  </w:style>
  <w:style w:type="paragraph" w:customStyle="1" w:styleId="93125CD14E52431681F9821268E93363">
    <w:name w:val="93125CD14E52431681F9821268E93363"/>
    <w:rsid w:val="00807EBD"/>
  </w:style>
  <w:style w:type="paragraph" w:customStyle="1" w:styleId="155FD623B4BD446DA6F553CD2900ED46">
    <w:name w:val="155FD623B4BD446DA6F553CD2900ED46"/>
    <w:rsid w:val="00807EBD"/>
  </w:style>
  <w:style w:type="paragraph" w:customStyle="1" w:styleId="08D10A04E7A244AE9C61689642532A1B">
    <w:name w:val="08D10A04E7A244AE9C61689642532A1B"/>
    <w:rsid w:val="00807EBD"/>
  </w:style>
  <w:style w:type="paragraph" w:customStyle="1" w:styleId="B5DFA8F3AF19498BBD9A9F90A501CD92">
    <w:name w:val="B5DFA8F3AF19498BBD9A9F90A501CD92"/>
    <w:rsid w:val="00807EBD"/>
  </w:style>
  <w:style w:type="paragraph" w:customStyle="1" w:styleId="1474E9463AF642BA8FABC27C98C96DBE">
    <w:name w:val="1474E9463AF642BA8FABC27C98C96DBE"/>
    <w:rsid w:val="00807EBD"/>
  </w:style>
  <w:style w:type="paragraph" w:customStyle="1" w:styleId="201514D0CAB44378805FFA5C61844578">
    <w:name w:val="201514D0CAB44378805FFA5C61844578"/>
    <w:rsid w:val="00807EBD"/>
  </w:style>
  <w:style w:type="paragraph" w:customStyle="1" w:styleId="EF82F07D632D419496BF4E21574AC0C0">
    <w:name w:val="EF82F07D632D419496BF4E21574AC0C0"/>
    <w:rsid w:val="00807EBD"/>
  </w:style>
  <w:style w:type="paragraph" w:customStyle="1" w:styleId="852037B97B5E48DBB8033136602FCA22">
    <w:name w:val="852037B97B5E48DBB8033136602FCA22"/>
    <w:rsid w:val="00807EBD"/>
  </w:style>
  <w:style w:type="paragraph" w:customStyle="1" w:styleId="3E5DDF8F579B453CADB7906D18C15C13">
    <w:name w:val="3E5DDF8F579B453CADB7906D18C15C13"/>
    <w:rsid w:val="00807EBD"/>
  </w:style>
  <w:style w:type="paragraph" w:customStyle="1" w:styleId="524725A4DAEE4A68890C571E31322F45">
    <w:name w:val="524725A4DAEE4A68890C571E31322F45"/>
    <w:rsid w:val="00807EBD"/>
  </w:style>
  <w:style w:type="paragraph" w:customStyle="1" w:styleId="F4BDA16CAEE349A28EF79BD15979226D">
    <w:name w:val="F4BDA16CAEE349A28EF79BD15979226D"/>
    <w:rsid w:val="00807EBD"/>
  </w:style>
  <w:style w:type="paragraph" w:customStyle="1" w:styleId="2CA0F4317D8542E593DED9C54877CE6A">
    <w:name w:val="2CA0F4317D8542E593DED9C54877CE6A"/>
    <w:rsid w:val="00807EBD"/>
  </w:style>
  <w:style w:type="paragraph" w:customStyle="1" w:styleId="CCFD69AB1C214AB78264D8F56519BDF3">
    <w:name w:val="CCFD69AB1C214AB78264D8F56519BDF3"/>
    <w:rsid w:val="00807EBD"/>
  </w:style>
  <w:style w:type="paragraph" w:customStyle="1" w:styleId="C32AFF27B25D4F44A4B4FBAA2C2BAE02">
    <w:name w:val="C32AFF27B25D4F44A4B4FBAA2C2BAE02"/>
    <w:rsid w:val="00807EBD"/>
  </w:style>
  <w:style w:type="paragraph" w:customStyle="1" w:styleId="C2C530BE641D47B0A9CF1679C244FE8F">
    <w:name w:val="C2C530BE641D47B0A9CF1679C244FE8F"/>
    <w:rsid w:val="00807EBD"/>
  </w:style>
  <w:style w:type="paragraph" w:customStyle="1" w:styleId="D4FBB40F51334467854B7326AF3FD970">
    <w:name w:val="D4FBB40F51334467854B7326AF3FD970"/>
    <w:rsid w:val="00807EBD"/>
  </w:style>
  <w:style w:type="paragraph" w:customStyle="1" w:styleId="D762E7F5A6E0409BA1F1535DCD493F76">
    <w:name w:val="D762E7F5A6E0409BA1F1535DCD493F76"/>
    <w:rsid w:val="00807EBD"/>
  </w:style>
  <w:style w:type="paragraph" w:customStyle="1" w:styleId="ACFCEB8B8C554EC4987AD2C6EE93B32F">
    <w:name w:val="ACFCEB8B8C554EC4987AD2C6EE93B32F"/>
    <w:rsid w:val="00807EBD"/>
  </w:style>
  <w:style w:type="paragraph" w:customStyle="1" w:styleId="56EF658694FE40BDA225115BD8BB47F6">
    <w:name w:val="56EF658694FE40BDA225115BD8BB47F6"/>
    <w:rsid w:val="00807EBD"/>
  </w:style>
  <w:style w:type="paragraph" w:customStyle="1" w:styleId="B2019FAC241E4546BC197A3DB093EB8C">
    <w:name w:val="B2019FAC241E4546BC197A3DB093EB8C"/>
    <w:rsid w:val="00807EBD"/>
  </w:style>
  <w:style w:type="paragraph" w:customStyle="1" w:styleId="43A1AF3A216A498C9329C3425D9C492C">
    <w:name w:val="43A1AF3A216A498C9329C3425D9C492C"/>
    <w:rsid w:val="00807EBD"/>
  </w:style>
  <w:style w:type="paragraph" w:customStyle="1" w:styleId="F5F7D60605CC4AD9BB88B8F0BF8ACAC9">
    <w:name w:val="F5F7D60605CC4AD9BB88B8F0BF8ACAC9"/>
    <w:rsid w:val="00807EBD"/>
  </w:style>
  <w:style w:type="paragraph" w:customStyle="1" w:styleId="6F279C0330C14DE6A212A135F1E5D81A">
    <w:name w:val="6F279C0330C14DE6A212A135F1E5D81A"/>
    <w:rsid w:val="00807EBD"/>
  </w:style>
  <w:style w:type="paragraph" w:customStyle="1" w:styleId="08837F19F7B84DD0A42ABDB3A95797DD">
    <w:name w:val="08837F19F7B84DD0A42ABDB3A95797DD"/>
    <w:rsid w:val="00807EBD"/>
  </w:style>
  <w:style w:type="paragraph" w:customStyle="1" w:styleId="2355C01D90354D91AC1EE5EDEC860309">
    <w:name w:val="2355C01D90354D91AC1EE5EDEC860309"/>
    <w:rsid w:val="00807EBD"/>
  </w:style>
  <w:style w:type="paragraph" w:customStyle="1" w:styleId="043EE86B9D8148AE86EE46C910A73E26">
    <w:name w:val="043EE86B9D8148AE86EE46C910A73E26"/>
    <w:rsid w:val="00807EBD"/>
  </w:style>
  <w:style w:type="paragraph" w:customStyle="1" w:styleId="717F1A49D4204E879719E396F9DC3112">
    <w:name w:val="717F1A49D4204E879719E396F9DC3112"/>
    <w:rsid w:val="00807EBD"/>
  </w:style>
  <w:style w:type="paragraph" w:customStyle="1" w:styleId="13DA58339F364D19B25C2C8A2CA1E905">
    <w:name w:val="13DA58339F364D19B25C2C8A2CA1E905"/>
    <w:rsid w:val="00807EBD"/>
  </w:style>
  <w:style w:type="paragraph" w:customStyle="1" w:styleId="FC0141FAB164481F80984C2322633353">
    <w:name w:val="FC0141FAB164481F80984C2322633353"/>
    <w:rsid w:val="00807EBD"/>
  </w:style>
  <w:style w:type="paragraph" w:customStyle="1" w:styleId="31BFBA1F08344794B0CA7D8DB1200901">
    <w:name w:val="31BFBA1F08344794B0CA7D8DB1200901"/>
    <w:rsid w:val="00807EBD"/>
  </w:style>
  <w:style w:type="paragraph" w:customStyle="1" w:styleId="5CCB20496775404292D2E63D47269A13">
    <w:name w:val="5CCB20496775404292D2E63D47269A13"/>
    <w:rsid w:val="00807EBD"/>
  </w:style>
  <w:style w:type="paragraph" w:customStyle="1" w:styleId="397E8E5F0A8847FE90A930AB258BCA13">
    <w:name w:val="397E8E5F0A8847FE90A930AB258BCA13"/>
    <w:rsid w:val="00807EBD"/>
  </w:style>
  <w:style w:type="paragraph" w:customStyle="1" w:styleId="C05D0C359EC6408EBCBF2D7E4AB1E82B">
    <w:name w:val="C05D0C359EC6408EBCBF2D7E4AB1E82B"/>
    <w:rsid w:val="00807EBD"/>
  </w:style>
  <w:style w:type="paragraph" w:customStyle="1" w:styleId="3AEF594BC53242C18E51310AED512071">
    <w:name w:val="3AEF594BC53242C18E51310AED512071"/>
    <w:rsid w:val="00807EBD"/>
  </w:style>
  <w:style w:type="paragraph" w:customStyle="1" w:styleId="696B154ED469475A919384D326A8C7EA">
    <w:name w:val="696B154ED469475A919384D326A8C7EA"/>
    <w:rsid w:val="00807EBD"/>
  </w:style>
  <w:style w:type="paragraph" w:customStyle="1" w:styleId="DF6A70CE9E544887BEAEC1E7D1291DFE">
    <w:name w:val="DF6A70CE9E544887BEAEC1E7D1291DFE"/>
    <w:rsid w:val="00807EBD"/>
  </w:style>
  <w:style w:type="paragraph" w:customStyle="1" w:styleId="68A9829928474B429C977D78CC9595C3">
    <w:name w:val="68A9829928474B429C977D78CC9595C3"/>
    <w:rsid w:val="00807EBD"/>
  </w:style>
  <w:style w:type="paragraph" w:customStyle="1" w:styleId="FFCD31E134504B49904E61B3BEFFFE3A">
    <w:name w:val="FFCD31E134504B49904E61B3BEFFFE3A"/>
    <w:rsid w:val="00807EBD"/>
  </w:style>
  <w:style w:type="paragraph" w:customStyle="1" w:styleId="9E62E59B61C14675A36FD3BBA7CD2181">
    <w:name w:val="9E62E59B61C14675A36FD3BBA7CD2181"/>
    <w:rsid w:val="00807EBD"/>
  </w:style>
  <w:style w:type="paragraph" w:customStyle="1" w:styleId="A86982AB17B3407B8E39979D7863A626">
    <w:name w:val="A86982AB17B3407B8E39979D7863A626"/>
    <w:rsid w:val="00807EBD"/>
  </w:style>
  <w:style w:type="paragraph" w:customStyle="1" w:styleId="C11CB6D5F98D48A8AD60C79719F166E5">
    <w:name w:val="C11CB6D5F98D48A8AD60C79719F166E5"/>
    <w:rsid w:val="00807EBD"/>
  </w:style>
  <w:style w:type="paragraph" w:customStyle="1" w:styleId="E9FCC656FB5E4AA9B8C1EE19DDEB1D0A">
    <w:name w:val="E9FCC656FB5E4AA9B8C1EE19DDEB1D0A"/>
    <w:rsid w:val="00807EBD"/>
  </w:style>
  <w:style w:type="paragraph" w:customStyle="1" w:styleId="47D69405760D486D99BBD8E4011ACDA7">
    <w:name w:val="47D69405760D486D99BBD8E4011ACDA7"/>
    <w:rsid w:val="00807EBD"/>
  </w:style>
  <w:style w:type="paragraph" w:customStyle="1" w:styleId="4B4D6AF0040F49A89A77F8EB88AFF440">
    <w:name w:val="4B4D6AF0040F49A89A77F8EB88AFF440"/>
    <w:rsid w:val="00807EBD"/>
  </w:style>
  <w:style w:type="paragraph" w:customStyle="1" w:styleId="C997C4DB289044FF9CD0E502DFEA48EA">
    <w:name w:val="C997C4DB289044FF9CD0E502DFEA48EA"/>
    <w:rsid w:val="00807EBD"/>
  </w:style>
  <w:style w:type="paragraph" w:customStyle="1" w:styleId="7F2737E79998429D902CCDA5F1761227">
    <w:name w:val="7F2737E79998429D902CCDA5F1761227"/>
    <w:rsid w:val="00807EBD"/>
  </w:style>
  <w:style w:type="paragraph" w:customStyle="1" w:styleId="8A165C9C038B4D36AB02B8C16E6B8BF1">
    <w:name w:val="8A165C9C038B4D36AB02B8C16E6B8BF1"/>
    <w:rsid w:val="00807EBD"/>
  </w:style>
  <w:style w:type="paragraph" w:customStyle="1" w:styleId="43554268628C452E99EB362E91B7AAFC">
    <w:name w:val="43554268628C452E99EB362E91B7AAFC"/>
    <w:rsid w:val="00807EBD"/>
  </w:style>
  <w:style w:type="paragraph" w:customStyle="1" w:styleId="FE5213A69B2E45FC964E54EB0A9E76EF">
    <w:name w:val="FE5213A69B2E45FC964E54EB0A9E76EF"/>
    <w:rsid w:val="00807EBD"/>
  </w:style>
  <w:style w:type="paragraph" w:customStyle="1" w:styleId="009EB0D4998640269FE9A5F17D2B6041">
    <w:name w:val="009EB0D4998640269FE9A5F17D2B6041"/>
    <w:rsid w:val="00807EBD"/>
  </w:style>
  <w:style w:type="paragraph" w:customStyle="1" w:styleId="A447623E718147EE9F1F61874550E1A6">
    <w:name w:val="A447623E718147EE9F1F61874550E1A6"/>
    <w:rsid w:val="00807EBD"/>
  </w:style>
  <w:style w:type="paragraph" w:customStyle="1" w:styleId="25C6BFDE2D3A4D769188837B8BA2B2E6">
    <w:name w:val="25C6BFDE2D3A4D769188837B8BA2B2E6"/>
    <w:rsid w:val="00807EBD"/>
  </w:style>
  <w:style w:type="paragraph" w:customStyle="1" w:styleId="9E4ACCE89CFD49AFAB026F5E03828328">
    <w:name w:val="9E4ACCE89CFD49AFAB026F5E03828328"/>
    <w:rsid w:val="00807EBD"/>
  </w:style>
  <w:style w:type="paragraph" w:customStyle="1" w:styleId="FC6148E557454C8C9F0A0FF8924CB123">
    <w:name w:val="FC6148E557454C8C9F0A0FF8924CB123"/>
    <w:rsid w:val="00807EBD"/>
  </w:style>
  <w:style w:type="paragraph" w:customStyle="1" w:styleId="E307B44DB5C64FF098E2320DBD90BB45">
    <w:name w:val="E307B44DB5C64FF098E2320DBD90BB45"/>
    <w:rsid w:val="00807EBD"/>
  </w:style>
  <w:style w:type="paragraph" w:customStyle="1" w:styleId="9C6083DCCEDB460589122116916BAA42">
    <w:name w:val="9C6083DCCEDB460589122116916BAA42"/>
    <w:rsid w:val="00807EBD"/>
  </w:style>
  <w:style w:type="paragraph" w:customStyle="1" w:styleId="3741B9B12E8143EEBAF2BE63311B2C29">
    <w:name w:val="3741B9B12E8143EEBAF2BE63311B2C29"/>
    <w:rsid w:val="00807EBD"/>
  </w:style>
  <w:style w:type="paragraph" w:customStyle="1" w:styleId="3A48D2E30FE349A69597E28A627DA3A1">
    <w:name w:val="3A48D2E30FE349A69597E28A627DA3A1"/>
    <w:rsid w:val="00807EBD"/>
  </w:style>
  <w:style w:type="paragraph" w:customStyle="1" w:styleId="FD1FB49B7C604165B261948AE23EAC29">
    <w:name w:val="FD1FB49B7C604165B261948AE23EAC29"/>
    <w:rsid w:val="00807EBD"/>
  </w:style>
  <w:style w:type="paragraph" w:customStyle="1" w:styleId="A5C2A06209BF46EF9084D23D2670775C">
    <w:name w:val="A5C2A06209BF46EF9084D23D2670775C"/>
    <w:rsid w:val="00807EBD"/>
  </w:style>
  <w:style w:type="paragraph" w:customStyle="1" w:styleId="79914097DE664D7FB02BBFC402FBB7EE">
    <w:name w:val="79914097DE664D7FB02BBFC402FBB7EE"/>
    <w:rsid w:val="00807EBD"/>
  </w:style>
  <w:style w:type="paragraph" w:customStyle="1" w:styleId="55B2EE14E7914954B534F0FF73C189CE">
    <w:name w:val="55B2EE14E7914954B534F0FF73C189CE"/>
    <w:rsid w:val="00807EBD"/>
  </w:style>
  <w:style w:type="paragraph" w:customStyle="1" w:styleId="1BE083CB495B41A1B35BF247649F50EB">
    <w:name w:val="1BE083CB495B41A1B35BF247649F50EB"/>
    <w:rsid w:val="00807EBD"/>
  </w:style>
  <w:style w:type="paragraph" w:customStyle="1" w:styleId="57D8CDE16BFE4408A093A861A47BEC4E">
    <w:name w:val="57D8CDE16BFE4408A093A861A47BEC4E"/>
    <w:rsid w:val="00807EBD"/>
  </w:style>
  <w:style w:type="paragraph" w:customStyle="1" w:styleId="3D9D89AE56B84B1B9A5FBB4E82259F3C">
    <w:name w:val="3D9D89AE56B84B1B9A5FBB4E82259F3C"/>
    <w:rsid w:val="00807EBD"/>
  </w:style>
  <w:style w:type="paragraph" w:customStyle="1" w:styleId="D0E5E6D4A8AC4E339CC6FB027CF9E2C1">
    <w:name w:val="D0E5E6D4A8AC4E339CC6FB027CF9E2C1"/>
    <w:rsid w:val="00807EBD"/>
  </w:style>
  <w:style w:type="paragraph" w:customStyle="1" w:styleId="C836B27A6A864AC9B9BA23D1D5F8EBEB">
    <w:name w:val="C836B27A6A864AC9B9BA23D1D5F8EBEB"/>
    <w:rsid w:val="00807EBD"/>
  </w:style>
  <w:style w:type="paragraph" w:customStyle="1" w:styleId="49B236EFCA7E4A3F9E43D624CD7B1E98">
    <w:name w:val="49B236EFCA7E4A3F9E43D624CD7B1E98"/>
    <w:rsid w:val="00807EBD"/>
  </w:style>
  <w:style w:type="paragraph" w:customStyle="1" w:styleId="0BD51284171B4AF2BB5602CFF125D986">
    <w:name w:val="0BD51284171B4AF2BB5602CFF125D986"/>
    <w:rsid w:val="00807EBD"/>
  </w:style>
  <w:style w:type="paragraph" w:customStyle="1" w:styleId="2520D9EE66534C3FB4B9A4CAFEEC48FF">
    <w:name w:val="2520D9EE66534C3FB4B9A4CAFEEC48FF"/>
    <w:rsid w:val="00807EBD"/>
  </w:style>
  <w:style w:type="paragraph" w:customStyle="1" w:styleId="D344BC30F56D4B22B70F49D4E2F54D48">
    <w:name w:val="D344BC30F56D4B22B70F49D4E2F54D48"/>
    <w:rsid w:val="00807EBD"/>
  </w:style>
  <w:style w:type="paragraph" w:customStyle="1" w:styleId="BDD27720B4924AD8A69605DF0F67D4AC">
    <w:name w:val="BDD27720B4924AD8A69605DF0F67D4AC"/>
    <w:rsid w:val="00807EBD"/>
  </w:style>
  <w:style w:type="paragraph" w:customStyle="1" w:styleId="D7D299F483034B5D93841585366891D3">
    <w:name w:val="D7D299F483034B5D93841585366891D3"/>
    <w:rsid w:val="00807EBD"/>
  </w:style>
  <w:style w:type="paragraph" w:customStyle="1" w:styleId="9A461FF65ADA4E67950224434AC69F9F">
    <w:name w:val="9A461FF65ADA4E67950224434AC69F9F"/>
    <w:rsid w:val="00807EBD"/>
  </w:style>
  <w:style w:type="paragraph" w:customStyle="1" w:styleId="6AD36425C44E4B69B0FFAD2F1A4CF68F">
    <w:name w:val="6AD36425C44E4B69B0FFAD2F1A4CF68F"/>
    <w:rsid w:val="00807EBD"/>
  </w:style>
  <w:style w:type="paragraph" w:customStyle="1" w:styleId="A4756473C8C2409480B2E1FEF4E8F6BC">
    <w:name w:val="A4756473C8C2409480B2E1FEF4E8F6BC"/>
    <w:rsid w:val="00807EBD"/>
  </w:style>
  <w:style w:type="paragraph" w:customStyle="1" w:styleId="7D7796B6E88C46A1A3038C4EBAF823F3">
    <w:name w:val="7D7796B6E88C46A1A3038C4EBAF823F3"/>
    <w:rsid w:val="00807EBD"/>
  </w:style>
  <w:style w:type="paragraph" w:customStyle="1" w:styleId="393DA24EFCE4441DB923F7D03A9DD8A9">
    <w:name w:val="393DA24EFCE4441DB923F7D03A9DD8A9"/>
    <w:rsid w:val="00807EBD"/>
  </w:style>
  <w:style w:type="paragraph" w:customStyle="1" w:styleId="C161DD8EF4A44236893256075799C809">
    <w:name w:val="C161DD8EF4A44236893256075799C809"/>
    <w:rsid w:val="00807EBD"/>
  </w:style>
  <w:style w:type="paragraph" w:customStyle="1" w:styleId="98F83060D74E4E87A66AF4AA40596383">
    <w:name w:val="98F83060D74E4E87A66AF4AA40596383"/>
    <w:rsid w:val="00807EBD"/>
  </w:style>
  <w:style w:type="paragraph" w:customStyle="1" w:styleId="732A0F94885D4B28A882B5600D6DDC36">
    <w:name w:val="732A0F94885D4B28A882B5600D6DDC36"/>
    <w:rsid w:val="00807EBD"/>
  </w:style>
  <w:style w:type="paragraph" w:customStyle="1" w:styleId="0301ACCB354F4500BCA52311A01A8D4C">
    <w:name w:val="0301ACCB354F4500BCA52311A01A8D4C"/>
    <w:rsid w:val="00807EBD"/>
  </w:style>
  <w:style w:type="paragraph" w:customStyle="1" w:styleId="1DC95EC68DB04425926FAB5BCDD3AA1C">
    <w:name w:val="1DC95EC68DB04425926FAB5BCDD3AA1C"/>
    <w:rsid w:val="00807EBD"/>
  </w:style>
  <w:style w:type="paragraph" w:customStyle="1" w:styleId="ADAA7A3ED1194EA5AB49F7D5D218A6C0">
    <w:name w:val="ADAA7A3ED1194EA5AB49F7D5D218A6C0"/>
    <w:rsid w:val="00807EBD"/>
  </w:style>
  <w:style w:type="paragraph" w:customStyle="1" w:styleId="A7D626B4407240D3B19AAA85F9EF871A">
    <w:name w:val="A7D626B4407240D3B19AAA85F9EF871A"/>
    <w:rsid w:val="00807EBD"/>
  </w:style>
  <w:style w:type="paragraph" w:customStyle="1" w:styleId="CA7523D7FCFB4F5C8B0CF0F6C6C9BBD9">
    <w:name w:val="CA7523D7FCFB4F5C8B0CF0F6C6C9BBD9"/>
    <w:rsid w:val="00807EBD"/>
  </w:style>
  <w:style w:type="paragraph" w:customStyle="1" w:styleId="BDDB9B03B4BE428FB31A1B72549BF080">
    <w:name w:val="BDDB9B03B4BE428FB31A1B72549BF080"/>
    <w:rsid w:val="00807EBD"/>
  </w:style>
  <w:style w:type="paragraph" w:customStyle="1" w:styleId="E6C3823F1E1042ED9B0F68CD0038FEE9">
    <w:name w:val="E6C3823F1E1042ED9B0F68CD0038FEE9"/>
    <w:rsid w:val="00807EBD"/>
  </w:style>
  <w:style w:type="paragraph" w:customStyle="1" w:styleId="FB43B52C1D294A1E8C435963D4E7631A">
    <w:name w:val="FB43B52C1D294A1E8C435963D4E7631A"/>
    <w:rsid w:val="00807EBD"/>
  </w:style>
  <w:style w:type="paragraph" w:customStyle="1" w:styleId="1D8430FF9B1940958D1517CCE29A7322">
    <w:name w:val="1D8430FF9B1940958D1517CCE29A7322"/>
    <w:rsid w:val="00807EBD"/>
  </w:style>
  <w:style w:type="paragraph" w:customStyle="1" w:styleId="FDB926E8FAF642618513FDDB1683622D">
    <w:name w:val="FDB926E8FAF642618513FDDB1683622D"/>
    <w:rsid w:val="00807EBD"/>
  </w:style>
  <w:style w:type="paragraph" w:customStyle="1" w:styleId="B2AD89004B714B548405BD2190DFD31B">
    <w:name w:val="B2AD89004B714B548405BD2190DFD31B"/>
    <w:rsid w:val="00807EBD"/>
  </w:style>
  <w:style w:type="paragraph" w:customStyle="1" w:styleId="30A8AF6355EA4CC5AE22362AFFC41AC3">
    <w:name w:val="30A8AF6355EA4CC5AE22362AFFC41AC3"/>
    <w:rsid w:val="00807EBD"/>
  </w:style>
  <w:style w:type="paragraph" w:customStyle="1" w:styleId="BA49493727A54DA0B894752C589588A8">
    <w:name w:val="BA49493727A54DA0B894752C589588A8"/>
    <w:rsid w:val="00807EBD"/>
  </w:style>
  <w:style w:type="paragraph" w:customStyle="1" w:styleId="42B5E59848D2401792F4066F3E25ED87">
    <w:name w:val="42B5E59848D2401792F4066F3E25ED87"/>
    <w:rsid w:val="00807EBD"/>
  </w:style>
  <w:style w:type="paragraph" w:customStyle="1" w:styleId="2CD057584BF9489AAF1AEACDE8D8DD2A">
    <w:name w:val="2CD057584BF9489AAF1AEACDE8D8DD2A"/>
    <w:rsid w:val="00807EBD"/>
  </w:style>
  <w:style w:type="paragraph" w:customStyle="1" w:styleId="FCBEF8B3044F4C5FB826B8AC50A49F25">
    <w:name w:val="FCBEF8B3044F4C5FB826B8AC50A49F25"/>
    <w:rsid w:val="00807EBD"/>
  </w:style>
  <w:style w:type="paragraph" w:customStyle="1" w:styleId="00247BBA9EA743B4A5D997FF16D636ED">
    <w:name w:val="00247BBA9EA743B4A5D997FF16D636ED"/>
    <w:rsid w:val="00807EBD"/>
  </w:style>
  <w:style w:type="paragraph" w:customStyle="1" w:styleId="71305F31CC3945DBAFC144BEF287F5C1">
    <w:name w:val="71305F31CC3945DBAFC144BEF287F5C1"/>
    <w:rsid w:val="00807EBD"/>
  </w:style>
  <w:style w:type="paragraph" w:customStyle="1" w:styleId="5E0D1F0E5F5B41CC9EBEA977AE78E50E">
    <w:name w:val="5E0D1F0E5F5B41CC9EBEA977AE78E50E"/>
    <w:rsid w:val="00807EBD"/>
  </w:style>
  <w:style w:type="paragraph" w:customStyle="1" w:styleId="2BE488E442C848E9A7EAEA1280D7041F">
    <w:name w:val="2BE488E442C848E9A7EAEA1280D7041F"/>
    <w:rsid w:val="00807EBD"/>
  </w:style>
  <w:style w:type="paragraph" w:customStyle="1" w:styleId="CAEDF54B55084032BEB698CC02E7F8E4">
    <w:name w:val="CAEDF54B55084032BEB698CC02E7F8E4"/>
    <w:rsid w:val="00807EBD"/>
  </w:style>
  <w:style w:type="paragraph" w:customStyle="1" w:styleId="74E4F3B5F6D64C3CA5CDC1EF48A6DD7D">
    <w:name w:val="74E4F3B5F6D64C3CA5CDC1EF48A6DD7D"/>
    <w:rsid w:val="00807EBD"/>
  </w:style>
  <w:style w:type="paragraph" w:customStyle="1" w:styleId="42B4C84A6D2A4104932B4BD543046EE0">
    <w:name w:val="42B4C84A6D2A4104932B4BD543046EE0"/>
    <w:rsid w:val="00807EBD"/>
  </w:style>
  <w:style w:type="paragraph" w:customStyle="1" w:styleId="28B2F94036C44C6B92C471E4E5FE9E9A">
    <w:name w:val="28B2F94036C44C6B92C471E4E5FE9E9A"/>
    <w:rsid w:val="00807EBD"/>
  </w:style>
  <w:style w:type="paragraph" w:customStyle="1" w:styleId="6309E588DDC44BACA62F3D6BF215DF66">
    <w:name w:val="6309E588DDC44BACA62F3D6BF215DF66"/>
    <w:rsid w:val="00807EBD"/>
  </w:style>
  <w:style w:type="paragraph" w:customStyle="1" w:styleId="C7E828308F634B95B256FB47772A63D7">
    <w:name w:val="C7E828308F634B95B256FB47772A63D7"/>
    <w:rsid w:val="00807EBD"/>
  </w:style>
  <w:style w:type="paragraph" w:customStyle="1" w:styleId="851C59B9EF6A44059762AC5E0D6B1960">
    <w:name w:val="851C59B9EF6A44059762AC5E0D6B1960"/>
    <w:rsid w:val="00807EBD"/>
  </w:style>
  <w:style w:type="paragraph" w:customStyle="1" w:styleId="3E7C3E5F23D14236A5857993A4AB1490">
    <w:name w:val="3E7C3E5F23D14236A5857993A4AB1490"/>
    <w:rsid w:val="00807EBD"/>
  </w:style>
  <w:style w:type="paragraph" w:customStyle="1" w:styleId="0A03A3166CE5401CB7EF8C0A946028BB">
    <w:name w:val="0A03A3166CE5401CB7EF8C0A946028BB"/>
    <w:rsid w:val="00807EBD"/>
  </w:style>
  <w:style w:type="paragraph" w:customStyle="1" w:styleId="400222F03B03432CAD37B5125B12DDCF">
    <w:name w:val="400222F03B03432CAD37B5125B12DDCF"/>
    <w:rsid w:val="00807EBD"/>
  </w:style>
  <w:style w:type="paragraph" w:customStyle="1" w:styleId="E8ABF023E2A241F8B8745648D1EA8B4F">
    <w:name w:val="E8ABF023E2A241F8B8745648D1EA8B4F"/>
    <w:rsid w:val="00807EBD"/>
  </w:style>
  <w:style w:type="paragraph" w:customStyle="1" w:styleId="A73878AF25EB49D29DF317332F5C942C">
    <w:name w:val="A73878AF25EB49D29DF317332F5C942C"/>
    <w:rsid w:val="00807EBD"/>
  </w:style>
  <w:style w:type="paragraph" w:customStyle="1" w:styleId="4686A297B3B94D98B91E670DC7E3902C">
    <w:name w:val="4686A297B3B94D98B91E670DC7E3902C"/>
    <w:rsid w:val="00807EBD"/>
  </w:style>
  <w:style w:type="paragraph" w:customStyle="1" w:styleId="23D9E962CCEC491AB74B6251C06D675D">
    <w:name w:val="23D9E962CCEC491AB74B6251C06D675D"/>
    <w:rsid w:val="00807EBD"/>
  </w:style>
  <w:style w:type="paragraph" w:customStyle="1" w:styleId="9AB2C318EEB1424B972C1858FE664639">
    <w:name w:val="9AB2C318EEB1424B972C1858FE664639"/>
    <w:rsid w:val="00807EBD"/>
  </w:style>
  <w:style w:type="paragraph" w:customStyle="1" w:styleId="A5C310B1D0C441B980664A7A59557B6A">
    <w:name w:val="A5C310B1D0C441B980664A7A59557B6A"/>
    <w:rsid w:val="00807EBD"/>
  </w:style>
  <w:style w:type="paragraph" w:customStyle="1" w:styleId="6D1F5DF5A29F49A8A2280CDA4C2D0A24">
    <w:name w:val="6D1F5DF5A29F49A8A2280CDA4C2D0A24"/>
    <w:rsid w:val="00807EBD"/>
  </w:style>
  <w:style w:type="paragraph" w:customStyle="1" w:styleId="D512B17A1904404DBD61F93AEE8F1A4C">
    <w:name w:val="D512B17A1904404DBD61F93AEE8F1A4C"/>
    <w:rsid w:val="00807EBD"/>
  </w:style>
  <w:style w:type="paragraph" w:customStyle="1" w:styleId="F4A5D72FBEDF45799DF98CCC7DE175C8">
    <w:name w:val="F4A5D72FBEDF45799DF98CCC7DE175C8"/>
    <w:rsid w:val="00807EBD"/>
  </w:style>
  <w:style w:type="paragraph" w:customStyle="1" w:styleId="BE2C80A83A6D4AE984287F0A18A7E78C">
    <w:name w:val="BE2C80A83A6D4AE984287F0A18A7E78C"/>
    <w:rsid w:val="00807EBD"/>
  </w:style>
  <w:style w:type="paragraph" w:customStyle="1" w:styleId="74F691C25493441B887E39C9B14BA17F">
    <w:name w:val="74F691C25493441B887E39C9B14BA17F"/>
    <w:rsid w:val="00807EBD"/>
  </w:style>
  <w:style w:type="paragraph" w:customStyle="1" w:styleId="0C26ACD03B694A8BAFB9FA058D436B0D">
    <w:name w:val="0C26ACD03B694A8BAFB9FA058D436B0D"/>
    <w:rsid w:val="00807EBD"/>
  </w:style>
  <w:style w:type="paragraph" w:customStyle="1" w:styleId="858C3AD7DF2142E7B13A20031550AA19">
    <w:name w:val="858C3AD7DF2142E7B13A20031550AA19"/>
    <w:rsid w:val="00807EBD"/>
  </w:style>
  <w:style w:type="paragraph" w:customStyle="1" w:styleId="965F1518D93F40EEA840906FB799BDB8">
    <w:name w:val="965F1518D93F40EEA840906FB799BDB8"/>
    <w:rsid w:val="00807EBD"/>
  </w:style>
  <w:style w:type="paragraph" w:customStyle="1" w:styleId="ACD9DD2BCD0849DB81454C27A904BD21">
    <w:name w:val="ACD9DD2BCD0849DB81454C27A904BD21"/>
    <w:rsid w:val="00807EBD"/>
  </w:style>
  <w:style w:type="paragraph" w:customStyle="1" w:styleId="D6E72721D3D646CB864C81FEA1BE1595">
    <w:name w:val="D6E72721D3D646CB864C81FEA1BE1595"/>
    <w:rsid w:val="00807EBD"/>
  </w:style>
  <w:style w:type="paragraph" w:customStyle="1" w:styleId="88EF38AA6B7C41759902E05A3E192320">
    <w:name w:val="88EF38AA6B7C41759902E05A3E192320"/>
    <w:rsid w:val="00807EBD"/>
  </w:style>
  <w:style w:type="paragraph" w:customStyle="1" w:styleId="614FEE30930A4D10928D430FD61CB494">
    <w:name w:val="614FEE30930A4D10928D430FD61CB494"/>
    <w:rsid w:val="00807EBD"/>
  </w:style>
  <w:style w:type="paragraph" w:customStyle="1" w:styleId="CDA29340C13A43B3B9D0FCF332173FB7">
    <w:name w:val="CDA29340C13A43B3B9D0FCF332173FB7"/>
    <w:rsid w:val="00807EBD"/>
  </w:style>
  <w:style w:type="paragraph" w:customStyle="1" w:styleId="9E1B0AEDF621476EAE05C0B7A2272D31">
    <w:name w:val="9E1B0AEDF621476EAE05C0B7A2272D31"/>
    <w:rsid w:val="00807EBD"/>
  </w:style>
  <w:style w:type="paragraph" w:customStyle="1" w:styleId="89769179F9AB420A87A00AE5ACEECF83">
    <w:name w:val="89769179F9AB420A87A00AE5ACEECF83"/>
    <w:rsid w:val="00807EBD"/>
  </w:style>
  <w:style w:type="paragraph" w:customStyle="1" w:styleId="D59DC38BDFB64A40BF3D23C5329910CA">
    <w:name w:val="D59DC38BDFB64A40BF3D23C5329910CA"/>
    <w:rsid w:val="00807EBD"/>
  </w:style>
  <w:style w:type="paragraph" w:customStyle="1" w:styleId="04D2D444B3A44D1DBB8E726C1B225E83">
    <w:name w:val="04D2D444B3A44D1DBB8E726C1B225E83"/>
    <w:rsid w:val="00807EBD"/>
  </w:style>
  <w:style w:type="paragraph" w:customStyle="1" w:styleId="DD5C8359816541B08441C2BFAC30577E">
    <w:name w:val="DD5C8359816541B08441C2BFAC30577E"/>
    <w:rsid w:val="00807EBD"/>
  </w:style>
  <w:style w:type="paragraph" w:customStyle="1" w:styleId="6F0FF3D656224B0F828891FC02B84404">
    <w:name w:val="6F0FF3D656224B0F828891FC02B84404"/>
    <w:rsid w:val="00807EBD"/>
  </w:style>
  <w:style w:type="paragraph" w:customStyle="1" w:styleId="A598EE87E1B94FDFA8A5D6CA6198AA9F">
    <w:name w:val="A598EE87E1B94FDFA8A5D6CA6198AA9F"/>
    <w:rsid w:val="00807EBD"/>
  </w:style>
  <w:style w:type="paragraph" w:customStyle="1" w:styleId="F647EC5894B64C939FA33088DC4A5676">
    <w:name w:val="F647EC5894B64C939FA33088DC4A5676"/>
    <w:rsid w:val="00807EBD"/>
  </w:style>
  <w:style w:type="paragraph" w:customStyle="1" w:styleId="6AF557F98AE34285B9AB862E7786DD9C">
    <w:name w:val="6AF557F98AE34285B9AB862E7786DD9C"/>
    <w:rsid w:val="00807EBD"/>
  </w:style>
  <w:style w:type="paragraph" w:customStyle="1" w:styleId="DAEF9AEECE594B9C8A61E1CA45CDD26A">
    <w:name w:val="DAEF9AEECE594B9C8A61E1CA45CDD26A"/>
    <w:rsid w:val="00807EBD"/>
  </w:style>
  <w:style w:type="paragraph" w:customStyle="1" w:styleId="2E4E865DF054456FA779BB42B31C4728">
    <w:name w:val="2E4E865DF054456FA779BB42B31C4728"/>
    <w:rsid w:val="00807EBD"/>
  </w:style>
  <w:style w:type="paragraph" w:customStyle="1" w:styleId="D2AC9F93B11040B19DDBB849FD22ADA5">
    <w:name w:val="D2AC9F93B11040B19DDBB849FD22ADA5"/>
    <w:rsid w:val="00807EBD"/>
  </w:style>
  <w:style w:type="paragraph" w:customStyle="1" w:styleId="13EA6AF2EF1F400683497F298447403E">
    <w:name w:val="13EA6AF2EF1F400683497F298447403E"/>
    <w:rsid w:val="00807EBD"/>
  </w:style>
  <w:style w:type="paragraph" w:customStyle="1" w:styleId="329EA5249ED048EE94E185405B9CA61A">
    <w:name w:val="329EA5249ED048EE94E185405B9CA61A"/>
    <w:rsid w:val="00807EBD"/>
  </w:style>
  <w:style w:type="paragraph" w:customStyle="1" w:styleId="2CFA3E0C013544DE8434145E8AD65CBB">
    <w:name w:val="2CFA3E0C013544DE8434145E8AD65CBB"/>
    <w:rsid w:val="00807EBD"/>
  </w:style>
  <w:style w:type="paragraph" w:customStyle="1" w:styleId="05F8D2C5F360412FBD6EE68FF8CC2BD5">
    <w:name w:val="05F8D2C5F360412FBD6EE68FF8CC2BD5"/>
    <w:rsid w:val="00807EBD"/>
  </w:style>
  <w:style w:type="paragraph" w:customStyle="1" w:styleId="0D521166CDBE4242BC8DAF2888C48092">
    <w:name w:val="0D521166CDBE4242BC8DAF2888C48092"/>
    <w:rsid w:val="00807EBD"/>
  </w:style>
  <w:style w:type="paragraph" w:customStyle="1" w:styleId="365E1A9365AE4178B6E97A27C3AF4F51">
    <w:name w:val="365E1A9365AE4178B6E97A27C3AF4F51"/>
    <w:rsid w:val="00807EBD"/>
  </w:style>
  <w:style w:type="paragraph" w:customStyle="1" w:styleId="EF2F56457092486BBB8D9368833FB7A9">
    <w:name w:val="EF2F56457092486BBB8D9368833FB7A9"/>
    <w:rsid w:val="00807EBD"/>
  </w:style>
  <w:style w:type="paragraph" w:customStyle="1" w:styleId="C1C5DA978E39440B90268B7BAEAB76B5">
    <w:name w:val="C1C5DA978E39440B90268B7BAEAB76B5"/>
    <w:rsid w:val="00807EBD"/>
  </w:style>
  <w:style w:type="paragraph" w:customStyle="1" w:styleId="A444505384C5461FA49E54CF167F7D3E">
    <w:name w:val="A444505384C5461FA49E54CF167F7D3E"/>
    <w:rsid w:val="00807EBD"/>
  </w:style>
  <w:style w:type="paragraph" w:customStyle="1" w:styleId="B127EF227FD1434A8AD82AEDB7725EEA">
    <w:name w:val="B127EF227FD1434A8AD82AEDB7725EEA"/>
    <w:rsid w:val="00807EBD"/>
  </w:style>
  <w:style w:type="paragraph" w:customStyle="1" w:styleId="7155F15C46044DD3AA16E01F8F70DF0A">
    <w:name w:val="7155F15C46044DD3AA16E01F8F70DF0A"/>
    <w:rsid w:val="00807EBD"/>
  </w:style>
  <w:style w:type="paragraph" w:customStyle="1" w:styleId="3E4A58369EDC4712A455E0478D383596">
    <w:name w:val="3E4A58369EDC4712A455E0478D383596"/>
    <w:rsid w:val="00807EBD"/>
  </w:style>
  <w:style w:type="paragraph" w:customStyle="1" w:styleId="9423F039D73A4E58AE129AEB3C41DF1F">
    <w:name w:val="9423F039D73A4E58AE129AEB3C41DF1F"/>
    <w:rsid w:val="00807EBD"/>
  </w:style>
  <w:style w:type="paragraph" w:customStyle="1" w:styleId="6B738D6331C34E54998C6492820241CD">
    <w:name w:val="6B738D6331C34E54998C6492820241CD"/>
    <w:rsid w:val="00807EBD"/>
  </w:style>
  <w:style w:type="paragraph" w:customStyle="1" w:styleId="DB3A520F08D745E6A46EF6344FEB9A4B">
    <w:name w:val="DB3A520F08D745E6A46EF6344FEB9A4B"/>
    <w:rsid w:val="00807EBD"/>
  </w:style>
  <w:style w:type="paragraph" w:customStyle="1" w:styleId="02D1DA1331BD4684A545E2F6E95C546D">
    <w:name w:val="02D1DA1331BD4684A545E2F6E95C546D"/>
    <w:rsid w:val="00807EBD"/>
  </w:style>
  <w:style w:type="paragraph" w:customStyle="1" w:styleId="23390566AE724272981690DD52949B08">
    <w:name w:val="23390566AE724272981690DD52949B08"/>
    <w:rsid w:val="00807EBD"/>
  </w:style>
  <w:style w:type="paragraph" w:customStyle="1" w:styleId="DEDD4342C3344AE0823CB6DC62CB97CC">
    <w:name w:val="DEDD4342C3344AE0823CB6DC62CB97CC"/>
    <w:rsid w:val="00807EBD"/>
  </w:style>
  <w:style w:type="paragraph" w:customStyle="1" w:styleId="BFDD1E30E5F347AAA292539E3554C33A">
    <w:name w:val="BFDD1E30E5F347AAA292539E3554C33A"/>
    <w:rsid w:val="00807EBD"/>
  </w:style>
  <w:style w:type="paragraph" w:customStyle="1" w:styleId="EB781ECAABE04FD6A1C3BE31D93C8713">
    <w:name w:val="EB781ECAABE04FD6A1C3BE31D93C8713"/>
    <w:rsid w:val="00807EBD"/>
  </w:style>
  <w:style w:type="paragraph" w:customStyle="1" w:styleId="964EF96A981D482595FD3B7EE14AC01B">
    <w:name w:val="964EF96A981D482595FD3B7EE14AC01B"/>
    <w:rsid w:val="00807EBD"/>
  </w:style>
  <w:style w:type="paragraph" w:customStyle="1" w:styleId="9ECA881427B24C069019201DB8D526E7">
    <w:name w:val="9ECA881427B24C069019201DB8D526E7"/>
    <w:rsid w:val="00807EBD"/>
  </w:style>
  <w:style w:type="paragraph" w:customStyle="1" w:styleId="C33C7E019EC34E4BA1D3B82F249C813E">
    <w:name w:val="C33C7E019EC34E4BA1D3B82F249C813E"/>
    <w:rsid w:val="00807EBD"/>
  </w:style>
  <w:style w:type="paragraph" w:customStyle="1" w:styleId="975D0E37EC784855B4510E913C3B8964">
    <w:name w:val="975D0E37EC784855B4510E913C3B8964"/>
    <w:rsid w:val="00807EBD"/>
  </w:style>
  <w:style w:type="paragraph" w:customStyle="1" w:styleId="725BA9D54B4D4409BFDAE5F12220105D">
    <w:name w:val="725BA9D54B4D4409BFDAE5F12220105D"/>
    <w:rsid w:val="00807EBD"/>
  </w:style>
  <w:style w:type="paragraph" w:customStyle="1" w:styleId="51F8FF3E1CDC4BEAB6404B3BBF6A493D">
    <w:name w:val="51F8FF3E1CDC4BEAB6404B3BBF6A493D"/>
    <w:rsid w:val="00807EBD"/>
  </w:style>
  <w:style w:type="paragraph" w:customStyle="1" w:styleId="991E06BE7358411083BDE9698C2F3DE8">
    <w:name w:val="991E06BE7358411083BDE9698C2F3DE8"/>
    <w:rsid w:val="00807EBD"/>
  </w:style>
  <w:style w:type="paragraph" w:customStyle="1" w:styleId="5F0413B3A37A452F8890BE287E749688">
    <w:name w:val="5F0413B3A37A452F8890BE287E749688"/>
    <w:rsid w:val="00807EBD"/>
  </w:style>
  <w:style w:type="paragraph" w:customStyle="1" w:styleId="B48EA80562524C69A197DDC1251AE4BA">
    <w:name w:val="B48EA80562524C69A197DDC1251AE4BA"/>
    <w:rsid w:val="00807EBD"/>
  </w:style>
  <w:style w:type="paragraph" w:customStyle="1" w:styleId="76BCB935EA6744C1A4F3DD71C75BB2FE">
    <w:name w:val="76BCB935EA6744C1A4F3DD71C75BB2FE"/>
    <w:rsid w:val="00807EBD"/>
  </w:style>
  <w:style w:type="paragraph" w:customStyle="1" w:styleId="1F2241E021F549E2AB2D627A1F83395E">
    <w:name w:val="1F2241E021F549E2AB2D627A1F83395E"/>
    <w:rsid w:val="00807EBD"/>
  </w:style>
  <w:style w:type="paragraph" w:customStyle="1" w:styleId="5D49F49C34A44028BD2FA1917820B26A">
    <w:name w:val="5D49F49C34A44028BD2FA1917820B26A"/>
    <w:rsid w:val="00807EBD"/>
  </w:style>
  <w:style w:type="paragraph" w:customStyle="1" w:styleId="DC21EA322CA74281B0A6AF9C0A240CB4">
    <w:name w:val="DC21EA322CA74281B0A6AF9C0A240CB4"/>
    <w:rsid w:val="00807EBD"/>
  </w:style>
  <w:style w:type="paragraph" w:customStyle="1" w:styleId="725B87B866504452B947E39DFDF887EA">
    <w:name w:val="725B87B866504452B947E39DFDF887EA"/>
    <w:rsid w:val="00807EBD"/>
  </w:style>
  <w:style w:type="paragraph" w:customStyle="1" w:styleId="F94FD72559194FB6B4991386A4A79618">
    <w:name w:val="F94FD72559194FB6B4991386A4A79618"/>
    <w:rsid w:val="00807EBD"/>
  </w:style>
  <w:style w:type="paragraph" w:customStyle="1" w:styleId="8150677AC2994AB09D5D80587D9CD002">
    <w:name w:val="8150677AC2994AB09D5D80587D9CD002"/>
    <w:rsid w:val="00807EBD"/>
  </w:style>
  <w:style w:type="paragraph" w:customStyle="1" w:styleId="97F25B3F3E534DFA9EB5ABF9AD5B7743">
    <w:name w:val="97F25B3F3E534DFA9EB5ABF9AD5B7743"/>
    <w:rsid w:val="00807EBD"/>
  </w:style>
  <w:style w:type="paragraph" w:customStyle="1" w:styleId="0FE3C8CE843C403AA724D1063D4AB5D2">
    <w:name w:val="0FE3C8CE843C403AA724D1063D4AB5D2"/>
    <w:rsid w:val="00807EBD"/>
  </w:style>
  <w:style w:type="paragraph" w:customStyle="1" w:styleId="F9418B83C6374BE9ADEFA9433361BF7C">
    <w:name w:val="F9418B83C6374BE9ADEFA9433361BF7C"/>
    <w:rsid w:val="00807EBD"/>
  </w:style>
  <w:style w:type="paragraph" w:customStyle="1" w:styleId="4B17EAB7AB6F4664B919A6C9C4E45845">
    <w:name w:val="4B17EAB7AB6F4664B919A6C9C4E45845"/>
    <w:rsid w:val="00807EBD"/>
  </w:style>
  <w:style w:type="paragraph" w:customStyle="1" w:styleId="3833012085AD40019F57385AB31F8EF8">
    <w:name w:val="3833012085AD40019F57385AB31F8EF8"/>
    <w:rsid w:val="00807EBD"/>
  </w:style>
  <w:style w:type="paragraph" w:customStyle="1" w:styleId="85B451E814CA45A0877E377C5390E912">
    <w:name w:val="85B451E814CA45A0877E377C5390E912"/>
    <w:rsid w:val="00807EBD"/>
  </w:style>
  <w:style w:type="paragraph" w:customStyle="1" w:styleId="7CEF25C6B7F64E5EB51468151A5C3051">
    <w:name w:val="7CEF25C6B7F64E5EB51468151A5C3051"/>
    <w:rsid w:val="00807EBD"/>
  </w:style>
  <w:style w:type="paragraph" w:customStyle="1" w:styleId="F0FE0AD600FC4BF1912CC7E0C961F383">
    <w:name w:val="F0FE0AD600FC4BF1912CC7E0C961F383"/>
    <w:rsid w:val="00807EBD"/>
  </w:style>
  <w:style w:type="paragraph" w:customStyle="1" w:styleId="C3EE1F1EE46D4D97BDF1A37054B8737F">
    <w:name w:val="C3EE1F1EE46D4D97BDF1A37054B8737F"/>
    <w:rsid w:val="00807EBD"/>
  </w:style>
  <w:style w:type="paragraph" w:customStyle="1" w:styleId="2A7D406C9C6E472BA95645B85D338548">
    <w:name w:val="2A7D406C9C6E472BA95645B85D338548"/>
    <w:rsid w:val="00807EBD"/>
  </w:style>
  <w:style w:type="paragraph" w:customStyle="1" w:styleId="59C6DC5A838A40CCA0FC4C82177EAF81">
    <w:name w:val="59C6DC5A838A40CCA0FC4C82177EAF81"/>
    <w:rsid w:val="00807EBD"/>
  </w:style>
  <w:style w:type="paragraph" w:customStyle="1" w:styleId="4AF45E21154844E58F762564278202E1">
    <w:name w:val="4AF45E21154844E58F762564278202E1"/>
    <w:rsid w:val="00807EBD"/>
  </w:style>
  <w:style w:type="paragraph" w:customStyle="1" w:styleId="3BBC97A43FB84651A17568D79A6316A1">
    <w:name w:val="3BBC97A43FB84651A17568D79A6316A1"/>
    <w:rsid w:val="00807EBD"/>
  </w:style>
  <w:style w:type="paragraph" w:customStyle="1" w:styleId="AC3CCFB314AA40FEA82C9A824ADF4DBF">
    <w:name w:val="AC3CCFB314AA40FEA82C9A824ADF4DBF"/>
    <w:rsid w:val="00807EBD"/>
  </w:style>
  <w:style w:type="paragraph" w:customStyle="1" w:styleId="4C8B4BA994CC404E9D320454C9D2C7FF">
    <w:name w:val="4C8B4BA994CC404E9D320454C9D2C7FF"/>
    <w:rsid w:val="00807EBD"/>
  </w:style>
  <w:style w:type="paragraph" w:customStyle="1" w:styleId="898B2E119B804239BA794CC573A171E4">
    <w:name w:val="898B2E119B804239BA794CC573A171E4"/>
    <w:rsid w:val="00807EBD"/>
  </w:style>
  <w:style w:type="paragraph" w:customStyle="1" w:styleId="10F1B11E9A354AC1866AA68BC3957E1C">
    <w:name w:val="10F1B11E9A354AC1866AA68BC3957E1C"/>
    <w:rsid w:val="00807EBD"/>
  </w:style>
  <w:style w:type="paragraph" w:customStyle="1" w:styleId="05837FCACC3C45818C285140ABF3B5A4">
    <w:name w:val="05837FCACC3C45818C285140ABF3B5A4"/>
    <w:rsid w:val="00807EBD"/>
  </w:style>
  <w:style w:type="paragraph" w:customStyle="1" w:styleId="113C7A4E014A4BE197B4A1F2CAE4B571">
    <w:name w:val="113C7A4E014A4BE197B4A1F2CAE4B571"/>
    <w:rsid w:val="00807EBD"/>
  </w:style>
  <w:style w:type="paragraph" w:customStyle="1" w:styleId="D50F86C16E1C4D57B0527ACA9B283BEC">
    <w:name w:val="D50F86C16E1C4D57B0527ACA9B283BEC"/>
    <w:rsid w:val="00807EBD"/>
  </w:style>
  <w:style w:type="paragraph" w:customStyle="1" w:styleId="9E98CB75C8F94F23A1996582916A6E5C">
    <w:name w:val="9E98CB75C8F94F23A1996582916A6E5C"/>
    <w:rsid w:val="00807EBD"/>
  </w:style>
  <w:style w:type="paragraph" w:customStyle="1" w:styleId="95CC3C74C86E434E8C1545337E35088F">
    <w:name w:val="95CC3C74C86E434E8C1545337E35088F"/>
    <w:rsid w:val="00807EBD"/>
  </w:style>
  <w:style w:type="paragraph" w:customStyle="1" w:styleId="9C8DA2412D8142ADB7A18240FFD5952C">
    <w:name w:val="9C8DA2412D8142ADB7A18240FFD5952C"/>
    <w:rsid w:val="00807EBD"/>
  </w:style>
  <w:style w:type="paragraph" w:customStyle="1" w:styleId="2CEDF4D5D3004D99A38DC5C627CD7283">
    <w:name w:val="2CEDF4D5D3004D99A38DC5C627CD7283"/>
    <w:rsid w:val="00807EBD"/>
  </w:style>
  <w:style w:type="paragraph" w:customStyle="1" w:styleId="4FB2C6F6F8854F958862D54385C327FF">
    <w:name w:val="4FB2C6F6F8854F958862D54385C327FF"/>
    <w:rsid w:val="00807EBD"/>
  </w:style>
  <w:style w:type="paragraph" w:customStyle="1" w:styleId="236CBBCEF7EA4107B70B400E9DA5939A">
    <w:name w:val="236CBBCEF7EA4107B70B400E9DA5939A"/>
    <w:rsid w:val="00807EBD"/>
  </w:style>
  <w:style w:type="paragraph" w:customStyle="1" w:styleId="81C9843E21464D06B323AA9CFCC314BD">
    <w:name w:val="81C9843E21464D06B323AA9CFCC314BD"/>
    <w:rsid w:val="00807EBD"/>
  </w:style>
  <w:style w:type="paragraph" w:customStyle="1" w:styleId="32C4EA982A834C8A8C1907F451BBE888">
    <w:name w:val="32C4EA982A834C8A8C1907F451BBE888"/>
    <w:rsid w:val="00807EBD"/>
  </w:style>
  <w:style w:type="paragraph" w:customStyle="1" w:styleId="B9BDDAE757384B058592F6371EDE71FD">
    <w:name w:val="B9BDDAE757384B058592F6371EDE71FD"/>
    <w:rsid w:val="00807EBD"/>
  </w:style>
  <w:style w:type="paragraph" w:customStyle="1" w:styleId="EADC54ECBFC94E6BADB49BDE2E05114A">
    <w:name w:val="EADC54ECBFC94E6BADB49BDE2E05114A"/>
    <w:rsid w:val="00807EBD"/>
  </w:style>
  <w:style w:type="paragraph" w:customStyle="1" w:styleId="E90A425C93F9487B8C1BBCDD58888AA0">
    <w:name w:val="E90A425C93F9487B8C1BBCDD58888AA0"/>
    <w:rsid w:val="00807EBD"/>
  </w:style>
  <w:style w:type="paragraph" w:customStyle="1" w:styleId="527CC0B517F841069F60BDF5399BD076">
    <w:name w:val="527CC0B517F841069F60BDF5399BD076"/>
    <w:rsid w:val="00807EBD"/>
  </w:style>
  <w:style w:type="paragraph" w:customStyle="1" w:styleId="03C2A056F6BC4E0FB42613C9FE1A227E">
    <w:name w:val="03C2A056F6BC4E0FB42613C9FE1A227E"/>
    <w:rsid w:val="00807EBD"/>
  </w:style>
  <w:style w:type="paragraph" w:customStyle="1" w:styleId="213083D73DC84EAA82F29CA1E85DD9FE">
    <w:name w:val="213083D73DC84EAA82F29CA1E85DD9FE"/>
    <w:rsid w:val="00807EBD"/>
  </w:style>
  <w:style w:type="paragraph" w:customStyle="1" w:styleId="A4F992331A3C4C7DABFB493D6E0A192E">
    <w:name w:val="A4F992331A3C4C7DABFB493D6E0A192E"/>
    <w:rsid w:val="00807EBD"/>
  </w:style>
  <w:style w:type="paragraph" w:customStyle="1" w:styleId="F2A1A5BB0E5B4138A729E844B18A76DF">
    <w:name w:val="F2A1A5BB0E5B4138A729E844B18A76DF"/>
    <w:rsid w:val="00807EBD"/>
  </w:style>
  <w:style w:type="paragraph" w:customStyle="1" w:styleId="2BFA9470A4EC4921A87597FAC588A93E">
    <w:name w:val="2BFA9470A4EC4921A87597FAC588A93E"/>
    <w:rsid w:val="00807EBD"/>
  </w:style>
  <w:style w:type="paragraph" w:customStyle="1" w:styleId="A0915AFBEDC748DD9435C18913FB770F">
    <w:name w:val="A0915AFBEDC748DD9435C18913FB770F"/>
    <w:rsid w:val="00807EBD"/>
  </w:style>
  <w:style w:type="paragraph" w:customStyle="1" w:styleId="C787D34780C94E20903579DDF418CF61">
    <w:name w:val="C787D34780C94E20903579DDF418CF61"/>
    <w:rsid w:val="00807EBD"/>
  </w:style>
  <w:style w:type="paragraph" w:customStyle="1" w:styleId="D7188702B23D4F9B8778C52B66D3F925">
    <w:name w:val="D7188702B23D4F9B8778C52B66D3F925"/>
    <w:rsid w:val="00807EBD"/>
  </w:style>
  <w:style w:type="paragraph" w:customStyle="1" w:styleId="AD50CC8BC49243318B0E7988D8FB3265">
    <w:name w:val="AD50CC8BC49243318B0E7988D8FB3265"/>
    <w:rsid w:val="00807EBD"/>
  </w:style>
  <w:style w:type="paragraph" w:customStyle="1" w:styleId="E8E3643072A64B56B87CB48D827DF9A1">
    <w:name w:val="E8E3643072A64B56B87CB48D827DF9A1"/>
    <w:rsid w:val="00807EBD"/>
  </w:style>
  <w:style w:type="paragraph" w:customStyle="1" w:styleId="85BA4B4CEC2B4569AEB58F8417EA098C">
    <w:name w:val="85BA4B4CEC2B4569AEB58F8417EA098C"/>
    <w:rsid w:val="00807EBD"/>
  </w:style>
  <w:style w:type="paragraph" w:customStyle="1" w:styleId="4DC31B98D19144D6AE8188FDA4720989">
    <w:name w:val="4DC31B98D19144D6AE8188FDA4720989"/>
    <w:rsid w:val="00807EBD"/>
  </w:style>
  <w:style w:type="paragraph" w:customStyle="1" w:styleId="70A3D401C9884F1198522A5CA47D2D11">
    <w:name w:val="70A3D401C9884F1198522A5CA47D2D11"/>
    <w:rsid w:val="00807EBD"/>
  </w:style>
  <w:style w:type="paragraph" w:customStyle="1" w:styleId="3CEF72767F9B47BBBB748ADEFF13320B">
    <w:name w:val="3CEF72767F9B47BBBB748ADEFF13320B"/>
    <w:rsid w:val="00807EBD"/>
  </w:style>
  <w:style w:type="paragraph" w:customStyle="1" w:styleId="3596178589E5455C8A31CEB88C1DE8DE">
    <w:name w:val="3596178589E5455C8A31CEB88C1DE8DE"/>
    <w:rsid w:val="00807EBD"/>
  </w:style>
  <w:style w:type="paragraph" w:customStyle="1" w:styleId="FE14A61A086843BA81C7193F33A1230A">
    <w:name w:val="FE14A61A086843BA81C7193F33A1230A"/>
    <w:rsid w:val="00807EBD"/>
  </w:style>
  <w:style w:type="paragraph" w:customStyle="1" w:styleId="08C02258406245B59ECE83C16B9659E3">
    <w:name w:val="08C02258406245B59ECE83C16B9659E3"/>
    <w:rsid w:val="00807EBD"/>
  </w:style>
  <w:style w:type="paragraph" w:customStyle="1" w:styleId="A4280EBC1E8D4126A45F43F3DC3A11E9">
    <w:name w:val="A4280EBC1E8D4126A45F43F3DC3A11E9"/>
    <w:rsid w:val="00807EBD"/>
  </w:style>
  <w:style w:type="paragraph" w:customStyle="1" w:styleId="7CB248F738044B2E9C5DF87425257783">
    <w:name w:val="7CB248F738044B2E9C5DF87425257783"/>
    <w:rsid w:val="00807EBD"/>
  </w:style>
  <w:style w:type="paragraph" w:customStyle="1" w:styleId="453D712DEEC5455BADA932876E88B555">
    <w:name w:val="453D712DEEC5455BADA932876E88B555"/>
    <w:rsid w:val="00670049"/>
  </w:style>
  <w:style w:type="paragraph" w:customStyle="1" w:styleId="8717817003B64391B7FF108C464AB314">
    <w:name w:val="8717817003B64391B7FF108C464AB314"/>
    <w:rsid w:val="00670049"/>
  </w:style>
  <w:style w:type="paragraph" w:customStyle="1" w:styleId="9CD5352576D942C8A25FD4EAB5423056">
    <w:name w:val="9CD5352576D942C8A25FD4EAB5423056"/>
    <w:rsid w:val="00670049"/>
  </w:style>
  <w:style w:type="paragraph" w:customStyle="1" w:styleId="F22E0C2DB91D4869A8C2451E813C0C35">
    <w:name w:val="F22E0C2DB91D4869A8C2451E813C0C35"/>
    <w:rsid w:val="00670049"/>
  </w:style>
  <w:style w:type="paragraph" w:customStyle="1" w:styleId="D252081B868D4BA59B4D3C2C0C30C93C">
    <w:name w:val="D252081B868D4BA59B4D3C2C0C30C93C"/>
    <w:rsid w:val="00670049"/>
  </w:style>
  <w:style w:type="paragraph" w:customStyle="1" w:styleId="EB7E5937C3AB4DEFB11E8EF3BD1B770A">
    <w:name w:val="EB7E5937C3AB4DEFB11E8EF3BD1B770A"/>
    <w:rsid w:val="00670049"/>
  </w:style>
  <w:style w:type="paragraph" w:customStyle="1" w:styleId="19D9861EC8C241CB98D6A74D96C26638">
    <w:name w:val="19D9861EC8C241CB98D6A74D96C26638"/>
    <w:rsid w:val="00670049"/>
  </w:style>
  <w:style w:type="paragraph" w:customStyle="1" w:styleId="F005C1461FB34A93A7C6A4404897E3DF">
    <w:name w:val="F005C1461FB34A93A7C6A4404897E3DF"/>
    <w:rsid w:val="00670049"/>
  </w:style>
  <w:style w:type="paragraph" w:customStyle="1" w:styleId="8FDD6D51A8914EB385D972DF1C322183">
    <w:name w:val="8FDD6D51A8914EB385D972DF1C322183"/>
    <w:rsid w:val="00670049"/>
  </w:style>
  <w:style w:type="paragraph" w:customStyle="1" w:styleId="4FF3E7735E8C4CF8BBFF001A6C994FAD">
    <w:name w:val="4FF3E7735E8C4CF8BBFF001A6C994FAD"/>
    <w:rsid w:val="00670049"/>
  </w:style>
  <w:style w:type="paragraph" w:customStyle="1" w:styleId="79A1CCA3AA504FA5A1721B85DA6E6F18">
    <w:name w:val="79A1CCA3AA504FA5A1721B85DA6E6F18"/>
    <w:rsid w:val="00670049"/>
  </w:style>
  <w:style w:type="paragraph" w:customStyle="1" w:styleId="0FE43997D70643E8B795284BBB9AEA05">
    <w:name w:val="0FE43997D70643E8B795284BBB9AEA05"/>
    <w:rsid w:val="00670049"/>
  </w:style>
  <w:style w:type="paragraph" w:customStyle="1" w:styleId="4C2055F593494E00A2E60943EAAC96CB">
    <w:name w:val="4C2055F593494E00A2E60943EAAC96CB"/>
    <w:rsid w:val="00670049"/>
  </w:style>
  <w:style w:type="paragraph" w:customStyle="1" w:styleId="A44294FF4A1E42F4A956A33884DC848F">
    <w:name w:val="A44294FF4A1E42F4A956A33884DC848F"/>
    <w:rsid w:val="00670049"/>
  </w:style>
  <w:style w:type="paragraph" w:customStyle="1" w:styleId="039894A750BD4D67AB369C779BEFD02C">
    <w:name w:val="039894A750BD4D67AB369C779BEFD02C"/>
    <w:rsid w:val="00670049"/>
  </w:style>
  <w:style w:type="paragraph" w:customStyle="1" w:styleId="6C940F7D3FA04C8CB8A92F5627EE3BCA">
    <w:name w:val="6C940F7D3FA04C8CB8A92F5627EE3BCA"/>
    <w:rsid w:val="00670049"/>
  </w:style>
  <w:style w:type="paragraph" w:customStyle="1" w:styleId="5404AA07291B4C04AEC4FCE9C863360B">
    <w:name w:val="5404AA07291B4C04AEC4FCE9C863360B"/>
    <w:rsid w:val="00670049"/>
  </w:style>
  <w:style w:type="paragraph" w:customStyle="1" w:styleId="0E5479C988D34260AF384D13B0AEBB70">
    <w:name w:val="0E5479C988D34260AF384D13B0AEBB70"/>
    <w:rsid w:val="00670049"/>
  </w:style>
  <w:style w:type="paragraph" w:customStyle="1" w:styleId="1D60B26BB0984494BBF66FB7E4A25B7B">
    <w:name w:val="1D60B26BB0984494BBF66FB7E4A25B7B"/>
    <w:rsid w:val="00670049"/>
  </w:style>
  <w:style w:type="paragraph" w:customStyle="1" w:styleId="180770C43C244B0EBE31587256004799">
    <w:name w:val="180770C43C244B0EBE31587256004799"/>
    <w:rsid w:val="00670049"/>
  </w:style>
  <w:style w:type="paragraph" w:customStyle="1" w:styleId="4E5F7A8E175145B1808E35CF3375777D">
    <w:name w:val="4E5F7A8E175145B1808E35CF3375777D"/>
    <w:rsid w:val="00670049"/>
  </w:style>
  <w:style w:type="paragraph" w:customStyle="1" w:styleId="528344CECA2F465F9B4BD64DC28F7010">
    <w:name w:val="528344CECA2F465F9B4BD64DC28F7010"/>
    <w:rsid w:val="00670049"/>
  </w:style>
  <w:style w:type="paragraph" w:customStyle="1" w:styleId="1F64C3B5416F430B8FBCB80AB0E5CDC6">
    <w:name w:val="1F64C3B5416F430B8FBCB80AB0E5CDC6"/>
    <w:rsid w:val="00670049"/>
  </w:style>
  <w:style w:type="paragraph" w:customStyle="1" w:styleId="0E6DDC419A164B87AD1402DAD00416EB">
    <w:name w:val="0E6DDC419A164B87AD1402DAD00416EB"/>
    <w:rsid w:val="00670049"/>
  </w:style>
  <w:style w:type="paragraph" w:customStyle="1" w:styleId="8418DC6653FE4C9B88C100AF861D1D9B">
    <w:name w:val="8418DC6653FE4C9B88C100AF861D1D9B"/>
    <w:rsid w:val="00670049"/>
  </w:style>
  <w:style w:type="paragraph" w:customStyle="1" w:styleId="0CFA085ABF924419AD35DFC0D5B57E52">
    <w:name w:val="0CFA085ABF924419AD35DFC0D5B57E52"/>
    <w:rsid w:val="00670049"/>
  </w:style>
  <w:style w:type="paragraph" w:customStyle="1" w:styleId="1CB9B8C5B2834BD280882DC9B6CBF004">
    <w:name w:val="1CB9B8C5B2834BD280882DC9B6CBF004"/>
    <w:rsid w:val="00670049"/>
  </w:style>
  <w:style w:type="paragraph" w:customStyle="1" w:styleId="D3D7197AB7FE40D494729ADBBFB8A52B">
    <w:name w:val="D3D7197AB7FE40D494729ADBBFB8A52B"/>
    <w:rsid w:val="00670049"/>
  </w:style>
  <w:style w:type="paragraph" w:customStyle="1" w:styleId="398886FBEB2D4ABB9E8BA7800ADB0629">
    <w:name w:val="398886FBEB2D4ABB9E8BA7800ADB0629"/>
    <w:rsid w:val="00670049"/>
  </w:style>
  <w:style w:type="paragraph" w:customStyle="1" w:styleId="C939E80A4DEA43859E7B10781C749048">
    <w:name w:val="C939E80A4DEA43859E7B10781C749048"/>
    <w:rsid w:val="00670049"/>
  </w:style>
  <w:style w:type="paragraph" w:customStyle="1" w:styleId="AD37B714AF304C3C845F5D01B5AC14E6">
    <w:name w:val="AD37B714AF304C3C845F5D01B5AC14E6"/>
    <w:rsid w:val="00670049"/>
  </w:style>
  <w:style w:type="paragraph" w:customStyle="1" w:styleId="B5FABB18627C4BE4BB20BCC549B01491">
    <w:name w:val="B5FABB18627C4BE4BB20BCC549B01491"/>
    <w:rsid w:val="00670049"/>
  </w:style>
  <w:style w:type="paragraph" w:customStyle="1" w:styleId="0E2555772FDB4CFE9421C77E727BC164">
    <w:name w:val="0E2555772FDB4CFE9421C77E727BC164"/>
    <w:rsid w:val="00670049"/>
  </w:style>
  <w:style w:type="paragraph" w:customStyle="1" w:styleId="FA4E350702754E3F9A0F5D2B50DC3AA3">
    <w:name w:val="FA4E350702754E3F9A0F5D2B50DC3AA3"/>
    <w:rsid w:val="00670049"/>
  </w:style>
  <w:style w:type="paragraph" w:customStyle="1" w:styleId="CF82C4F869A9460D96C0C366C9AA7577">
    <w:name w:val="CF82C4F869A9460D96C0C366C9AA7577"/>
    <w:rsid w:val="00670049"/>
  </w:style>
  <w:style w:type="paragraph" w:customStyle="1" w:styleId="BF0F2819119D4DC7A2D953D083270D83">
    <w:name w:val="BF0F2819119D4DC7A2D953D083270D83"/>
    <w:rsid w:val="00670049"/>
  </w:style>
  <w:style w:type="paragraph" w:customStyle="1" w:styleId="852C4529310B491AB37004D61B8E1E3A">
    <w:name w:val="852C4529310B491AB37004D61B8E1E3A"/>
    <w:rsid w:val="00670049"/>
  </w:style>
  <w:style w:type="paragraph" w:customStyle="1" w:styleId="1582A94D00584ACDBE654EC4073440BD">
    <w:name w:val="1582A94D00584ACDBE654EC4073440BD"/>
    <w:rsid w:val="004E7F6A"/>
  </w:style>
  <w:style w:type="paragraph" w:customStyle="1" w:styleId="223D9D5933BC47078BFED0D5AB498067">
    <w:name w:val="223D9D5933BC47078BFED0D5AB498067"/>
    <w:rsid w:val="004E7F6A"/>
  </w:style>
  <w:style w:type="paragraph" w:customStyle="1" w:styleId="166AA4C4A0884674A73407709ED52670">
    <w:name w:val="166AA4C4A0884674A73407709ED52670"/>
    <w:rsid w:val="004E7F6A"/>
  </w:style>
  <w:style w:type="paragraph" w:customStyle="1" w:styleId="348143EE33304885BF14B1154550302B">
    <w:name w:val="348143EE33304885BF14B1154550302B"/>
    <w:rsid w:val="004E7F6A"/>
  </w:style>
  <w:style w:type="paragraph" w:customStyle="1" w:styleId="0756B8B3F6034B55BCF60BD90459DA4C">
    <w:name w:val="0756B8B3F6034B55BCF60BD90459DA4C"/>
    <w:rsid w:val="004E7F6A"/>
  </w:style>
  <w:style w:type="paragraph" w:customStyle="1" w:styleId="FC957A148BA2480F9851F32780F57B66">
    <w:name w:val="FC957A148BA2480F9851F32780F57B66"/>
    <w:rsid w:val="004E7F6A"/>
  </w:style>
  <w:style w:type="paragraph" w:customStyle="1" w:styleId="9DC42BC8447C48DE924375C1B632EA6D">
    <w:name w:val="9DC42BC8447C48DE924375C1B632EA6D"/>
    <w:rsid w:val="004E7F6A"/>
  </w:style>
  <w:style w:type="paragraph" w:customStyle="1" w:styleId="0C6558CC30C141F8AF7280D329314E23">
    <w:name w:val="0C6558CC30C141F8AF7280D329314E23"/>
    <w:rsid w:val="004E7F6A"/>
  </w:style>
  <w:style w:type="paragraph" w:customStyle="1" w:styleId="46E5F8845BFF4A35AEEB40C9E3187626">
    <w:name w:val="46E5F8845BFF4A35AEEB40C9E3187626"/>
    <w:rsid w:val="004E7F6A"/>
  </w:style>
  <w:style w:type="paragraph" w:customStyle="1" w:styleId="FB9CC797888C4C2EA74EFCE9B6B12301">
    <w:name w:val="FB9CC797888C4C2EA74EFCE9B6B12301"/>
    <w:rsid w:val="004E7F6A"/>
  </w:style>
  <w:style w:type="paragraph" w:customStyle="1" w:styleId="8EBC594FD13849FABC393F3F39FB67D6">
    <w:name w:val="8EBC594FD13849FABC393F3F39FB67D6"/>
    <w:rsid w:val="004E7F6A"/>
  </w:style>
  <w:style w:type="paragraph" w:customStyle="1" w:styleId="AC6E215E96ED41B99C75B1F92710C02F">
    <w:name w:val="AC6E215E96ED41B99C75B1F92710C02F"/>
    <w:rsid w:val="004E7F6A"/>
  </w:style>
  <w:style w:type="paragraph" w:customStyle="1" w:styleId="B47C6D7EA621422F9394891F189912B6">
    <w:name w:val="B47C6D7EA621422F9394891F189912B6"/>
    <w:rsid w:val="004E7F6A"/>
  </w:style>
  <w:style w:type="paragraph" w:customStyle="1" w:styleId="28472F885FC34E70ADFFDE8293B5DC9B">
    <w:name w:val="28472F885FC34E70ADFFDE8293B5DC9B"/>
    <w:rsid w:val="004E7F6A"/>
  </w:style>
  <w:style w:type="paragraph" w:customStyle="1" w:styleId="E440367E58A0478584DB4C0DDB900654">
    <w:name w:val="E440367E58A0478584DB4C0DDB900654"/>
    <w:rsid w:val="004E7F6A"/>
  </w:style>
  <w:style w:type="paragraph" w:customStyle="1" w:styleId="746CE2111A74420C877EEC4CA8951986">
    <w:name w:val="746CE2111A74420C877EEC4CA8951986"/>
    <w:rsid w:val="004E7F6A"/>
  </w:style>
  <w:style w:type="paragraph" w:customStyle="1" w:styleId="4E23903C676C4C58A340621E7695BFA5">
    <w:name w:val="4E23903C676C4C58A340621E7695BFA5"/>
    <w:rsid w:val="004E7F6A"/>
  </w:style>
  <w:style w:type="paragraph" w:customStyle="1" w:styleId="39ECDC72BAC84E3886C9116C9024CE02">
    <w:name w:val="39ECDC72BAC84E3886C9116C9024CE02"/>
    <w:rsid w:val="004E7F6A"/>
  </w:style>
  <w:style w:type="paragraph" w:customStyle="1" w:styleId="CB35346CC9134751BA0F39B6ABB8E0E5">
    <w:name w:val="CB35346CC9134751BA0F39B6ABB8E0E5"/>
    <w:rsid w:val="004E7F6A"/>
  </w:style>
  <w:style w:type="paragraph" w:customStyle="1" w:styleId="4D128CF40F544E42A5AD7EDDEB9A1E8A">
    <w:name w:val="4D128CF40F544E42A5AD7EDDEB9A1E8A"/>
    <w:rsid w:val="004E7F6A"/>
  </w:style>
  <w:style w:type="paragraph" w:customStyle="1" w:styleId="DBE7F53D6DD94DA8B06392E5B3EFED82">
    <w:name w:val="DBE7F53D6DD94DA8B06392E5B3EFED82"/>
    <w:rsid w:val="004E7F6A"/>
  </w:style>
  <w:style w:type="paragraph" w:customStyle="1" w:styleId="0695BF464FC246EDAFB16EE554ED1D6B">
    <w:name w:val="0695BF464FC246EDAFB16EE554ED1D6B"/>
    <w:rsid w:val="004E7F6A"/>
  </w:style>
  <w:style w:type="paragraph" w:customStyle="1" w:styleId="61894111D56242E391323BBCF66441A4">
    <w:name w:val="61894111D56242E391323BBCF66441A4"/>
    <w:rsid w:val="004E7F6A"/>
  </w:style>
  <w:style w:type="paragraph" w:customStyle="1" w:styleId="C43FB346713A455F839D729F7C7133B4">
    <w:name w:val="C43FB346713A455F839D729F7C7133B4"/>
    <w:rsid w:val="004E7F6A"/>
  </w:style>
  <w:style w:type="paragraph" w:customStyle="1" w:styleId="9CEFBDE7978645619D49871F39EB758E">
    <w:name w:val="9CEFBDE7978645619D49871F39EB758E"/>
    <w:rsid w:val="004E7F6A"/>
  </w:style>
  <w:style w:type="paragraph" w:customStyle="1" w:styleId="CE4E5812F3EB4A5ABEB65C46791234AB">
    <w:name w:val="CE4E5812F3EB4A5ABEB65C46791234AB"/>
    <w:rsid w:val="004E7F6A"/>
  </w:style>
  <w:style w:type="paragraph" w:customStyle="1" w:styleId="F422B96F352340C4B9012D89E46F4F55">
    <w:name w:val="F422B96F352340C4B9012D89E46F4F55"/>
    <w:rsid w:val="004E7F6A"/>
  </w:style>
  <w:style w:type="paragraph" w:customStyle="1" w:styleId="CDEF4615C8454AA7924C9C5D7A20FAA7">
    <w:name w:val="CDEF4615C8454AA7924C9C5D7A20FAA7"/>
    <w:rsid w:val="004E7F6A"/>
  </w:style>
  <w:style w:type="paragraph" w:customStyle="1" w:styleId="7CAE4248D2FB42EBB7E6F426D1F4D586">
    <w:name w:val="7CAE4248D2FB42EBB7E6F426D1F4D586"/>
    <w:rsid w:val="004E7F6A"/>
  </w:style>
  <w:style w:type="paragraph" w:customStyle="1" w:styleId="E61A1FDE4D6C44C2A4C98C46842E357F">
    <w:name w:val="E61A1FDE4D6C44C2A4C98C46842E357F"/>
    <w:rsid w:val="004E7F6A"/>
  </w:style>
  <w:style w:type="paragraph" w:customStyle="1" w:styleId="13FC439E78D24E6A8C6A7A38ED9C4BD2">
    <w:name w:val="13FC439E78D24E6A8C6A7A38ED9C4BD2"/>
    <w:rsid w:val="004E7F6A"/>
  </w:style>
  <w:style w:type="paragraph" w:customStyle="1" w:styleId="C960AA570D844467BF535D7ADCB5F061">
    <w:name w:val="C960AA570D844467BF535D7ADCB5F061"/>
    <w:rsid w:val="004E7F6A"/>
  </w:style>
  <w:style w:type="paragraph" w:customStyle="1" w:styleId="D4A0385A0E834CEDA3034228B19BB18B">
    <w:name w:val="D4A0385A0E834CEDA3034228B19BB18B"/>
    <w:rsid w:val="004E7F6A"/>
  </w:style>
  <w:style w:type="paragraph" w:customStyle="1" w:styleId="E44BC9CA8BB34D54B1E7DF276B427E68">
    <w:name w:val="E44BC9CA8BB34D54B1E7DF276B427E68"/>
    <w:rsid w:val="004E7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LDRM.DOCUPATH">
      <a:dk1>
        <a:sysClr val="windowText" lastClr="000000"/>
      </a:dk1>
      <a:lt1>
        <a:sysClr val="window" lastClr="FFFFFF"/>
      </a:lt1>
      <a:dk2>
        <a:srgbClr val="252C36"/>
      </a:dk2>
      <a:lt2>
        <a:srgbClr val="7C96A3"/>
      </a:lt2>
      <a:accent1>
        <a:srgbClr val="AE1F1F"/>
      </a:accent1>
      <a:accent2>
        <a:srgbClr val="FF5050"/>
      </a:accent2>
      <a:accent3>
        <a:srgbClr val="FF0000"/>
      </a:accent3>
      <a:accent4>
        <a:srgbClr val="FFCCCC"/>
      </a:accent4>
      <a:accent5>
        <a:srgbClr val="FF7C80"/>
      </a:accent5>
      <a:accent6>
        <a:srgbClr val="B52A54"/>
      </a:accent6>
      <a:hlink>
        <a:srgbClr val="7F7F7F"/>
      </a:hlink>
      <a:folHlink>
        <a:srgbClr val="FFCCCC"/>
      </a:folHlink>
    </a:clrScheme>
    <a:fontScheme name="CLDRM.DOCUPATH">
      <a:majorFont>
        <a:latin typeface="U.S. 101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Vis16</b:Tag>
    <b:SourceType>InternetSite</b:SourceType>
    <b:Guid>{E15CA458-1268-42FA-8CD0-5F44D7743CD8}</b:Guid>
    <b:Author>
      <b:Author>
        <b:Corporate>Vision Forecasting</b:Corporate>
      </b:Author>
    </b:Author>
    <b:Title>Video Vision - Purchase</b:Title>
    <b:YearAccessed>2016</b:YearAccessed>
    <b:MonthAccessed>August</b:MonthAccessed>
    <b:DayAccessed>10</b:DayAccessed>
    <b:URL>http://www.vision-forecasting.com/Content.aspx?p=buy&amp;pid=vv&amp;gid=</b:URL>
    <b:RefOrder>1</b:RefOrder>
  </b:Source>
  <b:Source>
    <b:Tag>Lig171</b:Tag>
    <b:SourceType>InternetSite</b:SourceType>
    <b:Guid>{E63327B8-32B3-44DF-BA43-C39E4FDC4BA4}</b:Guid>
    <b:Author>
      <b:Author>
        <b:Corporate>LigoLab</b:Corporate>
      </b:Author>
    </b:Author>
    <b:Title>LigoLab - Home Page</b:Title>
    <b:Year>2017</b:Year>
    <b:YearAccessed>2017</b:YearAccessed>
    <b:MonthAccessed>March</b:MonthAccessed>
    <b:DayAccessed>02</b:DayAccessed>
    <b:URL>http://www.ligolab.com/</b:URL>
    <b:RefOrder>1</b:RefOrder>
  </b:Source>
  <b:Source>
    <b:Tag>Dok17</b:Tag>
    <b:SourceType>InternetSite</b:SourceType>
    <b:Guid>{EAB03BE0-46F0-467F-94F5-FF1F38C81E90}</b:Guid>
    <b:Author>
      <b:Author>
        <b:Corporate>Dokmee</b:Corporate>
      </b:Author>
    </b:Author>
    <b:Title>Dokmee - Home Page</b:Title>
    <b:Year>2017</b:Year>
    <b:YearAccessed>2017</b:YearAccessed>
    <b:MonthAccessed>March</b:MonthAccessed>
    <b:DayAccessed>03</b:DayAccessed>
    <b:URL>https://www.dokmee.com/en-us/home.aspx</b:URL>
    <b:RefOrder>2</b:RefOrder>
  </b:Source>
  <b:Source>
    <b:Tag>Cap06</b:Tag>
    <b:SourceType>InternetSite</b:SourceType>
    <b:Guid>{4B3BD0D5-E04B-4550-87D9-D58406D16E48}</b:Guid>
    <b:Author>
      <b:Author>
        <b:Corporate>CapToday</b:Corporate>
      </b:Author>
    </b:Author>
    <b:Title>CapToday, Product Guide, LigoLab</b:Title>
    <b:Year>2006</b:Year>
    <b:YearAccessed>2017</b:YearAccessed>
    <b:MonthAccessed>March</b:MonthAccessed>
    <b:DayAccessed>02</b:DayAccessed>
    <b:URL>http://www.captodayonline.com/productguides/software-systems/anatomic-pathology-computer-systems-february-2018/ligolab-information-systems-ligolab-agile-ap-lis.html</b:URL>
    <b:RefOrder>3</b:RefOrder>
  </b:Source>
  <b:Source>
    <b:Tag>All17</b:Tag>
    <b:SourceType>InternetSite</b:SourceType>
    <b:Guid>{46B40D66-44E1-4DBD-8841-DC08146C23BC}</b:Guid>
    <b:Author>
      <b:Author>
        <b:Corporate>All Scan</b:Corporate>
      </b:Author>
    </b:Author>
    <b:Title>All Scan - Home Page</b:Title>
    <b:Year>2017</b:Year>
    <b:YearAccessed>2017</b:YearAccessed>
    <b:MonthAccessed>March</b:MonthAccessed>
    <b:DayAccessed>05</b:DayAccessed>
    <b:URL>http://www.allscan.co.za/</b:URL>
    <b:RefOrder>4</b:RefOrder>
  </b:Source>
  <b:Source>
    <b:Tag>Pay17</b:Tag>
    <b:SourceType>InternetSite</b:SourceType>
    <b:Guid>{22FEF9EE-61ED-48D8-BBC1-651F46A6A1FF}</b:Guid>
    <b:Author>
      <b:Author>
        <b:Corporate>PayScale</b:Corporate>
      </b:Author>
    </b:Author>
    <b:Title>PayScale - Admin Clerk Salary</b:Title>
    <b:Year>2017</b:Year>
    <b:YearAccessed>2017</b:YearAccessed>
    <b:MonthAccessed>March</b:MonthAccessed>
    <b:DayAccessed>08</b:DayAccessed>
    <b:URL>http://www.payscale.com/research/ZA/Job=Administration_Clerk/Salary</b:URL>
    <b:RefOrder>5</b:RefOrder>
  </b:Source>
  <b:Source>
    <b:Tag>Xer17</b:Tag>
    <b:SourceType>InternetSite</b:SourceType>
    <b:Guid>{0CE3FAA3-7621-48B9-8D29-F68BC8614674}</b:Guid>
    <b:Author>
      <b:Author>
        <b:Corporate>Xerox</b:Corporate>
      </b:Author>
    </b:Author>
    <b:Title>American Digitals - Xerox Dokmee Maintenance Pack</b:Title>
    <b:Year>2017</b:Year>
    <b:YearAccessed>2017</b:YearAccessed>
    <b:MonthAccessed>March</b:MonthAccessed>
    <b:DayAccessed>08</b:DayAccessed>
    <b:URL>http://www.shop.americandigitals.com/xerox-dok-amp-dokmee-amp-annual-maintenance-program.html</b:URL>
    <b:RefOrder>6</b:RefOrder>
  </b:Source>
  <b:Source>
    <b:Tag>Wor20</b:Tag>
    <b:SourceType>InternetSite</b:SourceType>
    <b:Guid>{5CD21976-D261-462D-A7BA-1395CC6CD6EE}</b:Guid>
    <b:Author>
      <b:Author>
        <b:Corporate>WorkingDays</b:Corporate>
      </b:Author>
    </b:Author>
    <b:Title>South African Working Days Calculator</b:Title>
    <b:Year>2017,2018,2019,2020</b:Year>
    <b:YearAccessed>2017</b:YearAccessed>
    <b:MonthAccessed>March</b:MonthAccessed>
    <b:DayAccessed>08</b:DayAccessed>
    <b:URL>http://south-africa.workingdays.org/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C57E5-C0A1-4715-8F62-F87ECCC1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[DP][Deliverable Submission Template][GNL][MSWD][RP].dotx</Template>
  <TotalTime>30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 370 GROUP 1</vt:lpstr>
    </vt:vector>
  </TitlesOfParts>
  <Company>CLDRM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370 GROUP 1</dc:title>
  <dc:subject>DELIVERABLE 2 2017 – FUNCTIONAL SPEC</dc:subject>
  <dc:creator>Ruco Pretorius</dc:creator>
  <cp:keywords/>
  <dc:description/>
  <cp:lastModifiedBy>Luke</cp:lastModifiedBy>
  <cp:revision>10</cp:revision>
  <cp:lastPrinted>2017-06-04T17:43:00Z</cp:lastPrinted>
  <dcterms:created xsi:type="dcterms:W3CDTF">2017-07-23T05:43:00Z</dcterms:created>
  <dcterms:modified xsi:type="dcterms:W3CDTF">2017-09-01T11:35:00Z</dcterms:modified>
</cp:coreProperties>
</file>